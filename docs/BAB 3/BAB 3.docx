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CBAED" w14:textId="328531A3" w:rsidR="003F5EB5" w:rsidRPr="00F24E87" w:rsidRDefault="00D1550A" w:rsidP="0099697F">
      <w:pPr>
        <w:pStyle w:val="Heading1"/>
        <w:spacing w:before="0" w:after="0" w:line="360" w:lineRule="auto"/>
        <w:rPr>
          <w:rFonts w:asciiTheme="minorHAnsi" w:hAnsiTheme="minorHAnsi"/>
        </w:rPr>
      </w:pPr>
      <w:bookmarkStart w:id="0" w:name="_Toc374862682"/>
      <w:bookmarkStart w:id="1" w:name="_Toc23247690"/>
      <w:bookmarkStart w:id="2" w:name="_Toc23248589"/>
      <w:bookmarkStart w:id="3" w:name="_Toc23248939"/>
      <w:bookmarkStart w:id="4" w:name="_Toc23249089"/>
      <w:bookmarkStart w:id="5" w:name="_Toc23253599"/>
      <w:bookmarkStart w:id="6" w:name="_Toc23253931"/>
      <w:bookmarkStart w:id="7" w:name="_Toc23255306"/>
      <w:bookmarkStart w:id="8" w:name="_Toc23256574"/>
      <w:bookmarkStart w:id="9" w:name="_Toc23256759"/>
      <w:bookmarkStart w:id="10" w:name="_Toc23256845"/>
      <w:bookmarkStart w:id="11" w:name="_Toc23257021"/>
      <w:bookmarkStart w:id="12" w:name="_Toc23257108"/>
      <w:bookmarkStart w:id="13" w:name="_Toc23257198"/>
      <w:bookmarkStart w:id="14" w:name="_Toc23322267"/>
      <w:bookmarkStart w:id="15" w:name="_Toc23326481"/>
      <w:bookmarkStart w:id="16" w:name="_Toc23326575"/>
      <w:bookmarkStart w:id="17" w:name="_Toc23326669"/>
      <w:bookmarkStart w:id="18" w:name="_Toc23326763"/>
      <w:bookmarkStart w:id="19" w:name="_Toc23326857"/>
      <w:bookmarkStart w:id="20" w:name="_Toc23726979"/>
      <w:bookmarkStart w:id="21" w:name="_Toc132417156"/>
      <w:bookmarkStart w:id="22" w:name="_Toc132417647"/>
      <w:bookmarkStart w:id="23" w:name="_Toc132443817"/>
      <w:bookmarkStart w:id="24" w:name="_Hlk532232371"/>
      <w:r w:rsidRPr="00F24E87">
        <w:rPr>
          <w:rFonts w:asciiTheme="minorHAnsi" w:hAnsiTheme="minorHAnsi"/>
        </w:rPr>
        <w:t xml:space="preserve">Analisis Kebutuhan dan Perancangan </w:t>
      </w:r>
      <w:bookmarkEnd w:id="0"/>
      <w:r w:rsidR="00F24E87" w:rsidRPr="00F24E87">
        <w:rPr>
          <w:rFonts w:asciiTheme="minorHAnsi" w:hAnsiTheme="minorHAnsi"/>
        </w:rPr>
        <w:t>Aplikasi</w:t>
      </w:r>
    </w:p>
    <w:p w14:paraId="3ACE1075" w14:textId="77777777" w:rsidR="00F24E87" w:rsidRPr="00F24E87" w:rsidRDefault="00F24E87" w:rsidP="0099697F">
      <w:pPr>
        <w:spacing w:line="360" w:lineRule="auto"/>
        <w:rPr>
          <w:rFonts w:asciiTheme="minorHAnsi" w:hAnsiTheme="minorHAnsi"/>
        </w:rPr>
      </w:pPr>
    </w:p>
    <w:p w14:paraId="3A10E8C3" w14:textId="08938CBA" w:rsidR="009F253B" w:rsidRPr="008835E3" w:rsidRDefault="009F253B" w:rsidP="0099697F">
      <w:pPr>
        <w:pStyle w:val="StyleHeading2Left"/>
        <w:numPr>
          <w:ilvl w:val="1"/>
          <w:numId w:val="25"/>
        </w:numPr>
        <w:spacing w:before="0" w:after="0" w:line="360" w:lineRule="auto"/>
        <w:rPr>
          <w:rFonts w:asciiTheme="minorHAnsi" w:hAnsiTheme="minorHAnsi"/>
          <w:szCs w:val="28"/>
        </w:rPr>
      </w:pPr>
      <w:bookmarkStart w:id="25" w:name="_Toc374862683"/>
      <w:r w:rsidRPr="008835E3">
        <w:rPr>
          <w:rFonts w:asciiTheme="minorHAnsi" w:hAnsiTheme="minorHAnsi"/>
          <w:b w:val="0"/>
          <w:szCs w:val="28"/>
        </w:rPr>
        <w:t xml:space="preserve"> </w:t>
      </w:r>
      <w:r w:rsidRPr="008835E3">
        <w:rPr>
          <w:rFonts w:asciiTheme="minorHAnsi" w:hAnsiTheme="minorHAnsi"/>
          <w:szCs w:val="28"/>
        </w:rPr>
        <w:t>Identifi</w:t>
      </w:r>
      <w:r w:rsidR="00D726F0" w:rsidRPr="008835E3">
        <w:rPr>
          <w:rFonts w:asciiTheme="minorHAnsi" w:hAnsiTheme="minorHAnsi"/>
          <w:szCs w:val="28"/>
        </w:rPr>
        <w:t>k</w:t>
      </w:r>
      <w:r w:rsidRPr="008835E3">
        <w:rPr>
          <w:rFonts w:asciiTheme="minorHAnsi" w:hAnsiTheme="minorHAnsi"/>
          <w:szCs w:val="28"/>
        </w:rPr>
        <w:t xml:space="preserve">asi </w:t>
      </w:r>
      <w:r w:rsidR="00D726F0" w:rsidRPr="008835E3">
        <w:rPr>
          <w:rFonts w:asciiTheme="minorHAnsi" w:hAnsiTheme="minorHAnsi"/>
          <w:szCs w:val="28"/>
        </w:rPr>
        <w:t xml:space="preserve">dan Analisis </w:t>
      </w:r>
      <w:r w:rsidRPr="008835E3">
        <w:rPr>
          <w:rFonts w:asciiTheme="minorHAnsi" w:hAnsiTheme="minorHAnsi"/>
          <w:szCs w:val="28"/>
        </w:rPr>
        <w:t xml:space="preserve">Kebutuhan </w:t>
      </w:r>
      <w:r w:rsidR="00D726F0" w:rsidRPr="008835E3">
        <w:rPr>
          <w:rFonts w:asciiTheme="minorHAnsi" w:hAnsiTheme="minorHAnsi"/>
          <w:szCs w:val="28"/>
        </w:rPr>
        <w:t>Perangkat Lunak</w:t>
      </w:r>
      <w:r w:rsidR="00311A1C" w:rsidRPr="008835E3">
        <w:rPr>
          <w:rFonts w:asciiTheme="minorHAnsi" w:hAnsiTheme="minorHAnsi"/>
          <w:szCs w:val="28"/>
        </w:rPr>
        <w:t xml:space="preserve"> </w:t>
      </w:r>
      <w:bookmarkEnd w:id="25"/>
    </w:p>
    <w:p w14:paraId="0DF9EF78" w14:textId="558C0FD7" w:rsidR="00CE4DAD" w:rsidRPr="008835E3" w:rsidRDefault="000C19CE" w:rsidP="0099697F">
      <w:pPr>
        <w:pStyle w:val="StyleHeading2Left"/>
        <w:numPr>
          <w:ilvl w:val="2"/>
          <w:numId w:val="25"/>
        </w:numPr>
        <w:spacing w:before="0" w:after="0" w:line="360" w:lineRule="auto"/>
        <w:outlineLvl w:val="2"/>
        <w:rPr>
          <w:rFonts w:asciiTheme="minorHAnsi" w:hAnsiTheme="minorHAnsi"/>
          <w:szCs w:val="28"/>
        </w:rPr>
      </w:pPr>
      <w:r w:rsidRPr="008835E3">
        <w:rPr>
          <w:rFonts w:asciiTheme="minorHAnsi" w:hAnsiTheme="minorHAnsi"/>
          <w:szCs w:val="28"/>
        </w:rPr>
        <w:t xml:space="preserve">Deskripsi </w:t>
      </w:r>
      <w:r w:rsidR="00485A03" w:rsidRPr="008835E3">
        <w:rPr>
          <w:rFonts w:asciiTheme="minorHAnsi" w:hAnsiTheme="minorHAnsi"/>
          <w:szCs w:val="28"/>
        </w:rPr>
        <w:t xml:space="preserve">dan Pemodelan </w:t>
      </w:r>
      <w:r w:rsidRPr="008835E3">
        <w:rPr>
          <w:rFonts w:asciiTheme="minorHAnsi" w:hAnsiTheme="minorHAnsi"/>
          <w:szCs w:val="28"/>
        </w:rPr>
        <w:t>Persoalan</w:t>
      </w:r>
    </w:p>
    <w:p w14:paraId="08859B3A" w14:textId="0745A38D" w:rsidR="00361C61" w:rsidRDefault="00361C61" w:rsidP="00361C61">
      <w:pPr>
        <w:pStyle w:val="StyleHeading2Left"/>
        <w:numPr>
          <w:ilvl w:val="0"/>
          <w:numId w:val="36"/>
        </w:numPr>
        <w:spacing w:before="0" w:after="0" w:line="360" w:lineRule="auto"/>
        <w:outlineLvl w:val="9"/>
        <w:rPr>
          <w:rFonts w:asciiTheme="minorHAnsi" w:hAnsiTheme="minorHAnsi"/>
          <w:b w:val="0"/>
          <w:sz w:val="24"/>
          <w:szCs w:val="24"/>
          <w:lang w:val="id-ID"/>
        </w:rPr>
      </w:pPr>
      <w:r w:rsidRPr="00361C61">
        <w:rPr>
          <w:rFonts w:asciiTheme="minorHAnsi" w:hAnsiTheme="minorHAnsi"/>
          <w:b w:val="0"/>
          <w:sz w:val="24"/>
          <w:szCs w:val="24"/>
          <w:lang w:val="id-ID"/>
        </w:rPr>
        <w:t>Identifikasi Persoalan</w:t>
      </w:r>
    </w:p>
    <w:p w14:paraId="07E718F3" w14:textId="77777777" w:rsidR="00361C61" w:rsidRDefault="00361C61" w:rsidP="00361C61">
      <w:pPr>
        <w:pStyle w:val="StyleHeading2Left"/>
        <w:numPr>
          <w:ilvl w:val="0"/>
          <w:numId w:val="0"/>
        </w:numPr>
        <w:spacing w:before="0" w:after="0" w:line="360" w:lineRule="auto"/>
        <w:ind w:left="1080" w:firstLine="360"/>
        <w:jc w:val="both"/>
        <w:outlineLvl w:val="9"/>
        <w:rPr>
          <w:rFonts w:asciiTheme="minorHAnsi" w:hAnsiTheme="minorHAnsi"/>
          <w:b w:val="0"/>
          <w:sz w:val="24"/>
          <w:szCs w:val="24"/>
          <w:lang w:val="id-ID"/>
        </w:rPr>
      </w:pPr>
      <w:r w:rsidRPr="00361C61">
        <w:rPr>
          <w:rFonts w:asciiTheme="minorHAnsi" w:hAnsiTheme="minorHAnsi"/>
          <w:b w:val="0"/>
          <w:sz w:val="24"/>
          <w:szCs w:val="24"/>
          <w:lang w:val="id-ID"/>
        </w:rPr>
        <w:t xml:space="preserve">Pada proses penentuan judul PA masih dilakukan secara manual melalui sosial media facebook. Proses yang dilakukan untuk penentuan judul berlangsung cukup lama disebabkan para dosen pembimbing diwajibkan terlebih dahulu menentukan judul setelah itu diolah oleh tim PA lalu di informasikan kepada mahasiswa melalui aplikasi facebook. Hal ini dirasa kurang efektif diperlukan aplikasi untuk dapat mengelola langsung proses tersebut. </w:t>
      </w:r>
    </w:p>
    <w:p w14:paraId="504D4656" w14:textId="03B58847" w:rsidR="00361C61" w:rsidRDefault="00361C61" w:rsidP="00361C61">
      <w:pPr>
        <w:pStyle w:val="StyleHeading2Left"/>
        <w:numPr>
          <w:ilvl w:val="0"/>
          <w:numId w:val="0"/>
        </w:numPr>
        <w:spacing w:before="0" w:after="0" w:line="360" w:lineRule="auto"/>
        <w:ind w:left="1080" w:firstLine="360"/>
        <w:jc w:val="both"/>
        <w:outlineLvl w:val="9"/>
        <w:rPr>
          <w:rFonts w:asciiTheme="minorHAnsi" w:hAnsiTheme="minorHAnsi"/>
          <w:b w:val="0"/>
          <w:sz w:val="24"/>
          <w:szCs w:val="24"/>
          <w:lang w:val="id-ID"/>
        </w:rPr>
      </w:pPr>
      <w:r w:rsidRPr="00361C61">
        <w:rPr>
          <w:rFonts w:asciiTheme="minorHAnsi" w:hAnsiTheme="minorHAnsi"/>
          <w:b w:val="0"/>
          <w:sz w:val="24"/>
          <w:szCs w:val="24"/>
          <w:lang w:val="id-ID"/>
        </w:rPr>
        <w:t>Setelah penentuan judul PA dan judul-judul tersebut sudah di pilih oleh mahasiswa, dosen akan mengeluarkan jadwal-jadwal bimbingan, pra monev dan monev. Dalam melakukan penjadwalan masih secara manual dan terjadi via aplikasi whatsapp. Dalam proses pra monev dan monev akan terjadi kegiatan penilaian yang akan dinilai oleh pembimbing maupun reviewer. Proses penilaian ini masih menggunakan kertas sehingga masih banyak kertas berceceran. Informasi penilaian dan revisi yang didapatkan oleh mahasiswa terjadi sedikit lebih lama dikarenakan sistem PA masih terjadi secara manual dari beberapa permasalahan tersebut.</w:t>
      </w:r>
    </w:p>
    <w:p w14:paraId="6639B3CD" w14:textId="77777777" w:rsidR="00121A3B" w:rsidRDefault="00121A3B" w:rsidP="00361C61">
      <w:pPr>
        <w:pStyle w:val="StyleHeading2Left"/>
        <w:numPr>
          <w:ilvl w:val="0"/>
          <w:numId w:val="0"/>
        </w:numPr>
        <w:spacing w:before="0" w:after="0" w:line="360" w:lineRule="auto"/>
        <w:ind w:left="1080" w:firstLine="360"/>
        <w:jc w:val="both"/>
        <w:outlineLvl w:val="9"/>
        <w:rPr>
          <w:rFonts w:asciiTheme="minorHAnsi" w:hAnsiTheme="minorHAnsi"/>
          <w:b w:val="0"/>
          <w:sz w:val="24"/>
          <w:szCs w:val="24"/>
          <w:lang w:val="id-ID"/>
        </w:rPr>
      </w:pPr>
    </w:p>
    <w:p w14:paraId="1A1E809D" w14:textId="5304F96F" w:rsidR="00361C61" w:rsidRDefault="00B143F0" w:rsidP="00361C61">
      <w:pPr>
        <w:pStyle w:val="StyleHeading2Left"/>
        <w:numPr>
          <w:ilvl w:val="0"/>
          <w:numId w:val="36"/>
        </w:numPr>
        <w:spacing w:before="0" w:after="0" w:line="360" w:lineRule="auto"/>
        <w:outlineLvl w:val="9"/>
        <w:rPr>
          <w:rFonts w:asciiTheme="minorHAnsi" w:hAnsiTheme="minorHAnsi"/>
          <w:b w:val="0"/>
          <w:sz w:val="24"/>
          <w:szCs w:val="24"/>
          <w:lang w:val="id-ID"/>
        </w:rPr>
      </w:pPr>
      <w:r>
        <w:rPr>
          <w:rFonts w:asciiTheme="minorHAnsi" w:hAnsiTheme="minorHAnsi"/>
          <w:b w:val="0"/>
          <w:sz w:val="24"/>
          <w:szCs w:val="24"/>
          <w:lang w:val="id-ID"/>
        </w:rPr>
        <w:t>Identifikasi User</w:t>
      </w:r>
    </w:p>
    <w:p w14:paraId="011635DC" w14:textId="7468143B" w:rsidR="008F4206" w:rsidRDefault="008F4206" w:rsidP="008F4206">
      <w:pPr>
        <w:pStyle w:val="StyleHeading2Left"/>
        <w:numPr>
          <w:ilvl w:val="0"/>
          <w:numId w:val="0"/>
        </w:numPr>
        <w:spacing w:before="0" w:after="0" w:line="360" w:lineRule="auto"/>
        <w:ind w:left="1080"/>
        <w:jc w:val="both"/>
        <w:outlineLvl w:val="9"/>
        <w:rPr>
          <w:rFonts w:asciiTheme="minorHAnsi" w:hAnsiTheme="minorHAnsi"/>
          <w:b w:val="0"/>
          <w:sz w:val="24"/>
          <w:szCs w:val="24"/>
          <w:lang w:val="id-ID"/>
        </w:rPr>
      </w:pPr>
      <w:r>
        <w:rPr>
          <w:rFonts w:asciiTheme="minorHAnsi" w:hAnsiTheme="minorHAnsi"/>
          <w:b w:val="0"/>
          <w:sz w:val="24"/>
          <w:szCs w:val="24"/>
          <w:lang w:val="id-ID"/>
        </w:rPr>
        <w:t xml:space="preserve">User di kelompokkan menjadi 5 level user, yakni </w:t>
      </w:r>
      <w:r w:rsidR="00C5672D">
        <w:rPr>
          <w:rFonts w:asciiTheme="minorHAnsi" w:hAnsiTheme="minorHAnsi"/>
          <w:b w:val="0"/>
          <w:sz w:val="24"/>
          <w:szCs w:val="24"/>
          <w:lang w:val="id-ID"/>
        </w:rPr>
        <w:t xml:space="preserve">Koordinator Mata Kuliah Proyek Akhir </w:t>
      </w:r>
      <w:r>
        <w:rPr>
          <w:rFonts w:asciiTheme="minorHAnsi" w:hAnsiTheme="minorHAnsi"/>
          <w:b w:val="0"/>
          <w:sz w:val="24"/>
          <w:szCs w:val="24"/>
          <w:lang w:val="id-ID"/>
        </w:rPr>
        <w:t xml:space="preserve">sebagai level tertinggi yaitu level 1, kemudian dibawahnya ada Dosen Pembimbing sebagai level 2, Dosen Reviewer sebagai level 3, Dosen Penguji sebagai level 4. Yang terakhir yaitu Mahasiswa sebagai level </w:t>
      </w:r>
      <w:r>
        <w:rPr>
          <w:rFonts w:asciiTheme="minorHAnsi" w:hAnsiTheme="minorHAnsi"/>
          <w:b w:val="0"/>
          <w:sz w:val="24"/>
          <w:szCs w:val="24"/>
          <w:lang w:val="id-ID"/>
        </w:rPr>
        <w:lastRenderedPageBreak/>
        <w:t xml:space="preserve">5, untuk pengelompokkan user dengan level masing-masing, mempunyai fungsi dan hak yang berbeda – beda. </w:t>
      </w:r>
    </w:p>
    <w:p w14:paraId="1ACB387F" w14:textId="0619F028" w:rsidR="00B143F0" w:rsidRDefault="008F4206" w:rsidP="008F4206">
      <w:pPr>
        <w:pStyle w:val="StyleHeading2Left"/>
        <w:numPr>
          <w:ilvl w:val="0"/>
          <w:numId w:val="43"/>
        </w:numPr>
        <w:spacing w:before="0" w:after="0" w:line="360" w:lineRule="auto"/>
        <w:jc w:val="both"/>
        <w:outlineLvl w:val="9"/>
        <w:rPr>
          <w:rFonts w:asciiTheme="minorHAnsi" w:hAnsiTheme="minorHAnsi"/>
          <w:b w:val="0"/>
          <w:sz w:val="24"/>
          <w:szCs w:val="24"/>
          <w:lang w:val="id-ID"/>
        </w:rPr>
      </w:pPr>
      <w:r>
        <w:rPr>
          <w:rFonts w:asciiTheme="minorHAnsi" w:hAnsiTheme="minorHAnsi"/>
          <w:b w:val="0"/>
          <w:sz w:val="24"/>
          <w:szCs w:val="24"/>
          <w:lang w:val="id-ID"/>
        </w:rPr>
        <w:t>Koordinator Mata Kuliah</w:t>
      </w:r>
      <w:r w:rsidR="002B78F9">
        <w:rPr>
          <w:rFonts w:asciiTheme="minorHAnsi" w:hAnsiTheme="minorHAnsi"/>
          <w:b w:val="0"/>
          <w:sz w:val="24"/>
          <w:szCs w:val="24"/>
          <w:lang w:val="id-ID"/>
        </w:rPr>
        <w:t xml:space="preserve"> Proyek Akhir</w:t>
      </w:r>
      <w:r w:rsidR="00B143F0">
        <w:rPr>
          <w:rFonts w:asciiTheme="minorHAnsi" w:hAnsiTheme="minorHAnsi"/>
          <w:b w:val="0"/>
          <w:sz w:val="24"/>
          <w:szCs w:val="24"/>
          <w:lang w:val="id-ID"/>
        </w:rPr>
        <w:t xml:space="preserve"> - Level 1</w:t>
      </w:r>
      <w:r>
        <w:rPr>
          <w:rFonts w:asciiTheme="minorHAnsi" w:hAnsiTheme="minorHAnsi"/>
          <w:b w:val="0"/>
          <w:sz w:val="24"/>
          <w:szCs w:val="24"/>
          <w:lang w:val="id-ID"/>
        </w:rPr>
        <w:t xml:space="preserve">, </w:t>
      </w:r>
      <w:r w:rsidRPr="008F4206">
        <w:rPr>
          <w:rFonts w:asciiTheme="minorHAnsi" w:hAnsiTheme="minorHAnsi"/>
          <w:b w:val="0"/>
          <w:sz w:val="24"/>
          <w:szCs w:val="24"/>
          <w:lang w:val="id-ID"/>
        </w:rPr>
        <w:t>dikelola oleh Dosen Koordinator Proyek Akhir dan memiliki hak untuk menambahkan data pembimbing dan mahasiswa.</w:t>
      </w:r>
    </w:p>
    <w:p w14:paraId="4CE4ABAE" w14:textId="535B247B" w:rsidR="00B143F0" w:rsidRDefault="00B143F0" w:rsidP="008F4206">
      <w:pPr>
        <w:pStyle w:val="StyleHeading2Left"/>
        <w:numPr>
          <w:ilvl w:val="0"/>
          <w:numId w:val="43"/>
        </w:numPr>
        <w:spacing w:before="0" w:after="0" w:line="360" w:lineRule="auto"/>
        <w:jc w:val="both"/>
        <w:outlineLvl w:val="9"/>
        <w:rPr>
          <w:rFonts w:asciiTheme="minorHAnsi" w:hAnsiTheme="minorHAnsi"/>
          <w:b w:val="0"/>
          <w:sz w:val="24"/>
          <w:szCs w:val="24"/>
          <w:lang w:val="id-ID"/>
        </w:rPr>
      </w:pPr>
      <w:r>
        <w:rPr>
          <w:rFonts w:asciiTheme="minorHAnsi" w:hAnsiTheme="minorHAnsi"/>
          <w:b w:val="0"/>
          <w:sz w:val="24"/>
          <w:szCs w:val="24"/>
          <w:lang w:val="id-ID"/>
        </w:rPr>
        <w:t>Dosen Pembimbing - Level 2</w:t>
      </w:r>
      <w:r w:rsidR="008F4206">
        <w:rPr>
          <w:rFonts w:asciiTheme="minorHAnsi" w:hAnsiTheme="minorHAnsi"/>
          <w:b w:val="0"/>
          <w:sz w:val="24"/>
          <w:szCs w:val="24"/>
          <w:lang w:val="id-ID"/>
        </w:rPr>
        <w:t xml:space="preserve">, </w:t>
      </w:r>
      <w:r w:rsidR="008F4206" w:rsidRPr="008F4206">
        <w:rPr>
          <w:rFonts w:asciiTheme="minorHAnsi" w:hAnsiTheme="minorHAnsi"/>
          <w:b w:val="0"/>
          <w:sz w:val="24"/>
          <w:szCs w:val="24"/>
          <w:lang w:val="id-ID"/>
        </w:rPr>
        <w:t>pembimbing Level 2, Dosen tetap D3 Teknik Informatika yang memiliki hak untuk menambahkan judul, menyetujui maupun menolak judul yang diajukan oleh sebuah tim</w:t>
      </w:r>
      <w:r w:rsidR="008F4206">
        <w:rPr>
          <w:rFonts w:asciiTheme="minorHAnsi" w:hAnsiTheme="minorHAnsi"/>
          <w:b w:val="0"/>
          <w:sz w:val="24"/>
          <w:szCs w:val="24"/>
          <w:lang w:val="id-ID"/>
        </w:rPr>
        <w:t>.</w:t>
      </w:r>
    </w:p>
    <w:p w14:paraId="2755D981" w14:textId="05CDBA19" w:rsidR="008F4206" w:rsidRDefault="008F4206" w:rsidP="008F4206">
      <w:pPr>
        <w:pStyle w:val="StyleHeading2Left"/>
        <w:numPr>
          <w:ilvl w:val="0"/>
          <w:numId w:val="43"/>
        </w:numPr>
        <w:spacing w:before="0" w:after="0" w:line="360" w:lineRule="auto"/>
        <w:jc w:val="both"/>
        <w:outlineLvl w:val="9"/>
        <w:rPr>
          <w:rFonts w:asciiTheme="minorHAnsi" w:hAnsiTheme="minorHAnsi"/>
          <w:b w:val="0"/>
          <w:sz w:val="24"/>
          <w:szCs w:val="24"/>
          <w:lang w:val="id-ID"/>
        </w:rPr>
      </w:pPr>
      <w:r>
        <w:rPr>
          <w:rFonts w:asciiTheme="minorHAnsi" w:hAnsiTheme="minorHAnsi"/>
          <w:b w:val="0"/>
          <w:sz w:val="24"/>
          <w:szCs w:val="24"/>
          <w:lang w:val="id-ID"/>
        </w:rPr>
        <w:t xml:space="preserve">Dosen Reviewer – Level 3, </w:t>
      </w:r>
      <w:r w:rsidRPr="008F4206">
        <w:rPr>
          <w:rFonts w:asciiTheme="minorHAnsi" w:hAnsiTheme="minorHAnsi"/>
          <w:b w:val="0"/>
          <w:sz w:val="24"/>
          <w:szCs w:val="24"/>
          <w:lang w:val="id-ID"/>
        </w:rPr>
        <w:t>Dosen tetap D3 Teknik Informatika yang memiliki hak untuk melakukan Monev dan memberikan review untuk Tim yang melaksanakan monev</w:t>
      </w:r>
      <w:r>
        <w:rPr>
          <w:rFonts w:asciiTheme="minorHAnsi" w:hAnsiTheme="minorHAnsi"/>
          <w:b w:val="0"/>
          <w:sz w:val="24"/>
          <w:szCs w:val="24"/>
          <w:lang w:val="id-ID"/>
        </w:rPr>
        <w:t>.</w:t>
      </w:r>
    </w:p>
    <w:p w14:paraId="674C0D3D" w14:textId="5B8A275C" w:rsidR="008F4206" w:rsidRDefault="008F4206" w:rsidP="008F4206">
      <w:pPr>
        <w:pStyle w:val="StyleHeading2Left"/>
        <w:numPr>
          <w:ilvl w:val="0"/>
          <w:numId w:val="43"/>
        </w:numPr>
        <w:spacing w:before="0" w:after="0" w:line="360" w:lineRule="auto"/>
        <w:jc w:val="both"/>
        <w:outlineLvl w:val="9"/>
        <w:rPr>
          <w:rFonts w:asciiTheme="minorHAnsi" w:hAnsiTheme="minorHAnsi"/>
          <w:b w:val="0"/>
          <w:sz w:val="24"/>
          <w:szCs w:val="24"/>
          <w:lang w:val="id-ID"/>
        </w:rPr>
      </w:pPr>
      <w:r>
        <w:rPr>
          <w:rFonts w:asciiTheme="minorHAnsi" w:hAnsiTheme="minorHAnsi"/>
          <w:b w:val="0"/>
          <w:sz w:val="24"/>
          <w:szCs w:val="24"/>
          <w:lang w:val="id-ID"/>
        </w:rPr>
        <w:t xml:space="preserve">Dosen Penguji – Level 4, </w:t>
      </w:r>
      <w:r w:rsidRPr="008F4206">
        <w:rPr>
          <w:rFonts w:asciiTheme="minorHAnsi" w:hAnsiTheme="minorHAnsi"/>
          <w:b w:val="0"/>
          <w:sz w:val="24"/>
          <w:szCs w:val="24"/>
          <w:lang w:val="id-ID"/>
        </w:rPr>
        <w:t>Dosen D3 Teknik Informatika maupun dosen dari luar prodi yang mempunyai hak akses untuk menguji sidang dari tim yang akan di sidang oleh penguji</w:t>
      </w:r>
      <w:r>
        <w:rPr>
          <w:rFonts w:asciiTheme="minorHAnsi" w:hAnsiTheme="minorHAnsi"/>
          <w:b w:val="0"/>
          <w:sz w:val="24"/>
          <w:szCs w:val="24"/>
          <w:lang w:val="id-ID"/>
        </w:rPr>
        <w:t>.</w:t>
      </w:r>
    </w:p>
    <w:p w14:paraId="77963A70" w14:textId="599D2A6F" w:rsidR="008F4206" w:rsidRDefault="008F4206" w:rsidP="003C3A15">
      <w:pPr>
        <w:pStyle w:val="StyleHeading2Left"/>
        <w:numPr>
          <w:ilvl w:val="0"/>
          <w:numId w:val="43"/>
        </w:numPr>
        <w:spacing w:before="0" w:after="0" w:line="360" w:lineRule="auto"/>
        <w:jc w:val="both"/>
        <w:outlineLvl w:val="9"/>
        <w:rPr>
          <w:rFonts w:asciiTheme="minorHAnsi" w:hAnsiTheme="minorHAnsi"/>
          <w:b w:val="0"/>
          <w:sz w:val="24"/>
          <w:szCs w:val="24"/>
          <w:lang w:val="id-ID"/>
        </w:rPr>
      </w:pPr>
      <w:r>
        <w:rPr>
          <w:rFonts w:asciiTheme="minorHAnsi" w:hAnsiTheme="minorHAnsi"/>
          <w:b w:val="0"/>
          <w:sz w:val="24"/>
          <w:szCs w:val="24"/>
          <w:lang w:val="id-ID"/>
        </w:rPr>
        <w:t>Mahasiswa – Level 5</w:t>
      </w:r>
      <w:r w:rsidR="003C3A15">
        <w:rPr>
          <w:rFonts w:asciiTheme="minorHAnsi" w:hAnsiTheme="minorHAnsi"/>
          <w:b w:val="0"/>
          <w:sz w:val="24"/>
          <w:szCs w:val="24"/>
          <w:lang w:val="id-ID"/>
        </w:rPr>
        <w:t xml:space="preserve">, </w:t>
      </w:r>
      <w:r w:rsidR="003C3A15" w:rsidRPr="003C3A15">
        <w:rPr>
          <w:rFonts w:asciiTheme="minorHAnsi" w:hAnsiTheme="minorHAnsi"/>
          <w:b w:val="0"/>
          <w:sz w:val="24"/>
          <w:szCs w:val="24"/>
          <w:lang w:val="id-ID"/>
        </w:rPr>
        <w:t xml:space="preserve">Mahasiswa D3 Teknik Informatika yang memiliki hak untuk membuat sebuah tim ataupun bergabung dengan tim lain, memilih judul Proyek Akhir, sebuah tim dapat melakukan bimbingan, </w:t>
      </w:r>
      <w:r w:rsidR="003C3A15" w:rsidRPr="003C3A15">
        <w:rPr>
          <w:rFonts w:asciiTheme="minorHAnsi" w:hAnsiTheme="minorHAnsi"/>
          <w:b w:val="0"/>
          <w:sz w:val="24"/>
          <w:szCs w:val="24"/>
          <w:lang w:val="id-ID"/>
        </w:rPr>
        <w:lastRenderedPageBreak/>
        <w:t>melakukan Monev, melihat status sudah dapat melakukan sidang atau belum</w:t>
      </w:r>
      <w:r w:rsidR="003C3A15">
        <w:rPr>
          <w:rFonts w:asciiTheme="minorHAnsi" w:hAnsiTheme="minorHAnsi"/>
          <w:b w:val="0"/>
          <w:sz w:val="24"/>
          <w:szCs w:val="24"/>
          <w:lang w:val="id-ID"/>
        </w:rPr>
        <w:t>.</w:t>
      </w:r>
    </w:p>
    <w:p w14:paraId="7F4F6EA4" w14:textId="003AE57E" w:rsidR="00B143F0" w:rsidRDefault="00B143F0" w:rsidP="00361C61">
      <w:pPr>
        <w:pStyle w:val="StyleHeading2Left"/>
        <w:numPr>
          <w:ilvl w:val="0"/>
          <w:numId w:val="36"/>
        </w:numPr>
        <w:spacing w:before="0" w:after="0" w:line="360" w:lineRule="auto"/>
        <w:outlineLvl w:val="9"/>
        <w:rPr>
          <w:rFonts w:asciiTheme="minorHAnsi" w:hAnsiTheme="minorHAnsi"/>
          <w:b w:val="0"/>
          <w:sz w:val="24"/>
          <w:szCs w:val="24"/>
          <w:lang w:val="id-ID"/>
        </w:rPr>
      </w:pPr>
      <w:r>
        <w:rPr>
          <w:rFonts w:asciiTheme="minorHAnsi" w:hAnsiTheme="minorHAnsi"/>
          <w:b w:val="0"/>
          <w:sz w:val="24"/>
          <w:szCs w:val="24"/>
          <w:lang w:val="id-ID"/>
        </w:rPr>
        <w:t>Activity Diagram</w:t>
      </w:r>
    </w:p>
    <w:p w14:paraId="40ED931D" w14:textId="667FD6F5" w:rsidR="000978B6" w:rsidRDefault="000978B6" w:rsidP="008835E3">
      <w:pPr>
        <w:pStyle w:val="StyleHeading2Left"/>
        <w:numPr>
          <w:ilvl w:val="0"/>
          <w:numId w:val="0"/>
        </w:numPr>
        <w:spacing w:before="0" w:after="0" w:line="360" w:lineRule="auto"/>
        <w:ind w:left="1080"/>
        <w:jc w:val="center"/>
        <w:outlineLvl w:val="9"/>
        <w:rPr>
          <w:rFonts w:asciiTheme="minorHAnsi" w:hAnsiTheme="minorHAnsi"/>
          <w:b w:val="0"/>
          <w:sz w:val="24"/>
          <w:szCs w:val="24"/>
          <w:lang w:val="id-ID"/>
        </w:rPr>
      </w:pPr>
      <w:r>
        <w:rPr>
          <w:rFonts w:asciiTheme="minorHAnsi" w:hAnsiTheme="minorHAnsi"/>
          <w:b w:val="0"/>
          <w:sz w:val="24"/>
          <w:szCs w:val="24"/>
          <w:lang w:val="id-ID"/>
        </w:rPr>
        <w:t>Gambar 3</w:t>
      </w:r>
      <w:r w:rsidR="008835E3">
        <w:rPr>
          <w:rFonts w:asciiTheme="minorHAnsi" w:hAnsiTheme="minorHAnsi"/>
          <w:b w:val="0"/>
          <w:sz w:val="24"/>
          <w:szCs w:val="24"/>
          <w:lang w:val="id-ID"/>
        </w:rPr>
        <w:t>-</w:t>
      </w:r>
      <w:r>
        <w:rPr>
          <w:rFonts w:asciiTheme="minorHAnsi" w:hAnsiTheme="minorHAnsi"/>
          <w:b w:val="0"/>
          <w:sz w:val="24"/>
          <w:szCs w:val="24"/>
          <w:lang w:val="id-ID"/>
        </w:rPr>
        <w:t>1</w:t>
      </w:r>
      <w:r w:rsidR="008835E3">
        <w:rPr>
          <w:rFonts w:asciiTheme="minorHAnsi" w:hAnsiTheme="minorHAnsi"/>
          <w:b w:val="0"/>
          <w:sz w:val="24"/>
          <w:szCs w:val="24"/>
          <w:lang w:val="id-ID"/>
        </w:rPr>
        <w:t xml:space="preserve">: </w:t>
      </w:r>
      <w:r>
        <w:rPr>
          <w:rFonts w:asciiTheme="minorHAnsi" w:hAnsiTheme="minorHAnsi"/>
          <w:b w:val="0"/>
          <w:sz w:val="24"/>
          <w:szCs w:val="24"/>
          <w:lang w:val="id-ID"/>
        </w:rPr>
        <w:t>Gambar Activity Diagram</w:t>
      </w:r>
    </w:p>
    <w:p w14:paraId="51666E89" w14:textId="77777777" w:rsidR="008835E3" w:rsidRDefault="008835E3" w:rsidP="008835E3">
      <w:pPr>
        <w:pStyle w:val="StyleHeading2Left"/>
        <w:numPr>
          <w:ilvl w:val="0"/>
          <w:numId w:val="0"/>
        </w:numPr>
        <w:spacing w:before="0" w:after="0" w:line="360" w:lineRule="auto"/>
        <w:ind w:left="1080"/>
        <w:jc w:val="center"/>
        <w:outlineLvl w:val="9"/>
        <w:rPr>
          <w:rFonts w:asciiTheme="minorHAnsi" w:hAnsiTheme="minorHAnsi"/>
          <w:b w:val="0"/>
          <w:sz w:val="24"/>
          <w:szCs w:val="24"/>
          <w:lang w:val="id-ID"/>
        </w:rPr>
      </w:pPr>
    </w:p>
    <w:p w14:paraId="734D4202" w14:textId="77777777" w:rsidR="000978B6" w:rsidRPr="00361C61" w:rsidRDefault="000978B6" w:rsidP="000978B6">
      <w:pPr>
        <w:pStyle w:val="StyleHeading2Left"/>
        <w:numPr>
          <w:ilvl w:val="0"/>
          <w:numId w:val="0"/>
        </w:numPr>
        <w:spacing w:before="0" w:after="0" w:line="360" w:lineRule="auto"/>
        <w:ind w:left="1080"/>
        <w:jc w:val="center"/>
        <w:outlineLvl w:val="9"/>
        <w:rPr>
          <w:rFonts w:asciiTheme="minorHAnsi" w:hAnsiTheme="minorHAnsi"/>
          <w:b w:val="0"/>
          <w:sz w:val="24"/>
          <w:szCs w:val="24"/>
          <w:lang w:val="id-ID"/>
        </w:rPr>
      </w:pPr>
    </w:p>
    <w:p w14:paraId="259CBC10" w14:textId="77777777" w:rsidR="00485A03" w:rsidRPr="008835E3" w:rsidRDefault="00D726F0" w:rsidP="0099697F">
      <w:pPr>
        <w:pStyle w:val="StyleHeading2Left"/>
        <w:numPr>
          <w:ilvl w:val="2"/>
          <w:numId w:val="25"/>
        </w:numPr>
        <w:spacing w:before="0" w:after="0" w:line="360" w:lineRule="auto"/>
        <w:outlineLvl w:val="2"/>
        <w:rPr>
          <w:rFonts w:asciiTheme="minorHAnsi" w:hAnsiTheme="minorHAnsi"/>
          <w:szCs w:val="28"/>
        </w:rPr>
      </w:pPr>
      <w:r w:rsidRPr="008835E3">
        <w:rPr>
          <w:rFonts w:asciiTheme="minorHAnsi" w:hAnsiTheme="minorHAnsi"/>
          <w:szCs w:val="28"/>
        </w:rPr>
        <w:t>Analis</w:t>
      </w:r>
      <w:r w:rsidR="009912B9" w:rsidRPr="008835E3">
        <w:rPr>
          <w:rFonts w:asciiTheme="minorHAnsi" w:hAnsiTheme="minorHAnsi"/>
          <w:szCs w:val="28"/>
        </w:rPr>
        <w:t>is</w:t>
      </w:r>
      <w:r w:rsidRPr="008835E3">
        <w:rPr>
          <w:rFonts w:asciiTheme="minorHAnsi" w:hAnsiTheme="minorHAnsi"/>
          <w:szCs w:val="28"/>
        </w:rPr>
        <w:t xml:space="preserve"> Kebutuhan Perangkat Lunak</w:t>
      </w:r>
    </w:p>
    <w:p w14:paraId="7B5DF806" w14:textId="10B7FF2E" w:rsidR="00367057" w:rsidRPr="008835E3" w:rsidRDefault="00367057" w:rsidP="0099697F">
      <w:pPr>
        <w:pStyle w:val="StyleHeading2Left"/>
        <w:numPr>
          <w:ilvl w:val="3"/>
          <w:numId w:val="25"/>
        </w:numPr>
        <w:spacing w:before="0" w:after="0" w:line="360" w:lineRule="auto"/>
        <w:outlineLvl w:val="9"/>
        <w:rPr>
          <w:rFonts w:asciiTheme="minorHAnsi" w:hAnsiTheme="minorHAnsi"/>
          <w:szCs w:val="28"/>
        </w:rPr>
      </w:pPr>
      <w:r w:rsidRPr="008835E3">
        <w:rPr>
          <w:rFonts w:asciiTheme="minorHAnsi" w:hAnsiTheme="minorHAnsi"/>
          <w:szCs w:val="28"/>
        </w:rPr>
        <w:t>Kebutuhan Fungsionalitas P</w:t>
      </w:r>
      <w:r w:rsidR="00F24E87" w:rsidRPr="008835E3">
        <w:rPr>
          <w:rFonts w:asciiTheme="minorHAnsi" w:hAnsiTheme="minorHAnsi"/>
          <w:szCs w:val="28"/>
        </w:rPr>
        <w:t xml:space="preserve">erangkat </w:t>
      </w:r>
      <w:r w:rsidRPr="008835E3">
        <w:rPr>
          <w:rFonts w:asciiTheme="minorHAnsi" w:hAnsiTheme="minorHAnsi"/>
          <w:szCs w:val="28"/>
        </w:rPr>
        <w:t>L</w:t>
      </w:r>
      <w:r w:rsidR="00F24E87" w:rsidRPr="008835E3">
        <w:rPr>
          <w:rFonts w:asciiTheme="minorHAnsi" w:hAnsiTheme="minorHAnsi"/>
          <w:szCs w:val="28"/>
        </w:rPr>
        <w:t>unak</w:t>
      </w:r>
    </w:p>
    <w:p w14:paraId="7DC5442D" w14:textId="0FDA3F98" w:rsidR="000978B6" w:rsidRDefault="000978B6" w:rsidP="000978B6">
      <w:pPr>
        <w:pStyle w:val="StyleHeading2Left"/>
        <w:numPr>
          <w:ilvl w:val="0"/>
          <w:numId w:val="46"/>
        </w:numPr>
        <w:spacing w:before="0" w:after="0" w:line="360" w:lineRule="auto"/>
        <w:outlineLvl w:val="9"/>
        <w:rPr>
          <w:rFonts w:asciiTheme="minorHAnsi" w:hAnsiTheme="minorHAnsi"/>
          <w:b w:val="0"/>
          <w:sz w:val="24"/>
          <w:szCs w:val="24"/>
          <w:lang w:val="id-ID"/>
        </w:rPr>
      </w:pPr>
      <w:r>
        <w:rPr>
          <w:rFonts w:asciiTheme="minorHAnsi" w:hAnsiTheme="minorHAnsi"/>
          <w:b w:val="0"/>
          <w:sz w:val="24"/>
          <w:szCs w:val="24"/>
          <w:lang w:val="id-ID"/>
        </w:rPr>
        <w:t>Use Case Diagram</w:t>
      </w:r>
    </w:p>
    <w:p w14:paraId="42C674C6" w14:textId="2CBC88AC" w:rsidR="00001336" w:rsidRDefault="00001336" w:rsidP="00001336">
      <w:pPr>
        <w:pStyle w:val="StyleHeading2Left"/>
        <w:numPr>
          <w:ilvl w:val="0"/>
          <w:numId w:val="0"/>
        </w:numPr>
        <w:spacing w:before="0" w:after="0" w:line="360" w:lineRule="auto"/>
        <w:ind w:left="-567"/>
        <w:outlineLvl w:val="9"/>
        <w:rPr>
          <w:rFonts w:asciiTheme="minorHAnsi" w:hAnsiTheme="minorHAnsi"/>
          <w:b w:val="0"/>
          <w:sz w:val="24"/>
          <w:szCs w:val="24"/>
          <w:lang w:val="id-ID"/>
        </w:rPr>
      </w:pPr>
      <w:r>
        <w:rPr>
          <w:rFonts w:asciiTheme="minorHAnsi" w:hAnsiTheme="minorHAnsi"/>
          <w:b w:val="0"/>
          <w:noProof/>
          <w:sz w:val="24"/>
          <w:szCs w:val="24"/>
          <w:lang w:val="id-ID"/>
        </w:rPr>
        <w:drawing>
          <wp:inline distT="0" distB="0" distL="0" distR="0" wp14:anchorId="57D3E9FA" wp14:editId="32A38397">
            <wp:extent cx="6371569"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III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1387" cy="3693856"/>
                    </a:xfrm>
                    <a:prstGeom prst="rect">
                      <a:avLst/>
                    </a:prstGeom>
                  </pic:spPr>
                </pic:pic>
              </a:graphicData>
            </a:graphic>
          </wp:inline>
        </w:drawing>
      </w:r>
    </w:p>
    <w:p w14:paraId="0C1486CF" w14:textId="6466A7E5" w:rsidR="00121A3B" w:rsidRDefault="00121A3B" w:rsidP="008835E3">
      <w:pPr>
        <w:pStyle w:val="StyleHeading2Left"/>
        <w:numPr>
          <w:ilvl w:val="0"/>
          <w:numId w:val="0"/>
        </w:numPr>
        <w:spacing w:before="0" w:after="0" w:line="360" w:lineRule="auto"/>
        <w:ind w:left="1440"/>
        <w:jc w:val="center"/>
        <w:outlineLvl w:val="9"/>
        <w:rPr>
          <w:rFonts w:asciiTheme="minorHAnsi" w:hAnsiTheme="minorHAnsi"/>
          <w:b w:val="0"/>
          <w:sz w:val="24"/>
          <w:szCs w:val="24"/>
          <w:lang w:val="id-ID"/>
        </w:rPr>
      </w:pPr>
      <w:r>
        <w:rPr>
          <w:rFonts w:asciiTheme="minorHAnsi" w:hAnsiTheme="minorHAnsi"/>
          <w:b w:val="0"/>
          <w:sz w:val="24"/>
          <w:szCs w:val="24"/>
          <w:lang w:val="id-ID"/>
        </w:rPr>
        <w:t>Gambar 3</w:t>
      </w:r>
      <w:r w:rsidR="008835E3">
        <w:rPr>
          <w:rFonts w:asciiTheme="minorHAnsi" w:hAnsiTheme="minorHAnsi"/>
          <w:b w:val="0"/>
          <w:sz w:val="24"/>
          <w:szCs w:val="24"/>
          <w:lang w:val="id-ID"/>
        </w:rPr>
        <w:t>-</w:t>
      </w:r>
      <w:r>
        <w:rPr>
          <w:rFonts w:asciiTheme="minorHAnsi" w:hAnsiTheme="minorHAnsi"/>
          <w:b w:val="0"/>
          <w:sz w:val="24"/>
          <w:szCs w:val="24"/>
          <w:lang w:val="id-ID"/>
        </w:rPr>
        <w:t>2</w:t>
      </w:r>
      <w:r w:rsidR="008835E3">
        <w:rPr>
          <w:rFonts w:asciiTheme="minorHAnsi" w:hAnsiTheme="minorHAnsi"/>
          <w:b w:val="0"/>
          <w:sz w:val="24"/>
          <w:szCs w:val="24"/>
          <w:lang w:val="id-ID"/>
        </w:rPr>
        <w:t xml:space="preserve">: </w:t>
      </w:r>
      <w:r>
        <w:rPr>
          <w:rFonts w:asciiTheme="minorHAnsi" w:hAnsiTheme="minorHAnsi"/>
          <w:b w:val="0"/>
          <w:sz w:val="24"/>
          <w:szCs w:val="24"/>
          <w:lang w:val="id-ID"/>
        </w:rPr>
        <w:t>Gambar Use Case Diagram</w:t>
      </w:r>
    </w:p>
    <w:p w14:paraId="4E3FBFED" w14:textId="77777777" w:rsidR="00F5050B" w:rsidRDefault="00F5050B" w:rsidP="00121A3B">
      <w:pPr>
        <w:pStyle w:val="StyleHeading2Left"/>
        <w:numPr>
          <w:ilvl w:val="0"/>
          <w:numId w:val="0"/>
        </w:numPr>
        <w:spacing w:before="0" w:after="0" w:line="360" w:lineRule="auto"/>
        <w:ind w:left="1440"/>
        <w:jc w:val="center"/>
        <w:outlineLvl w:val="9"/>
        <w:rPr>
          <w:rFonts w:asciiTheme="minorHAnsi" w:hAnsiTheme="minorHAnsi"/>
          <w:b w:val="0"/>
          <w:sz w:val="24"/>
          <w:szCs w:val="24"/>
          <w:lang w:val="id-ID"/>
        </w:rPr>
      </w:pPr>
    </w:p>
    <w:p w14:paraId="34729B7C" w14:textId="3AC72D11" w:rsidR="00195D09" w:rsidRDefault="00121A3B" w:rsidP="00195D09">
      <w:pPr>
        <w:pStyle w:val="StyleHeading2Left"/>
        <w:numPr>
          <w:ilvl w:val="0"/>
          <w:numId w:val="46"/>
        </w:numPr>
        <w:spacing w:before="0" w:after="0" w:line="360" w:lineRule="auto"/>
        <w:outlineLvl w:val="9"/>
        <w:rPr>
          <w:rFonts w:asciiTheme="minorHAnsi" w:hAnsiTheme="minorHAnsi"/>
          <w:b w:val="0"/>
          <w:sz w:val="24"/>
          <w:szCs w:val="24"/>
          <w:lang w:val="id-ID"/>
        </w:rPr>
      </w:pPr>
      <w:r>
        <w:rPr>
          <w:rFonts w:asciiTheme="minorHAnsi" w:hAnsiTheme="minorHAnsi"/>
          <w:b w:val="0"/>
          <w:sz w:val="24"/>
          <w:szCs w:val="24"/>
          <w:lang w:val="id-ID"/>
        </w:rPr>
        <w:t>Use Case Scenario</w:t>
      </w:r>
    </w:p>
    <w:p w14:paraId="0618A89D" w14:textId="7B0954CA" w:rsidR="00F5050B" w:rsidRDefault="00F5050B" w:rsidP="00F5050B">
      <w:pPr>
        <w:pStyle w:val="StyleHeading2Left"/>
        <w:numPr>
          <w:ilvl w:val="0"/>
          <w:numId w:val="0"/>
        </w:numPr>
        <w:spacing w:before="0" w:after="0" w:line="360" w:lineRule="auto"/>
        <w:ind w:left="1440"/>
        <w:outlineLvl w:val="9"/>
        <w:rPr>
          <w:rFonts w:asciiTheme="minorHAnsi" w:hAnsiTheme="minorHAnsi"/>
          <w:b w:val="0"/>
          <w:sz w:val="24"/>
          <w:szCs w:val="24"/>
          <w:lang w:val="id-ID"/>
        </w:rPr>
      </w:pPr>
    </w:p>
    <w:tbl>
      <w:tblPr>
        <w:tblStyle w:val="TableGrid"/>
        <w:tblW w:w="8661" w:type="dxa"/>
        <w:tblLook w:val="04A0" w:firstRow="1" w:lastRow="0" w:firstColumn="1" w:lastColumn="0" w:noHBand="0" w:noVBand="1"/>
      </w:tblPr>
      <w:tblGrid>
        <w:gridCol w:w="559"/>
        <w:gridCol w:w="2409"/>
        <w:gridCol w:w="5693"/>
      </w:tblGrid>
      <w:tr w:rsidR="00F5050B" w:rsidRPr="00930E28" w14:paraId="5F030116" w14:textId="77777777" w:rsidTr="00F5050B">
        <w:tc>
          <w:tcPr>
            <w:tcW w:w="534" w:type="dxa"/>
          </w:tcPr>
          <w:p w14:paraId="07BBEC60"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4F67DFD6"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1</w:t>
            </w:r>
          </w:p>
        </w:tc>
      </w:tr>
      <w:tr w:rsidR="00F5050B" w:rsidRPr="00930E28" w14:paraId="4B10AE98" w14:textId="77777777" w:rsidTr="00F5050B">
        <w:tc>
          <w:tcPr>
            <w:tcW w:w="2948" w:type="dxa"/>
            <w:gridSpan w:val="2"/>
          </w:tcPr>
          <w:p w14:paraId="114D9BDC"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69610BD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Memilih </w:t>
            </w:r>
            <w:r w:rsidRPr="00930E28">
              <w:rPr>
                <w:rFonts w:asciiTheme="minorHAnsi" w:hAnsiTheme="minorHAnsi" w:cstheme="minorHAnsi"/>
                <w:sz w:val="24"/>
                <w:szCs w:val="24"/>
              </w:rPr>
              <w:t>judul PA</w:t>
            </w:r>
          </w:p>
        </w:tc>
      </w:tr>
      <w:tr w:rsidR="00F5050B" w:rsidRPr="00930E28" w14:paraId="4563CAF2" w14:textId="77777777" w:rsidTr="00F5050B">
        <w:trPr>
          <w:trHeight w:val="70"/>
        </w:trPr>
        <w:tc>
          <w:tcPr>
            <w:tcW w:w="2948" w:type="dxa"/>
            <w:gridSpan w:val="2"/>
          </w:tcPr>
          <w:p w14:paraId="5A06D57C"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5338CED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Mahasiswa</w:t>
            </w:r>
          </w:p>
        </w:tc>
      </w:tr>
      <w:tr w:rsidR="00F5050B" w:rsidRPr="00930E28" w14:paraId="466E94DB" w14:textId="77777777" w:rsidTr="00F5050B">
        <w:trPr>
          <w:trHeight w:val="70"/>
        </w:trPr>
        <w:tc>
          <w:tcPr>
            <w:tcW w:w="2948" w:type="dxa"/>
            <w:gridSpan w:val="2"/>
          </w:tcPr>
          <w:p w14:paraId="206D92A3"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Deskripsi</w:t>
            </w:r>
          </w:p>
        </w:tc>
        <w:tc>
          <w:tcPr>
            <w:tcW w:w="5713" w:type="dxa"/>
          </w:tcPr>
          <w:p w14:paraId="269F4032"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Memilih judul PA merupakan proses untuk menentukan judul proyek akhir yang akan di kerjakan</w:t>
            </w:r>
          </w:p>
        </w:tc>
      </w:tr>
      <w:tr w:rsidR="00F5050B" w:rsidRPr="00930E28" w14:paraId="6764D31A" w14:textId="77777777" w:rsidTr="00F5050B">
        <w:trPr>
          <w:trHeight w:val="70"/>
        </w:trPr>
        <w:tc>
          <w:tcPr>
            <w:tcW w:w="2948" w:type="dxa"/>
            <w:gridSpan w:val="2"/>
          </w:tcPr>
          <w:p w14:paraId="1B517578"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lastRenderedPageBreak/>
              <w:t>Pre-condition</w:t>
            </w:r>
          </w:p>
        </w:tc>
        <w:tc>
          <w:tcPr>
            <w:tcW w:w="5713" w:type="dxa"/>
          </w:tcPr>
          <w:p w14:paraId="1F144341"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ingin melihat </w:t>
            </w:r>
            <w:r w:rsidRPr="00930E28">
              <w:rPr>
                <w:rFonts w:asciiTheme="minorHAnsi" w:hAnsiTheme="minorHAnsi" w:cstheme="minorHAnsi"/>
                <w:sz w:val="24"/>
                <w:szCs w:val="24"/>
              </w:rPr>
              <w:t xml:space="preserve">data judul </w:t>
            </w:r>
          </w:p>
        </w:tc>
      </w:tr>
      <w:tr w:rsidR="00F5050B" w:rsidRPr="00930E28" w14:paraId="7B3E29DA" w14:textId="77777777" w:rsidTr="00F5050B">
        <w:trPr>
          <w:trHeight w:val="70"/>
        </w:trPr>
        <w:tc>
          <w:tcPr>
            <w:tcW w:w="2948" w:type="dxa"/>
            <w:gridSpan w:val="2"/>
          </w:tcPr>
          <w:p w14:paraId="22037905"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Post-condition</w:t>
            </w:r>
          </w:p>
        </w:tc>
        <w:tc>
          <w:tcPr>
            <w:tcW w:w="5713" w:type="dxa"/>
          </w:tcPr>
          <w:p w14:paraId="7A466FD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telah melihat </w:t>
            </w:r>
            <w:r w:rsidRPr="00930E28">
              <w:rPr>
                <w:rFonts w:asciiTheme="minorHAnsi" w:hAnsiTheme="minorHAnsi" w:cstheme="minorHAnsi"/>
                <w:sz w:val="24"/>
                <w:szCs w:val="24"/>
              </w:rPr>
              <w:t>data</w:t>
            </w:r>
          </w:p>
        </w:tc>
      </w:tr>
      <w:tr w:rsidR="00F5050B" w:rsidRPr="00930E28" w14:paraId="01F7617E" w14:textId="77777777" w:rsidTr="00F5050B">
        <w:trPr>
          <w:trHeight w:val="70"/>
        </w:trPr>
        <w:tc>
          <w:tcPr>
            <w:tcW w:w="8661" w:type="dxa"/>
            <w:gridSpan w:val="3"/>
          </w:tcPr>
          <w:p w14:paraId="1AD895CC"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340E5064" w14:textId="77777777" w:rsidTr="00F5050B">
        <w:trPr>
          <w:trHeight w:val="135"/>
        </w:trPr>
        <w:tc>
          <w:tcPr>
            <w:tcW w:w="534" w:type="dxa"/>
          </w:tcPr>
          <w:p w14:paraId="0A63E2F6"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2414" w:type="dxa"/>
          </w:tcPr>
          <w:p w14:paraId="3506B616"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5D8435BC"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10B98573" w14:textId="77777777" w:rsidTr="00F5050B">
        <w:trPr>
          <w:trHeight w:val="135"/>
        </w:trPr>
        <w:tc>
          <w:tcPr>
            <w:tcW w:w="534" w:type="dxa"/>
          </w:tcPr>
          <w:p w14:paraId="242EDB74"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1</w:t>
            </w:r>
          </w:p>
        </w:tc>
        <w:tc>
          <w:tcPr>
            <w:tcW w:w="2414" w:type="dxa"/>
          </w:tcPr>
          <w:p w14:paraId="34A5C3CA" w14:textId="77777777" w:rsidR="00F5050B" w:rsidRPr="00930E28" w:rsidRDefault="00F5050B" w:rsidP="00F5050B">
            <w:pPr>
              <w:jc w:val="both"/>
              <w:rPr>
                <w:rFonts w:asciiTheme="minorHAnsi" w:hAnsiTheme="minorHAnsi" w:cstheme="minorHAnsi"/>
                <w:sz w:val="24"/>
                <w:szCs w:val="24"/>
                <w:lang w:val="id-ID"/>
              </w:rPr>
            </w:pPr>
            <w:r w:rsidRPr="00930E28">
              <w:rPr>
                <w:rFonts w:asciiTheme="minorHAnsi" w:hAnsiTheme="minorHAnsi" w:cstheme="minorHAnsi"/>
                <w:sz w:val="24"/>
                <w:szCs w:val="24"/>
                <w:lang w:val="id-ID"/>
              </w:rPr>
              <w:t xml:space="preserve">Pengguna memilih dan klik menu </w:t>
            </w:r>
            <w:r w:rsidRPr="00930E28">
              <w:rPr>
                <w:rFonts w:asciiTheme="minorHAnsi" w:hAnsiTheme="minorHAnsi" w:cstheme="minorHAnsi"/>
                <w:sz w:val="24"/>
                <w:szCs w:val="24"/>
              </w:rPr>
              <w:t xml:space="preserve">pengajuan </w:t>
            </w:r>
            <w:r w:rsidRPr="00930E28">
              <w:rPr>
                <w:rFonts w:asciiTheme="minorHAnsi" w:hAnsiTheme="minorHAnsi" w:cstheme="minorHAnsi"/>
                <w:sz w:val="24"/>
                <w:szCs w:val="24"/>
                <w:lang w:val="id-ID"/>
              </w:rPr>
              <w:t>judul</w:t>
            </w:r>
          </w:p>
        </w:tc>
        <w:tc>
          <w:tcPr>
            <w:tcW w:w="5713" w:type="dxa"/>
          </w:tcPr>
          <w:p w14:paraId="5654DD45" w14:textId="77777777" w:rsidR="00F5050B" w:rsidRPr="00930E28" w:rsidRDefault="00F5050B" w:rsidP="00F5050B">
            <w:pPr>
              <w:jc w:val="both"/>
              <w:rPr>
                <w:rFonts w:asciiTheme="minorHAnsi" w:hAnsiTheme="minorHAnsi" w:cstheme="minorHAnsi"/>
                <w:sz w:val="24"/>
                <w:szCs w:val="24"/>
                <w:lang w:val="id-ID"/>
              </w:rPr>
            </w:pPr>
          </w:p>
        </w:tc>
      </w:tr>
      <w:tr w:rsidR="00F5050B" w:rsidRPr="00930E28" w14:paraId="558EBBEE" w14:textId="77777777" w:rsidTr="00F5050B">
        <w:trPr>
          <w:trHeight w:val="135"/>
        </w:trPr>
        <w:tc>
          <w:tcPr>
            <w:tcW w:w="534" w:type="dxa"/>
          </w:tcPr>
          <w:p w14:paraId="3841370A"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2</w:t>
            </w:r>
          </w:p>
        </w:tc>
        <w:tc>
          <w:tcPr>
            <w:tcW w:w="2414" w:type="dxa"/>
          </w:tcPr>
          <w:p w14:paraId="38E93F31" w14:textId="77777777" w:rsidR="00F5050B" w:rsidRPr="00930E28" w:rsidRDefault="00F5050B" w:rsidP="00F5050B">
            <w:pPr>
              <w:jc w:val="both"/>
              <w:rPr>
                <w:rFonts w:asciiTheme="minorHAnsi" w:hAnsiTheme="minorHAnsi" w:cstheme="minorHAnsi"/>
                <w:sz w:val="24"/>
                <w:szCs w:val="24"/>
                <w:lang w:val="id-ID"/>
              </w:rPr>
            </w:pPr>
          </w:p>
        </w:tc>
        <w:tc>
          <w:tcPr>
            <w:tcW w:w="5713" w:type="dxa"/>
          </w:tcPr>
          <w:p w14:paraId="672A1C5B"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lang w:val="id-ID"/>
              </w:rPr>
              <w:t>Sistem akan merespon dan akan masuk kedalam halaman</w:t>
            </w:r>
            <w:r w:rsidRPr="00930E28">
              <w:rPr>
                <w:rFonts w:asciiTheme="minorHAnsi" w:hAnsiTheme="minorHAnsi" w:cstheme="minorHAnsi"/>
                <w:sz w:val="24"/>
                <w:szCs w:val="24"/>
              </w:rPr>
              <w:t xml:space="preserve"> pengajuan judul</w:t>
            </w:r>
          </w:p>
        </w:tc>
      </w:tr>
      <w:tr w:rsidR="00F5050B" w:rsidRPr="00930E28" w14:paraId="13166C33" w14:textId="77777777" w:rsidTr="00F5050B">
        <w:trPr>
          <w:trHeight w:val="135"/>
        </w:trPr>
        <w:tc>
          <w:tcPr>
            <w:tcW w:w="534" w:type="dxa"/>
          </w:tcPr>
          <w:p w14:paraId="5FCC7060"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3</w:t>
            </w:r>
          </w:p>
        </w:tc>
        <w:tc>
          <w:tcPr>
            <w:tcW w:w="2414" w:type="dxa"/>
          </w:tcPr>
          <w:p w14:paraId="410007B0" w14:textId="77777777" w:rsidR="00F5050B" w:rsidRPr="00930E28" w:rsidRDefault="00F5050B" w:rsidP="00F5050B">
            <w:pPr>
              <w:jc w:val="both"/>
              <w:rPr>
                <w:rFonts w:asciiTheme="minorHAnsi" w:hAnsiTheme="minorHAnsi" w:cstheme="minorHAnsi"/>
                <w:sz w:val="24"/>
                <w:szCs w:val="24"/>
                <w:lang w:val="id-ID"/>
              </w:rPr>
            </w:pPr>
            <w:r w:rsidRPr="00930E28">
              <w:rPr>
                <w:rFonts w:asciiTheme="minorHAnsi" w:hAnsiTheme="minorHAnsi" w:cstheme="minorHAnsi"/>
                <w:sz w:val="24"/>
                <w:szCs w:val="24"/>
                <w:lang w:val="id-ID"/>
              </w:rPr>
              <w:t>Pengguna memilih dosen dari daftar yang disediakan</w:t>
            </w:r>
          </w:p>
        </w:tc>
        <w:tc>
          <w:tcPr>
            <w:tcW w:w="5713" w:type="dxa"/>
          </w:tcPr>
          <w:p w14:paraId="3933CB99" w14:textId="77777777" w:rsidR="00F5050B" w:rsidRPr="00930E28" w:rsidRDefault="00F5050B" w:rsidP="00F5050B">
            <w:pPr>
              <w:jc w:val="both"/>
              <w:rPr>
                <w:rFonts w:asciiTheme="minorHAnsi" w:hAnsiTheme="minorHAnsi" w:cstheme="minorHAnsi"/>
                <w:sz w:val="24"/>
                <w:szCs w:val="24"/>
                <w:lang w:val="id-ID"/>
              </w:rPr>
            </w:pPr>
          </w:p>
        </w:tc>
      </w:tr>
      <w:tr w:rsidR="00F5050B" w:rsidRPr="00930E28" w14:paraId="59670DB8" w14:textId="77777777" w:rsidTr="00F5050B">
        <w:trPr>
          <w:trHeight w:val="135"/>
        </w:trPr>
        <w:tc>
          <w:tcPr>
            <w:tcW w:w="534" w:type="dxa"/>
          </w:tcPr>
          <w:p w14:paraId="5E419C2B"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4</w:t>
            </w:r>
          </w:p>
        </w:tc>
        <w:tc>
          <w:tcPr>
            <w:tcW w:w="2414" w:type="dxa"/>
          </w:tcPr>
          <w:p w14:paraId="16110DF1" w14:textId="77777777" w:rsidR="00F5050B" w:rsidRPr="00930E28" w:rsidRDefault="00F5050B" w:rsidP="00F5050B">
            <w:pPr>
              <w:jc w:val="both"/>
              <w:rPr>
                <w:rFonts w:asciiTheme="minorHAnsi" w:hAnsiTheme="minorHAnsi" w:cstheme="minorHAnsi"/>
                <w:sz w:val="24"/>
                <w:szCs w:val="24"/>
                <w:lang w:val="id-ID"/>
              </w:rPr>
            </w:pPr>
          </w:p>
        </w:tc>
        <w:tc>
          <w:tcPr>
            <w:tcW w:w="5713" w:type="dxa"/>
          </w:tcPr>
          <w:p w14:paraId="275094BE" w14:textId="77777777" w:rsidR="00F5050B" w:rsidRPr="00930E28" w:rsidRDefault="00F5050B" w:rsidP="00F5050B">
            <w:pPr>
              <w:jc w:val="both"/>
              <w:rPr>
                <w:rFonts w:asciiTheme="minorHAnsi" w:hAnsiTheme="minorHAnsi" w:cstheme="minorHAnsi"/>
                <w:sz w:val="24"/>
                <w:szCs w:val="24"/>
                <w:lang w:val="id-ID"/>
              </w:rPr>
            </w:pPr>
            <w:r w:rsidRPr="00930E28">
              <w:rPr>
                <w:rFonts w:asciiTheme="minorHAnsi" w:hAnsiTheme="minorHAnsi" w:cstheme="minorHAnsi"/>
                <w:sz w:val="24"/>
                <w:szCs w:val="24"/>
                <w:lang w:val="id-ID"/>
              </w:rPr>
              <w:t xml:space="preserve">Sistem mengambil data dari </w:t>
            </w:r>
            <w:r w:rsidRPr="00930E28">
              <w:rPr>
                <w:rFonts w:asciiTheme="minorHAnsi" w:hAnsiTheme="minorHAnsi" w:cstheme="minorHAnsi"/>
                <w:i/>
                <w:sz w:val="24"/>
                <w:szCs w:val="24"/>
                <w:lang w:val="id-ID"/>
              </w:rPr>
              <w:t>database</w:t>
            </w:r>
          </w:p>
        </w:tc>
      </w:tr>
      <w:tr w:rsidR="00F5050B" w:rsidRPr="00930E28" w14:paraId="712A4141" w14:textId="77777777" w:rsidTr="00F5050B">
        <w:trPr>
          <w:trHeight w:val="135"/>
        </w:trPr>
        <w:tc>
          <w:tcPr>
            <w:tcW w:w="534" w:type="dxa"/>
          </w:tcPr>
          <w:p w14:paraId="61863DBC"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5</w:t>
            </w:r>
          </w:p>
        </w:tc>
        <w:tc>
          <w:tcPr>
            <w:tcW w:w="2414" w:type="dxa"/>
          </w:tcPr>
          <w:p w14:paraId="75FB32BB" w14:textId="77777777" w:rsidR="00F5050B" w:rsidRPr="00930E28" w:rsidRDefault="00F5050B" w:rsidP="00F5050B">
            <w:pPr>
              <w:jc w:val="both"/>
              <w:rPr>
                <w:rFonts w:asciiTheme="minorHAnsi" w:hAnsiTheme="minorHAnsi" w:cstheme="minorHAnsi"/>
                <w:sz w:val="24"/>
                <w:szCs w:val="24"/>
                <w:lang w:val="id-ID"/>
              </w:rPr>
            </w:pPr>
          </w:p>
        </w:tc>
        <w:tc>
          <w:tcPr>
            <w:tcW w:w="5713" w:type="dxa"/>
          </w:tcPr>
          <w:p w14:paraId="40D61D2E"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lang w:val="id-ID"/>
              </w:rPr>
              <w:t>Sistem menampilkan dropdown berisi data dosen pembimbing</w:t>
            </w:r>
          </w:p>
        </w:tc>
      </w:tr>
      <w:tr w:rsidR="00F5050B" w:rsidRPr="00930E28" w14:paraId="268B7C78" w14:textId="77777777" w:rsidTr="00F5050B">
        <w:trPr>
          <w:trHeight w:val="135"/>
        </w:trPr>
        <w:tc>
          <w:tcPr>
            <w:tcW w:w="534" w:type="dxa"/>
          </w:tcPr>
          <w:p w14:paraId="7D1648C1"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6</w:t>
            </w:r>
          </w:p>
        </w:tc>
        <w:tc>
          <w:tcPr>
            <w:tcW w:w="2414" w:type="dxa"/>
          </w:tcPr>
          <w:p w14:paraId="5AF214EA"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rPr>
              <w:t>Pengguna memlih dan klik salah satu daftar dosen pembimbing</w:t>
            </w:r>
          </w:p>
        </w:tc>
        <w:tc>
          <w:tcPr>
            <w:tcW w:w="5713" w:type="dxa"/>
          </w:tcPr>
          <w:p w14:paraId="14193824" w14:textId="77777777" w:rsidR="00F5050B" w:rsidRPr="00930E28" w:rsidRDefault="00F5050B" w:rsidP="00F5050B">
            <w:pPr>
              <w:jc w:val="both"/>
              <w:rPr>
                <w:rFonts w:asciiTheme="minorHAnsi" w:hAnsiTheme="minorHAnsi" w:cstheme="minorHAnsi"/>
                <w:sz w:val="24"/>
                <w:szCs w:val="24"/>
                <w:lang w:val="id-ID"/>
              </w:rPr>
            </w:pPr>
          </w:p>
        </w:tc>
      </w:tr>
      <w:tr w:rsidR="00F5050B" w:rsidRPr="00930E28" w14:paraId="791A184B" w14:textId="77777777" w:rsidTr="00F5050B">
        <w:trPr>
          <w:trHeight w:val="135"/>
        </w:trPr>
        <w:tc>
          <w:tcPr>
            <w:tcW w:w="534" w:type="dxa"/>
          </w:tcPr>
          <w:p w14:paraId="5032D4B2"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7</w:t>
            </w:r>
          </w:p>
        </w:tc>
        <w:tc>
          <w:tcPr>
            <w:tcW w:w="2414" w:type="dxa"/>
          </w:tcPr>
          <w:p w14:paraId="491686FB" w14:textId="77777777" w:rsidR="00F5050B" w:rsidRPr="00930E28" w:rsidRDefault="00F5050B" w:rsidP="00F5050B">
            <w:pPr>
              <w:jc w:val="both"/>
              <w:rPr>
                <w:rFonts w:asciiTheme="minorHAnsi" w:hAnsiTheme="minorHAnsi" w:cstheme="minorHAnsi"/>
                <w:sz w:val="24"/>
                <w:szCs w:val="24"/>
                <w:lang w:val="id-ID"/>
              </w:rPr>
            </w:pPr>
          </w:p>
        </w:tc>
        <w:tc>
          <w:tcPr>
            <w:tcW w:w="5713" w:type="dxa"/>
          </w:tcPr>
          <w:p w14:paraId="00452E9E"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rPr>
              <w:t>Sistem akan menampilkan data judul PA sesuai dengan dosen pembimbing yang dipilih</w:t>
            </w:r>
          </w:p>
        </w:tc>
      </w:tr>
      <w:tr w:rsidR="00F5050B" w:rsidRPr="00930E28" w14:paraId="6ADDCC5A" w14:textId="77777777" w:rsidTr="00F5050B">
        <w:trPr>
          <w:trHeight w:val="135"/>
        </w:trPr>
        <w:tc>
          <w:tcPr>
            <w:tcW w:w="534" w:type="dxa"/>
          </w:tcPr>
          <w:p w14:paraId="7922FE97"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8</w:t>
            </w:r>
          </w:p>
        </w:tc>
        <w:tc>
          <w:tcPr>
            <w:tcW w:w="2414" w:type="dxa"/>
          </w:tcPr>
          <w:p w14:paraId="4E8DCD22"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lang w:val="id-ID"/>
              </w:rPr>
              <w:t>Pengguna memilih salah satu judul PA yang disediakan</w:t>
            </w:r>
            <w:r w:rsidRPr="00930E28">
              <w:rPr>
                <w:rFonts w:asciiTheme="minorHAnsi" w:hAnsiTheme="minorHAnsi" w:cstheme="minorHAnsi"/>
                <w:sz w:val="24"/>
                <w:szCs w:val="24"/>
              </w:rPr>
              <w:t xml:space="preserve"> yang statusnya belum dipilih</w:t>
            </w:r>
          </w:p>
        </w:tc>
        <w:tc>
          <w:tcPr>
            <w:tcW w:w="5713" w:type="dxa"/>
          </w:tcPr>
          <w:p w14:paraId="310368F2" w14:textId="77777777" w:rsidR="00F5050B" w:rsidRPr="00930E28" w:rsidRDefault="00F5050B" w:rsidP="00F5050B">
            <w:pPr>
              <w:jc w:val="both"/>
              <w:rPr>
                <w:rFonts w:asciiTheme="minorHAnsi" w:hAnsiTheme="minorHAnsi" w:cstheme="minorHAnsi"/>
                <w:sz w:val="24"/>
                <w:szCs w:val="24"/>
                <w:lang w:val="id-ID"/>
              </w:rPr>
            </w:pPr>
          </w:p>
        </w:tc>
      </w:tr>
      <w:tr w:rsidR="00F5050B" w:rsidRPr="00930E28" w14:paraId="7ED6C010" w14:textId="77777777" w:rsidTr="00F5050B">
        <w:trPr>
          <w:trHeight w:val="135"/>
        </w:trPr>
        <w:tc>
          <w:tcPr>
            <w:tcW w:w="534" w:type="dxa"/>
          </w:tcPr>
          <w:p w14:paraId="59F57AA0"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9</w:t>
            </w:r>
          </w:p>
        </w:tc>
        <w:tc>
          <w:tcPr>
            <w:tcW w:w="2414" w:type="dxa"/>
          </w:tcPr>
          <w:p w14:paraId="396E358D" w14:textId="77777777" w:rsidR="00F5050B" w:rsidRPr="00930E28" w:rsidRDefault="00F5050B" w:rsidP="00F5050B">
            <w:pPr>
              <w:jc w:val="both"/>
              <w:rPr>
                <w:rFonts w:asciiTheme="minorHAnsi" w:hAnsiTheme="minorHAnsi" w:cstheme="minorHAnsi"/>
                <w:sz w:val="24"/>
                <w:szCs w:val="24"/>
                <w:lang w:val="id-ID"/>
              </w:rPr>
            </w:pPr>
          </w:p>
        </w:tc>
        <w:tc>
          <w:tcPr>
            <w:tcW w:w="5713" w:type="dxa"/>
          </w:tcPr>
          <w:p w14:paraId="54092B80"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rPr>
              <w:t>Sistem menerima data judul PA yang sudah dipilih dan dimasukkan kedalam database</w:t>
            </w:r>
          </w:p>
        </w:tc>
      </w:tr>
      <w:tr w:rsidR="00F5050B" w:rsidRPr="00930E28" w14:paraId="549C8D7E" w14:textId="77777777" w:rsidTr="00F5050B">
        <w:trPr>
          <w:trHeight w:val="135"/>
        </w:trPr>
        <w:tc>
          <w:tcPr>
            <w:tcW w:w="534" w:type="dxa"/>
          </w:tcPr>
          <w:p w14:paraId="0F931B9A"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10</w:t>
            </w:r>
          </w:p>
        </w:tc>
        <w:tc>
          <w:tcPr>
            <w:tcW w:w="2414" w:type="dxa"/>
          </w:tcPr>
          <w:p w14:paraId="1996AB1B" w14:textId="77777777" w:rsidR="00F5050B" w:rsidRPr="00930E28" w:rsidRDefault="00F5050B" w:rsidP="00F5050B">
            <w:pPr>
              <w:jc w:val="both"/>
              <w:rPr>
                <w:rFonts w:asciiTheme="minorHAnsi" w:hAnsiTheme="minorHAnsi" w:cstheme="minorHAnsi"/>
                <w:sz w:val="24"/>
                <w:szCs w:val="24"/>
                <w:lang w:val="id-ID"/>
              </w:rPr>
            </w:pPr>
          </w:p>
        </w:tc>
        <w:tc>
          <w:tcPr>
            <w:tcW w:w="5713" w:type="dxa"/>
          </w:tcPr>
          <w:p w14:paraId="442EDB36"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rPr>
              <w:t>Sistem akan memuncul pesan “berhasil memilih judul, silahkan menunggu approval”</w:t>
            </w:r>
          </w:p>
        </w:tc>
      </w:tr>
      <w:tr w:rsidR="00F5050B" w:rsidRPr="00930E28" w14:paraId="63B2C2B6" w14:textId="77777777" w:rsidTr="00F5050B">
        <w:trPr>
          <w:trHeight w:val="135"/>
        </w:trPr>
        <w:tc>
          <w:tcPr>
            <w:tcW w:w="8661" w:type="dxa"/>
            <w:gridSpan w:val="3"/>
          </w:tcPr>
          <w:p w14:paraId="14ED03AD"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lang w:val="id-ID"/>
              </w:rPr>
              <w:t xml:space="preserve">Skenario normal </w:t>
            </w:r>
            <w:r w:rsidRPr="00930E28">
              <w:rPr>
                <w:rFonts w:asciiTheme="minorHAnsi" w:hAnsiTheme="minorHAnsi" w:cstheme="minorHAnsi"/>
                <w:b/>
                <w:sz w:val="24"/>
                <w:szCs w:val="24"/>
              </w:rPr>
              <w:t>2</w:t>
            </w:r>
          </w:p>
        </w:tc>
      </w:tr>
      <w:tr w:rsidR="00F5050B" w:rsidRPr="00930E28" w14:paraId="385E3E8C" w14:textId="77777777" w:rsidTr="00F5050B">
        <w:trPr>
          <w:trHeight w:val="135"/>
        </w:trPr>
        <w:tc>
          <w:tcPr>
            <w:tcW w:w="534" w:type="dxa"/>
          </w:tcPr>
          <w:p w14:paraId="5BE4A92A"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1</w:t>
            </w:r>
          </w:p>
        </w:tc>
        <w:tc>
          <w:tcPr>
            <w:tcW w:w="2414" w:type="dxa"/>
          </w:tcPr>
          <w:p w14:paraId="6E3AA36C"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lang w:val="id-ID"/>
              </w:rPr>
              <w:t>Pengguna memilih dan klik menu pengajuan judul</w:t>
            </w:r>
          </w:p>
        </w:tc>
        <w:tc>
          <w:tcPr>
            <w:tcW w:w="5713" w:type="dxa"/>
          </w:tcPr>
          <w:p w14:paraId="5A9C470A" w14:textId="77777777" w:rsidR="00F5050B" w:rsidRPr="00930E28" w:rsidRDefault="00F5050B" w:rsidP="00F5050B">
            <w:pPr>
              <w:jc w:val="both"/>
              <w:rPr>
                <w:rFonts w:asciiTheme="minorHAnsi" w:hAnsiTheme="minorHAnsi" w:cstheme="minorHAnsi"/>
                <w:sz w:val="24"/>
                <w:szCs w:val="24"/>
                <w:lang w:val="id-ID"/>
              </w:rPr>
            </w:pPr>
          </w:p>
        </w:tc>
      </w:tr>
      <w:tr w:rsidR="00F5050B" w:rsidRPr="00930E28" w14:paraId="2C2188E5" w14:textId="77777777" w:rsidTr="00F5050B">
        <w:trPr>
          <w:trHeight w:val="135"/>
        </w:trPr>
        <w:tc>
          <w:tcPr>
            <w:tcW w:w="534" w:type="dxa"/>
          </w:tcPr>
          <w:p w14:paraId="12925AA0"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2</w:t>
            </w:r>
          </w:p>
        </w:tc>
        <w:tc>
          <w:tcPr>
            <w:tcW w:w="2414" w:type="dxa"/>
          </w:tcPr>
          <w:p w14:paraId="13AB76D5" w14:textId="77777777" w:rsidR="00F5050B" w:rsidRPr="00930E28" w:rsidRDefault="00F5050B" w:rsidP="00F5050B">
            <w:pPr>
              <w:jc w:val="both"/>
              <w:rPr>
                <w:rFonts w:asciiTheme="minorHAnsi" w:hAnsiTheme="minorHAnsi" w:cstheme="minorHAnsi"/>
                <w:sz w:val="24"/>
                <w:szCs w:val="24"/>
                <w:lang w:val="id-ID"/>
              </w:rPr>
            </w:pPr>
          </w:p>
        </w:tc>
        <w:tc>
          <w:tcPr>
            <w:tcW w:w="5713" w:type="dxa"/>
          </w:tcPr>
          <w:p w14:paraId="33FA8087" w14:textId="77777777" w:rsidR="00F5050B" w:rsidRPr="00930E28" w:rsidRDefault="00F5050B" w:rsidP="00F5050B">
            <w:pPr>
              <w:jc w:val="both"/>
              <w:rPr>
                <w:rFonts w:asciiTheme="minorHAnsi" w:hAnsiTheme="minorHAnsi" w:cstheme="minorHAnsi"/>
                <w:sz w:val="24"/>
                <w:szCs w:val="24"/>
                <w:lang w:val="id-ID"/>
              </w:rPr>
            </w:pPr>
            <w:r w:rsidRPr="00930E28">
              <w:rPr>
                <w:rFonts w:asciiTheme="minorHAnsi" w:hAnsiTheme="minorHAnsi" w:cstheme="minorHAnsi"/>
                <w:sz w:val="24"/>
                <w:szCs w:val="24"/>
                <w:lang w:val="id-ID"/>
              </w:rPr>
              <w:t>Sistem akan merespon dan akan masuk kedalam halaman</w:t>
            </w:r>
            <w:r w:rsidRPr="00930E28">
              <w:rPr>
                <w:rFonts w:asciiTheme="minorHAnsi" w:hAnsiTheme="minorHAnsi" w:cstheme="minorHAnsi"/>
                <w:sz w:val="24"/>
                <w:szCs w:val="24"/>
              </w:rPr>
              <w:t xml:space="preserve"> pengajuan judul</w:t>
            </w:r>
          </w:p>
        </w:tc>
      </w:tr>
      <w:tr w:rsidR="00F5050B" w:rsidRPr="00930E28" w14:paraId="435F2E2B" w14:textId="77777777" w:rsidTr="00F5050B">
        <w:trPr>
          <w:trHeight w:val="135"/>
        </w:trPr>
        <w:tc>
          <w:tcPr>
            <w:tcW w:w="534" w:type="dxa"/>
          </w:tcPr>
          <w:p w14:paraId="1D8D8878"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3</w:t>
            </w:r>
          </w:p>
        </w:tc>
        <w:tc>
          <w:tcPr>
            <w:tcW w:w="2414" w:type="dxa"/>
          </w:tcPr>
          <w:p w14:paraId="59B91DD0" w14:textId="77777777" w:rsidR="00F5050B" w:rsidRPr="00930E28" w:rsidRDefault="00F5050B" w:rsidP="00F5050B">
            <w:pPr>
              <w:jc w:val="both"/>
              <w:rPr>
                <w:rFonts w:asciiTheme="minorHAnsi" w:hAnsiTheme="minorHAnsi" w:cstheme="minorHAnsi"/>
                <w:sz w:val="24"/>
                <w:szCs w:val="24"/>
                <w:lang w:val="id-ID"/>
              </w:rPr>
            </w:pPr>
            <w:r w:rsidRPr="00930E28">
              <w:rPr>
                <w:rFonts w:asciiTheme="minorHAnsi" w:hAnsiTheme="minorHAnsi" w:cstheme="minorHAnsi"/>
                <w:sz w:val="24"/>
                <w:szCs w:val="24"/>
                <w:lang w:val="id-ID"/>
              </w:rPr>
              <w:t>Pengguna memilih dosen dari daftar yang disediakan</w:t>
            </w:r>
          </w:p>
        </w:tc>
        <w:tc>
          <w:tcPr>
            <w:tcW w:w="5713" w:type="dxa"/>
          </w:tcPr>
          <w:p w14:paraId="2DB99393" w14:textId="77777777" w:rsidR="00F5050B" w:rsidRPr="00930E28" w:rsidRDefault="00F5050B" w:rsidP="00F5050B">
            <w:pPr>
              <w:jc w:val="both"/>
              <w:rPr>
                <w:rFonts w:asciiTheme="minorHAnsi" w:hAnsiTheme="minorHAnsi" w:cstheme="minorHAnsi"/>
                <w:sz w:val="24"/>
                <w:szCs w:val="24"/>
                <w:lang w:val="id-ID"/>
              </w:rPr>
            </w:pPr>
          </w:p>
        </w:tc>
      </w:tr>
      <w:tr w:rsidR="00F5050B" w:rsidRPr="00930E28" w14:paraId="6B4A76E7" w14:textId="77777777" w:rsidTr="00F5050B">
        <w:trPr>
          <w:trHeight w:val="135"/>
        </w:trPr>
        <w:tc>
          <w:tcPr>
            <w:tcW w:w="534" w:type="dxa"/>
          </w:tcPr>
          <w:p w14:paraId="357AF134"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4</w:t>
            </w:r>
          </w:p>
        </w:tc>
        <w:tc>
          <w:tcPr>
            <w:tcW w:w="2414" w:type="dxa"/>
          </w:tcPr>
          <w:p w14:paraId="4884199A" w14:textId="77777777" w:rsidR="00F5050B" w:rsidRPr="00930E28" w:rsidRDefault="00F5050B" w:rsidP="00F5050B">
            <w:pPr>
              <w:jc w:val="both"/>
              <w:rPr>
                <w:rFonts w:asciiTheme="minorHAnsi" w:hAnsiTheme="minorHAnsi" w:cstheme="minorHAnsi"/>
                <w:sz w:val="24"/>
                <w:szCs w:val="24"/>
                <w:lang w:val="id-ID"/>
              </w:rPr>
            </w:pPr>
          </w:p>
        </w:tc>
        <w:tc>
          <w:tcPr>
            <w:tcW w:w="5713" w:type="dxa"/>
          </w:tcPr>
          <w:p w14:paraId="0ED70E40" w14:textId="77777777" w:rsidR="00F5050B" w:rsidRPr="00930E28" w:rsidRDefault="00F5050B" w:rsidP="00F5050B">
            <w:pPr>
              <w:jc w:val="both"/>
              <w:rPr>
                <w:rFonts w:asciiTheme="minorHAnsi" w:hAnsiTheme="minorHAnsi" w:cstheme="minorHAnsi"/>
                <w:sz w:val="24"/>
                <w:szCs w:val="24"/>
                <w:lang w:val="id-ID"/>
              </w:rPr>
            </w:pPr>
            <w:r w:rsidRPr="00930E28">
              <w:rPr>
                <w:rFonts w:asciiTheme="minorHAnsi" w:hAnsiTheme="minorHAnsi" w:cstheme="minorHAnsi"/>
                <w:sz w:val="24"/>
                <w:szCs w:val="24"/>
                <w:lang w:val="id-ID"/>
              </w:rPr>
              <w:t xml:space="preserve">Sistem mengambil data dari </w:t>
            </w:r>
            <w:r w:rsidRPr="00930E28">
              <w:rPr>
                <w:rFonts w:asciiTheme="minorHAnsi" w:hAnsiTheme="minorHAnsi" w:cstheme="minorHAnsi"/>
                <w:i/>
                <w:sz w:val="24"/>
                <w:szCs w:val="24"/>
                <w:lang w:val="id-ID"/>
              </w:rPr>
              <w:t>database</w:t>
            </w:r>
          </w:p>
        </w:tc>
      </w:tr>
      <w:tr w:rsidR="00F5050B" w:rsidRPr="00930E28" w14:paraId="0FBDF58F" w14:textId="77777777" w:rsidTr="00F5050B">
        <w:trPr>
          <w:trHeight w:val="135"/>
        </w:trPr>
        <w:tc>
          <w:tcPr>
            <w:tcW w:w="534" w:type="dxa"/>
          </w:tcPr>
          <w:p w14:paraId="22C06AF7"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5</w:t>
            </w:r>
          </w:p>
        </w:tc>
        <w:tc>
          <w:tcPr>
            <w:tcW w:w="2414" w:type="dxa"/>
          </w:tcPr>
          <w:p w14:paraId="4AD440B3" w14:textId="77777777" w:rsidR="00F5050B" w:rsidRPr="00930E28" w:rsidRDefault="00F5050B" w:rsidP="00F5050B">
            <w:pPr>
              <w:jc w:val="both"/>
              <w:rPr>
                <w:rFonts w:asciiTheme="minorHAnsi" w:hAnsiTheme="minorHAnsi" w:cstheme="minorHAnsi"/>
                <w:sz w:val="24"/>
                <w:szCs w:val="24"/>
                <w:lang w:val="id-ID"/>
              </w:rPr>
            </w:pPr>
          </w:p>
        </w:tc>
        <w:tc>
          <w:tcPr>
            <w:tcW w:w="5713" w:type="dxa"/>
          </w:tcPr>
          <w:p w14:paraId="4BC2EAFE"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lang w:val="id-ID"/>
              </w:rPr>
              <w:t>Sistem menampilkan dropdown berisi data dosen pembimbing</w:t>
            </w:r>
          </w:p>
        </w:tc>
      </w:tr>
      <w:tr w:rsidR="00F5050B" w:rsidRPr="00930E28" w14:paraId="71ABBDDD" w14:textId="77777777" w:rsidTr="00F5050B">
        <w:trPr>
          <w:trHeight w:val="135"/>
        </w:trPr>
        <w:tc>
          <w:tcPr>
            <w:tcW w:w="534" w:type="dxa"/>
          </w:tcPr>
          <w:p w14:paraId="058215EA"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6</w:t>
            </w:r>
          </w:p>
        </w:tc>
        <w:tc>
          <w:tcPr>
            <w:tcW w:w="2414" w:type="dxa"/>
          </w:tcPr>
          <w:p w14:paraId="6A8F76DD"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rPr>
              <w:t>Pengguna memlih dan klik salah satu daftar dosen pembimbing</w:t>
            </w:r>
          </w:p>
        </w:tc>
        <w:tc>
          <w:tcPr>
            <w:tcW w:w="5713" w:type="dxa"/>
          </w:tcPr>
          <w:p w14:paraId="1CCFF9B8" w14:textId="77777777" w:rsidR="00F5050B" w:rsidRPr="00930E28" w:rsidRDefault="00F5050B" w:rsidP="00F5050B">
            <w:pPr>
              <w:jc w:val="both"/>
              <w:rPr>
                <w:rFonts w:asciiTheme="minorHAnsi" w:hAnsiTheme="minorHAnsi" w:cstheme="minorHAnsi"/>
                <w:sz w:val="24"/>
                <w:szCs w:val="24"/>
                <w:lang w:val="id-ID"/>
              </w:rPr>
            </w:pPr>
          </w:p>
        </w:tc>
      </w:tr>
      <w:tr w:rsidR="00F5050B" w:rsidRPr="00930E28" w14:paraId="2A82D531" w14:textId="77777777" w:rsidTr="00F5050B">
        <w:trPr>
          <w:trHeight w:val="135"/>
        </w:trPr>
        <w:tc>
          <w:tcPr>
            <w:tcW w:w="534" w:type="dxa"/>
          </w:tcPr>
          <w:p w14:paraId="649FC610"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lastRenderedPageBreak/>
              <w:t>7</w:t>
            </w:r>
          </w:p>
        </w:tc>
        <w:tc>
          <w:tcPr>
            <w:tcW w:w="2414" w:type="dxa"/>
          </w:tcPr>
          <w:p w14:paraId="607E3A8A" w14:textId="77777777" w:rsidR="00F5050B" w:rsidRPr="00930E28" w:rsidRDefault="00F5050B" w:rsidP="00F5050B">
            <w:pPr>
              <w:jc w:val="both"/>
              <w:rPr>
                <w:rFonts w:asciiTheme="minorHAnsi" w:hAnsiTheme="minorHAnsi" w:cstheme="minorHAnsi"/>
                <w:sz w:val="24"/>
                <w:szCs w:val="24"/>
                <w:lang w:val="id-ID"/>
              </w:rPr>
            </w:pPr>
          </w:p>
        </w:tc>
        <w:tc>
          <w:tcPr>
            <w:tcW w:w="5713" w:type="dxa"/>
          </w:tcPr>
          <w:p w14:paraId="65989B18"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rPr>
              <w:t>Sistem akan menampilkan data judul PA sesuai dengan dosen pembimbing yang dipilih</w:t>
            </w:r>
          </w:p>
        </w:tc>
      </w:tr>
      <w:tr w:rsidR="00F5050B" w:rsidRPr="00930E28" w14:paraId="1AF427FE" w14:textId="77777777" w:rsidTr="00F5050B">
        <w:trPr>
          <w:trHeight w:val="135"/>
        </w:trPr>
        <w:tc>
          <w:tcPr>
            <w:tcW w:w="534" w:type="dxa"/>
          </w:tcPr>
          <w:p w14:paraId="78397ABC"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8</w:t>
            </w:r>
          </w:p>
        </w:tc>
        <w:tc>
          <w:tcPr>
            <w:tcW w:w="2414" w:type="dxa"/>
          </w:tcPr>
          <w:p w14:paraId="50267881"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lang w:val="id-ID"/>
              </w:rPr>
              <w:t>Pengguna ingin mengajukan judul nya sendiri lalu</w:t>
            </w:r>
            <w:r w:rsidRPr="00930E28">
              <w:rPr>
                <w:rFonts w:asciiTheme="minorHAnsi" w:hAnsiTheme="minorHAnsi" w:cstheme="minorHAnsi"/>
                <w:sz w:val="24"/>
                <w:szCs w:val="24"/>
              </w:rPr>
              <w:t xml:space="preserve"> mengklik tambah pengajuan judul</w:t>
            </w:r>
          </w:p>
        </w:tc>
        <w:tc>
          <w:tcPr>
            <w:tcW w:w="5713" w:type="dxa"/>
          </w:tcPr>
          <w:p w14:paraId="6EE9D097" w14:textId="77777777" w:rsidR="00F5050B" w:rsidRPr="00930E28" w:rsidRDefault="00F5050B" w:rsidP="00F5050B">
            <w:pPr>
              <w:jc w:val="both"/>
              <w:rPr>
                <w:rFonts w:asciiTheme="minorHAnsi" w:hAnsiTheme="minorHAnsi" w:cstheme="minorHAnsi"/>
                <w:sz w:val="24"/>
                <w:szCs w:val="24"/>
                <w:lang w:val="id-ID"/>
              </w:rPr>
            </w:pPr>
          </w:p>
        </w:tc>
      </w:tr>
      <w:tr w:rsidR="00F5050B" w:rsidRPr="00930E28" w14:paraId="576039B3" w14:textId="77777777" w:rsidTr="00F5050B">
        <w:trPr>
          <w:trHeight w:val="135"/>
        </w:trPr>
        <w:tc>
          <w:tcPr>
            <w:tcW w:w="534" w:type="dxa"/>
          </w:tcPr>
          <w:p w14:paraId="23AF0DEC"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9</w:t>
            </w:r>
          </w:p>
        </w:tc>
        <w:tc>
          <w:tcPr>
            <w:tcW w:w="2414" w:type="dxa"/>
          </w:tcPr>
          <w:p w14:paraId="0DB5D7A0" w14:textId="77777777" w:rsidR="00F5050B" w:rsidRPr="00930E28" w:rsidRDefault="00F5050B" w:rsidP="00F5050B">
            <w:pPr>
              <w:jc w:val="both"/>
              <w:rPr>
                <w:rFonts w:asciiTheme="minorHAnsi" w:hAnsiTheme="minorHAnsi" w:cstheme="minorHAnsi"/>
                <w:sz w:val="24"/>
                <w:szCs w:val="24"/>
                <w:lang w:val="id-ID"/>
              </w:rPr>
            </w:pPr>
          </w:p>
        </w:tc>
        <w:tc>
          <w:tcPr>
            <w:tcW w:w="5713" w:type="dxa"/>
          </w:tcPr>
          <w:p w14:paraId="141DD425"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rPr>
              <w:t>Sistem akan menampilkan form pengajuan judul</w:t>
            </w:r>
          </w:p>
        </w:tc>
      </w:tr>
      <w:tr w:rsidR="00F5050B" w:rsidRPr="00930E28" w14:paraId="5C70032A" w14:textId="77777777" w:rsidTr="00F5050B">
        <w:trPr>
          <w:trHeight w:val="135"/>
        </w:trPr>
        <w:tc>
          <w:tcPr>
            <w:tcW w:w="534" w:type="dxa"/>
          </w:tcPr>
          <w:p w14:paraId="219272F4" w14:textId="77777777" w:rsidR="00F5050B" w:rsidRPr="00930E28" w:rsidRDefault="00F5050B" w:rsidP="00F5050B">
            <w:pPr>
              <w:jc w:val="center"/>
              <w:rPr>
                <w:rFonts w:asciiTheme="minorHAnsi" w:hAnsiTheme="minorHAnsi" w:cstheme="minorHAnsi"/>
                <w:sz w:val="24"/>
                <w:szCs w:val="24"/>
                <w:lang w:val="id-ID"/>
              </w:rPr>
            </w:pPr>
          </w:p>
        </w:tc>
        <w:tc>
          <w:tcPr>
            <w:tcW w:w="2414" w:type="dxa"/>
          </w:tcPr>
          <w:p w14:paraId="0A50B5D6"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rPr>
              <w:t>Pengguna mengisi judul dan mengklik input judul jika form telah di isi</w:t>
            </w:r>
          </w:p>
        </w:tc>
        <w:tc>
          <w:tcPr>
            <w:tcW w:w="5713" w:type="dxa"/>
          </w:tcPr>
          <w:p w14:paraId="555C9940" w14:textId="77777777" w:rsidR="00F5050B" w:rsidRPr="00930E28" w:rsidRDefault="00F5050B" w:rsidP="00F5050B">
            <w:pPr>
              <w:jc w:val="both"/>
              <w:rPr>
                <w:rFonts w:asciiTheme="minorHAnsi" w:hAnsiTheme="minorHAnsi" w:cstheme="minorHAnsi"/>
                <w:sz w:val="24"/>
                <w:szCs w:val="24"/>
              </w:rPr>
            </w:pPr>
          </w:p>
        </w:tc>
      </w:tr>
      <w:tr w:rsidR="00F5050B" w:rsidRPr="00930E28" w14:paraId="1E1BB916" w14:textId="77777777" w:rsidTr="00F5050B">
        <w:trPr>
          <w:trHeight w:val="135"/>
        </w:trPr>
        <w:tc>
          <w:tcPr>
            <w:tcW w:w="534" w:type="dxa"/>
          </w:tcPr>
          <w:p w14:paraId="50365712"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10</w:t>
            </w:r>
          </w:p>
        </w:tc>
        <w:tc>
          <w:tcPr>
            <w:tcW w:w="2414" w:type="dxa"/>
          </w:tcPr>
          <w:p w14:paraId="4FB72E32" w14:textId="77777777" w:rsidR="00F5050B" w:rsidRPr="00930E28" w:rsidRDefault="00F5050B" w:rsidP="00F5050B">
            <w:pPr>
              <w:jc w:val="both"/>
              <w:rPr>
                <w:rFonts w:asciiTheme="minorHAnsi" w:hAnsiTheme="minorHAnsi" w:cstheme="minorHAnsi"/>
                <w:sz w:val="24"/>
                <w:szCs w:val="24"/>
                <w:lang w:val="id-ID"/>
              </w:rPr>
            </w:pPr>
          </w:p>
        </w:tc>
        <w:tc>
          <w:tcPr>
            <w:tcW w:w="5713" w:type="dxa"/>
          </w:tcPr>
          <w:p w14:paraId="41741A24"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rPr>
              <w:t>Sistem menerima data judul PA yang sudah diinputkan dan dimasukkan kedalam database</w:t>
            </w:r>
          </w:p>
        </w:tc>
      </w:tr>
      <w:tr w:rsidR="00F5050B" w:rsidRPr="00930E28" w14:paraId="4679FED9" w14:textId="77777777" w:rsidTr="00F5050B">
        <w:trPr>
          <w:trHeight w:val="135"/>
        </w:trPr>
        <w:tc>
          <w:tcPr>
            <w:tcW w:w="534" w:type="dxa"/>
          </w:tcPr>
          <w:p w14:paraId="28984AF3"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11</w:t>
            </w:r>
          </w:p>
        </w:tc>
        <w:tc>
          <w:tcPr>
            <w:tcW w:w="2414" w:type="dxa"/>
          </w:tcPr>
          <w:p w14:paraId="75800A77" w14:textId="77777777" w:rsidR="00F5050B" w:rsidRPr="00930E28" w:rsidRDefault="00F5050B" w:rsidP="00F5050B">
            <w:pPr>
              <w:jc w:val="both"/>
              <w:rPr>
                <w:rFonts w:asciiTheme="minorHAnsi" w:hAnsiTheme="minorHAnsi" w:cstheme="minorHAnsi"/>
                <w:sz w:val="24"/>
                <w:szCs w:val="24"/>
                <w:lang w:val="id-ID"/>
              </w:rPr>
            </w:pPr>
          </w:p>
        </w:tc>
        <w:tc>
          <w:tcPr>
            <w:tcW w:w="5713" w:type="dxa"/>
          </w:tcPr>
          <w:p w14:paraId="4C1E6E4B"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rPr>
              <w:t>Sistem akan memuncul pesan “berhasil memilih judul, silahkan menunggu approval”</w:t>
            </w:r>
          </w:p>
        </w:tc>
      </w:tr>
      <w:tr w:rsidR="00F5050B" w:rsidRPr="00930E28" w14:paraId="207979EC" w14:textId="77777777" w:rsidTr="00F5050B">
        <w:trPr>
          <w:trHeight w:val="135"/>
        </w:trPr>
        <w:tc>
          <w:tcPr>
            <w:tcW w:w="8661" w:type="dxa"/>
            <w:gridSpan w:val="3"/>
          </w:tcPr>
          <w:p w14:paraId="5132AF3C"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Skenario alternatif</w:t>
            </w:r>
          </w:p>
        </w:tc>
      </w:tr>
      <w:tr w:rsidR="00F5050B" w:rsidRPr="00930E28" w14:paraId="336A71EB" w14:textId="77777777" w:rsidTr="00F5050B">
        <w:trPr>
          <w:trHeight w:val="135"/>
        </w:trPr>
        <w:tc>
          <w:tcPr>
            <w:tcW w:w="534" w:type="dxa"/>
          </w:tcPr>
          <w:p w14:paraId="6F472680"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179CFF8D"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rPr>
              <w:t>Pengguna memilih dan klik menu pengajuan judul</w:t>
            </w:r>
          </w:p>
        </w:tc>
        <w:tc>
          <w:tcPr>
            <w:tcW w:w="5713" w:type="dxa"/>
          </w:tcPr>
          <w:p w14:paraId="7D049238" w14:textId="77777777" w:rsidR="00F5050B" w:rsidRPr="00930E28" w:rsidRDefault="00F5050B" w:rsidP="00F5050B">
            <w:pPr>
              <w:jc w:val="both"/>
              <w:rPr>
                <w:rFonts w:asciiTheme="minorHAnsi" w:hAnsiTheme="minorHAnsi" w:cstheme="minorHAnsi"/>
                <w:sz w:val="24"/>
                <w:szCs w:val="24"/>
              </w:rPr>
            </w:pPr>
          </w:p>
        </w:tc>
      </w:tr>
      <w:tr w:rsidR="00F5050B" w:rsidRPr="00930E28" w14:paraId="4E78BE99" w14:textId="77777777" w:rsidTr="00F5050B">
        <w:trPr>
          <w:trHeight w:val="135"/>
        </w:trPr>
        <w:tc>
          <w:tcPr>
            <w:tcW w:w="534" w:type="dxa"/>
            <w:vAlign w:val="center"/>
          </w:tcPr>
          <w:p w14:paraId="15A11CB7"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2</w:t>
            </w:r>
          </w:p>
        </w:tc>
        <w:tc>
          <w:tcPr>
            <w:tcW w:w="2414" w:type="dxa"/>
          </w:tcPr>
          <w:p w14:paraId="60D751E0" w14:textId="77777777" w:rsidR="00F5050B" w:rsidRPr="00930E28" w:rsidRDefault="00F5050B" w:rsidP="00F5050B">
            <w:pPr>
              <w:jc w:val="both"/>
              <w:rPr>
                <w:rFonts w:asciiTheme="minorHAnsi" w:hAnsiTheme="minorHAnsi" w:cstheme="minorHAnsi"/>
                <w:sz w:val="24"/>
                <w:szCs w:val="24"/>
              </w:rPr>
            </w:pPr>
          </w:p>
        </w:tc>
        <w:tc>
          <w:tcPr>
            <w:tcW w:w="5713" w:type="dxa"/>
          </w:tcPr>
          <w:p w14:paraId="3F6CDD76"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rPr>
              <w:t>Sistem tidak merespon dan tidak menampilkan halaman yang diinginkan oleh pengguna</w:t>
            </w:r>
          </w:p>
        </w:tc>
      </w:tr>
    </w:tbl>
    <w:p w14:paraId="0934DF68" w14:textId="77777777" w:rsidR="00F5050B" w:rsidRPr="00930E28" w:rsidRDefault="00F5050B" w:rsidP="00F5050B">
      <w:pPr>
        <w:rPr>
          <w:sz w:val="24"/>
          <w:szCs w:val="24"/>
        </w:rPr>
      </w:pPr>
    </w:p>
    <w:tbl>
      <w:tblPr>
        <w:tblStyle w:val="TableGrid"/>
        <w:tblW w:w="8661" w:type="dxa"/>
        <w:tblLook w:val="04A0" w:firstRow="1" w:lastRow="0" w:firstColumn="1" w:lastColumn="0" w:noHBand="0" w:noVBand="1"/>
      </w:tblPr>
      <w:tblGrid>
        <w:gridCol w:w="559"/>
        <w:gridCol w:w="2408"/>
        <w:gridCol w:w="5694"/>
      </w:tblGrid>
      <w:tr w:rsidR="00F5050B" w:rsidRPr="00930E28" w14:paraId="3C40CF60" w14:textId="77777777" w:rsidTr="00F5050B">
        <w:tc>
          <w:tcPr>
            <w:tcW w:w="534" w:type="dxa"/>
          </w:tcPr>
          <w:p w14:paraId="4C6B5ADE"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4D89D86E"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2</w:t>
            </w:r>
          </w:p>
        </w:tc>
      </w:tr>
      <w:tr w:rsidR="00F5050B" w:rsidRPr="00930E28" w14:paraId="2572FCDD" w14:textId="77777777" w:rsidTr="00F5050B">
        <w:tc>
          <w:tcPr>
            <w:tcW w:w="2948" w:type="dxa"/>
            <w:gridSpan w:val="2"/>
          </w:tcPr>
          <w:p w14:paraId="1D60606E"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15602B8A"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Melihat informasi kegiatan PA</w:t>
            </w:r>
          </w:p>
        </w:tc>
      </w:tr>
      <w:tr w:rsidR="00F5050B" w:rsidRPr="00930E28" w14:paraId="15927483" w14:textId="77777777" w:rsidTr="00F5050B">
        <w:trPr>
          <w:trHeight w:val="70"/>
        </w:trPr>
        <w:tc>
          <w:tcPr>
            <w:tcW w:w="2948" w:type="dxa"/>
            <w:gridSpan w:val="2"/>
          </w:tcPr>
          <w:p w14:paraId="475B78CF"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1B3684D4"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Mahasiswa</w:t>
            </w:r>
          </w:p>
        </w:tc>
      </w:tr>
      <w:tr w:rsidR="00F5050B" w:rsidRPr="00930E28" w14:paraId="5B8B4FC1" w14:textId="77777777" w:rsidTr="00F5050B">
        <w:trPr>
          <w:trHeight w:val="70"/>
        </w:trPr>
        <w:tc>
          <w:tcPr>
            <w:tcW w:w="2948" w:type="dxa"/>
            <w:gridSpan w:val="2"/>
          </w:tcPr>
          <w:p w14:paraId="2E8C819C"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Deskripsi</w:t>
            </w:r>
          </w:p>
        </w:tc>
        <w:tc>
          <w:tcPr>
            <w:tcW w:w="5713" w:type="dxa"/>
          </w:tcPr>
          <w:p w14:paraId="5F55041A"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Menampilkan informasi seputar kegiatan PA seperti monev dan sidang</w:t>
            </w:r>
          </w:p>
        </w:tc>
      </w:tr>
      <w:tr w:rsidR="00F5050B" w:rsidRPr="00930E28" w14:paraId="76685113" w14:textId="77777777" w:rsidTr="00F5050B">
        <w:trPr>
          <w:trHeight w:val="70"/>
        </w:trPr>
        <w:tc>
          <w:tcPr>
            <w:tcW w:w="2948" w:type="dxa"/>
            <w:gridSpan w:val="2"/>
          </w:tcPr>
          <w:p w14:paraId="0A7F980D"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Pre-condition</w:t>
            </w:r>
          </w:p>
        </w:tc>
        <w:tc>
          <w:tcPr>
            <w:tcW w:w="5713" w:type="dxa"/>
          </w:tcPr>
          <w:p w14:paraId="5BF8E4A4"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ingin melihat </w:t>
            </w:r>
            <w:r w:rsidRPr="00930E28">
              <w:rPr>
                <w:rFonts w:asciiTheme="minorHAnsi" w:hAnsiTheme="minorHAnsi" w:cstheme="minorHAnsi"/>
                <w:sz w:val="24"/>
                <w:szCs w:val="24"/>
              </w:rPr>
              <w:t>data informasi kegiatan PA</w:t>
            </w:r>
          </w:p>
        </w:tc>
      </w:tr>
      <w:tr w:rsidR="00F5050B" w:rsidRPr="00930E28" w14:paraId="39D374F1" w14:textId="77777777" w:rsidTr="00F5050B">
        <w:trPr>
          <w:trHeight w:val="70"/>
        </w:trPr>
        <w:tc>
          <w:tcPr>
            <w:tcW w:w="2948" w:type="dxa"/>
            <w:gridSpan w:val="2"/>
          </w:tcPr>
          <w:p w14:paraId="1AFB3C84"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Post-condition</w:t>
            </w:r>
          </w:p>
        </w:tc>
        <w:tc>
          <w:tcPr>
            <w:tcW w:w="5713" w:type="dxa"/>
          </w:tcPr>
          <w:p w14:paraId="334D5C1C"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telah melihat </w:t>
            </w:r>
            <w:r w:rsidRPr="00930E28">
              <w:rPr>
                <w:rFonts w:asciiTheme="minorHAnsi" w:hAnsiTheme="minorHAnsi" w:cstheme="minorHAnsi"/>
                <w:sz w:val="24"/>
                <w:szCs w:val="24"/>
              </w:rPr>
              <w:t>data informasi kegiatan PA</w:t>
            </w:r>
          </w:p>
        </w:tc>
      </w:tr>
      <w:tr w:rsidR="00F5050B" w:rsidRPr="00930E28" w14:paraId="4C6E08B6" w14:textId="77777777" w:rsidTr="00F5050B">
        <w:trPr>
          <w:trHeight w:val="70"/>
        </w:trPr>
        <w:tc>
          <w:tcPr>
            <w:tcW w:w="8661" w:type="dxa"/>
            <w:gridSpan w:val="3"/>
          </w:tcPr>
          <w:p w14:paraId="003A0211"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5F07D536" w14:textId="77777777" w:rsidTr="00F5050B">
        <w:trPr>
          <w:trHeight w:val="135"/>
        </w:trPr>
        <w:tc>
          <w:tcPr>
            <w:tcW w:w="534" w:type="dxa"/>
          </w:tcPr>
          <w:p w14:paraId="34511359"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2414" w:type="dxa"/>
          </w:tcPr>
          <w:p w14:paraId="25600E68"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711573C9"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3E693979" w14:textId="77777777" w:rsidTr="00F5050B">
        <w:trPr>
          <w:trHeight w:val="135"/>
        </w:trPr>
        <w:tc>
          <w:tcPr>
            <w:tcW w:w="534" w:type="dxa"/>
          </w:tcPr>
          <w:p w14:paraId="4A8B67BC"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61177F72"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ingin melihat informasi seputar kegiatan PA dan mengklik beranda</w:t>
            </w:r>
          </w:p>
        </w:tc>
        <w:tc>
          <w:tcPr>
            <w:tcW w:w="5713" w:type="dxa"/>
          </w:tcPr>
          <w:p w14:paraId="5D8124AF" w14:textId="77777777" w:rsidR="00F5050B" w:rsidRPr="00930E28" w:rsidRDefault="00F5050B" w:rsidP="00F5050B">
            <w:pPr>
              <w:jc w:val="center"/>
              <w:rPr>
                <w:rFonts w:asciiTheme="minorHAnsi" w:hAnsiTheme="minorHAnsi" w:cstheme="minorHAnsi"/>
                <w:sz w:val="24"/>
                <w:szCs w:val="24"/>
                <w:lang w:val="id-ID"/>
              </w:rPr>
            </w:pPr>
          </w:p>
        </w:tc>
      </w:tr>
      <w:tr w:rsidR="00F5050B" w:rsidRPr="00930E28" w14:paraId="32B3E22A" w14:textId="77777777" w:rsidTr="00F5050B">
        <w:trPr>
          <w:trHeight w:val="135"/>
        </w:trPr>
        <w:tc>
          <w:tcPr>
            <w:tcW w:w="534" w:type="dxa"/>
          </w:tcPr>
          <w:p w14:paraId="65CEA003"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2</w:t>
            </w:r>
          </w:p>
        </w:tc>
        <w:tc>
          <w:tcPr>
            <w:tcW w:w="2414" w:type="dxa"/>
          </w:tcPr>
          <w:p w14:paraId="42DD70C0" w14:textId="77777777" w:rsidR="00F5050B" w:rsidRPr="00930E28" w:rsidRDefault="00F5050B" w:rsidP="00F5050B">
            <w:pPr>
              <w:jc w:val="center"/>
              <w:rPr>
                <w:rFonts w:asciiTheme="minorHAnsi" w:hAnsiTheme="minorHAnsi" w:cstheme="minorHAnsi"/>
                <w:sz w:val="24"/>
                <w:szCs w:val="24"/>
              </w:rPr>
            </w:pPr>
          </w:p>
        </w:tc>
        <w:tc>
          <w:tcPr>
            <w:tcW w:w="5713" w:type="dxa"/>
          </w:tcPr>
          <w:p w14:paraId="443B518A"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informasi kegiatan PA dari database</w:t>
            </w:r>
          </w:p>
        </w:tc>
      </w:tr>
      <w:tr w:rsidR="00F5050B" w:rsidRPr="00930E28" w14:paraId="04B8E6D3" w14:textId="77777777" w:rsidTr="00F5050B">
        <w:trPr>
          <w:trHeight w:val="135"/>
        </w:trPr>
        <w:tc>
          <w:tcPr>
            <w:tcW w:w="8661" w:type="dxa"/>
            <w:gridSpan w:val="3"/>
          </w:tcPr>
          <w:p w14:paraId="39F84697"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rPr>
              <w:t>Skenario Alternatif</w:t>
            </w:r>
          </w:p>
        </w:tc>
      </w:tr>
      <w:tr w:rsidR="00F5050B" w:rsidRPr="00930E28" w14:paraId="5A74DDCB" w14:textId="77777777" w:rsidTr="00F5050B">
        <w:trPr>
          <w:trHeight w:val="135"/>
        </w:trPr>
        <w:tc>
          <w:tcPr>
            <w:tcW w:w="534" w:type="dxa"/>
          </w:tcPr>
          <w:p w14:paraId="447BE992"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60BC535D"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rPr>
              <w:t>Pengguna ingin melihat informasi seputar kegiatan PA dan mengklik beranda</w:t>
            </w:r>
          </w:p>
        </w:tc>
        <w:tc>
          <w:tcPr>
            <w:tcW w:w="5713" w:type="dxa"/>
          </w:tcPr>
          <w:p w14:paraId="33D70202" w14:textId="77777777" w:rsidR="00F5050B" w:rsidRPr="00930E28" w:rsidRDefault="00F5050B" w:rsidP="00F5050B">
            <w:pPr>
              <w:rPr>
                <w:rFonts w:asciiTheme="minorHAnsi" w:hAnsiTheme="minorHAnsi" w:cstheme="minorHAnsi"/>
                <w:sz w:val="24"/>
                <w:szCs w:val="24"/>
                <w:lang w:val="id-ID"/>
              </w:rPr>
            </w:pPr>
          </w:p>
        </w:tc>
      </w:tr>
      <w:tr w:rsidR="00F5050B" w:rsidRPr="00930E28" w14:paraId="7D7ADB6C" w14:textId="77777777" w:rsidTr="00F5050B">
        <w:trPr>
          <w:trHeight w:val="135"/>
        </w:trPr>
        <w:tc>
          <w:tcPr>
            <w:tcW w:w="534" w:type="dxa"/>
          </w:tcPr>
          <w:p w14:paraId="506D9122" w14:textId="77777777" w:rsidR="00F5050B" w:rsidRPr="00930E28" w:rsidRDefault="00F5050B" w:rsidP="00F5050B">
            <w:pPr>
              <w:jc w:val="center"/>
              <w:rPr>
                <w:rFonts w:asciiTheme="minorHAnsi" w:hAnsiTheme="minorHAnsi" w:cstheme="minorHAnsi"/>
                <w:sz w:val="24"/>
                <w:szCs w:val="24"/>
              </w:rPr>
            </w:pPr>
          </w:p>
        </w:tc>
        <w:tc>
          <w:tcPr>
            <w:tcW w:w="2414" w:type="dxa"/>
          </w:tcPr>
          <w:p w14:paraId="16659DC5" w14:textId="77777777" w:rsidR="00F5050B" w:rsidRPr="00930E28" w:rsidRDefault="00F5050B" w:rsidP="00F5050B">
            <w:pPr>
              <w:rPr>
                <w:rFonts w:asciiTheme="minorHAnsi" w:hAnsiTheme="minorHAnsi" w:cstheme="minorHAnsi"/>
                <w:sz w:val="24"/>
                <w:szCs w:val="24"/>
              </w:rPr>
            </w:pPr>
          </w:p>
        </w:tc>
        <w:tc>
          <w:tcPr>
            <w:tcW w:w="5713" w:type="dxa"/>
          </w:tcPr>
          <w:p w14:paraId="53624EEE"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Sistem tidak merespon dan tidak menampilkan halaman yang diinginkan oleh </w:t>
            </w:r>
            <w:proofErr w:type="gramStart"/>
            <w:r w:rsidRPr="00930E28">
              <w:rPr>
                <w:rFonts w:asciiTheme="minorHAnsi" w:hAnsiTheme="minorHAnsi" w:cstheme="minorHAnsi"/>
                <w:sz w:val="24"/>
                <w:szCs w:val="24"/>
              </w:rPr>
              <w:t>pengguna .</w:t>
            </w:r>
            <w:proofErr w:type="gramEnd"/>
          </w:p>
        </w:tc>
      </w:tr>
    </w:tbl>
    <w:p w14:paraId="6D40ABB4" w14:textId="77777777" w:rsidR="00F5050B" w:rsidRPr="00930E28" w:rsidRDefault="00F5050B" w:rsidP="00F5050B">
      <w:pPr>
        <w:rPr>
          <w:sz w:val="24"/>
          <w:szCs w:val="24"/>
        </w:rPr>
      </w:pPr>
    </w:p>
    <w:tbl>
      <w:tblPr>
        <w:tblStyle w:val="TableGrid"/>
        <w:tblW w:w="8661" w:type="dxa"/>
        <w:tblLook w:val="04A0" w:firstRow="1" w:lastRow="0" w:firstColumn="1" w:lastColumn="0" w:noHBand="0" w:noVBand="1"/>
      </w:tblPr>
      <w:tblGrid>
        <w:gridCol w:w="559"/>
        <w:gridCol w:w="2409"/>
        <w:gridCol w:w="5693"/>
      </w:tblGrid>
      <w:tr w:rsidR="00F5050B" w:rsidRPr="00930E28" w14:paraId="794B6ADB" w14:textId="77777777" w:rsidTr="00F5050B">
        <w:tc>
          <w:tcPr>
            <w:tcW w:w="534" w:type="dxa"/>
          </w:tcPr>
          <w:p w14:paraId="650800C4"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7F123A16"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3</w:t>
            </w:r>
          </w:p>
        </w:tc>
      </w:tr>
      <w:tr w:rsidR="00F5050B" w:rsidRPr="00930E28" w14:paraId="3ED6F4B7" w14:textId="77777777" w:rsidTr="00F5050B">
        <w:tc>
          <w:tcPr>
            <w:tcW w:w="2948" w:type="dxa"/>
            <w:gridSpan w:val="2"/>
          </w:tcPr>
          <w:p w14:paraId="5D4F3FFA"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445653B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Melihat </w:t>
            </w:r>
            <w:r w:rsidRPr="00930E28">
              <w:rPr>
                <w:rFonts w:asciiTheme="minorHAnsi" w:hAnsiTheme="minorHAnsi" w:cstheme="minorHAnsi"/>
                <w:sz w:val="24"/>
                <w:szCs w:val="24"/>
              </w:rPr>
              <w:t>judul PA</w:t>
            </w:r>
          </w:p>
        </w:tc>
      </w:tr>
      <w:tr w:rsidR="00F5050B" w:rsidRPr="00930E28" w14:paraId="50058C9A" w14:textId="77777777" w:rsidTr="00F5050B">
        <w:trPr>
          <w:trHeight w:val="70"/>
        </w:trPr>
        <w:tc>
          <w:tcPr>
            <w:tcW w:w="2948" w:type="dxa"/>
            <w:gridSpan w:val="2"/>
          </w:tcPr>
          <w:p w14:paraId="5776EAC5"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08195CB0"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Mahasiswa</w:t>
            </w:r>
          </w:p>
        </w:tc>
      </w:tr>
      <w:tr w:rsidR="00F5050B" w:rsidRPr="00930E28" w14:paraId="72A8AC6E" w14:textId="77777777" w:rsidTr="00F5050B">
        <w:trPr>
          <w:trHeight w:val="70"/>
        </w:trPr>
        <w:tc>
          <w:tcPr>
            <w:tcW w:w="2948" w:type="dxa"/>
            <w:gridSpan w:val="2"/>
          </w:tcPr>
          <w:p w14:paraId="7FEFC06A"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Deskripsi</w:t>
            </w:r>
          </w:p>
        </w:tc>
        <w:tc>
          <w:tcPr>
            <w:tcW w:w="5713" w:type="dxa"/>
          </w:tcPr>
          <w:p w14:paraId="2BB5A5DC"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Menampilkan daftar judul sesuai dengan dosen pembimbing</w:t>
            </w:r>
          </w:p>
        </w:tc>
      </w:tr>
      <w:tr w:rsidR="00F5050B" w:rsidRPr="00930E28" w14:paraId="3F8504FC" w14:textId="77777777" w:rsidTr="00F5050B">
        <w:trPr>
          <w:trHeight w:val="70"/>
        </w:trPr>
        <w:tc>
          <w:tcPr>
            <w:tcW w:w="2948" w:type="dxa"/>
            <w:gridSpan w:val="2"/>
          </w:tcPr>
          <w:p w14:paraId="4BEBEB0D"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Pre-condition</w:t>
            </w:r>
          </w:p>
        </w:tc>
        <w:tc>
          <w:tcPr>
            <w:tcW w:w="5713" w:type="dxa"/>
          </w:tcPr>
          <w:p w14:paraId="34A52B90"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ingin melihat </w:t>
            </w:r>
            <w:r w:rsidRPr="00930E28">
              <w:rPr>
                <w:rFonts w:asciiTheme="minorHAnsi" w:hAnsiTheme="minorHAnsi" w:cstheme="minorHAnsi"/>
                <w:sz w:val="24"/>
                <w:szCs w:val="24"/>
              </w:rPr>
              <w:t>daftar judul</w:t>
            </w:r>
          </w:p>
        </w:tc>
      </w:tr>
      <w:tr w:rsidR="00F5050B" w:rsidRPr="00930E28" w14:paraId="49B3CF43" w14:textId="77777777" w:rsidTr="00F5050B">
        <w:trPr>
          <w:trHeight w:val="70"/>
        </w:trPr>
        <w:tc>
          <w:tcPr>
            <w:tcW w:w="2948" w:type="dxa"/>
            <w:gridSpan w:val="2"/>
          </w:tcPr>
          <w:p w14:paraId="6D1D10EF"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Post-condition</w:t>
            </w:r>
          </w:p>
        </w:tc>
        <w:tc>
          <w:tcPr>
            <w:tcW w:w="5713" w:type="dxa"/>
          </w:tcPr>
          <w:p w14:paraId="0F1F956A"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telah melihat </w:t>
            </w:r>
            <w:r w:rsidRPr="00930E28">
              <w:rPr>
                <w:rFonts w:asciiTheme="minorHAnsi" w:hAnsiTheme="minorHAnsi" w:cstheme="minorHAnsi"/>
                <w:sz w:val="24"/>
                <w:szCs w:val="24"/>
              </w:rPr>
              <w:t>dattar judul</w:t>
            </w:r>
          </w:p>
        </w:tc>
      </w:tr>
      <w:tr w:rsidR="00F5050B" w:rsidRPr="00930E28" w14:paraId="6529494E" w14:textId="77777777" w:rsidTr="00F5050B">
        <w:trPr>
          <w:trHeight w:val="70"/>
        </w:trPr>
        <w:tc>
          <w:tcPr>
            <w:tcW w:w="8661" w:type="dxa"/>
            <w:gridSpan w:val="3"/>
          </w:tcPr>
          <w:p w14:paraId="12230952"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0A3EB8D9" w14:textId="77777777" w:rsidTr="00F5050B">
        <w:trPr>
          <w:trHeight w:val="135"/>
        </w:trPr>
        <w:tc>
          <w:tcPr>
            <w:tcW w:w="534" w:type="dxa"/>
          </w:tcPr>
          <w:p w14:paraId="7BEE3037"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2414" w:type="dxa"/>
          </w:tcPr>
          <w:p w14:paraId="7BBCA9FC"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0FD21A11"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63AE4C76" w14:textId="77777777" w:rsidTr="00F5050B">
        <w:trPr>
          <w:trHeight w:val="135"/>
        </w:trPr>
        <w:tc>
          <w:tcPr>
            <w:tcW w:w="534" w:type="dxa"/>
          </w:tcPr>
          <w:p w14:paraId="234618ED"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1</w:t>
            </w:r>
          </w:p>
        </w:tc>
        <w:tc>
          <w:tcPr>
            <w:tcW w:w="2414" w:type="dxa"/>
          </w:tcPr>
          <w:p w14:paraId="5337097F" w14:textId="77777777" w:rsidR="00F5050B" w:rsidRPr="00930E28" w:rsidRDefault="00F5050B" w:rsidP="00F5050B">
            <w:pPr>
              <w:jc w:val="both"/>
              <w:rPr>
                <w:rFonts w:asciiTheme="minorHAnsi" w:hAnsiTheme="minorHAnsi" w:cstheme="minorHAnsi"/>
                <w:sz w:val="24"/>
                <w:szCs w:val="24"/>
                <w:lang w:val="id-ID"/>
              </w:rPr>
            </w:pPr>
            <w:r w:rsidRPr="00930E28">
              <w:rPr>
                <w:rFonts w:asciiTheme="minorHAnsi" w:hAnsiTheme="minorHAnsi" w:cstheme="minorHAnsi"/>
                <w:sz w:val="24"/>
                <w:szCs w:val="24"/>
                <w:lang w:val="id-ID"/>
              </w:rPr>
              <w:t xml:space="preserve">Pengguna memilih dan klik menu </w:t>
            </w:r>
            <w:r w:rsidRPr="00930E28">
              <w:rPr>
                <w:rFonts w:asciiTheme="minorHAnsi" w:hAnsiTheme="minorHAnsi" w:cstheme="minorHAnsi"/>
                <w:sz w:val="24"/>
                <w:szCs w:val="24"/>
              </w:rPr>
              <w:t xml:space="preserve">pengajuan </w:t>
            </w:r>
            <w:r w:rsidRPr="00930E28">
              <w:rPr>
                <w:rFonts w:asciiTheme="minorHAnsi" w:hAnsiTheme="minorHAnsi" w:cstheme="minorHAnsi"/>
                <w:sz w:val="24"/>
                <w:szCs w:val="24"/>
                <w:lang w:val="id-ID"/>
              </w:rPr>
              <w:t>judul</w:t>
            </w:r>
          </w:p>
        </w:tc>
        <w:tc>
          <w:tcPr>
            <w:tcW w:w="5713" w:type="dxa"/>
          </w:tcPr>
          <w:p w14:paraId="01743F55" w14:textId="77777777" w:rsidR="00F5050B" w:rsidRPr="00930E28" w:rsidRDefault="00F5050B" w:rsidP="00F5050B">
            <w:pPr>
              <w:jc w:val="both"/>
              <w:rPr>
                <w:rFonts w:asciiTheme="minorHAnsi" w:hAnsiTheme="minorHAnsi" w:cstheme="minorHAnsi"/>
                <w:sz w:val="24"/>
                <w:szCs w:val="24"/>
                <w:lang w:val="id-ID"/>
              </w:rPr>
            </w:pPr>
          </w:p>
        </w:tc>
      </w:tr>
      <w:tr w:rsidR="00F5050B" w:rsidRPr="00930E28" w14:paraId="4C57DC50" w14:textId="77777777" w:rsidTr="00F5050B">
        <w:trPr>
          <w:trHeight w:val="135"/>
        </w:trPr>
        <w:tc>
          <w:tcPr>
            <w:tcW w:w="534" w:type="dxa"/>
          </w:tcPr>
          <w:p w14:paraId="30B827A1"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2</w:t>
            </w:r>
          </w:p>
        </w:tc>
        <w:tc>
          <w:tcPr>
            <w:tcW w:w="2414" w:type="dxa"/>
          </w:tcPr>
          <w:p w14:paraId="23D52BD9" w14:textId="77777777" w:rsidR="00F5050B" w:rsidRPr="00930E28" w:rsidRDefault="00F5050B" w:rsidP="00F5050B">
            <w:pPr>
              <w:jc w:val="both"/>
              <w:rPr>
                <w:rFonts w:asciiTheme="minorHAnsi" w:hAnsiTheme="minorHAnsi" w:cstheme="minorHAnsi"/>
                <w:sz w:val="24"/>
                <w:szCs w:val="24"/>
                <w:lang w:val="id-ID"/>
              </w:rPr>
            </w:pPr>
          </w:p>
        </w:tc>
        <w:tc>
          <w:tcPr>
            <w:tcW w:w="5713" w:type="dxa"/>
          </w:tcPr>
          <w:p w14:paraId="43FFEDF0"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lang w:val="id-ID"/>
              </w:rPr>
              <w:t>Sistem akan merespon dan akan masuk kedalam halaman</w:t>
            </w:r>
            <w:r w:rsidRPr="00930E28">
              <w:rPr>
                <w:rFonts w:asciiTheme="minorHAnsi" w:hAnsiTheme="minorHAnsi" w:cstheme="minorHAnsi"/>
                <w:sz w:val="24"/>
                <w:szCs w:val="24"/>
              </w:rPr>
              <w:t xml:space="preserve"> pengajuan judul</w:t>
            </w:r>
          </w:p>
        </w:tc>
      </w:tr>
      <w:tr w:rsidR="00F5050B" w:rsidRPr="00930E28" w14:paraId="02A93AE4" w14:textId="77777777" w:rsidTr="00F5050B">
        <w:trPr>
          <w:trHeight w:val="135"/>
        </w:trPr>
        <w:tc>
          <w:tcPr>
            <w:tcW w:w="534" w:type="dxa"/>
          </w:tcPr>
          <w:p w14:paraId="61ABD7E1" w14:textId="77777777" w:rsidR="00F5050B" w:rsidRPr="00930E28" w:rsidRDefault="00F5050B" w:rsidP="00F5050B">
            <w:pPr>
              <w:jc w:val="center"/>
              <w:rPr>
                <w:rFonts w:asciiTheme="minorHAnsi" w:hAnsiTheme="minorHAnsi" w:cstheme="minorHAnsi"/>
                <w:sz w:val="24"/>
                <w:szCs w:val="24"/>
                <w:lang w:val="id-ID"/>
              </w:rPr>
            </w:pPr>
          </w:p>
        </w:tc>
        <w:tc>
          <w:tcPr>
            <w:tcW w:w="2414" w:type="dxa"/>
          </w:tcPr>
          <w:p w14:paraId="1885C562" w14:textId="77777777" w:rsidR="00F5050B" w:rsidRPr="00930E28" w:rsidRDefault="00F5050B" w:rsidP="00F5050B">
            <w:pPr>
              <w:jc w:val="both"/>
              <w:rPr>
                <w:rFonts w:asciiTheme="minorHAnsi" w:hAnsiTheme="minorHAnsi" w:cstheme="minorHAnsi"/>
                <w:sz w:val="24"/>
                <w:szCs w:val="24"/>
                <w:lang w:val="id-ID"/>
              </w:rPr>
            </w:pPr>
            <w:r w:rsidRPr="00930E28">
              <w:rPr>
                <w:rFonts w:asciiTheme="minorHAnsi" w:hAnsiTheme="minorHAnsi" w:cstheme="minorHAnsi"/>
                <w:sz w:val="24"/>
                <w:szCs w:val="24"/>
                <w:lang w:val="id-ID"/>
              </w:rPr>
              <w:t>Pengguna memilih dosen dari daftar yang disediakan</w:t>
            </w:r>
          </w:p>
        </w:tc>
        <w:tc>
          <w:tcPr>
            <w:tcW w:w="5713" w:type="dxa"/>
          </w:tcPr>
          <w:p w14:paraId="5EF1F0A1" w14:textId="77777777" w:rsidR="00F5050B" w:rsidRPr="00930E28" w:rsidRDefault="00F5050B" w:rsidP="00F5050B">
            <w:pPr>
              <w:jc w:val="both"/>
              <w:rPr>
                <w:rFonts w:asciiTheme="minorHAnsi" w:hAnsiTheme="minorHAnsi" w:cstheme="minorHAnsi"/>
                <w:sz w:val="24"/>
                <w:szCs w:val="24"/>
                <w:lang w:val="id-ID"/>
              </w:rPr>
            </w:pPr>
          </w:p>
        </w:tc>
      </w:tr>
      <w:tr w:rsidR="00F5050B" w:rsidRPr="00930E28" w14:paraId="6D440E1E" w14:textId="77777777" w:rsidTr="00F5050B">
        <w:trPr>
          <w:trHeight w:val="135"/>
        </w:trPr>
        <w:tc>
          <w:tcPr>
            <w:tcW w:w="534" w:type="dxa"/>
          </w:tcPr>
          <w:p w14:paraId="3144ED9C" w14:textId="77777777" w:rsidR="00F5050B" w:rsidRPr="00930E28" w:rsidRDefault="00F5050B" w:rsidP="00F5050B">
            <w:pPr>
              <w:jc w:val="center"/>
              <w:rPr>
                <w:rFonts w:asciiTheme="minorHAnsi" w:hAnsiTheme="minorHAnsi" w:cstheme="minorHAnsi"/>
                <w:sz w:val="24"/>
                <w:szCs w:val="24"/>
                <w:lang w:val="id-ID"/>
              </w:rPr>
            </w:pPr>
          </w:p>
        </w:tc>
        <w:tc>
          <w:tcPr>
            <w:tcW w:w="2414" w:type="dxa"/>
          </w:tcPr>
          <w:p w14:paraId="3C5C36AB" w14:textId="77777777" w:rsidR="00F5050B" w:rsidRPr="00930E28" w:rsidRDefault="00F5050B" w:rsidP="00F5050B">
            <w:pPr>
              <w:jc w:val="both"/>
              <w:rPr>
                <w:rFonts w:asciiTheme="minorHAnsi" w:hAnsiTheme="minorHAnsi" w:cstheme="minorHAnsi"/>
                <w:sz w:val="24"/>
                <w:szCs w:val="24"/>
                <w:lang w:val="id-ID"/>
              </w:rPr>
            </w:pPr>
          </w:p>
        </w:tc>
        <w:tc>
          <w:tcPr>
            <w:tcW w:w="5713" w:type="dxa"/>
          </w:tcPr>
          <w:p w14:paraId="38AA030E" w14:textId="77777777" w:rsidR="00F5050B" w:rsidRPr="00930E28" w:rsidRDefault="00F5050B" w:rsidP="00F5050B">
            <w:pPr>
              <w:jc w:val="both"/>
              <w:rPr>
                <w:rFonts w:asciiTheme="minorHAnsi" w:hAnsiTheme="minorHAnsi" w:cstheme="minorHAnsi"/>
                <w:sz w:val="24"/>
                <w:szCs w:val="24"/>
                <w:lang w:val="id-ID"/>
              </w:rPr>
            </w:pPr>
            <w:r w:rsidRPr="00930E28">
              <w:rPr>
                <w:rFonts w:asciiTheme="minorHAnsi" w:hAnsiTheme="minorHAnsi" w:cstheme="minorHAnsi"/>
                <w:sz w:val="24"/>
                <w:szCs w:val="24"/>
                <w:lang w:val="id-ID"/>
              </w:rPr>
              <w:t xml:space="preserve">Sistem mengambil data dari </w:t>
            </w:r>
            <w:r w:rsidRPr="00930E28">
              <w:rPr>
                <w:rFonts w:asciiTheme="minorHAnsi" w:hAnsiTheme="minorHAnsi" w:cstheme="minorHAnsi"/>
                <w:i/>
                <w:sz w:val="24"/>
                <w:szCs w:val="24"/>
                <w:lang w:val="id-ID"/>
              </w:rPr>
              <w:t>database</w:t>
            </w:r>
          </w:p>
        </w:tc>
      </w:tr>
      <w:tr w:rsidR="00F5050B" w:rsidRPr="00930E28" w14:paraId="70BAB4A1" w14:textId="77777777" w:rsidTr="00F5050B">
        <w:trPr>
          <w:trHeight w:val="135"/>
        </w:trPr>
        <w:tc>
          <w:tcPr>
            <w:tcW w:w="534" w:type="dxa"/>
          </w:tcPr>
          <w:p w14:paraId="66DE9386" w14:textId="77777777" w:rsidR="00F5050B" w:rsidRPr="00930E28" w:rsidRDefault="00F5050B" w:rsidP="00F5050B">
            <w:pPr>
              <w:jc w:val="center"/>
              <w:rPr>
                <w:rFonts w:asciiTheme="minorHAnsi" w:hAnsiTheme="minorHAnsi" w:cstheme="minorHAnsi"/>
                <w:sz w:val="24"/>
                <w:szCs w:val="24"/>
                <w:lang w:val="id-ID"/>
              </w:rPr>
            </w:pPr>
          </w:p>
        </w:tc>
        <w:tc>
          <w:tcPr>
            <w:tcW w:w="2414" w:type="dxa"/>
          </w:tcPr>
          <w:p w14:paraId="03CE7AFD" w14:textId="77777777" w:rsidR="00F5050B" w:rsidRPr="00930E28" w:rsidRDefault="00F5050B" w:rsidP="00F5050B">
            <w:pPr>
              <w:jc w:val="both"/>
              <w:rPr>
                <w:rFonts w:asciiTheme="minorHAnsi" w:hAnsiTheme="minorHAnsi" w:cstheme="minorHAnsi"/>
                <w:sz w:val="24"/>
                <w:szCs w:val="24"/>
                <w:lang w:val="id-ID"/>
              </w:rPr>
            </w:pPr>
          </w:p>
        </w:tc>
        <w:tc>
          <w:tcPr>
            <w:tcW w:w="5713" w:type="dxa"/>
          </w:tcPr>
          <w:p w14:paraId="2350E054"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lang w:val="id-ID"/>
              </w:rPr>
              <w:t>Sistem menampilkan dropdown berisi data dosen pembimbing</w:t>
            </w:r>
          </w:p>
        </w:tc>
      </w:tr>
      <w:tr w:rsidR="00F5050B" w:rsidRPr="00930E28" w14:paraId="7F15BF75" w14:textId="77777777" w:rsidTr="00F5050B">
        <w:trPr>
          <w:trHeight w:val="135"/>
        </w:trPr>
        <w:tc>
          <w:tcPr>
            <w:tcW w:w="534" w:type="dxa"/>
          </w:tcPr>
          <w:p w14:paraId="45B07495" w14:textId="77777777" w:rsidR="00F5050B" w:rsidRPr="00930E28" w:rsidRDefault="00F5050B" w:rsidP="00F5050B">
            <w:pPr>
              <w:jc w:val="center"/>
              <w:rPr>
                <w:rFonts w:asciiTheme="minorHAnsi" w:hAnsiTheme="minorHAnsi" w:cstheme="minorHAnsi"/>
                <w:sz w:val="24"/>
                <w:szCs w:val="24"/>
                <w:lang w:val="id-ID"/>
              </w:rPr>
            </w:pPr>
          </w:p>
        </w:tc>
        <w:tc>
          <w:tcPr>
            <w:tcW w:w="2414" w:type="dxa"/>
          </w:tcPr>
          <w:p w14:paraId="1D7547C8"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rPr>
              <w:t>Pengguna memlih dan klik salah satu daftar dosen pembimbing</w:t>
            </w:r>
          </w:p>
        </w:tc>
        <w:tc>
          <w:tcPr>
            <w:tcW w:w="5713" w:type="dxa"/>
          </w:tcPr>
          <w:p w14:paraId="374F7A5B" w14:textId="77777777" w:rsidR="00F5050B" w:rsidRPr="00930E28" w:rsidRDefault="00F5050B" w:rsidP="00F5050B">
            <w:pPr>
              <w:jc w:val="both"/>
              <w:rPr>
                <w:rFonts w:asciiTheme="minorHAnsi" w:hAnsiTheme="minorHAnsi" w:cstheme="minorHAnsi"/>
                <w:sz w:val="24"/>
                <w:szCs w:val="24"/>
                <w:lang w:val="id-ID"/>
              </w:rPr>
            </w:pPr>
          </w:p>
        </w:tc>
      </w:tr>
      <w:tr w:rsidR="00F5050B" w:rsidRPr="00930E28" w14:paraId="31B382D8" w14:textId="77777777" w:rsidTr="00F5050B">
        <w:trPr>
          <w:trHeight w:val="135"/>
        </w:trPr>
        <w:tc>
          <w:tcPr>
            <w:tcW w:w="534" w:type="dxa"/>
          </w:tcPr>
          <w:p w14:paraId="005EF9DF" w14:textId="77777777" w:rsidR="00F5050B" w:rsidRPr="00930E28" w:rsidRDefault="00F5050B" w:rsidP="00F5050B">
            <w:pPr>
              <w:jc w:val="center"/>
              <w:rPr>
                <w:rFonts w:asciiTheme="minorHAnsi" w:hAnsiTheme="minorHAnsi" w:cstheme="minorHAnsi"/>
                <w:sz w:val="24"/>
                <w:szCs w:val="24"/>
                <w:lang w:val="id-ID"/>
              </w:rPr>
            </w:pPr>
          </w:p>
        </w:tc>
        <w:tc>
          <w:tcPr>
            <w:tcW w:w="2414" w:type="dxa"/>
          </w:tcPr>
          <w:p w14:paraId="56A497FB" w14:textId="77777777" w:rsidR="00F5050B" w:rsidRPr="00930E28" w:rsidRDefault="00F5050B" w:rsidP="00F5050B">
            <w:pPr>
              <w:jc w:val="both"/>
              <w:rPr>
                <w:rFonts w:asciiTheme="minorHAnsi" w:hAnsiTheme="minorHAnsi" w:cstheme="minorHAnsi"/>
                <w:sz w:val="24"/>
                <w:szCs w:val="24"/>
                <w:lang w:val="id-ID"/>
              </w:rPr>
            </w:pPr>
          </w:p>
        </w:tc>
        <w:tc>
          <w:tcPr>
            <w:tcW w:w="5713" w:type="dxa"/>
          </w:tcPr>
          <w:p w14:paraId="03676C54"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rPr>
              <w:t>Sistem akan menampilkan data judul PA sesuai dengan dosen pembimbing yang dipilih</w:t>
            </w:r>
          </w:p>
        </w:tc>
      </w:tr>
      <w:tr w:rsidR="00F5050B" w:rsidRPr="00930E28" w14:paraId="3CA9E7E5" w14:textId="77777777" w:rsidTr="00F5050B">
        <w:trPr>
          <w:trHeight w:val="135"/>
        </w:trPr>
        <w:tc>
          <w:tcPr>
            <w:tcW w:w="8661" w:type="dxa"/>
            <w:gridSpan w:val="3"/>
          </w:tcPr>
          <w:p w14:paraId="4EAF7860"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rPr>
              <w:t>Skenario Alternatif</w:t>
            </w:r>
          </w:p>
        </w:tc>
      </w:tr>
      <w:tr w:rsidR="00F5050B" w:rsidRPr="00930E28" w14:paraId="36C7F790" w14:textId="77777777" w:rsidTr="00F5050B">
        <w:trPr>
          <w:trHeight w:val="135"/>
        </w:trPr>
        <w:tc>
          <w:tcPr>
            <w:tcW w:w="534" w:type="dxa"/>
          </w:tcPr>
          <w:p w14:paraId="5D32210B"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672A8F91"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 xml:space="preserve">Pengguna memilih dan klik menu </w:t>
            </w:r>
            <w:r w:rsidRPr="00930E28">
              <w:rPr>
                <w:rFonts w:asciiTheme="minorHAnsi" w:hAnsiTheme="minorHAnsi" w:cstheme="minorHAnsi"/>
                <w:sz w:val="24"/>
                <w:szCs w:val="24"/>
              </w:rPr>
              <w:t xml:space="preserve">pengajuan </w:t>
            </w:r>
            <w:r w:rsidRPr="00930E28">
              <w:rPr>
                <w:rFonts w:asciiTheme="minorHAnsi" w:hAnsiTheme="minorHAnsi" w:cstheme="minorHAnsi"/>
                <w:sz w:val="24"/>
                <w:szCs w:val="24"/>
                <w:lang w:val="id-ID"/>
              </w:rPr>
              <w:t>judul</w:t>
            </w:r>
          </w:p>
        </w:tc>
        <w:tc>
          <w:tcPr>
            <w:tcW w:w="5713" w:type="dxa"/>
          </w:tcPr>
          <w:p w14:paraId="66D28F15" w14:textId="77777777" w:rsidR="00F5050B" w:rsidRPr="00930E28" w:rsidRDefault="00F5050B" w:rsidP="00F5050B">
            <w:pPr>
              <w:rPr>
                <w:rFonts w:asciiTheme="minorHAnsi" w:hAnsiTheme="minorHAnsi" w:cstheme="minorHAnsi"/>
                <w:sz w:val="24"/>
                <w:szCs w:val="24"/>
                <w:lang w:val="id-ID"/>
              </w:rPr>
            </w:pPr>
          </w:p>
        </w:tc>
      </w:tr>
      <w:tr w:rsidR="00F5050B" w:rsidRPr="00930E28" w14:paraId="59D8BFC2" w14:textId="77777777" w:rsidTr="00F5050B">
        <w:trPr>
          <w:trHeight w:val="135"/>
        </w:trPr>
        <w:tc>
          <w:tcPr>
            <w:tcW w:w="534" w:type="dxa"/>
          </w:tcPr>
          <w:p w14:paraId="30712E79" w14:textId="77777777" w:rsidR="00F5050B" w:rsidRPr="00930E28" w:rsidRDefault="00F5050B" w:rsidP="00F5050B">
            <w:pPr>
              <w:jc w:val="center"/>
              <w:rPr>
                <w:rFonts w:asciiTheme="minorHAnsi" w:hAnsiTheme="minorHAnsi" w:cstheme="minorHAnsi"/>
                <w:sz w:val="24"/>
                <w:szCs w:val="24"/>
              </w:rPr>
            </w:pPr>
          </w:p>
        </w:tc>
        <w:tc>
          <w:tcPr>
            <w:tcW w:w="2414" w:type="dxa"/>
          </w:tcPr>
          <w:p w14:paraId="0110A5A9" w14:textId="77777777" w:rsidR="00F5050B" w:rsidRPr="00930E28" w:rsidRDefault="00F5050B" w:rsidP="00F5050B">
            <w:pPr>
              <w:rPr>
                <w:rFonts w:asciiTheme="minorHAnsi" w:hAnsiTheme="minorHAnsi" w:cstheme="minorHAnsi"/>
                <w:sz w:val="24"/>
                <w:szCs w:val="24"/>
              </w:rPr>
            </w:pPr>
          </w:p>
        </w:tc>
        <w:tc>
          <w:tcPr>
            <w:tcW w:w="5713" w:type="dxa"/>
          </w:tcPr>
          <w:p w14:paraId="76B005B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Sistem tidak merespon dan tidak menampilkan halaman yang diinginkan oleh </w:t>
            </w:r>
            <w:proofErr w:type="gramStart"/>
            <w:r w:rsidRPr="00930E28">
              <w:rPr>
                <w:rFonts w:asciiTheme="minorHAnsi" w:hAnsiTheme="minorHAnsi" w:cstheme="minorHAnsi"/>
                <w:sz w:val="24"/>
                <w:szCs w:val="24"/>
              </w:rPr>
              <w:t>pengguna .</w:t>
            </w:r>
            <w:proofErr w:type="gramEnd"/>
          </w:p>
        </w:tc>
      </w:tr>
    </w:tbl>
    <w:p w14:paraId="6B415F59" w14:textId="77777777" w:rsidR="00F5050B" w:rsidRPr="00930E28" w:rsidRDefault="00F5050B" w:rsidP="00F5050B">
      <w:pPr>
        <w:rPr>
          <w:sz w:val="24"/>
          <w:szCs w:val="24"/>
        </w:rPr>
      </w:pPr>
    </w:p>
    <w:tbl>
      <w:tblPr>
        <w:tblStyle w:val="TableGrid"/>
        <w:tblW w:w="8661" w:type="dxa"/>
        <w:tblLook w:val="04A0" w:firstRow="1" w:lastRow="0" w:firstColumn="1" w:lastColumn="0" w:noHBand="0" w:noVBand="1"/>
      </w:tblPr>
      <w:tblGrid>
        <w:gridCol w:w="559"/>
        <w:gridCol w:w="2408"/>
        <w:gridCol w:w="5694"/>
      </w:tblGrid>
      <w:tr w:rsidR="00F5050B" w:rsidRPr="00930E28" w14:paraId="61F91B93" w14:textId="77777777" w:rsidTr="00F5050B">
        <w:tc>
          <w:tcPr>
            <w:tcW w:w="534" w:type="dxa"/>
          </w:tcPr>
          <w:p w14:paraId="45F3CC6C"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34F62513"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4</w:t>
            </w:r>
          </w:p>
        </w:tc>
      </w:tr>
      <w:tr w:rsidR="00F5050B" w:rsidRPr="00930E28" w14:paraId="5A133835" w14:textId="77777777" w:rsidTr="00F5050B">
        <w:tc>
          <w:tcPr>
            <w:tcW w:w="2948" w:type="dxa"/>
            <w:gridSpan w:val="2"/>
          </w:tcPr>
          <w:p w14:paraId="2CA3AFCB"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1E9BCCF9"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Melihat hasil bimbingan, </w:t>
            </w:r>
            <w:proofErr w:type="gramStart"/>
            <w:r w:rsidRPr="00930E28">
              <w:rPr>
                <w:rFonts w:asciiTheme="minorHAnsi" w:hAnsiTheme="minorHAnsi" w:cstheme="minorHAnsi"/>
                <w:sz w:val="24"/>
                <w:szCs w:val="24"/>
              </w:rPr>
              <w:t>monev ,</w:t>
            </w:r>
            <w:proofErr w:type="gramEnd"/>
            <w:r w:rsidRPr="00930E28">
              <w:rPr>
                <w:rFonts w:asciiTheme="minorHAnsi" w:hAnsiTheme="minorHAnsi" w:cstheme="minorHAnsi"/>
                <w:sz w:val="24"/>
                <w:szCs w:val="24"/>
              </w:rPr>
              <w:t xml:space="preserve"> dan sidang</w:t>
            </w:r>
          </w:p>
        </w:tc>
      </w:tr>
      <w:tr w:rsidR="00F5050B" w:rsidRPr="00930E28" w14:paraId="3C1214F7" w14:textId="77777777" w:rsidTr="00F5050B">
        <w:trPr>
          <w:trHeight w:val="70"/>
        </w:trPr>
        <w:tc>
          <w:tcPr>
            <w:tcW w:w="2948" w:type="dxa"/>
            <w:gridSpan w:val="2"/>
          </w:tcPr>
          <w:p w14:paraId="2E603B99"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3CDB171A"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Mahasiswa</w:t>
            </w:r>
          </w:p>
        </w:tc>
      </w:tr>
      <w:tr w:rsidR="00F5050B" w:rsidRPr="00930E28" w14:paraId="531188A1" w14:textId="77777777" w:rsidTr="00F5050B">
        <w:trPr>
          <w:trHeight w:val="70"/>
        </w:trPr>
        <w:tc>
          <w:tcPr>
            <w:tcW w:w="2948" w:type="dxa"/>
            <w:gridSpan w:val="2"/>
          </w:tcPr>
          <w:p w14:paraId="1CBB1D60"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Deskripsi</w:t>
            </w:r>
          </w:p>
        </w:tc>
        <w:tc>
          <w:tcPr>
            <w:tcW w:w="5713" w:type="dxa"/>
          </w:tcPr>
          <w:p w14:paraId="5162B6F4"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Menampilkan data kegiatan dari PA seperti bimbingan, </w:t>
            </w:r>
            <w:proofErr w:type="gramStart"/>
            <w:r w:rsidRPr="00930E28">
              <w:rPr>
                <w:rFonts w:asciiTheme="minorHAnsi" w:hAnsiTheme="minorHAnsi" w:cstheme="minorHAnsi"/>
                <w:sz w:val="24"/>
                <w:szCs w:val="24"/>
              </w:rPr>
              <w:t>monev ,</w:t>
            </w:r>
            <w:proofErr w:type="gramEnd"/>
            <w:r w:rsidRPr="00930E28">
              <w:rPr>
                <w:rFonts w:asciiTheme="minorHAnsi" w:hAnsiTheme="minorHAnsi" w:cstheme="minorHAnsi"/>
                <w:sz w:val="24"/>
                <w:szCs w:val="24"/>
              </w:rPr>
              <w:t xml:space="preserve"> dan sidang</w:t>
            </w:r>
          </w:p>
        </w:tc>
      </w:tr>
      <w:tr w:rsidR="00F5050B" w:rsidRPr="00930E28" w14:paraId="701E9E68" w14:textId="77777777" w:rsidTr="00F5050B">
        <w:trPr>
          <w:trHeight w:val="70"/>
        </w:trPr>
        <w:tc>
          <w:tcPr>
            <w:tcW w:w="2948" w:type="dxa"/>
            <w:gridSpan w:val="2"/>
          </w:tcPr>
          <w:p w14:paraId="62B36818"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Pre-condition</w:t>
            </w:r>
          </w:p>
        </w:tc>
        <w:tc>
          <w:tcPr>
            <w:tcW w:w="5713" w:type="dxa"/>
          </w:tcPr>
          <w:p w14:paraId="17AD583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ingin melihat </w:t>
            </w:r>
            <w:r w:rsidRPr="00930E28">
              <w:rPr>
                <w:rFonts w:asciiTheme="minorHAnsi" w:hAnsiTheme="minorHAnsi" w:cstheme="minorHAnsi"/>
                <w:sz w:val="24"/>
                <w:szCs w:val="24"/>
              </w:rPr>
              <w:t>data kegiatan PA</w:t>
            </w:r>
          </w:p>
        </w:tc>
      </w:tr>
      <w:tr w:rsidR="00F5050B" w:rsidRPr="00930E28" w14:paraId="6980AC6F" w14:textId="77777777" w:rsidTr="00F5050B">
        <w:trPr>
          <w:trHeight w:val="70"/>
        </w:trPr>
        <w:tc>
          <w:tcPr>
            <w:tcW w:w="2948" w:type="dxa"/>
            <w:gridSpan w:val="2"/>
          </w:tcPr>
          <w:p w14:paraId="61AFE6DA"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Post-condition</w:t>
            </w:r>
          </w:p>
        </w:tc>
        <w:tc>
          <w:tcPr>
            <w:tcW w:w="5713" w:type="dxa"/>
          </w:tcPr>
          <w:p w14:paraId="343828C4"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telah melihat </w:t>
            </w:r>
            <w:r w:rsidRPr="00930E28">
              <w:rPr>
                <w:rFonts w:asciiTheme="minorHAnsi" w:hAnsiTheme="minorHAnsi" w:cstheme="minorHAnsi"/>
                <w:sz w:val="24"/>
                <w:szCs w:val="24"/>
              </w:rPr>
              <w:t>data kegiatan PA</w:t>
            </w:r>
          </w:p>
        </w:tc>
      </w:tr>
      <w:tr w:rsidR="00F5050B" w:rsidRPr="00930E28" w14:paraId="03027D95" w14:textId="77777777" w:rsidTr="00F5050B">
        <w:trPr>
          <w:trHeight w:val="70"/>
        </w:trPr>
        <w:tc>
          <w:tcPr>
            <w:tcW w:w="8661" w:type="dxa"/>
            <w:gridSpan w:val="3"/>
          </w:tcPr>
          <w:p w14:paraId="0864183C"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711DE023" w14:textId="77777777" w:rsidTr="00F5050B">
        <w:trPr>
          <w:trHeight w:val="135"/>
        </w:trPr>
        <w:tc>
          <w:tcPr>
            <w:tcW w:w="534" w:type="dxa"/>
          </w:tcPr>
          <w:p w14:paraId="1198710F"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2414" w:type="dxa"/>
          </w:tcPr>
          <w:p w14:paraId="2035FB36"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51F2F7EB"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0BB188F1" w14:textId="77777777" w:rsidTr="00F5050B">
        <w:trPr>
          <w:trHeight w:val="135"/>
        </w:trPr>
        <w:tc>
          <w:tcPr>
            <w:tcW w:w="534" w:type="dxa"/>
          </w:tcPr>
          <w:p w14:paraId="222CA2E4"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lastRenderedPageBreak/>
              <w:t>1</w:t>
            </w:r>
          </w:p>
        </w:tc>
        <w:tc>
          <w:tcPr>
            <w:tcW w:w="2414" w:type="dxa"/>
          </w:tcPr>
          <w:p w14:paraId="2571C831" w14:textId="77777777" w:rsidR="00F5050B" w:rsidRPr="00930E28" w:rsidRDefault="00F5050B" w:rsidP="00F5050B">
            <w:pPr>
              <w:jc w:val="both"/>
              <w:rPr>
                <w:rFonts w:asciiTheme="minorHAnsi" w:hAnsiTheme="minorHAnsi" w:cstheme="minorHAnsi"/>
                <w:sz w:val="24"/>
                <w:szCs w:val="24"/>
                <w:lang w:val="id-ID"/>
              </w:rPr>
            </w:pPr>
            <w:r w:rsidRPr="00930E28">
              <w:rPr>
                <w:rFonts w:asciiTheme="minorHAnsi" w:hAnsiTheme="minorHAnsi" w:cstheme="minorHAnsi"/>
                <w:sz w:val="24"/>
                <w:szCs w:val="24"/>
                <w:lang w:val="id-ID"/>
              </w:rPr>
              <w:t xml:space="preserve">Pengguna memilih dan klik menu </w:t>
            </w:r>
            <w:r w:rsidRPr="00930E28">
              <w:rPr>
                <w:rFonts w:asciiTheme="minorHAnsi" w:hAnsiTheme="minorHAnsi" w:cstheme="minorHAnsi"/>
                <w:sz w:val="24"/>
                <w:szCs w:val="24"/>
              </w:rPr>
              <w:t>kegiatan Proyek Akhir</w:t>
            </w:r>
          </w:p>
        </w:tc>
        <w:tc>
          <w:tcPr>
            <w:tcW w:w="5713" w:type="dxa"/>
          </w:tcPr>
          <w:p w14:paraId="1919BE98" w14:textId="77777777" w:rsidR="00F5050B" w:rsidRPr="00930E28" w:rsidRDefault="00F5050B" w:rsidP="00F5050B">
            <w:pPr>
              <w:jc w:val="both"/>
              <w:rPr>
                <w:rFonts w:asciiTheme="minorHAnsi" w:hAnsiTheme="minorHAnsi" w:cstheme="minorHAnsi"/>
                <w:sz w:val="24"/>
                <w:szCs w:val="24"/>
                <w:lang w:val="id-ID"/>
              </w:rPr>
            </w:pPr>
          </w:p>
        </w:tc>
      </w:tr>
      <w:tr w:rsidR="00F5050B" w:rsidRPr="00930E28" w14:paraId="0F6288C3" w14:textId="77777777" w:rsidTr="00F5050B">
        <w:trPr>
          <w:trHeight w:val="135"/>
        </w:trPr>
        <w:tc>
          <w:tcPr>
            <w:tcW w:w="534" w:type="dxa"/>
          </w:tcPr>
          <w:p w14:paraId="34DF301C"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2</w:t>
            </w:r>
          </w:p>
        </w:tc>
        <w:tc>
          <w:tcPr>
            <w:tcW w:w="2414" w:type="dxa"/>
          </w:tcPr>
          <w:p w14:paraId="7145829A" w14:textId="77777777" w:rsidR="00F5050B" w:rsidRPr="00930E28" w:rsidRDefault="00F5050B" w:rsidP="00F5050B">
            <w:pPr>
              <w:jc w:val="both"/>
              <w:rPr>
                <w:rFonts w:asciiTheme="minorHAnsi" w:hAnsiTheme="minorHAnsi" w:cstheme="minorHAnsi"/>
                <w:sz w:val="24"/>
                <w:szCs w:val="24"/>
                <w:lang w:val="id-ID"/>
              </w:rPr>
            </w:pPr>
          </w:p>
        </w:tc>
        <w:tc>
          <w:tcPr>
            <w:tcW w:w="5713" w:type="dxa"/>
          </w:tcPr>
          <w:p w14:paraId="12B04562"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rPr>
              <w:t>Sistem akan merespon dengan menampilkan dropdown kegiatan PA berupa bimbingan, monev, dan sidang</w:t>
            </w:r>
          </w:p>
        </w:tc>
      </w:tr>
      <w:tr w:rsidR="00F5050B" w:rsidRPr="00930E28" w14:paraId="5E5150DE" w14:textId="77777777" w:rsidTr="00F5050B">
        <w:trPr>
          <w:trHeight w:val="135"/>
        </w:trPr>
        <w:tc>
          <w:tcPr>
            <w:tcW w:w="534" w:type="dxa"/>
          </w:tcPr>
          <w:p w14:paraId="5225513E" w14:textId="77777777" w:rsidR="00F5050B" w:rsidRPr="00930E28" w:rsidRDefault="00F5050B" w:rsidP="00F5050B">
            <w:pPr>
              <w:jc w:val="center"/>
              <w:rPr>
                <w:rFonts w:asciiTheme="minorHAnsi" w:hAnsiTheme="minorHAnsi" w:cstheme="minorHAnsi"/>
                <w:sz w:val="24"/>
                <w:szCs w:val="24"/>
                <w:lang w:val="id-ID"/>
              </w:rPr>
            </w:pPr>
          </w:p>
        </w:tc>
        <w:tc>
          <w:tcPr>
            <w:tcW w:w="2414" w:type="dxa"/>
          </w:tcPr>
          <w:p w14:paraId="7CAA9E66"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lang w:val="id-ID"/>
              </w:rPr>
              <w:t xml:space="preserve">Pengguna memilih </w:t>
            </w:r>
            <w:r w:rsidRPr="00930E28">
              <w:rPr>
                <w:rFonts w:asciiTheme="minorHAnsi" w:hAnsiTheme="minorHAnsi" w:cstheme="minorHAnsi"/>
                <w:sz w:val="24"/>
                <w:szCs w:val="24"/>
              </w:rPr>
              <w:t>salah satu menu dropdown tersebut</w:t>
            </w:r>
          </w:p>
        </w:tc>
        <w:tc>
          <w:tcPr>
            <w:tcW w:w="5713" w:type="dxa"/>
          </w:tcPr>
          <w:p w14:paraId="388B97F4" w14:textId="77777777" w:rsidR="00F5050B" w:rsidRPr="00930E28" w:rsidRDefault="00F5050B" w:rsidP="00F5050B">
            <w:pPr>
              <w:jc w:val="both"/>
              <w:rPr>
                <w:rFonts w:asciiTheme="minorHAnsi" w:hAnsiTheme="minorHAnsi" w:cstheme="minorHAnsi"/>
                <w:sz w:val="24"/>
                <w:szCs w:val="24"/>
                <w:lang w:val="id-ID"/>
              </w:rPr>
            </w:pPr>
          </w:p>
        </w:tc>
      </w:tr>
      <w:tr w:rsidR="00F5050B" w:rsidRPr="00930E28" w14:paraId="38054513" w14:textId="77777777" w:rsidTr="00F5050B">
        <w:trPr>
          <w:trHeight w:val="135"/>
        </w:trPr>
        <w:tc>
          <w:tcPr>
            <w:tcW w:w="534" w:type="dxa"/>
          </w:tcPr>
          <w:p w14:paraId="70983DB2" w14:textId="77777777" w:rsidR="00F5050B" w:rsidRPr="00930E28" w:rsidRDefault="00F5050B" w:rsidP="00F5050B">
            <w:pPr>
              <w:jc w:val="center"/>
              <w:rPr>
                <w:rFonts w:asciiTheme="minorHAnsi" w:hAnsiTheme="minorHAnsi" w:cstheme="minorHAnsi"/>
                <w:sz w:val="24"/>
                <w:szCs w:val="24"/>
                <w:lang w:val="id-ID"/>
              </w:rPr>
            </w:pPr>
          </w:p>
        </w:tc>
        <w:tc>
          <w:tcPr>
            <w:tcW w:w="2414" w:type="dxa"/>
          </w:tcPr>
          <w:p w14:paraId="1B83C8D5" w14:textId="77777777" w:rsidR="00F5050B" w:rsidRPr="00930E28" w:rsidRDefault="00F5050B" w:rsidP="00F5050B">
            <w:pPr>
              <w:jc w:val="both"/>
              <w:rPr>
                <w:rFonts w:asciiTheme="minorHAnsi" w:hAnsiTheme="minorHAnsi" w:cstheme="minorHAnsi"/>
                <w:sz w:val="24"/>
                <w:szCs w:val="24"/>
                <w:lang w:val="id-ID"/>
              </w:rPr>
            </w:pPr>
          </w:p>
        </w:tc>
        <w:tc>
          <w:tcPr>
            <w:tcW w:w="5713" w:type="dxa"/>
          </w:tcPr>
          <w:p w14:paraId="29BC4DE6"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lang w:val="id-ID"/>
              </w:rPr>
              <w:t xml:space="preserve">Sistem </w:t>
            </w:r>
            <w:r w:rsidRPr="00930E28">
              <w:rPr>
                <w:rFonts w:asciiTheme="minorHAnsi" w:hAnsiTheme="minorHAnsi" w:cstheme="minorHAnsi"/>
                <w:sz w:val="24"/>
                <w:szCs w:val="24"/>
              </w:rPr>
              <w:t>merespon dengan menampilkan menu yang dipilih oleh pengguna</w:t>
            </w:r>
          </w:p>
        </w:tc>
      </w:tr>
      <w:tr w:rsidR="00F5050B" w:rsidRPr="00930E28" w14:paraId="1EBC28F1" w14:textId="77777777" w:rsidTr="00F5050B">
        <w:trPr>
          <w:trHeight w:val="135"/>
        </w:trPr>
        <w:tc>
          <w:tcPr>
            <w:tcW w:w="8661" w:type="dxa"/>
            <w:gridSpan w:val="3"/>
          </w:tcPr>
          <w:p w14:paraId="3D37BF8C"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rPr>
              <w:t>Skenario Alternatif</w:t>
            </w:r>
          </w:p>
        </w:tc>
      </w:tr>
      <w:tr w:rsidR="00F5050B" w:rsidRPr="00930E28" w14:paraId="70811124" w14:textId="77777777" w:rsidTr="00F5050B">
        <w:trPr>
          <w:trHeight w:val="135"/>
        </w:trPr>
        <w:tc>
          <w:tcPr>
            <w:tcW w:w="534" w:type="dxa"/>
          </w:tcPr>
          <w:p w14:paraId="337B592D"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1E18F2F5"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 xml:space="preserve">Pengguna memilih dan klik menu </w:t>
            </w:r>
            <w:r w:rsidRPr="00930E28">
              <w:rPr>
                <w:rFonts w:asciiTheme="minorHAnsi" w:hAnsiTheme="minorHAnsi" w:cstheme="minorHAnsi"/>
                <w:sz w:val="24"/>
                <w:szCs w:val="24"/>
              </w:rPr>
              <w:t>Proyek Akhir</w:t>
            </w:r>
          </w:p>
        </w:tc>
        <w:tc>
          <w:tcPr>
            <w:tcW w:w="5713" w:type="dxa"/>
          </w:tcPr>
          <w:p w14:paraId="3E2D7227" w14:textId="77777777" w:rsidR="00F5050B" w:rsidRPr="00930E28" w:rsidRDefault="00F5050B" w:rsidP="00F5050B">
            <w:pPr>
              <w:rPr>
                <w:rFonts w:asciiTheme="minorHAnsi" w:hAnsiTheme="minorHAnsi" w:cstheme="minorHAnsi"/>
                <w:sz w:val="24"/>
                <w:szCs w:val="24"/>
                <w:lang w:val="id-ID"/>
              </w:rPr>
            </w:pPr>
          </w:p>
        </w:tc>
      </w:tr>
      <w:tr w:rsidR="00F5050B" w:rsidRPr="00930E28" w14:paraId="4A6D67B7" w14:textId="77777777" w:rsidTr="00F5050B">
        <w:trPr>
          <w:trHeight w:val="135"/>
        </w:trPr>
        <w:tc>
          <w:tcPr>
            <w:tcW w:w="534" w:type="dxa"/>
          </w:tcPr>
          <w:p w14:paraId="227B7D27" w14:textId="77777777" w:rsidR="00F5050B" w:rsidRPr="00930E28" w:rsidRDefault="00F5050B" w:rsidP="00F5050B">
            <w:pPr>
              <w:jc w:val="center"/>
              <w:rPr>
                <w:rFonts w:asciiTheme="minorHAnsi" w:hAnsiTheme="minorHAnsi" w:cstheme="minorHAnsi"/>
                <w:sz w:val="24"/>
                <w:szCs w:val="24"/>
              </w:rPr>
            </w:pPr>
          </w:p>
        </w:tc>
        <w:tc>
          <w:tcPr>
            <w:tcW w:w="2414" w:type="dxa"/>
          </w:tcPr>
          <w:p w14:paraId="767D0A5F" w14:textId="77777777" w:rsidR="00F5050B" w:rsidRPr="00930E28" w:rsidRDefault="00F5050B" w:rsidP="00F5050B">
            <w:pPr>
              <w:jc w:val="both"/>
              <w:rPr>
                <w:rFonts w:asciiTheme="minorHAnsi" w:hAnsiTheme="minorHAnsi" w:cstheme="minorHAnsi"/>
                <w:sz w:val="24"/>
                <w:szCs w:val="24"/>
                <w:lang w:val="id-ID"/>
              </w:rPr>
            </w:pPr>
          </w:p>
        </w:tc>
        <w:tc>
          <w:tcPr>
            <w:tcW w:w="5713" w:type="dxa"/>
          </w:tcPr>
          <w:p w14:paraId="3603CA1C"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rPr>
              <w:t>Sistem akan merespon dengan menampilkan dropdown kegiatan PA berupa bimbingan, monev, dan sidang</w:t>
            </w:r>
          </w:p>
        </w:tc>
      </w:tr>
      <w:tr w:rsidR="00F5050B" w:rsidRPr="00930E28" w14:paraId="4807A927" w14:textId="77777777" w:rsidTr="00F5050B">
        <w:trPr>
          <w:trHeight w:val="135"/>
        </w:trPr>
        <w:tc>
          <w:tcPr>
            <w:tcW w:w="534" w:type="dxa"/>
          </w:tcPr>
          <w:p w14:paraId="6230C5A0" w14:textId="77777777" w:rsidR="00F5050B" w:rsidRPr="00930E28" w:rsidRDefault="00F5050B" w:rsidP="00F5050B">
            <w:pPr>
              <w:jc w:val="center"/>
              <w:rPr>
                <w:rFonts w:asciiTheme="minorHAnsi" w:hAnsiTheme="minorHAnsi" w:cstheme="minorHAnsi"/>
                <w:sz w:val="24"/>
                <w:szCs w:val="24"/>
              </w:rPr>
            </w:pPr>
          </w:p>
        </w:tc>
        <w:tc>
          <w:tcPr>
            <w:tcW w:w="2414" w:type="dxa"/>
          </w:tcPr>
          <w:p w14:paraId="041A656B"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lang w:val="id-ID"/>
              </w:rPr>
              <w:t xml:space="preserve">Pengguna memilih </w:t>
            </w:r>
            <w:r w:rsidRPr="00930E28">
              <w:rPr>
                <w:rFonts w:asciiTheme="minorHAnsi" w:hAnsiTheme="minorHAnsi" w:cstheme="minorHAnsi"/>
                <w:sz w:val="24"/>
                <w:szCs w:val="24"/>
              </w:rPr>
              <w:t>salah satu menu dropdown tersebut</w:t>
            </w:r>
          </w:p>
        </w:tc>
        <w:tc>
          <w:tcPr>
            <w:tcW w:w="5713" w:type="dxa"/>
          </w:tcPr>
          <w:p w14:paraId="03B168A1" w14:textId="77777777" w:rsidR="00F5050B" w:rsidRPr="00930E28" w:rsidRDefault="00F5050B" w:rsidP="00F5050B">
            <w:pPr>
              <w:jc w:val="both"/>
              <w:rPr>
                <w:rFonts w:asciiTheme="minorHAnsi" w:hAnsiTheme="minorHAnsi" w:cstheme="minorHAnsi"/>
                <w:sz w:val="24"/>
                <w:szCs w:val="24"/>
                <w:lang w:val="id-ID"/>
              </w:rPr>
            </w:pPr>
          </w:p>
        </w:tc>
      </w:tr>
      <w:tr w:rsidR="00F5050B" w:rsidRPr="00930E28" w14:paraId="2F3F154C" w14:textId="77777777" w:rsidTr="00F5050B">
        <w:trPr>
          <w:trHeight w:val="135"/>
        </w:trPr>
        <w:tc>
          <w:tcPr>
            <w:tcW w:w="534" w:type="dxa"/>
          </w:tcPr>
          <w:p w14:paraId="68F10DA4" w14:textId="77777777" w:rsidR="00F5050B" w:rsidRPr="00930E28" w:rsidRDefault="00F5050B" w:rsidP="00F5050B">
            <w:pPr>
              <w:jc w:val="center"/>
              <w:rPr>
                <w:rFonts w:asciiTheme="minorHAnsi" w:hAnsiTheme="minorHAnsi" w:cstheme="minorHAnsi"/>
                <w:sz w:val="24"/>
                <w:szCs w:val="24"/>
              </w:rPr>
            </w:pPr>
          </w:p>
        </w:tc>
        <w:tc>
          <w:tcPr>
            <w:tcW w:w="2414" w:type="dxa"/>
          </w:tcPr>
          <w:p w14:paraId="02A52991" w14:textId="77777777" w:rsidR="00F5050B" w:rsidRPr="00930E28" w:rsidRDefault="00F5050B" w:rsidP="00F5050B">
            <w:pPr>
              <w:jc w:val="both"/>
              <w:rPr>
                <w:rFonts w:asciiTheme="minorHAnsi" w:hAnsiTheme="minorHAnsi" w:cstheme="minorHAnsi"/>
                <w:sz w:val="24"/>
                <w:szCs w:val="24"/>
                <w:lang w:val="id-ID"/>
              </w:rPr>
            </w:pPr>
          </w:p>
        </w:tc>
        <w:tc>
          <w:tcPr>
            <w:tcW w:w="5713" w:type="dxa"/>
          </w:tcPr>
          <w:p w14:paraId="1538631D"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lang w:val="id-ID"/>
              </w:rPr>
              <w:t xml:space="preserve">Sistem </w:t>
            </w:r>
            <w:r w:rsidRPr="00930E28">
              <w:rPr>
                <w:rFonts w:asciiTheme="minorHAnsi" w:hAnsiTheme="minorHAnsi" w:cstheme="minorHAnsi"/>
                <w:sz w:val="24"/>
                <w:szCs w:val="24"/>
              </w:rPr>
              <w:t>tidak merespon dan tidak menampilkan halaman yang di inginkan.</w:t>
            </w:r>
          </w:p>
        </w:tc>
      </w:tr>
    </w:tbl>
    <w:p w14:paraId="2220D336" w14:textId="77777777" w:rsidR="00F5050B" w:rsidRPr="00930E28" w:rsidRDefault="00F5050B" w:rsidP="00F5050B">
      <w:pPr>
        <w:rPr>
          <w:sz w:val="24"/>
          <w:szCs w:val="24"/>
        </w:rPr>
      </w:pPr>
    </w:p>
    <w:tbl>
      <w:tblPr>
        <w:tblStyle w:val="TableGrid"/>
        <w:tblW w:w="8661" w:type="dxa"/>
        <w:tblLook w:val="04A0" w:firstRow="1" w:lastRow="0" w:firstColumn="1" w:lastColumn="0" w:noHBand="0" w:noVBand="1"/>
      </w:tblPr>
      <w:tblGrid>
        <w:gridCol w:w="559"/>
        <w:gridCol w:w="2409"/>
        <w:gridCol w:w="5693"/>
      </w:tblGrid>
      <w:tr w:rsidR="00F5050B" w:rsidRPr="00930E28" w14:paraId="7CAD6D6E" w14:textId="77777777" w:rsidTr="00F5050B">
        <w:tc>
          <w:tcPr>
            <w:tcW w:w="534" w:type="dxa"/>
          </w:tcPr>
          <w:p w14:paraId="605386D9"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7F691090"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5</w:t>
            </w:r>
          </w:p>
        </w:tc>
      </w:tr>
      <w:tr w:rsidR="00F5050B" w:rsidRPr="00930E28" w14:paraId="29EC4DF6" w14:textId="77777777" w:rsidTr="00F5050B">
        <w:tc>
          <w:tcPr>
            <w:tcW w:w="2948" w:type="dxa"/>
            <w:gridSpan w:val="2"/>
          </w:tcPr>
          <w:p w14:paraId="244BFE63"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126AE553"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Memetakkan mahasiswa monev</w:t>
            </w:r>
          </w:p>
        </w:tc>
      </w:tr>
      <w:tr w:rsidR="00F5050B" w:rsidRPr="00930E28" w14:paraId="7113C8B2" w14:textId="77777777" w:rsidTr="00F5050B">
        <w:trPr>
          <w:trHeight w:val="70"/>
        </w:trPr>
        <w:tc>
          <w:tcPr>
            <w:tcW w:w="2948" w:type="dxa"/>
            <w:gridSpan w:val="2"/>
          </w:tcPr>
          <w:p w14:paraId="6977A1AB"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2D820C04"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Ketua Tim Proyek Akhir(admin)</w:t>
            </w:r>
          </w:p>
        </w:tc>
      </w:tr>
      <w:tr w:rsidR="00F5050B" w:rsidRPr="00930E28" w14:paraId="421E0DF7" w14:textId="77777777" w:rsidTr="00F5050B">
        <w:trPr>
          <w:trHeight w:val="70"/>
        </w:trPr>
        <w:tc>
          <w:tcPr>
            <w:tcW w:w="2948" w:type="dxa"/>
            <w:gridSpan w:val="2"/>
          </w:tcPr>
          <w:p w14:paraId="1F074D4D"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Deskripsi</w:t>
            </w:r>
          </w:p>
        </w:tc>
        <w:tc>
          <w:tcPr>
            <w:tcW w:w="5713" w:type="dxa"/>
          </w:tcPr>
          <w:p w14:paraId="762D4787"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Menentukan mahasiswa yang akan monev dengan reviewer yang sesuai.</w:t>
            </w:r>
          </w:p>
        </w:tc>
      </w:tr>
      <w:tr w:rsidR="00F5050B" w:rsidRPr="00930E28" w14:paraId="5FD2AB7F" w14:textId="77777777" w:rsidTr="00F5050B">
        <w:trPr>
          <w:trHeight w:val="70"/>
        </w:trPr>
        <w:tc>
          <w:tcPr>
            <w:tcW w:w="2948" w:type="dxa"/>
            <w:gridSpan w:val="2"/>
          </w:tcPr>
          <w:p w14:paraId="160A8364"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Pre-condition</w:t>
            </w:r>
          </w:p>
        </w:tc>
        <w:tc>
          <w:tcPr>
            <w:tcW w:w="5713" w:type="dxa"/>
          </w:tcPr>
          <w:p w14:paraId="2C5F51D2"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Aktor ingin m</w:t>
            </w:r>
            <w:r w:rsidRPr="00930E28">
              <w:rPr>
                <w:rFonts w:asciiTheme="minorHAnsi" w:hAnsiTheme="minorHAnsi" w:cstheme="minorHAnsi"/>
                <w:sz w:val="24"/>
                <w:szCs w:val="24"/>
              </w:rPr>
              <w:t>emetakkan mahasiswa untuk monev</w:t>
            </w:r>
          </w:p>
        </w:tc>
      </w:tr>
      <w:tr w:rsidR="00F5050B" w:rsidRPr="00930E28" w14:paraId="0EB5AA20" w14:textId="77777777" w:rsidTr="00F5050B">
        <w:trPr>
          <w:trHeight w:val="70"/>
        </w:trPr>
        <w:tc>
          <w:tcPr>
            <w:tcW w:w="2948" w:type="dxa"/>
            <w:gridSpan w:val="2"/>
          </w:tcPr>
          <w:p w14:paraId="300A088B"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Post-condition</w:t>
            </w:r>
          </w:p>
        </w:tc>
        <w:tc>
          <w:tcPr>
            <w:tcW w:w="5713" w:type="dxa"/>
          </w:tcPr>
          <w:p w14:paraId="0BF69B6F"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Aktor telah m</w:t>
            </w:r>
            <w:r w:rsidRPr="00930E28">
              <w:rPr>
                <w:rFonts w:asciiTheme="minorHAnsi" w:hAnsiTheme="minorHAnsi" w:cstheme="minorHAnsi"/>
                <w:sz w:val="24"/>
                <w:szCs w:val="24"/>
              </w:rPr>
              <w:t>emetakkan mahasiswa untuk monev</w:t>
            </w:r>
          </w:p>
        </w:tc>
      </w:tr>
      <w:tr w:rsidR="00F5050B" w:rsidRPr="00930E28" w14:paraId="0898A912" w14:textId="77777777" w:rsidTr="00F5050B">
        <w:trPr>
          <w:trHeight w:val="70"/>
        </w:trPr>
        <w:tc>
          <w:tcPr>
            <w:tcW w:w="8661" w:type="dxa"/>
            <w:gridSpan w:val="3"/>
          </w:tcPr>
          <w:p w14:paraId="6A4C34F6"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4EB8FB3B" w14:textId="77777777" w:rsidTr="00F5050B">
        <w:trPr>
          <w:trHeight w:val="135"/>
        </w:trPr>
        <w:tc>
          <w:tcPr>
            <w:tcW w:w="534" w:type="dxa"/>
          </w:tcPr>
          <w:p w14:paraId="639ADA00"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2414" w:type="dxa"/>
          </w:tcPr>
          <w:p w14:paraId="46AA1042"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053EA127"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1488295C" w14:textId="77777777" w:rsidTr="00F5050B">
        <w:trPr>
          <w:trHeight w:val="135"/>
        </w:trPr>
        <w:tc>
          <w:tcPr>
            <w:tcW w:w="534" w:type="dxa"/>
          </w:tcPr>
          <w:p w14:paraId="298AEAC4"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1</w:t>
            </w:r>
          </w:p>
        </w:tc>
        <w:tc>
          <w:tcPr>
            <w:tcW w:w="2414" w:type="dxa"/>
          </w:tcPr>
          <w:p w14:paraId="515D1CFF" w14:textId="77777777" w:rsidR="00F5050B" w:rsidRPr="00930E28" w:rsidRDefault="00F5050B" w:rsidP="00F5050B">
            <w:pPr>
              <w:jc w:val="both"/>
              <w:rPr>
                <w:rFonts w:asciiTheme="minorHAnsi" w:hAnsiTheme="minorHAnsi" w:cstheme="minorHAnsi"/>
                <w:sz w:val="24"/>
                <w:szCs w:val="24"/>
                <w:lang w:val="id-ID"/>
              </w:rPr>
            </w:pPr>
            <w:r w:rsidRPr="00930E28">
              <w:rPr>
                <w:rFonts w:asciiTheme="minorHAnsi" w:hAnsiTheme="minorHAnsi" w:cstheme="minorHAnsi"/>
                <w:sz w:val="24"/>
                <w:szCs w:val="24"/>
                <w:lang w:val="id-ID"/>
              </w:rPr>
              <w:t>Pengguna memilih dan klik menu</w:t>
            </w:r>
            <w:r w:rsidRPr="00930E28">
              <w:rPr>
                <w:rFonts w:asciiTheme="minorHAnsi" w:hAnsiTheme="minorHAnsi" w:cstheme="minorHAnsi"/>
                <w:sz w:val="24"/>
                <w:szCs w:val="24"/>
              </w:rPr>
              <w:t xml:space="preserve"> pemetaan mahasiswa monev</w:t>
            </w:r>
          </w:p>
        </w:tc>
        <w:tc>
          <w:tcPr>
            <w:tcW w:w="5713" w:type="dxa"/>
          </w:tcPr>
          <w:p w14:paraId="7C2E3A86" w14:textId="77777777" w:rsidR="00F5050B" w:rsidRPr="00930E28" w:rsidRDefault="00F5050B" w:rsidP="00F5050B">
            <w:pPr>
              <w:jc w:val="both"/>
              <w:rPr>
                <w:rFonts w:asciiTheme="minorHAnsi" w:hAnsiTheme="minorHAnsi" w:cstheme="minorHAnsi"/>
                <w:sz w:val="24"/>
                <w:szCs w:val="24"/>
                <w:lang w:val="id-ID"/>
              </w:rPr>
            </w:pPr>
          </w:p>
        </w:tc>
      </w:tr>
      <w:tr w:rsidR="00F5050B" w:rsidRPr="00930E28" w14:paraId="031CBE63" w14:textId="77777777" w:rsidTr="00F5050B">
        <w:trPr>
          <w:trHeight w:val="135"/>
        </w:trPr>
        <w:tc>
          <w:tcPr>
            <w:tcW w:w="534" w:type="dxa"/>
          </w:tcPr>
          <w:p w14:paraId="46A75981"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2</w:t>
            </w:r>
          </w:p>
        </w:tc>
        <w:tc>
          <w:tcPr>
            <w:tcW w:w="2414" w:type="dxa"/>
          </w:tcPr>
          <w:p w14:paraId="1D2194B7" w14:textId="77777777" w:rsidR="00F5050B" w:rsidRPr="00930E28" w:rsidRDefault="00F5050B" w:rsidP="00F5050B">
            <w:pPr>
              <w:jc w:val="both"/>
              <w:rPr>
                <w:rFonts w:asciiTheme="minorHAnsi" w:hAnsiTheme="minorHAnsi" w:cstheme="minorHAnsi"/>
                <w:sz w:val="24"/>
                <w:szCs w:val="24"/>
                <w:lang w:val="id-ID"/>
              </w:rPr>
            </w:pPr>
          </w:p>
        </w:tc>
        <w:tc>
          <w:tcPr>
            <w:tcW w:w="5713" w:type="dxa"/>
          </w:tcPr>
          <w:p w14:paraId="2C52E4B5"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rPr>
              <w:t>Sistem akan merespon dengan menampilkan menu pemetaan mahasiswa monev</w:t>
            </w:r>
          </w:p>
        </w:tc>
      </w:tr>
      <w:tr w:rsidR="00F5050B" w:rsidRPr="00930E28" w14:paraId="4277C6CA" w14:textId="77777777" w:rsidTr="00F5050B">
        <w:trPr>
          <w:trHeight w:val="135"/>
        </w:trPr>
        <w:tc>
          <w:tcPr>
            <w:tcW w:w="534" w:type="dxa"/>
          </w:tcPr>
          <w:p w14:paraId="00C08C26"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3</w:t>
            </w:r>
          </w:p>
        </w:tc>
        <w:tc>
          <w:tcPr>
            <w:tcW w:w="2414" w:type="dxa"/>
          </w:tcPr>
          <w:p w14:paraId="75CD396A"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lang w:val="id-ID"/>
              </w:rPr>
              <w:t>Pengguna memilih</w:t>
            </w:r>
            <w:r w:rsidRPr="00930E28">
              <w:rPr>
                <w:rFonts w:asciiTheme="minorHAnsi" w:hAnsiTheme="minorHAnsi" w:cstheme="minorHAnsi"/>
                <w:sz w:val="24"/>
                <w:szCs w:val="24"/>
              </w:rPr>
              <w:t xml:space="preserve"> dan klik</w:t>
            </w:r>
            <w:r w:rsidRPr="00930E28">
              <w:rPr>
                <w:rFonts w:asciiTheme="minorHAnsi" w:hAnsiTheme="minorHAnsi" w:cstheme="minorHAnsi"/>
                <w:sz w:val="24"/>
                <w:szCs w:val="24"/>
                <w:lang w:val="id-ID"/>
              </w:rPr>
              <w:t xml:space="preserve"> </w:t>
            </w:r>
            <w:r w:rsidRPr="00930E28">
              <w:rPr>
                <w:rFonts w:asciiTheme="minorHAnsi" w:hAnsiTheme="minorHAnsi" w:cstheme="minorHAnsi"/>
                <w:sz w:val="24"/>
                <w:szCs w:val="24"/>
              </w:rPr>
              <w:t>daftar dosen pembimbing</w:t>
            </w:r>
          </w:p>
        </w:tc>
        <w:tc>
          <w:tcPr>
            <w:tcW w:w="5713" w:type="dxa"/>
          </w:tcPr>
          <w:p w14:paraId="5D207D67" w14:textId="77777777" w:rsidR="00F5050B" w:rsidRPr="00930E28" w:rsidRDefault="00F5050B" w:rsidP="00F5050B">
            <w:pPr>
              <w:jc w:val="both"/>
              <w:rPr>
                <w:rFonts w:asciiTheme="minorHAnsi" w:hAnsiTheme="minorHAnsi" w:cstheme="minorHAnsi"/>
                <w:sz w:val="24"/>
                <w:szCs w:val="24"/>
                <w:lang w:val="id-ID"/>
              </w:rPr>
            </w:pPr>
          </w:p>
        </w:tc>
      </w:tr>
      <w:tr w:rsidR="00F5050B" w:rsidRPr="00930E28" w14:paraId="3E2BE7B0" w14:textId="77777777" w:rsidTr="00F5050B">
        <w:trPr>
          <w:trHeight w:val="135"/>
        </w:trPr>
        <w:tc>
          <w:tcPr>
            <w:tcW w:w="534" w:type="dxa"/>
          </w:tcPr>
          <w:p w14:paraId="0811FC38"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4</w:t>
            </w:r>
          </w:p>
        </w:tc>
        <w:tc>
          <w:tcPr>
            <w:tcW w:w="2414" w:type="dxa"/>
          </w:tcPr>
          <w:p w14:paraId="350592BD" w14:textId="77777777" w:rsidR="00F5050B" w:rsidRPr="00930E28" w:rsidRDefault="00F5050B" w:rsidP="00F5050B">
            <w:pPr>
              <w:jc w:val="both"/>
              <w:rPr>
                <w:rFonts w:asciiTheme="minorHAnsi" w:hAnsiTheme="minorHAnsi" w:cstheme="minorHAnsi"/>
                <w:sz w:val="24"/>
                <w:szCs w:val="24"/>
                <w:lang w:val="id-ID"/>
              </w:rPr>
            </w:pPr>
          </w:p>
        </w:tc>
        <w:tc>
          <w:tcPr>
            <w:tcW w:w="5713" w:type="dxa"/>
          </w:tcPr>
          <w:p w14:paraId="31DB1E73"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lang w:val="id-ID"/>
              </w:rPr>
              <w:t xml:space="preserve">Sistem </w:t>
            </w:r>
            <w:r w:rsidRPr="00930E28">
              <w:rPr>
                <w:rFonts w:asciiTheme="minorHAnsi" w:hAnsiTheme="minorHAnsi" w:cstheme="minorHAnsi"/>
                <w:sz w:val="24"/>
                <w:szCs w:val="24"/>
              </w:rPr>
              <w:t>merespon dengan menampilkan dropdown daftar dosen pembimbing</w:t>
            </w:r>
          </w:p>
        </w:tc>
      </w:tr>
      <w:tr w:rsidR="00F5050B" w:rsidRPr="00930E28" w14:paraId="4419848A" w14:textId="77777777" w:rsidTr="00F5050B">
        <w:trPr>
          <w:trHeight w:val="135"/>
        </w:trPr>
        <w:tc>
          <w:tcPr>
            <w:tcW w:w="534" w:type="dxa"/>
          </w:tcPr>
          <w:p w14:paraId="35641079"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5</w:t>
            </w:r>
          </w:p>
        </w:tc>
        <w:tc>
          <w:tcPr>
            <w:tcW w:w="2414" w:type="dxa"/>
          </w:tcPr>
          <w:p w14:paraId="5AD8BB03"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rPr>
              <w:t>Pengguna memilih dan klik salah satu dosen pembimbing</w:t>
            </w:r>
          </w:p>
        </w:tc>
        <w:tc>
          <w:tcPr>
            <w:tcW w:w="5713" w:type="dxa"/>
          </w:tcPr>
          <w:p w14:paraId="478B3FC0" w14:textId="77777777" w:rsidR="00F5050B" w:rsidRPr="00930E28" w:rsidRDefault="00F5050B" w:rsidP="00F5050B">
            <w:pPr>
              <w:jc w:val="both"/>
              <w:rPr>
                <w:rFonts w:asciiTheme="minorHAnsi" w:hAnsiTheme="minorHAnsi" w:cstheme="minorHAnsi"/>
                <w:sz w:val="24"/>
                <w:szCs w:val="24"/>
                <w:lang w:val="id-ID"/>
              </w:rPr>
            </w:pPr>
          </w:p>
        </w:tc>
      </w:tr>
      <w:tr w:rsidR="00F5050B" w:rsidRPr="00930E28" w14:paraId="6F688C91" w14:textId="77777777" w:rsidTr="00F5050B">
        <w:trPr>
          <w:trHeight w:val="135"/>
        </w:trPr>
        <w:tc>
          <w:tcPr>
            <w:tcW w:w="534" w:type="dxa"/>
          </w:tcPr>
          <w:p w14:paraId="21FE692B"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lastRenderedPageBreak/>
              <w:t>6</w:t>
            </w:r>
          </w:p>
        </w:tc>
        <w:tc>
          <w:tcPr>
            <w:tcW w:w="2414" w:type="dxa"/>
          </w:tcPr>
          <w:p w14:paraId="38155197" w14:textId="77777777" w:rsidR="00F5050B" w:rsidRPr="00930E28" w:rsidRDefault="00F5050B" w:rsidP="00F5050B">
            <w:pPr>
              <w:jc w:val="both"/>
              <w:rPr>
                <w:rFonts w:asciiTheme="minorHAnsi" w:hAnsiTheme="minorHAnsi" w:cstheme="minorHAnsi"/>
                <w:sz w:val="24"/>
                <w:szCs w:val="24"/>
              </w:rPr>
            </w:pPr>
          </w:p>
        </w:tc>
        <w:tc>
          <w:tcPr>
            <w:tcW w:w="5713" w:type="dxa"/>
          </w:tcPr>
          <w:p w14:paraId="24E7E5D3"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rPr>
              <w:t>Sistem akan menampilkan data mahasiswa bimbingan dari dosen yang dipilih</w:t>
            </w:r>
          </w:p>
        </w:tc>
      </w:tr>
      <w:tr w:rsidR="00F5050B" w:rsidRPr="00930E28" w14:paraId="7133A421" w14:textId="77777777" w:rsidTr="00F5050B">
        <w:trPr>
          <w:trHeight w:val="135"/>
        </w:trPr>
        <w:tc>
          <w:tcPr>
            <w:tcW w:w="534" w:type="dxa"/>
          </w:tcPr>
          <w:p w14:paraId="18E58A5E"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7</w:t>
            </w:r>
          </w:p>
        </w:tc>
        <w:tc>
          <w:tcPr>
            <w:tcW w:w="2414" w:type="dxa"/>
          </w:tcPr>
          <w:p w14:paraId="38F9FD02"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rPr>
              <w:t>Pengguna memilih dan klik kategori proyek akhir</w:t>
            </w:r>
          </w:p>
        </w:tc>
        <w:tc>
          <w:tcPr>
            <w:tcW w:w="5713" w:type="dxa"/>
          </w:tcPr>
          <w:p w14:paraId="696C0CCB" w14:textId="77777777" w:rsidR="00F5050B" w:rsidRPr="00930E28" w:rsidRDefault="00F5050B" w:rsidP="00F5050B">
            <w:pPr>
              <w:jc w:val="both"/>
              <w:rPr>
                <w:rFonts w:asciiTheme="minorHAnsi" w:hAnsiTheme="minorHAnsi" w:cstheme="minorHAnsi"/>
                <w:sz w:val="24"/>
                <w:szCs w:val="24"/>
              </w:rPr>
            </w:pPr>
          </w:p>
        </w:tc>
      </w:tr>
      <w:tr w:rsidR="00F5050B" w:rsidRPr="00930E28" w14:paraId="409B2EDB" w14:textId="77777777" w:rsidTr="00F5050B">
        <w:trPr>
          <w:trHeight w:val="135"/>
        </w:trPr>
        <w:tc>
          <w:tcPr>
            <w:tcW w:w="534" w:type="dxa"/>
          </w:tcPr>
          <w:p w14:paraId="652C84C4"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8</w:t>
            </w:r>
          </w:p>
        </w:tc>
        <w:tc>
          <w:tcPr>
            <w:tcW w:w="2414" w:type="dxa"/>
          </w:tcPr>
          <w:p w14:paraId="77EE39ED" w14:textId="77777777" w:rsidR="00F5050B" w:rsidRPr="00930E28" w:rsidRDefault="00F5050B" w:rsidP="00F5050B">
            <w:pPr>
              <w:jc w:val="both"/>
              <w:rPr>
                <w:rFonts w:asciiTheme="minorHAnsi" w:hAnsiTheme="minorHAnsi" w:cstheme="minorHAnsi"/>
                <w:sz w:val="24"/>
                <w:szCs w:val="24"/>
              </w:rPr>
            </w:pPr>
          </w:p>
        </w:tc>
        <w:tc>
          <w:tcPr>
            <w:tcW w:w="5713" w:type="dxa"/>
          </w:tcPr>
          <w:p w14:paraId="09313A6D"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rPr>
              <w:t>Sistem akan menampilkan data mahasiswa yang tersortir sesuai kategori proyek akhir</w:t>
            </w:r>
          </w:p>
        </w:tc>
      </w:tr>
      <w:tr w:rsidR="00F5050B" w:rsidRPr="00930E28" w14:paraId="509827A0" w14:textId="77777777" w:rsidTr="00F5050B">
        <w:trPr>
          <w:trHeight w:val="135"/>
        </w:trPr>
        <w:tc>
          <w:tcPr>
            <w:tcW w:w="534" w:type="dxa"/>
          </w:tcPr>
          <w:p w14:paraId="1C61576F"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9</w:t>
            </w:r>
          </w:p>
        </w:tc>
        <w:tc>
          <w:tcPr>
            <w:tcW w:w="2414" w:type="dxa"/>
          </w:tcPr>
          <w:p w14:paraId="5D6408ED"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rPr>
              <w:t>Pengguna memilih dan klik tombol pilih dosen reviewer</w:t>
            </w:r>
          </w:p>
        </w:tc>
        <w:tc>
          <w:tcPr>
            <w:tcW w:w="5713" w:type="dxa"/>
          </w:tcPr>
          <w:p w14:paraId="61B75080" w14:textId="77777777" w:rsidR="00F5050B" w:rsidRPr="00930E28" w:rsidRDefault="00F5050B" w:rsidP="00F5050B">
            <w:pPr>
              <w:jc w:val="both"/>
              <w:rPr>
                <w:rFonts w:asciiTheme="minorHAnsi" w:hAnsiTheme="minorHAnsi" w:cstheme="minorHAnsi"/>
                <w:sz w:val="24"/>
                <w:szCs w:val="24"/>
              </w:rPr>
            </w:pPr>
          </w:p>
        </w:tc>
      </w:tr>
      <w:tr w:rsidR="00F5050B" w:rsidRPr="00930E28" w14:paraId="44D9ADDF" w14:textId="77777777" w:rsidTr="00F5050B">
        <w:trPr>
          <w:trHeight w:val="135"/>
        </w:trPr>
        <w:tc>
          <w:tcPr>
            <w:tcW w:w="534" w:type="dxa"/>
          </w:tcPr>
          <w:p w14:paraId="7834F8E4"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10</w:t>
            </w:r>
          </w:p>
        </w:tc>
        <w:tc>
          <w:tcPr>
            <w:tcW w:w="2414" w:type="dxa"/>
          </w:tcPr>
          <w:p w14:paraId="233D45E1" w14:textId="77777777" w:rsidR="00F5050B" w:rsidRPr="00930E28" w:rsidRDefault="00F5050B" w:rsidP="00F5050B">
            <w:pPr>
              <w:jc w:val="both"/>
              <w:rPr>
                <w:rFonts w:asciiTheme="minorHAnsi" w:hAnsiTheme="minorHAnsi" w:cstheme="minorHAnsi"/>
                <w:sz w:val="24"/>
                <w:szCs w:val="24"/>
              </w:rPr>
            </w:pPr>
          </w:p>
        </w:tc>
        <w:tc>
          <w:tcPr>
            <w:tcW w:w="5713" w:type="dxa"/>
          </w:tcPr>
          <w:p w14:paraId="00AE96BE"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rPr>
              <w:t>Sistem akan menampilkan dropdown dosen reviewer yang sudah tersortir sesuai dengan kemampuan</w:t>
            </w:r>
          </w:p>
        </w:tc>
      </w:tr>
      <w:tr w:rsidR="00F5050B" w:rsidRPr="00930E28" w14:paraId="0C0005F3" w14:textId="77777777" w:rsidTr="00F5050B">
        <w:trPr>
          <w:trHeight w:val="135"/>
        </w:trPr>
        <w:tc>
          <w:tcPr>
            <w:tcW w:w="534" w:type="dxa"/>
          </w:tcPr>
          <w:p w14:paraId="6DF01C5A"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11</w:t>
            </w:r>
          </w:p>
        </w:tc>
        <w:tc>
          <w:tcPr>
            <w:tcW w:w="2414" w:type="dxa"/>
          </w:tcPr>
          <w:p w14:paraId="2F7C93EB"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rPr>
              <w:t>Pengguna memilih dan klik salah satu dosen reviewer yang sudah tersortir</w:t>
            </w:r>
          </w:p>
        </w:tc>
        <w:tc>
          <w:tcPr>
            <w:tcW w:w="5713" w:type="dxa"/>
          </w:tcPr>
          <w:p w14:paraId="59437583" w14:textId="77777777" w:rsidR="00F5050B" w:rsidRPr="00930E28" w:rsidRDefault="00F5050B" w:rsidP="00F5050B">
            <w:pPr>
              <w:jc w:val="both"/>
              <w:rPr>
                <w:rFonts w:asciiTheme="minorHAnsi" w:hAnsiTheme="minorHAnsi" w:cstheme="minorHAnsi"/>
                <w:sz w:val="24"/>
                <w:szCs w:val="24"/>
              </w:rPr>
            </w:pPr>
          </w:p>
        </w:tc>
      </w:tr>
      <w:tr w:rsidR="00F5050B" w:rsidRPr="00930E28" w14:paraId="496C7E71" w14:textId="77777777" w:rsidTr="00F5050B">
        <w:trPr>
          <w:trHeight w:val="135"/>
        </w:trPr>
        <w:tc>
          <w:tcPr>
            <w:tcW w:w="534" w:type="dxa"/>
          </w:tcPr>
          <w:p w14:paraId="77F0E935"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12</w:t>
            </w:r>
          </w:p>
        </w:tc>
        <w:tc>
          <w:tcPr>
            <w:tcW w:w="2414" w:type="dxa"/>
          </w:tcPr>
          <w:p w14:paraId="702F7D5A" w14:textId="77777777" w:rsidR="00F5050B" w:rsidRPr="00930E28" w:rsidRDefault="00F5050B" w:rsidP="00F5050B">
            <w:pPr>
              <w:jc w:val="both"/>
              <w:rPr>
                <w:rFonts w:asciiTheme="minorHAnsi" w:hAnsiTheme="minorHAnsi" w:cstheme="minorHAnsi"/>
                <w:sz w:val="24"/>
                <w:szCs w:val="24"/>
              </w:rPr>
            </w:pPr>
          </w:p>
        </w:tc>
        <w:tc>
          <w:tcPr>
            <w:tcW w:w="5713" w:type="dxa"/>
          </w:tcPr>
          <w:p w14:paraId="68E8E37F"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rPr>
              <w:t>Sistem akan menampilkan pesan “pemilihan dosen reviewer berhasil”</w:t>
            </w:r>
          </w:p>
        </w:tc>
      </w:tr>
      <w:tr w:rsidR="00F5050B" w:rsidRPr="00930E28" w14:paraId="1FA3CC7F" w14:textId="77777777" w:rsidTr="00F5050B">
        <w:trPr>
          <w:trHeight w:val="135"/>
        </w:trPr>
        <w:tc>
          <w:tcPr>
            <w:tcW w:w="8661" w:type="dxa"/>
            <w:gridSpan w:val="3"/>
          </w:tcPr>
          <w:p w14:paraId="623B7FD4"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rPr>
              <w:t>Skenario Alternatif</w:t>
            </w:r>
          </w:p>
        </w:tc>
      </w:tr>
      <w:tr w:rsidR="00F5050B" w:rsidRPr="00930E28" w14:paraId="361C25E4" w14:textId="77777777" w:rsidTr="00F5050B">
        <w:trPr>
          <w:trHeight w:val="135"/>
        </w:trPr>
        <w:tc>
          <w:tcPr>
            <w:tcW w:w="534" w:type="dxa"/>
          </w:tcPr>
          <w:p w14:paraId="69E8EDDD"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27FA2D4D"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Pengguna memilih dan klik menu</w:t>
            </w:r>
            <w:r w:rsidRPr="00930E28">
              <w:rPr>
                <w:rFonts w:asciiTheme="minorHAnsi" w:hAnsiTheme="minorHAnsi" w:cstheme="minorHAnsi"/>
                <w:sz w:val="24"/>
                <w:szCs w:val="24"/>
              </w:rPr>
              <w:t xml:space="preserve"> pemetaan mahasiswa monev</w:t>
            </w:r>
          </w:p>
        </w:tc>
        <w:tc>
          <w:tcPr>
            <w:tcW w:w="5713" w:type="dxa"/>
          </w:tcPr>
          <w:p w14:paraId="43A899AC" w14:textId="77777777" w:rsidR="00F5050B" w:rsidRPr="00930E28" w:rsidRDefault="00F5050B" w:rsidP="00F5050B">
            <w:pPr>
              <w:rPr>
                <w:rFonts w:asciiTheme="minorHAnsi" w:hAnsiTheme="minorHAnsi" w:cstheme="minorHAnsi"/>
                <w:sz w:val="24"/>
                <w:szCs w:val="24"/>
                <w:lang w:val="id-ID"/>
              </w:rPr>
            </w:pPr>
          </w:p>
        </w:tc>
      </w:tr>
      <w:tr w:rsidR="00F5050B" w:rsidRPr="00930E28" w14:paraId="6D45CE51" w14:textId="77777777" w:rsidTr="00F5050B">
        <w:trPr>
          <w:trHeight w:val="135"/>
        </w:trPr>
        <w:tc>
          <w:tcPr>
            <w:tcW w:w="534" w:type="dxa"/>
          </w:tcPr>
          <w:p w14:paraId="70E65D76"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2</w:t>
            </w:r>
          </w:p>
        </w:tc>
        <w:tc>
          <w:tcPr>
            <w:tcW w:w="2414" w:type="dxa"/>
          </w:tcPr>
          <w:p w14:paraId="509C7C91" w14:textId="77777777" w:rsidR="00F5050B" w:rsidRPr="00930E28" w:rsidRDefault="00F5050B" w:rsidP="00F5050B">
            <w:pPr>
              <w:jc w:val="both"/>
              <w:rPr>
                <w:rFonts w:asciiTheme="minorHAnsi" w:hAnsiTheme="minorHAnsi" w:cstheme="minorHAnsi"/>
                <w:sz w:val="24"/>
                <w:szCs w:val="24"/>
                <w:lang w:val="id-ID"/>
              </w:rPr>
            </w:pPr>
          </w:p>
        </w:tc>
        <w:tc>
          <w:tcPr>
            <w:tcW w:w="5713" w:type="dxa"/>
          </w:tcPr>
          <w:p w14:paraId="1E639487" w14:textId="77777777" w:rsidR="00F5050B" w:rsidRPr="00930E28" w:rsidRDefault="00F5050B" w:rsidP="00F5050B">
            <w:pPr>
              <w:jc w:val="both"/>
              <w:rPr>
                <w:rFonts w:asciiTheme="minorHAnsi" w:hAnsiTheme="minorHAnsi" w:cstheme="minorHAnsi"/>
                <w:sz w:val="24"/>
                <w:szCs w:val="24"/>
              </w:rPr>
            </w:pPr>
            <w:r w:rsidRPr="00930E28">
              <w:rPr>
                <w:rFonts w:asciiTheme="minorHAnsi" w:hAnsiTheme="minorHAnsi" w:cstheme="minorHAnsi"/>
                <w:sz w:val="24"/>
                <w:szCs w:val="24"/>
                <w:lang w:val="id-ID"/>
              </w:rPr>
              <w:t xml:space="preserve">Sistem </w:t>
            </w:r>
            <w:r w:rsidRPr="00930E28">
              <w:rPr>
                <w:rFonts w:asciiTheme="minorHAnsi" w:hAnsiTheme="minorHAnsi" w:cstheme="minorHAnsi"/>
                <w:sz w:val="24"/>
                <w:szCs w:val="24"/>
              </w:rPr>
              <w:t>tidak merespon dan tidak menampilkan halaman yang di inginkan.</w:t>
            </w:r>
          </w:p>
        </w:tc>
      </w:tr>
    </w:tbl>
    <w:p w14:paraId="2A08DA03" w14:textId="77777777" w:rsidR="00F5050B" w:rsidRPr="00930E28" w:rsidRDefault="00F5050B" w:rsidP="00F5050B">
      <w:pPr>
        <w:rPr>
          <w:sz w:val="24"/>
          <w:szCs w:val="24"/>
        </w:rPr>
      </w:pPr>
    </w:p>
    <w:tbl>
      <w:tblPr>
        <w:tblStyle w:val="TableGrid"/>
        <w:tblW w:w="8661" w:type="dxa"/>
        <w:tblLook w:val="04A0" w:firstRow="1" w:lastRow="0" w:firstColumn="1" w:lastColumn="0" w:noHBand="0" w:noVBand="1"/>
      </w:tblPr>
      <w:tblGrid>
        <w:gridCol w:w="559"/>
        <w:gridCol w:w="2408"/>
        <w:gridCol w:w="5694"/>
      </w:tblGrid>
      <w:tr w:rsidR="00F5050B" w:rsidRPr="00930E28" w14:paraId="758D1811" w14:textId="77777777" w:rsidTr="00F5050B">
        <w:tc>
          <w:tcPr>
            <w:tcW w:w="534" w:type="dxa"/>
          </w:tcPr>
          <w:p w14:paraId="30A05DD0"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133BBB4C"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6</w:t>
            </w:r>
          </w:p>
        </w:tc>
      </w:tr>
      <w:tr w:rsidR="00F5050B" w:rsidRPr="00930E28" w14:paraId="72627A6F" w14:textId="77777777" w:rsidTr="00F5050B">
        <w:tc>
          <w:tcPr>
            <w:tcW w:w="2948" w:type="dxa"/>
            <w:gridSpan w:val="2"/>
          </w:tcPr>
          <w:p w14:paraId="40E12CA0"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1979D80F"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Memasukkan data dosen</w:t>
            </w:r>
          </w:p>
        </w:tc>
      </w:tr>
      <w:tr w:rsidR="00F5050B" w:rsidRPr="00930E28" w14:paraId="5DB13412" w14:textId="77777777" w:rsidTr="00F5050B">
        <w:trPr>
          <w:trHeight w:val="70"/>
        </w:trPr>
        <w:tc>
          <w:tcPr>
            <w:tcW w:w="2948" w:type="dxa"/>
            <w:gridSpan w:val="2"/>
          </w:tcPr>
          <w:p w14:paraId="46FFDD00"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60CE1965"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Koordinator matakuliah PA</w:t>
            </w:r>
          </w:p>
        </w:tc>
      </w:tr>
      <w:tr w:rsidR="00F5050B" w:rsidRPr="00930E28" w14:paraId="43D940E2" w14:textId="77777777" w:rsidTr="00F5050B">
        <w:trPr>
          <w:trHeight w:val="70"/>
        </w:trPr>
        <w:tc>
          <w:tcPr>
            <w:tcW w:w="2948" w:type="dxa"/>
            <w:gridSpan w:val="2"/>
          </w:tcPr>
          <w:p w14:paraId="72278475"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Deskripsi</w:t>
            </w:r>
          </w:p>
        </w:tc>
        <w:tc>
          <w:tcPr>
            <w:tcW w:w="5713" w:type="dxa"/>
          </w:tcPr>
          <w:p w14:paraId="71116840"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Menambahkan seluruh dosen tetap dan juga yang berkaitan dengan kegiatan Proyek Akhir</w:t>
            </w:r>
          </w:p>
        </w:tc>
      </w:tr>
      <w:tr w:rsidR="00F5050B" w:rsidRPr="00930E28" w14:paraId="45415007" w14:textId="77777777" w:rsidTr="00F5050B">
        <w:trPr>
          <w:trHeight w:val="70"/>
        </w:trPr>
        <w:tc>
          <w:tcPr>
            <w:tcW w:w="2948" w:type="dxa"/>
            <w:gridSpan w:val="2"/>
          </w:tcPr>
          <w:p w14:paraId="009AEBA8"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Pre-condition</w:t>
            </w:r>
          </w:p>
        </w:tc>
        <w:tc>
          <w:tcPr>
            <w:tcW w:w="5713" w:type="dxa"/>
          </w:tcPr>
          <w:p w14:paraId="524F3F6E"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ingin </w:t>
            </w:r>
            <w:r w:rsidRPr="00930E28">
              <w:rPr>
                <w:rFonts w:asciiTheme="minorHAnsi" w:hAnsiTheme="minorHAnsi" w:cstheme="minorHAnsi"/>
                <w:sz w:val="24"/>
                <w:szCs w:val="24"/>
              </w:rPr>
              <w:t xml:space="preserve">memasukkan data dosen </w:t>
            </w:r>
          </w:p>
        </w:tc>
      </w:tr>
      <w:tr w:rsidR="00F5050B" w:rsidRPr="00930E28" w14:paraId="7848E7BB" w14:textId="77777777" w:rsidTr="00F5050B">
        <w:trPr>
          <w:trHeight w:val="70"/>
        </w:trPr>
        <w:tc>
          <w:tcPr>
            <w:tcW w:w="2948" w:type="dxa"/>
            <w:gridSpan w:val="2"/>
          </w:tcPr>
          <w:p w14:paraId="75A80584"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Post-condition</w:t>
            </w:r>
          </w:p>
        </w:tc>
        <w:tc>
          <w:tcPr>
            <w:tcW w:w="5713" w:type="dxa"/>
          </w:tcPr>
          <w:p w14:paraId="49E8852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telah </w:t>
            </w:r>
            <w:r w:rsidRPr="00930E28">
              <w:rPr>
                <w:rFonts w:asciiTheme="minorHAnsi" w:hAnsiTheme="minorHAnsi" w:cstheme="minorHAnsi"/>
                <w:sz w:val="24"/>
                <w:szCs w:val="24"/>
              </w:rPr>
              <w:t xml:space="preserve">memasukkan data dosen </w:t>
            </w:r>
          </w:p>
        </w:tc>
      </w:tr>
      <w:tr w:rsidR="00F5050B" w:rsidRPr="00930E28" w14:paraId="2ABFD365" w14:textId="77777777" w:rsidTr="00F5050B">
        <w:trPr>
          <w:trHeight w:val="70"/>
        </w:trPr>
        <w:tc>
          <w:tcPr>
            <w:tcW w:w="8661" w:type="dxa"/>
            <w:gridSpan w:val="3"/>
          </w:tcPr>
          <w:p w14:paraId="1FEEE47A"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713069F4" w14:textId="77777777" w:rsidTr="00F5050B">
        <w:trPr>
          <w:trHeight w:val="135"/>
        </w:trPr>
        <w:tc>
          <w:tcPr>
            <w:tcW w:w="534" w:type="dxa"/>
          </w:tcPr>
          <w:p w14:paraId="1C1D9093"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2414" w:type="dxa"/>
          </w:tcPr>
          <w:p w14:paraId="35402ACC"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79B6B450"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1CEA641D" w14:textId="77777777" w:rsidTr="00F5050B">
        <w:trPr>
          <w:trHeight w:val="135"/>
        </w:trPr>
        <w:tc>
          <w:tcPr>
            <w:tcW w:w="534" w:type="dxa"/>
          </w:tcPr>
          <w:p w14:paraId="695DB072"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4A46FA87"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menu dosen</w:t>
            </w:r>
          </w:p>
        </w:tc>
        <w:tc>
          <w:tcPr>
            <w:tcW w:w="5713" w:type="dxa"/>
          </w:tcPr>
          <w:p w14:paraId="2005E336" w14:textId="77777777" w:rsidR="00F5050B" w:rsidRPr="00930E28" w:rsidRDefault="00F5050B" w:rsidP="00F5050B">
            <w:pPr>
              <w:jc w:val="center"/>
              <w:rPr>
                <w:rFonts w:asciiTheme="minorHAnsi" w:hAnsiTheme="minorHAnsi" w:cstheme="minorHAnsi"/>
                <w:sz w:val="24"/>
                <w:szCs w:val="24"/>
                <w:lang w:val="id-ID"/>
              </w:rPr>
            </w:pPr>
          </w:p>
        </w:tc>
      </w:tr>
      <w:tr w:rsidR="00F5050B" w:rsidRPr="00930E28" w14:paraId="4C69DDD1" w14:textId="77777777" w:rsidTr="00F5050B">
        <w:trPr>
          <w:trHeight w:val="135"/>
        </w:trPr>
        <w:tc>
          <w:tcPr>
            <w:tcW w:w="534" w:type="dxa"/>
          </w:tcPr>
          <w:p w14:paraId="670F69AD"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2</w:t>
            </w:r>
          </w:p>
        </w:tc>
        <w:tc>
          <w:tcPr>
            <w:tcW w:w="2414" w:type="dxa"/>
          </w:tcPr>
          <w:p w14:paraId="5555F414" w14:textId="77777777" w:rsidR="00F5050B" w:rsidRPr="00930E28" w:rsidRDefault="00F5050B" w:rsidP="00F5050B">
            <w:pPr>
              <w:jc w:val="center"/>
              <w:rPr>
                <w:rFonts w:asciiTheme="minorHAnsi" w:hAnsiTheme="minorHAnsi" w:cstheme="minorHAnsi"/>
                <w:sz w:val="24"/>
                <w:szCs w:val="24"/>
              </w:rPr>
            </w:pPr>
          </w:p>
        </w:tc>
        <w:tc>
          <w:tcPr>
            <w:tcW w:w="5713" w:type="dxa"/>
          </w:tcPr>
          <w:p w14:paraId="5D818220"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sub menu dari dosen</w:t>
            </w:r>
          </w:p>
        </w:tc>
      </w:tr>
      <w:tr w:rsidR="00F5050B" w:rsidRPr="00930E28" w14:paraId="5C3A1DBB" w14:textId="77777777" w:rsidTr="00F5050B">
        <w:trPr>
          <w:trHeight w:val="135"/>
        </w:trPr>
        <w:tc>
          <w:tcPr>
            <w:tcW w:w="534" w:type="dxa"/>
          </w:tcPr>
          <w:p w14:paraId="146F6CC0"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3</w:t>
            </w:r>
          </w:p>
        </w:tc>
        <w:tc>
          <w:tcPr>
            <w:tcW w:w="2414" w:type="dxa"/>
          </w:tcPr>
          <w:p w14:paraId="11ABC2B7"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tambah data dosen</w:t>
            </w:r>
          </w:p>
        </w:tc>
        <w:tc>
          <w:tcPr>
            <w:tcW w:w="5713" w:type="dxa"/>
          </w:tcPr>
          <w:p w14:paraId="0559AC78" w14:textId="77777777" w:rsidR="00F5050B" w:rsidRPr="00930E28" w:rsidRDefault="00F5050B" w:rsidP="00F5050B">
            <w:pPr>
              <w:rPr>
                <w:rFonts w:asciiTheme="minorHAnsi" w:hAnsiTheme="minorHAnsi" w:cstheme="minorHAnsi"/>
                <w:sz w:val="24"/>
                <w:szCs w:val="24"/>
              </w:rPr>
            </w:pPr>
          </w:p>
        </w:tc>
      </w:tr>
      <w:tr w:rsidR="00F5050B" w:rsidRPr="00930E28" w14:paraId="528FF6B6" w14:textId="77777777" w:rsidTr="00F5050B">
        <w:trPr>
          <w:trHeight w:val="135"/>
        </w:trPr>
        <w:tc>
          <w:tcPr>
            <w:tcW w:w="534" w:type="dxa"/>
          </w:tcPr>
          <w:p w14:paraId="3C937A3B"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4</w:t>
            </w:r>
          </w:p>
        </w:tc>
        <w:tc>
          <w:tcPr>
            <w:tcW w:w="2414" w:type="dxa"/>
          </w:tcPr>
          <w:p w14:paraId="00C50779" w14:textId="77777777" w:rsidR="00F5050B" w:rsidRPr="00930E28" w:rsidRDefault="00F5050B" w:rsidP="00F5050B">
            <w:pPr>
              <w:rPr>
                <w:rFonts w:asciiTheme="minorHAnsi" w:hAnsiTheme="minorHAnsi" w:cstheme="minorHAnsi"/>
                <w:sz w:val="24"/>
                <w:szCs w:val="24"/>
              </w:rPr>
            </w:pPr>
          </w:p>
        </w:tc>
        <w:tc>
          <w:tcPr>
            <w:tcW w:w="5713" w:type="dxa"/>
          </w:tcPr>
          <w:p w14:paraId="21BC5EDD"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halaman dari tambah data dosen</w:t>
            </w:r>
          </w:p>
        </w:tc>
      </w:tr>
      <w:tr w:rsidR="00F5050B" w:rsidRPr="00930E28" w14:paraId="3CC5E4A7" w14:textId="77777777" w:rsidTr="00F5050B">
        <w:trPr>
          <w:trHeight w:val="135"/>
        </w:trPr>
        <w:tc>
          <w:tcPr>
            <w:tcW w:w="534" w:type="dxa"/>
          </w:tcPr>
          <w:p w14:paraId="77F892D2"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lastRenderedPageBreak/>
              <w:t>5</w:t>
            </w:r>
          </w:p>
        </w:tc>
        <w:tc>
          <w:tcPr>
            <w:tcW w:w="2414" w:type="dxa"/>
          </w:tcPr>
          <w:p w14:paraId="16257DA0" w14:textId="77777777" w:rsidR="00F5050B" w:rsidRPr="00930E28" w:rsidRDefault="00F5050B" w:rsidP="00F5050B">
            <w:pPr>
              <w:rPr>
                <w:rFonts w:asciiTheme="minorHAnsi" w:hAnsiTheme="minorHAnsi" w:cstheme="minorHAnsi"/>
                <w:sz w:val="24"/>
                <w:szCs w:val="24"/>
              </w:rPr>
            </w:pPr>
          </w:p>
        </w:tc>
        <w:tc>
          <w:tcPr>
            <w:tcW w:w="5713" w:type="dxa"/>
          </w:tcPr>
          <w:p w14:paraId="37511601"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menampilkan form isian untuk menambah data dosen</w:t>
            </w:r>
          </w:p>
        </w:tc>
      </w:tr>
      <w:tr w:rsidR="00F5050B" w:rsidRPr="00930E28" w14:paraId="5380E253" w14:textId="77777777" w:rsidTr="00F5050B">
        <w:trPr>
          <w:trHeight w:val="135"/>
        </w:trPr>
        <w:tc>
          <w:tcPr>
            <w:tcW w:w="534" w:type="dxa"/>
          </w:tcPr>
          <w:p w14:paraId="0EE1AEAA"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6</w:t>
            </w:r>
          </w:p>
        </w:tc>
        <w:tc>
          <w:tcPr>
            <w:tcW w:w="2414" w:type="dxa"/>
          </w:tcPr>
          <w:p w14:paraId="02F67AFD"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mengisi form yang telah disediakan dan klik tombol tambah data dosen</w:t>
            </w:r>
          </w:p>
        </w:tc>
        <w:tc>
          <w:tcPr>
            <w:tcW w:w="5713" w:type="dxa"/>
          </w:tcPr>
          <w:p w14:paraId="44D8FD79" w14:textId="77777777" w:rsidR="00F5050B" w:rsidRPr="00930E28" w:rsidRDefault="00F5050B" w:rsidP="00F5050B">
            <w:pPr>
              <w:rPr>
                <w:rFonts w:asciiTheme="minorHAnsi" w:hAnsiTheme="minorHAnsi" w:cstheme="minorHAnsi"/>
                <w:sz w:val="24"/>
                <w:szCs w:val="24"/>
              </w:rPr>
            </w:pPr>
          </w:p>
        </w:tc>
      </w:tr>
      <w:tr w:rsidR="00F5050B" w:rsidRPr="00930E28" w14:paraId="61E59851" w14:textId="77777777" w:rsidTr="00F5050B">
        <w:trPr>
          <w:trHeight w:val="135"/>
        </w:trPr>
        <w:tc>
          <w:tcPr>
            <w:tcW w:w="534" w:type="dxa"/>
          </w:tcPr>
          <w:p w14:paraId="1277730E"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7</w:t>
            </w:r>
          </w:p>
        </w:tc>
        <w:tc>
          <w:tcPr>
            <w:tcW w:w="2414" w:type="dxa"/>
          </w:tcPr>
          <w:p w14:paraId="0B859EF4" w14:textId="77777777" w:rsidR="00F5050B" w:rsidRPr="00930E28" w:rsidRDefault="00F5050B" w:rsidP="00F5050B">
            <w:pPr>
              <w:rPr>
                <w:rFonts w:asciiTheme="minorHAnsi" w:hAnsiTheme="minorHAnsi" w:cstheme="minorHAnsi"/>
                <w:sz w:val="24"/>
                <w:szCs w:val="24"/>
              </w:rPr>
            </w:pPr>
          </w:p>
        </w:tc>
        <w:tc>
          <w:tcPr>
            <w:tcW w:w="5713" w:type="dxa"/>
          </w:tcPr>
          <w:p w14:paraId="202FB954"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menampilkan pesan “berhasil tambah dosen”</w:t>
            </w:r>
          </w:p>
        </w:tc>
      </w:tr>
      <w:tr w:rsidR="00F5050B" w:rsidRPr="00930E28" w14:paraId="70409758" w14:textId="77777777" w:rsidTr="00F5050B">
        <w:trPr>
          <w:trHeight w:val="135"/>
        </w:trPr>
        <w:tc>
          <w:tcPr>
            <w:tcW w:w="8661" w:type="dxa"/>
            <w:gridSpan w:val="3"/>
          </w:tcPr>
          <w:p w14:paraId="40113C3C"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rPr>
              <w:t>Skenario Alternatif</w:t>
            </w:r>
          </w:p>
        </w:tc>
      </w:tr>
      <w:tr w:rsidR="00F5050B" w:rsidRPr="00930E28" w14:paraId="725636E8" w14:textId="77777777" w:rsidTr="00F5050B">
        <w:trPr>
          <w:trHeight w:val="135"/>
        </w:trPr>
        <w:tc>
          <w:tcPr>
            <w:tcW w:w="534" w:type="dxa"/>
          </w:tcPr>
          <w:p w14:paraId="78FB0B18"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51E588EF"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rPr>
              <w:t>Pengguna memilih dan klik menu tambah data</w:t>
            </w:r>
          </w:p>
        </w:tc>
        <w:tc>
          <w:tcPr>
            <w:tcW w:w="5713" w:type="dxa"/>
          </w:tcPr>
          <w:p w14:paraId="6DC32458" w14:textId="77777777" w:rsidR="00F5050B" w:rsidRPr="00930E28" w:rsidRDefault="00F5050B" w:rsidP="00F5050B">
            <w:pPr>
              <w:rPr>
                <w:rFonts w:asciiTheme="minorHAnsi" w:hAnsiTheme="minorHAnsi" w:cstheme="minorHAnsi"/>
                <w:sz w:val="24"/>
                <w:szCs w:val="24"/>
                <w:lang w:val="id-ID"/>
              </w:rPr>
            </w:pPr>
          </w:p>
        </w:tc>
      </w:tr>
      <w:tr w:rsidR="00F5050B" w:rsidRPr="00930E28" w14:paraId="495CAC79" w14:textId="77777777" w:rsidTr="00F5050B">
        <w:trPr>
          <w:trHeight w:val="135"/>
        </w:trPr>
        <w:tc>
          <w:tcPr>
            <w:tcW w:w="534" w:type="dxa"/>
          </w:tcPr>
          <w:p w14:paraId="708554B2" w14:textId="77777777" w:rsidR="00F5050B" w:rsidRPr="00930E28" w:rsidRDefault="00F5050B" w:rsidP="00F5050B">
            <w:pPr>
              <w:jc w:val="center"/>
              <w:rPr>
                <w:rFonts w:asciiTheme="minorHAnsi" w:hAnsiTheme="minorHAnsi" w:cstheme="minorHAnsi"/>
                <w:sz w:val="24"/>
                <w:szCs w:val="24"/>
              </w:rPr>
            </w:pPr>
          </w:p>
        </w:tc>
        <w:tc>
          <w:tcPr>
            <w:tcW w:w="2414" w:type="dxa"/>
          </w:tcPr>
          <w:p w14:paraId="460F1897" w14:textId="77777777" w:rsidR="00F5050B" w:rsidRPr="00930E28" w:rsidRDefault="00F5050B" w:rsidP="00F5050B">
            <w:pPr>
              <w:rPr>
                <w:rFonts w:asciiTheme="minorHAnsi" w:hAnsiTheme="minorHAnsi" w:cstheme="minorHAnsi"/>
                <w:sz w:val="24"/>
                <w:szCs w:val="24"/>
              </w:rPr>
            </w:pPr>
          </w:p>
        </w:tc>
        <w:tc>
          <w:tcPr>
            <w:tcW w:w="5713" w:type="dxa"/>
          </w:tcPr>
          <w:p w14:paraId="4C2F304C"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Sistem tidak merespon dan tidak menampilkan halaman yang diinginkan oleh </w:t>
            </w:r>
            <w:proofErr w:type="gramStart"/>
            <w:r w:rsidRPr="00930E28">
              <w:rPr>
                <w:rFonts w:asciiTheme="minorHAnsi" w:hAnsiTheme="minorHAnsi" w:cstheme="minorHAnsi"/>
                <w:sz w:val="24"/>
                <w:szCs w:val="24"/>
              </w:rPr>
              <w:t>pengguna .</w:t>
            </w:r>
            <w:proofErr w:type="gramEnd"/>
          </w:p>
        </w:tc>
      </w:tr>
    </w:tbl>
    <w:p w14:paraId="03518822" w14:textId="77777777" w:rsidR="00F5050B" w:rsidRPr="00930E28" w:rsidRDefault="00F5050B" w:rsidP="00F5050B">
      <w:pPr>
        <w:rPr>
          <w:sz w:val="24"/>
          <w:szCs w:val="24"/>
        </w:rPr>
      </w:pPr>
    </w:p>
    <w:tbl>
      <w:tblPr>
        <w:tblStyle w:val="TableGrid"/>
        <w:tblW w:w="8661" w:type="dxa"/>
        <w:tblLook w:val="04A0" w:firstRow="1" w:lastRow="0" w:firstColumn="1" w:lastColumn="0" w:noHBand="0" w:noVBand="1"/>
      </w:tblPr>
      <w:tblGrid>
        <w:gridCol w:w="559"/>
        <w:gridCol w:w="2409"/>
        <w:gridCol w:w="5693"/>
      </w:tblGrid>
      <w:tr w:rsidR="00F5050B" w:rsidRPr="00930E28" w14:paraId="287C55CB" w14:textId="77777777" w:rsidTr="00F5050B">
        <w:tc>
          <w:tcPr>
            <w:tcW w:w="534" w:type="dxa"/>
          </w:tcPr>
          <w:p w14:paraId="69E04296"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5B676436"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7</w:t>
            </w:r>
          </w:p>
        </w:tc>
      </w:tr>
      <w:tr w:rsidR="00F5050B" w:rsidRPr="00930E28" w14:paraId="41494B17" w14:textId="77777777" w:rsidTr="00F5050B">
        <w:tc>
          <w:tcPr>
            <w:tcW w:w="2948" w:type="dxa"/>
            <w:gridSpan w:val="2"/>
          </w:tcPr>
          <w:p w14:paraId="44F40EFC"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61EFA2E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Memasukkan data </w:t>
            </w:r>
            <w:r w:rsidRPr="00930E28">
              <w:rPr>
                <w:rFonts w:asciiTheme="minorHAnsi" w:hAnsiTheme="minorHAnsi" w:cstheme="minorHAnsi"/>
                <w:sz w:val="24"/>
                <w:szCs w:val="24"/>
              </w:rPr>
              <w:t>mahasiswa</w:t>
            </w:r>
          </w:p>
        </w:tc>
      </w:tr>
      <w:tr w:rsidR="00F5050B" w:rsidRPr="00930E28" w14:paraId="39D98258" w14:textId="77777777" w:rsidTr="00F5050B">
        <w:trPr>
          <w:trHeight w:val="70"/>
        </w:trPr>
        <w:tc>
          <w:tcPr>
            <w:tcW w:w="2948" w:type="dxa"/>
            <w:gridSpan w:val="2"/>
          </w:tcPr>
          <w:p w14:paraId="33D27CA9"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2D0527ED"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Koordinator matakuliah PA</w:t>
            </w:r>
          </w:p>
        </w:tc>
      </w:tr>
      <w:tr w:rsidR="00F5050B" w:rsidRPr="00930E28" w14:paraId="65FCD671" w14:textId="77777777" w:rsidTr="00F5050B">
        <w:trPr>
          <w:trHeight w:val="70"/>
        </w:trPr>
        <w:tc>
          <w:tcPr>
            <w:tcW w:w="2948" w:type="dxa"/>
            <w:gridSpan w:val="2"/>
          </w:tcPr>
          <w:p w14:paraId="686A3C3D"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Deskripsi</w:t>
            </w:r>
          </w:p>
        </w:tc>
        <w:tc>
          <w:tcPr>
            <w:tcW w:w="5713" w:type="dxa"/>
          </w:tcPr>
          <w:p w14:paraId="4E95DAEF"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Menambahkan seluruh mahasiswa</w:t>
            </w:r>
          </w:p>
        </w:tc>
      </w:tr>
      <w:tr w:rsidR="00F5050B" w:rsidRPr="00930E28" w14:paraId="26E25A18" w14:textId="77777777" w:rsidTr="00F5050B">
        <w:trPr>
          <w:trHeight w:val="70"/>
        </w:trPr>
        <w:tc>
          <w:tcPr>
            <w:tcW w:w="2948" w:type="dxa"/>
            <w:gridSpan w:val="2"/>
          </w:tcPr>
          <w:p w14:paraId="2FBBA22A"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Pre-condition</w:t>
            </w:r>
          </w:p>
        </w:tc>
        <w:tc>
          <w:tcPr>
            <w:tcW w:w="5713" w:type="dxa"/>
          </w:tcPr>
          <w:p w14:paraId="4C48FB6D"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ingin </w:t>
            </w:r>
            <w:r w:rsidRPr="00930E28">
              <w:rPr>
                <w:rFonts w:asciiTheme="minorHAnsi" w:hAnsiTheme="minorHAnsi" w:cstheme="minorHAnsi"/>
                <w:sz w:val="24"/>
                <w:szCs w:val="24"/>
              </w:rPr>
              <w:t xml:space="preserve">memasukkan data dosen </w:t>
            </w:r>
          </w:p>
        </w:tc>
      </w:tr>
      <w:tr w:rsidR="00F5050B" w:rsidRPr="00930E28" w14:paraId="49666807" w14:textId="77777777" w:rsidTr="00F5050B">
        <w:trPr>
          <w:trHeight w:val="70"/>
        </w:trPr>
        <w:tc>
          <w:tcPr>
            <w:tcW w:w="2948" w:type="dxa"/>
            <w:gridSpan w:val="2"/>
          </w:tcPr>
          <w:p w14:paraId="54A707DC"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Post-condition</w:t>
            </w:r>
          </w:p>
        </w:tc>
        <w:tc>
          <w:tcPr>
            <w:tcW w:w="5713" w:type="dxa"/>
          </w:tcPr>
          <w:p w14:paraId="26E56528"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telah </w:t>
            </w:r>
            <w:r w:rsidRPr="00930E28">
              <w:rPr>
                <w:rFonts w:asciiTheme="minorHAnsi" w:hAnsiTheme="minorHAnsi" w:cstheme="minorHAnsi"/>
                <w:sz w:val="24"/>
                <w:szCs w:val="24"/>
              </w:rPr>
              <w:t xml:space="preserve">memasukkan data dosen </w:t>
            </w:r>
          </w:p>
        </w:tc>
      </w:tr>
      <w:tr w:rsidR="00F5050B" w:rsidRPr="00930E28" w14:paraId="533C7A1E" w14:textId="77777777" w:rsidTr="00F5050B">
        <w:trPr>
          <w:trHeight w:val="70"/>
        </w:trPr>
        <w:tc>
          <w:tcPr>
            <w:tcW w:w="8661" w:type="dxa"/>
            <w:gridSpan w:val="3"/>
          </w:tcPr>
          <w:p w14:paraId="78B1ACBB"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45BC9DCA" w14:textId="77777777" w:rsidTr="00F5050B">
        <w:trPr>
          <w:trHeight w:val="135"/>
        </w:trPr>
        <w:tc>
          <w:tcPr>
            <w:tcW w:w="534" w:type="dxa"/>
          </w:tcPr>
          <w:p w14:paraId="5225B839"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2414" w:type="dxa"/>
          </w:tcPr>
          <w:p w14:paraId="0C194F0F"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41FA9897"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2142D7D0" w14:textId="77777777" w:rsidTr="00F5050B">
        <w:trPr>
          <w:trHeight w:val="135"/>
        </w:trPr>
        <w:tc>
          <w:tcPr>
            <w:tcW w:w="534" w:type="dxa"/>
          </w:tcPr>
          <w:p w14:paraId="6FFE2C6A"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04FADD24"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menu Mahasiswa</w:t>
            </w:r>
          </w:p>
        </w:tc>
        <w:tc>
          <w:tcPr>
            <w:tcW w:w="5713" w:type="dxa"/>
          </w:tcPr>
          <w:p w14:paraId="270260A8" w14:textId="77777777" w:rsidR="00F5050B" w:rsidRPr="00930E28" w:rsidRDefault="00F5050B" w:rsidP="00F5050B">
            <w:pPr>
              <w:jc w:val="center"/>
              <w:rPr>
                <w:rFonts w:asciiTheme="minorHAnsi" w:hAnsiTheme="minorHAnsi" w:cstheme="minorHAnsi"/>
                <w:sz w:val="24"/>
                <w:szCs w:val="24"/>
                <w:lang w:val="id-ID"/>
              </w:rPr>
            </w:pPr>
          </w:p>
        </w:tc>
      </w:tr>
      <w:tr w:rsidR="00F5050B" w:rsidRPr="00930E28" w14:paraId="31ED6A97" w14:textId="77777777" w:rsidTr="00F5050B">
        <w:trPr>
          <w:trHeight w:val="135"/>
        </w:trPr>
        <w:tc>
          <w:tcPr>
            <w:tcW w:w="534" w:type="dxa"/>
          </w:tcPr>
          <w:p w14:paraId="1C5E04AE"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2</w:t>
            </w:r>
          </w:p>
        </w:tc>
        <w:tc>
          <w:tcPr>
            <w:tcW w:w="2414" w:type="dxa"/>
          </w:tcPr>
          <w:p w14:paraId="5DE650F0" w14:textId="77777777" w:rsidR="00F5050B" w:rsidRPr="00930E28" w:rsidRDefault="00F5050B" w:rsidP="00F5050B">
            <w:pPr>
              <w:jc w:val="center"/>
              <w:rPr>
                <w:rFonts w:asciiTheme="minorHAnsi" w:hAnsiTheme="minorHAnsi" w:cstheme="minorHAnsi"/>
                <w:sz w:val="24"/>
                <w:szCs w:val="24"/>
              </w:rPr>
            </w:pPr>
          </w:p>
        </w:tc>
        <w:tc>
          <w:tcPr>
            <w:tcW w:w="5713" w:type="dxa"/>
          </w:tcPr>
          <w:p w14:paraId="67BBFD33"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sub menu dari mahasiswa</w:t>
            </w:r>
          </w:p>
        </w:tc>
      </w:tr>
      <w:tr w:rsidR="00F5050B" w:rsidRPr="00930E28" w14:paraId="6F80B14E" w14:textId="77777777" w:rsidTr="00F5050B">
        <w:trPr>
          <w:trHeight w:val="135"/>
        </w:trPr>
        <w:tc>
          <w:tcPr>
            <w:tcW w:w="534" w:type="dxa"/>
          </w:tcPr>
          <w:p w14:paraId="7C1EED42"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3</w:t>
            </w:r>
          </w:p>
        </w:tc>
        <w:tc>
          <w:tcPr>
            <w:tcW w:w="2414" w:type="dxa"/>
          </w:tcPr>
          <w:p w14:paraId="4980E4FA"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tambah data mahasiswa</w:t>
            </w:r>
          </w:p>
        </w:tc>
        <w:tc>
          <w:tcPr>
            <w:tcW w:w="5713" w:type="dxa"/>
          </w:tcPr>
          <w:p w14:paraId="70DD2927" w14:textId="77777777" w:rsidR="00F5050B" w:rsidRPr="00930E28" w:rsidRDefault="00F5050B" w:rsidP="00F5050B">
            <w:pPr>
              <w:rPr>
                <w:rFonts w:asciiTheme="minorHAnsi" w:hAnsiTheme="minorHAnsi" w:cstheme="minorHAnsi"/>
                <w:sz w:val="24"/>
                <w:szCs w:val="24"/>
              </w:rPr>
            </w:pPr>
          </w:p>
        </w:tc>
      </w:tr>
      <w:tr w:rsidR="00F5050B" w:rsidRPr="00930E28" w14:paraId="01B7BA26" w14:textId="77777777" w:rsidTr="00F5050B">
        <w:trPr>
          <w:trHeight w:val="135"/>
        </w:trPr>
        <w:tc>
          <w:tcPr>
            <w:tcW w:w="534" w:type="dxa"/>
          </w:tcPr>
          <w:p w14:paraId="371EEC28"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4</w:t>
            </w:r>
          </w:p>
        </w:tc>
        <w:tc>
          <w:tcPr>
            <w:tcW w:w="2414" w:type="dxa"/>
          </w:tcPr>
          <w:p w14:paraId="385686E2" w14:textId="77777777" w:rsidR="00F5050B" w:rsidRPr="00930E28" w:rsidRDefault="00F5050B" w:rsidP="00F5050B">
            <w:pPr>
              <w:rPr>
                <w:rFonts w:asciiTheme="minorHAnsi" w:hAnsiTheme="minorHAnsi" w:cstheme="minorHAnsi"/>
                <w:sz w:val="24"/>
                <w:szCs w:val="24"/>
              </w:rPr>
            </w:pPr>
          </w:p>
        </w:tc>
        <w:tc>
          <w:tcPr>
            <w:tcW w:w="5713" w:type="dxa"/>
          </w:tcPr>
          <w:p w14:paraId="6A81697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halaman dari tambah data mahasiswa</w:t>
            </w:r>
          </w:p>
        </w:tc>
      </w:tr>
      <w:tr w:rsidR="00F5050B" w:rsidRPr="00930E28" w14:paraId="470AD88C" w14:textId="77777777" w:rsidTr="00F5050B">
        <w:trPr>
          <w:trHeight w:val="135"/>
        </w:trPr>
        <w:tc>
          <w:tcPr>
            <w:tcW w:w="534" w:type="dxa"/>
          </w:tcPr>
          <w:p w14:paraId="006CF4F6"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5</w:t>
            </w:r>
          </w:p>
        </w:tc>
        <w:tc>
          <w:tcPr>
            <w:tcW w:w="2414" w:type="dxa"/>
          </w:tcPr>
          <w:p w14:paraId="6EFE3AD6" w14:textId="77777777" w:rsidR="00F5050B" w:rsidRPr="00930E28" w:rsidRDefault="00F5050B" w:rsidP="00F5050B">
            <w:pPr>
              <w:rPr>
                <w:rFonts w:asciiTheme="minorHAnsi" w:hAnsiTheme="minorHAnsi" w:cstheme="minorHAnsi"/>
                <w:sz w:val="24"/>
                <w:szCs w:val="24"/>
              </w:rPr>
            </w:pPr>
          </w:p>
        </w:tc>
        <w:tc>
          <w:tcPr>
            <w:tcW w:w="5713" w:type="dxa"/>
          </w:tcPr>
          <w:p w14:paraId="2A2420C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menampilkan form isian untuk menambah data mahasiswa</w:t>
            </w:r>
          </w:p>
        </w:tc>
      </w:tr>
      <w:tr w:rsidR="00F5050B" w:rsidRPr="00930E28" w14:paraId="0F06B61B" w14:textId="77777777" w:rsidTr="00F5050B">
        <w:trPr>
          <w:trHeight w:val="135"/>
        </w:trPr>
        <w:tc>
          <w:tcPr>
            <w:tcW w:w="534" w:type="dxa"/>
          </w:tcPr>
          <w:p w14:paraId="062253AC"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6</w:t>
            </w:r>
          </w:p>
        </w:tc>
        <w:tc>
          <w:tcPr>
            <w:tcW w:w="2414" w:type="dxa"/>
          </w:tcPr>
          <w:p w14:paraId="6DF094A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mengisi form yang telah disediakan dan klik tombol tambah data mahasiswa</w:t>
            </w:r>
          </w:p>
        </w:tc>
        <w:tc>
          <w:tcPr>
            <w:tcW w:w="5713" w:type="dxa"/>
          </w:tcPr>
          <w:p w14:paraId="41846440" w14:textId="77777777" w:rsidR="00F5050B" w:rsidRPr="00930E28" w:rsidRDefault="00F5050B" w:rsidP="00F5050B">
            <w:pPr>
              <w:rPr>
                <w:rFonts w:asciiTheme="minorHAnsi" w:hAnsiTheme="minorHAnsi" w:cstheme="minorHAnsi"/>
                <w:sz w:val="24"/>
                <w:szCs w:val="24"/>
              </w:rPr>
            </w:pPr>
          </w:p>
        </w:tc>
      </w:tr>
      <w:tr w:rsidR="00F5050B" w:rsidRPr="00930E28" w14:paraId="46DF35AD" w14:textId="77777777" w:rsidTr="00F5050B">
        <w:trPr>
          <w:trHeight w:val="135"/>
        </w:trPr>
        <w:tc>
          <w:tcPr>
            <w:tcW w:w="534" w:type="dxa"/>
          </w:tcPr>
          <w:p w14:paraId="0F84EEE5"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7</w:t>
            </w:r>
          </w:p>
        </w:tc>
        <w:tc>
          <w:tcPr>
            <w:tcW w:w="2414" w:type="dxa"/>
          </w:tcPr>
          <w:p w14:paraId="79CD8CCC" w14:textId="77777777" w:rsidR="00F5050B" w:rsidRPr="00930E28" w:rsidRDefault="00F5050B" w:rsidP="00F5050B">
            <w:pPr>
              <w:rPr>
                <w:rFonts w:asciiTheme="minorHAnsi" w:hAnsiTheme="minorHAnsi" w:cstheme="minorHAnsi"/>
                <w:sz w:val="24"/>
                <w:szCs w:val="24"/>
              </w:rPr>
            </w:pPr>
          </w:p>
        </w:tc>
        <w:tc>
          <w:tcPr>
            <w:tcW w:w="5713" w:type="dxa"/>
          </w:tcPr>
          <w:p w14:paraId="5D9F647F"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menampilkan pesan “berhasil tambah mahasiswa”</w:t>
            </w:r>
          </w:p>
        </w:tc>
      </w:tr>
      <w:tr w:rsidR="00F5050B" w:rsidRPr="00930E28" w14:paraId="345BD89A" w14:textId="77777777" w:rsidTr="00F5050B">
        <w:trPr>
          <w:trHeight w:val="135"/>
        </w:trPr>
        <w:tc>
          <w:tcPr>
            <w:tcW w:w="8661" w:type="dxa"/>
            <w:gridSpan w:val="3"/>
          </w:tcPr>
          <w:p w14:paraId="7C1B0A02"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rPr>
              <w:t>Skenario Alternatif</w:t>
            </w:r>
          </w:p>
        </w:tc>
      </w:tr>
      <w:tr w:rsidR="00F5050B" w:rsidRPr="00930E28" w14:paraId="4D55BD3E" w14:textId="77777777" w:rsidTr="00F5050B">
        <w:trPr>
          <w:trHeight w:val="135"/>
        </w:trPr>
        <w:tc>
          <w:tcPr>
            <w:tcW w:w="534" w:type="dxa"/>
          </w:tcPr>
          <w:p w14:paraId="429158BF"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lastRenderedPageBreak/>
              <w:t>1</w:t>
            </w:r>
          </w:p>
        </w:tc>
        <w:tc>
          <w:tcPr>
            <w:tcW w:w="2414" w:type="dxa"/>
          </w:tcPr>
          <w:p w14:paraId="5D067831"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rPr>
              <w:t>Pengguna memilih dan klik menu tambah data</w:t>
            </w:r>
          </w:p>
        </w:tc>
        <w:tc>
          <w:tcPr>
            <w:tcW w:w="5713" w:type="dxa"/>
          </w:tcPr>
          <w:p w14:paraId="5C3DE3B7" w14:textId="77777777" w:rsidR="00F5050B" w:rsidRPr="00930E28" w:rsidRDefault="00F5050B" w:rsidP="00F5050B">
            <w:pPr>
              <w:rPr>
                <w:rFonts w:asciiTheme="minorHAnsi" w:hAnsiTheme="minorHAnsi" w:cstheme="minorHAnsi"/>
                <w:sz w:val="24"/>
                <w:szCs w:val="24"/>
                <w:lang w:val="id-ID"/>
              </w:rPr>
            </w:pPr>
          </w:p>
        </w:tc>
      </w:tr>
      <w:tr w:rsidR="00F5050B" w:rsidRPr="00930E28" w14:paraId="3F1F0546" w14:textId="77777777" w:rsidTr="00F5050B">
        <w:trPr>
          <w:trHeight w:val="135"/>
        </w:trPr>
        <w:tc>
          <w:tcPr>
            <w:tcW w:w="534" w:type="dxa"/>
          </w:tcPr>
          <w:p w14:paraId="6D49E496" w14:textId="77777777" w:rsidR="00F5050B" w:rsidRPr="00930E28" w:rsidRDefault="00F5050B" w:rsidP="00F5050B">
            <w:pPr>
              <w:jc w:val="center"/>
              <w:rPr>
                <w:rFonts w:asciiTheme="minorHAnsi" w:hAnsiTheme="minorHAnsi" w:cstheme="minorHAnsi"/>
                <w:sz w:val="24"/>
                <w:szCs w:val="24"/>
              </w:rPr>
            </w:pPr>
          </w:p>
        </w:tc>
        <w:tc>
          <w:tcPr>
            <w:tcW w:w="2414" w:type="dxa"/>
          </w:tcPr>
          <w:p w14:paraId="46D3525E" w14:textId="77777777" w:rsidR="00F5050B" w:rsidRPr="00930E28" w:rsidRDefault="00F5050B" w:rsidP="00F5050B">
            <w:pPr>
              <w:rPr>
                <w:rFonts w:asciiTheme="minorHAnsi" w:hAnsiTheme="minorHAnsi" w:cstheme="minorHAnsi"/>
                <w:sz w:val="24"/>
                <w:szCs w:val="24"/>
              </w:rPr>
            </w:pPr>
          </w:p>
        </w:tc>
        <w:tc>
          <w:tcPr>
            <w:tcW w:w="5713" w:type="dxa"/>
          </w:tcPr>
          <w:p w14:paraId="340BAE00"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Sistem tidak merespon dan tidak menampilkan halaman yang diinginkan oleh </w:t>
            </w:r>
            <w:proofErr w:type="gramStart"/>
            <w:r w:rsidRPr="00930E28">
              <w:rPr>
                <w:rFonts w:asciiTheme="minorHAnsi" w:hAnsiTheme="minorHAnsi" w:cstheme="minorHAnsi"/>
                <w:sz w:val="24"/>
                <w:szCs w:val="24"/>
              </w:rPr>
              <w:t>pengguna .</w:t>
            </w:r>
            <w:proofErr w:type="gramEnd"/>
          </w:p>
        </w:tc>
      </w:tr>
    </w:tbl>
    <w:p w14:paraId="241A2F04" w14:textId="77777777" w:rsidR="00F5050B" w:rsidRPr="00930E28" w:rsidRDefault="00F5050B" w:rsidP="00F5050B">
      <w:pPr>
        <w:rPr>
          <w:sz w:val="24"/>
          <w:szCs w:val="24"/>
        </w:rPr>
      </w:pPr>
    </w:p>
    <w:tbl>
      <w:tblPr>
        <w:tblStyle w:val="TableGrid"/>
        <w:tblW w:w="8661" w:type="dxa"/>
        <w:tblLook w:val="04A0" w:firstRow="1" w:lastRow="0" w:firstColumn="1" w:lastColumn="0" w:noHBand="0" w:noVBand="1"/>
      </w:tblPr>
      <w:tblGrid>
        <w:gridCol w:w="559"/>
        <w:gridCol w:w="2408"/>
        <w:gridCol w:w="5694"/>
      </w:tblGrid>
      <w:tr w:rsidR="00F5050B" w:rsidRPr="00930E28" w14:paraId="0FD91F33" w14:textId="77777777" w:rsidTr="00F5050B">
        <w:tc>
          <w:tcPr>
            <w:tcW w:w="534" w:type="dxa"/>
          </w:tcPr>
          <w:p w14:paraId="1B8A651A"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27555636"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8</w:t>
            </w:r>
          </w:p>
        </w:tc>
      </w:tr>
      <w:tr w:rsidR="00F5050B" w:rsidRPr="00930E28" w14:paraId="203D94E3" w14:textId="77777777" w:rsidTr="00F5050B">
        <w:tc>
          <w:tcPr>
            <w:tcW w:w="2948" w:type="dxa"/>
            <w:gridSpan w:val="2"/>
          </w:tcPr>
          <w:p w14:paraId="178EA93E"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56FF6E7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Memasukkan informasi kegiatan PA</w:t>
            </w:r>
          </w:p>
        </w:tc>
      </w:tr>
      <w:tr w:rsidR="00F5050B" w:rsidRPr="00930E28" w14:paraId="3DC9D93B" w14:textId="77777777" w:rsidTr="00F5050B">
        <w:trPr>
          <w:trHeight w:val="70"/>
        </w:trPr>
        <w:tc>
          <w:tcPr>
            <w:tcW w:w="2948" w:type="dxa"/>
            <w:gridSpan w:val="2"/>
          </w:tcPr>
          <w:p w14:paraId="75859124"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201E19A0"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Koordinator matakuliah PA</w:t>
            </w:r>
          </w:p>
        </w:tc>
      </w:tr>
      <w:tr w:rsidR="00F5050B" w:rsidRPr="00930E28" w14:paraId="2C1AF5D8" w14:textId="77777777" w:rsidTr="00F5050B">
        <w:trPr>
          <w:trHeight w:val="70"/>
        </w:trPr>
        <w:tc>
          <w:tcPr>
            <w:tcW w:w="2948" w:type="dxa"/>
            <w:gridSpan w:val="2"/>
          </w:tcPr>
          <w:p w14:paraId="039F7891"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Deskripsi</w:t>
            </w:r>
          </w:p>
        </w:tc>
        <w:tc>
          <w:tcPr>
            <w:tcW w:w="5713" w:type="dxa"/>
          </w:tcPr>
          <w:p w14:paraId="17E0F4C5"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Menambahkan informasi yang berkaitan dengan kegiatan PA seperti jadwal monev dan sebagainya.</w:t>
            </w:r>
          </w:p>
        </w:tc>
      </w:tr>
      <w:tr w:rsidR="00F5050B" w:rsidRPr="00930E28" w14:paraId="2720D7EF" w14:textId="77777777" w:rsidTr="00F5050B">
        <w:trPr>
          <w:trHeight w:val="70"/>
        </w:trPr>
        <w:tc>
          <w:tcPr>
            <w:tcW w:w="2948" w:type="dxa"/>
            <w:gridSpan w:val="2"/>
          </w:tcPr>
          <w:p w14:paraId="215635DD"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Pre-condition</w:t>
            </w:r>
          </w:p>
        </w:tc>
        <w:tc>
          <w:tcPr>
            <w:tcW w:w="5713" w:type="dxa"/>
          </w:tcPr>
          <w:p w14:paraId="035D2353"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ingin </w:t>
            </w:r>
            <w:r w:rsidRPr="00930E28">
              <w:rPr>
                <w:rFonts w:asciiTheme="minorHAnsi" w:hAnsiTheme="minorHAnsi" w:cstheme="minorHAnsi"/>
                <w:sz w:val="24"/>
                <w:szCs w:val="24"/>
              </w:rPr>
              <w:t xml:space="preserve">memasukkan informasi kegiatan PA </w:t>
            </w:r>
          </w:p>
        </w:tc>
      </w:tr>
      <w:tr w:rsidR="00F5050B" w:rsidRPr="00930E28" w14:paraId="0C970173" w14:textId="77777777" w:rsidTr="00F5050B">
        <w:trPr>
          <w:trHeight w:val="70"/>
        </w:trPr>
        <w:tc>
          <w:tcPr>
            <w:tcW w:w="2948" w:type="dxa"/>
            <w:gridSpan w:val="2"/>
          </w:tcPr>
          <w:p w14:paraId="3208A8D1"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Post-condition</w:t>
            </w:r>
          </w:p>
        </w:tc>
        <w:tc>
          <w:tcPr>
            <w:tcW w:w="5713" w:type="dxa"/>
          </w:tcPr>
          <w:p w14:paraId="11412E39"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telah </w:t>
            </w:r>
            <w:r w:rsidRPr="00930E28">
              <w:rPr>
                <w:rFonts w:asciiTheme="minorHAnsi" w:hAnsiTheme="minorHAnsi" w:cstheme="minorHAnsi"/>
                <w:sz w:val="24"/>
                <w:szCs w:val="24"/>
              </w:rPr>
              <w:t>memasukkan informasi kegiatan PA</w:t>
            </w:r>
          </w:p>
        </w:tc>
      </w:tr>
      <w:tr w:rsidR="00F5050B" w:rsidRPr="00930E28" w14:paraId="03612F6D" w14:textId="77777777" w:rsidTr="00F5050B">
        <w:trPr>
          <w:trHeight w:val="70"/>
        </w:trPr>
        <w:tc>
          <w:tcPr>
            <w:tcW w:w="8661" w:type="dxa"/>
            <w:gridSpan w:val="3"/>
          </w:tcPr>
          <w:p w14:paraId="181F49DC"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76BAEC2C" w14:textId="77777777" w:rsidTr="00F5050B">
        <w:trPr>
          <w:trHeight w:val="135"/>
        </w:trPr>
        <w:tc>
          <w:tcPr>
            <w:tcW w:w="534" w:type="dxa"/>
          </w:tcPr>
          <w:p w14:paraId="42652C68"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2414" w:type="dxa"/>
          </w:tcPr>
          <w:p w14:paraId="3E657A62"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5614CAF5"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6E07E2F6" w14:textId="77777777" w:rsidTr="00F5050B">
        <w:trPr>
          <w:trHeight w:val="135"/>
        </w:trPr>
        <w:tc>
          <w:tcPr>
            <w:tcW w:w="534" w:type="dxa"/>
          </w:tcPr>
          <w:p w14:paraId="7C0345A6"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2493E047"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menu proyek akhir</w:t>
            </w:r>
          </w:p>
        </w:tc>
        <w:tc>
          <w:tcPr>
            <w:tcW w:w="5713" w:type="dxa"/>
          </w:tcPr>
          <w:p w14:paraId="580FB7B8" w14:textId="77777777" w:rsidR="00F5050B" w:rsidRPr="00930E28" w:rsidRDefault="00F5050B" w:rsidP="00F5050B">
            <w:pPr>
              <w:jc w:val="center"/>
              <w:rPr>
                <w:rFonts w:asciiTheme="minorHAnsi" w:hAnsiTheme="minorHAnsi" w:cstheme="minorHAnsi"/>
                <w:sz w:val="24"/>
                <w:szCs w:val="24"/>
                <w:lang w:val="id-ID"/>
              </w:rPr>
            </w:pPr>
          </w:p>
        </w:tc>
      </w:tr>
      <w:tr w:rsidR="00F5050B" w:rsidRPr="00930E28" w14:paraId="25114737" w14:textId="77777777" w:rsidTr="00F5050B">
        <w:trPr>
          <w:trHeight w:val="135"/>
        </w:trPr>
        <w:tc>
          <w:tcPr>
            <w:tcW w:w="534" w:type="dxa"/>
          </w:tcPr>
          <w:p w14:paraId="3F9ADE65"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2</w:t>
            </w:r>
          </w:p>
        </w:tc>
        <w:tc>
          <w:tcPr>
            <w:tcW w:w="2414" w:type="dxa"/>
          </w:tcPr>
          <w:p w14:paraId="3352993E" w14:textId="77777777" w:rsidR="00F5050B" w:rsidRPr="00930E28" w:rsidRDefault="00F5050B" w:rsidP="00F5050B">
            <w:pPr>
              <w:jc w:val="center"/>
              <w:rPr>
                <w:rFonts w:asciiTheme="minorHAnsi" w:hAnsiTheme="minorHAnsi" w:cstheme="minorHAnsi"/>
                <w:sz w:val="24"/>
                <w:szCs w:val="24"/>
              </w:rPr>
            </w:pPr>
          </w:p>
        </w:tc>
        <w:tc>
          <w:tcPr>
            <w:tcW w:w="5713" w:type="dxa"/>
          </w:tcPr>
          <w:p w14:paraId="02CD9D1E"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sub menu dari menu proyek akhir</w:t>
            </w:r>
          </w:p>
        </w:tc>
      </w:tr>
      <w:tr w:rsidR="00F5050B" w:rsidRPr="00930E28" w14:paraId="43FF50CF" w14:textId="77777777" w:rsidTr="00F5050B">
        <w:trPr>
          <w:trHeight w:val="135"/>
        </w:trPr>
        <w:tc>
          <w:tcPr>
            <w:tcW w:w="534" w:type="dxa"/>
          </w:tcPr>
          <w:p w14:paraId="22E5CF1E"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3</w:t>
            </w:r>
          </w:p>
        </w:tc>
        <w:tc>
          <w:tcPr>
            <w:tcW w:w="2414" w:type="dxa"/>
          </w:tcPr>
          <w:p w14:paraId="65477CFA"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tambah Informasi PA</w:t>
            </w:r>
          </w:p>
        </w:tc>
        <w:tc>
          <w:tcPr>
            <w:tcW w:w="5713" w:type="dxa"/>
          </w:tcPr>
          <w:p w14:paraId="02925CD0" w14:textId="77777777" w:rsidR="00F5050B" w:rsidRPr="00930E28" w:rsidRDefault="00F5050B" w:rsidP="00F5050B">
            <w:pPr>
              <w:rPr>
                <w:rFonts w:asciiTheme="minorHAnsi" w:hAnsiTheme="minorHAnsi" w:cstheme="minorHAnsi"/>
                <w:sz w:val="24"/>
                <w:szCs w:val="24"/>
              </w:rPr>
            </w:pPr>
          </w:p>
        </w:tc>
      </w:tr>
      <w:tr w:rsidR="00F5050B" w:rsidRPr="00930E28" w14:paraId="6E035BB5" w14:textId="77777777" w:rsidTr="00F5050B">
        <w:trPr>
          <w:trHeight w:val="135"/>
        </w:trPr>
        <w:tc>
          <w:tcPr>
            <w:tcW w:w="534" w:type="dxa"/>
          </w:tcPr>
          <w:p w14:paraId="34CBE65A"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4</w:t>
            </w:r>
          </w:p>
        </w:tc>
        <w:tc>
          <w:tcPr>
            <w:tcW w:w="2414" w:type="dxa"/>
          </w:tcPr>
          <w:p w14:paraId="0D50CA50" w14:textId="77777777" w:rsidR="00F5050B" w:rsidRPr="00930E28" w:rsidRDefault="00F5050B" w:rsidP="00F5050B">
            <w:pPr>
              <w:rPr>
                <w:rFonts w:asciiTheme="minorHAnsi" w:hAnsiTheme="minorHAnsi" w:cstheme="minorHAnsi"/>
                <w:sz w:val="24"/>
                <w:szCs w:val="24"/>
              </w:rPr>
            </w:pPr>
          </w:p>
        </w:tc>
        <w:tc>
          <w:tcPr>
            <w:tcW w:w="5713" w:type="dxa"/>
          </w:tcPr>
          <w:p w14:paraId="6F6E1AB4"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halaman dari tambah Informasi PA</w:t>
            </w:r>
          </w:p>
        </w:tc>
      </w:tr>
      <w:tr w:rsidR="00F5050B" w:rsidRPr="00930E28" w14:paraId="44C9ADA8" w14:textId="77777777" w:rsidTr="00F5050B">
        <w:trPr>
          <w:trHeight w:val="135"/>
        </w:trPr>
        <w:tc>
          <w:tcPr>
            <w:tcW w:w="534" w:type="dxa"/>
          </w:tcPr>
          <w:p w14:paraId="11E21363"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5</w:t>
            </w:r>
          </w:p>
        </w:tc>
        <w:tc>
          <w:tcPr>
            <w:tcW w:w="2414" w:type="dxa"/>
          </w:tcPr>
          <w:p w14:paraId="290E6E58" w14:textId="77777777" w:rsidR="00F5050B" w:rsidRPr="00930E28" w:rsidRDefault="00F5050B" w:rsidP="00F5050B">
            <w:pPr>
              <w:rPr>
                <w:rFonts w:asciiTheme="minorHAnsi" w:hAnsiTheme="minorHAnsi" w:cstheme="minorHAnsi"/>
                <w:sz w:val="24"/>
                <w:szCs w:val="24"/>
              </w:rPr>
            </w:pPr>
          </w:p>
        </w:tc>
        <w:tc>
          <w:tcPr>
            <w:tcW w:w="5713" w:type="dxa"/>
          </w:tcPr>
          <w:p w14:paraId="29ABF458"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menampilkan form isian untuk informasi PA</w:t>
            </w:r>
          </w:p>
        </w:tc>
      </w:tr>
      <w:tr w:rsidR="00F5050B" w:rsidRPr="00930E28" w14:paraId="6A07CEF4" w14:textId="77777777" w:rsidTr="00F5050B">
        <w:trPr>
          <w:trHeight w:val="135"/>
        </w:trPr>
        <w:tc>
          <w:tcPr>
            <w:tcW w:w="534" w:type="dxa"/>
          </w:tcPr>
          <w:p w14:paraId="0817F022"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6</w:t>
            </w:r>
          </w:p>
        </w:tc>
        <w:tc>
          <w:tcPr>
            <w:tcW w:w="2414" w:type="dxa"/>
          </w:tcPr>
          <w:p w14:paraId="1964039F"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mengisi form yang telah disediakan dan klik tombol tambah Informasi PA</w:t>
            </w:r>
          </w:p>
        </w:tc>
        <w:tc>
          <w:tcPr>
            <w:tcW w:w="5713" w:type="dxa"/>
          </w:tcPr>
          <w:p w14:paraId="2CEBB83D" w14:textId="77777777" w:rsidR="00F5050B" w:rsidRPr="00930E28" w:rsidRDefault="00F5050B" w:rsidP="00F5050B">
            <w:pPr>
              <w:rPr>
                <w:rFonts w:asciiTheme="minorHAnsi" w:hAnsiTheme="minorHAnsi" w:cstheme="minorHAnsi"/>
                <w:sz w:val="24"/>
                <w:szCs w:val="24"/>
              </w:rPr>
            </w:pPr>
          </w:p>
        </w:tc>
      </w:tr>
      <w:tr w:rsidR="00F5050B" w:rsidRPr="00930E28" w14:paraId="28C4F004" w14:textId="77777777" w:rsidTr="00F5050B">
        <w:trPr>
          <w:trHeight w:val="135"/>
        </w:trPr>
        <w:tc>
          <w:tcPr>
            <w:tcW w:w="534" w:type="dxa"/>
          </w:tcPr>
          <w:p w14:paraId="489B5BD4"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7</w:t>
            </w:r>
          </w:p>
        </w:tc>
        <w:tc>
          <w:tcPr>
            <w:tcW w:w="2414" w:type="dxa"/>
          </w:tcPr>
          <w:p w14:paraId="0B1EB128" w14:textId="77777777" w:rsidR="00F5050B" w:rsidRPr="00930E28" w:rsidRDefault="00F5050B" w:rsidP="00F5050B">
            <w:pPr>
              <w:rPr>
                <w:rFonts w:asciiTheme="minorHAnsi" w:hAnsiTheme="minorHAnsi" w:cstheme="minorHAnsi"/>
                <w:sz w:val="24"/>
                <w:szCs w:val="24"/>
              </w:rPr>
            </w:pPr>
          </w:p>
        </w:tc>
        <w:tc>
          <w:tcPr>
            <w:tcW w:w="5713" w:type="dxa"/>
          </w:tcPr>
          <w:p w14:paraId="337EF68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menampilkan pesan “berhasil tambah informasi”</w:t>
            </w:r>
          </w:p>
        </w:tc>
      </w:tr>
      <w:tr w:rsidR="00F5050B" w:rsidRPr="00930E28" w14:paraId="60D85FBA" w14:textId="77777777" w:rsidTr="00F5050B">
        <w:trPr>
          <w:trHeight w:val="135"/>
        </w:trPr>
        <w:tc>
          <w:tcPr>
            <w:tcW w:w="8661" w:type="dxa"/>
            <w:gridSpan w:val="3"/>
          </w:tcPr>
          <w:p w14:paraId="263881CD"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rPr>
              <w:t>Skenario Alternatif</w:t>
            </w:r>
          </w:p>
        </w:tc>
      </w:tr>
      <w:tr w:rsidR="00F5050B" w:rsidRPr="00930E28" w14:paraId="75216242" w14:textId="77777777" w:rsidTr="00F5050B">
        <w:trPr>
          <w:trHeight w:val="135"/>
        </w:trPr>
        <w:tc>
          <w:tcPr>
            <w:tcW w:w="534" w:type="dxa"/>
          </w:tcPr>
          <w:p w14:paraId="67DD3CA2"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2D6BF96E"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rPr>
              <w:t>Pengguna memilih dan klik menu tambah data</w:t>
            </w:r>
          </w:p>
        </w:tc>
        <w:tc>
          <w:tcPr>
            <w:tcW w:w="5713" w:type="dxa"/>
          </w:tcPr>
          <w:p w14:paraId="224CBDFD" w14:textId="77777777" w:rsidR="00F5050B" w:rsidRPr="00930E28" w:rsidRDefault="00F5050B" w:rsidP="00F5050B">
            <w:pPr>
              <w:rPr>
                <w:rFonts w:asciiTheme="minorHAnsi" w:hAnsiTheme="minorHAnsi" w:cstheme="minorHAnsi"/>
                <w:sz w:val="24"/>
                <w:szCs w:val="24"/>
                <w:lang w:val="id-ID"/>
              </w:rPr>
            </w:pPr>
          </w:p>
        </w:tc>
      </w:tr>
      <w:tr w:rsidR="00F5050B" w:rsidRPr="00930E28" w14:paraId="67F66391" w14:textId="77777777" w:rsidTr="00F5050B">
        <w:trPr>
          <w:trHeight w:val="135"/>
        </w:trPr>
        <w:tc>
          <w:tcPr>
            <w:tcW w:w="534" w:type="dxa"/>
          </w:tcPr>
          <w:p w14:paraId="1CC36588" w14:textId="77777777" w:rsidR="00F5050B" w:rsidRPr="00930E28" w:rsidRDefault="00F5050B" w:rsidP="00F5050B">
            <w:pPr>
              <w:jc w:val="center"/>
              <w:rPr>
                <w:rFonts w:asciiTheme="minorHAnsi" w:hAnsiTheme="minorHAnsi" w:cstheme="minorHAnsi"/>
                <w:sz w:val="24"/>
                <w:szCs w:val="24"/>
              </w:rPr>
            </w:pPr>
          </w:p>
        </w:tc>
        <w:tc>
          <w:tcPr>
            <w:tcW w:w="2414" w:type="dxa"/>
          </w:tcPr>
          <w:p w14:paraId="0F1AC716" w14:textId="77777777" w:rsidR="00F5050B" w:rsidRPr="00930E28" w:rsidRDefault="00F5050B" w:rsidP="00F5050B">
            <w:pPr>
              <w:rPr>
                <w:rFonts w:asciiTheme="minorHAnsi" w:hAnsiTheme="minorHAnsi" w:cstheme="minorHAnsi"/>
                <w:sz w:val="24"/>
                <w:szCs w:val="24"/>
              </w:rPr>
            </w:pPr>
          </w:p>
        </w:tc>
        <w:tc>
          <w:tcPr>
            <w:tcW w:w="5713" w:type="dxa"/>
          </w:tcPr>
          <w:p w14:paraId="11543EB5"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Sistem tidak merespon dan tidak menampilkan halaman yang diinginkan oleh </w:t>
            </w:r>
            <w:proofErr w:type="gramStart"/>
            <w:r w:rsidRPr="00930E28">
              <w:rPr>
                <w:rFonts w:asciiTheme="minorHAnsi" w:hAnsiTheme="minorHAnsi" w:cstheme="minorHAnsi"/>
                <w:sz w:val="24"/>
                <w:szCs w:val="24"/>
              </w:rPr>
              <w:t>pengguna .</w:t>
            </w:r>
            <w:proofErr w:type="gramEnd"/>
          </w:p>
        </w:tc>
      </w:tr>
    </w:tbl>
    <w:p w14:paraId="7256AC41" w14:textId="77777777" w:rsidR="00F5050B" w:rsidRPr="00930E28" w:rsidRDefault="00F5050B" w:rsidP="00F5050B">
      <w:pPr>
        <w:rPr>
          <w:sz w:val="24"/>
          <w:szCs w:val="24"/>
        </w:rPr>
      </w:pPr>
    </w:p>
    <w:tbl>
      <w:tblPr>
        <w:tblStyle w:val="TableGrid"/>
        <w:tblW w:w="8661" w:type="dxa"/>
        <w:tblLook w:val="04A0" w:firstRow="1" w:lastRow="0" w:firstColumn="1" w:lastColumn="0" w:noHBand="0" w:noVBand="1"/>
      </w:tblPr>
      <w:tblGrid>
        <w:gridCol w:w="559"/>
        <w:gridCol w:w="2409"/>
        <w:gridCol w:w="5693"/>
      </w:tblGrid>
      <w:tr w:rsidR="00F5050B" w:rsidRPr="00930E28" w14:paraId="7DF0DDA8" w14:textId="77777777" w:rsidTr="00F5050B">
        <w:tc>
          <w:tcPr>
            <w:tcW w:w="534" w:type="dxa"/>
          </w:tcPr>
          <w:p w14:paraId="021B401D"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6A774DCF"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9</w:t>
            </w:r>
          </w:p>
        </w:tc>
      </w:tr>
      <w:tr w:rsidR="00F5050B" w:rsidRPr="00930E28" w14:paraId="32B3BF70" w14:textId="77777777" w:rsidTr="00F5050B">
        <w:tc>
          <w:tcPr>
            <w:tcW w:w="2948" w:type="dxa"/>
            <w:gridSpan w:val="2"/>
          </w:tcPr>
          <w:p w14:paraId="1C74769C"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3AF70CD3"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Melihat Data PA</w:t>
            </w:r>
          </w:p>
        </w:tc>
      </w:tr>
      <w:tr w:rsidR="00F5050B" w:rsidRPr="00930E28" w14:paraId="3EC8C916" w14:textId="77777777" w:rsidTr="00F5050B">
        <w:trPr>
          <w:trHeight w:val="70"/>
        </w:trPr>
        <w:tc>
          <w:tcPr>
            <w:tcW w:w="2948" w:type="dxa"/>
            <w:gridSpan w:val="2"/>
          </w:tcPr>
          <w:p w14:paraId="34C3FBC9"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5D9F2E87"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Koordinator matakuliah PA</w:t>
            </w:r>
          </w:p>
        </w:tc>
      </w:tr>
      <w:tr w:rsidR="00F5050B" w:rsidRPr="00930E28" w14:paraId="6FB83D25" w14:textId="77777777" w:rsidTr="00F5050B">
        <w:trPr>
          <w:trHeight w:val="70"/>
        </w:trPr>
        <w:tc>
          <w:tcPr>
            <w:tcW w:w="2948" w:type="dxa"/>
            <w:gridSpan w:val="2"/>
          </w:tcPr>
          <w:p w14:paraId="37D714E1"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lastRenderedPageBreak/>
              <w:t>Deskripsi</w:t>
            </w:r>
          </w:p>
        </w:tc>
        <w:tc>
          <w:tcPr>
            <w:tcW w:w="5713" w:type="dxa"/>
          </w:tcPr>
          <w:p w14:paraId="5148C4F1"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koordinator melihat data PA dari hasil bimbingan, monev, dan sidang</w:t>
            </w:r>
          </w:p>
        </w:tc>
      </w:tr>
      <w:tr w:rsidR="00F5050B" w:rsidRPr="00930E28" w14:paraId="67C1547A" w14:textId="77777777" w:rsidTr="00F5050B">
        <w:trPr>
          <w:trHeight w:val="70"/>
        </w:trPr>
        <w:tc>
          <w:tcPr>
            <w:tcW w:w="2948" w:type="dxa"/>
            <w:gridSpan w:val="2"/>
          </w:tcPr>
          <w:p w14:paraId="0A0EAE5A"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Pre-condition</w:t>
            </w:r>
          </w:p>
        </w:tc>
        <w:tc>
          <w:tcPr>
            <w:tcW w:w="5713" w:type="dxa"/>
          </w:tcPr>
          <w:p w14:paraId="70437A8D"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ingin </w:t>
            </w:r>
            <w:r w:rsidRPr="00930E28">
              <w:rPr>
                <w:rFonts w:asciiTheme="minorHAnsi" w:hAnsiTheme="minorHAnsi" w:cstheme="minorHAnsi"/>
                <w:sz w:val="24"/>
                <w:szCs w:val="24"/>
              </w:rPr>
              <w:t xml:space="preserve">melihat data PA </w:t>
            </w:r>
          </w:p>
        </w:tc>
      </w:tr>
      <w:tr w:rsidR="00F5050B" w:rsidRPr="00930E28" w14:paraId="486814EB" w14:textId="77777777" w:rsidTr="00F5050B">
        <w:trPr>
          <w:trHeight w:val="70"/>
        </w:trPr>
        <w:tc>
          <w:tcPr>
            <w:tcW w:w="2948" w:type="dxa"/>
            <w:gridSpan w:val="2"/>
          </w:tcPr>
          <w:p w14:paraId="7ED2C3D4"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Post-condition</w:t>
            </w:r>
          </w:p>
        </w:tc>
        <w:tc>
          <w:tcPr>
            <w:tcW w:w="5713" w:type="dxa"/>
          </w:tcPr>
          <w:p w14:paraId="76AF915A"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telah </w:t>
            </w:r>
            <w:r w:rsidRPr="00930E28">
              <w:rPr>
                <w:rFonts w:asciiTheme="minorHAnsi" w:hAnsiTheme="minorHAnsi" w:cstheme="minorHAnsi"/>
                <w:sz w:val="24"/>
                <w:szCs w:val="24"/>
              </w:rPr>
              <w:t xml:space="preserve">melihat data PA </w:t>
            </w:r>
          </w:p>
        </w:tc>
      </w:tr>
      <w:tr w:rsidR="00F5050B" w:rsidRPr="00930E28" w14:paraId="3A254EF2" w14:textId="77777777" w:rsidTr="00F5050B">
        <w:trPr>
          <w:trHeight w:val="70"/>
        </w:trPr>
        <w:tc>
          <w:tcPr>
            <w:tcW w:w="8661" w:type="dxa"/>
            <w:gridSpan w:val="3"/>
          </w:tcPr>
          <w:p w14:paraId="5BF75283"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163C175E" w14:textId="77777777" w:rsidTr="00F5050B">
        <w:trPr>
          <w:trHeight w:val="135"/>
        </w:trPr>
        <w:tc>
          <w:tcPr>
            <w:tcW w:w="534" w:type="dxa"/>
          </w:tcPr>
          <w:p w14:paraId="44526E35"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2414" w:type="dxa"/>
          </w:tcPr>
          <w:p w14:paraId="295ACE5B"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1BAB5081"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7D643F00" w14:textId="77777777" w:rsidTr="00F5050B">
        <w:trPr>
          <w:trHeight w:val="135"/>
        </w:trPr>
        <w:tc>
          <w:tcPr>
            <w:tcW w:w="534" w:type="dxa"/>
          </w:tcPr>
          <w:p w14:paraId="1A5934F6"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6B51839A"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menu proyek akhir</w:t>
            </w:r>
          </w:p>
        </w:tc>
        <w:tc>
          <w:tcPr>
            <w:tcW w:w="5713" w:type="dxa"/>
          </w:tcPr>
          <w:p w14:paraId="31329AAA" w14:textId="77777777" w:rsidR="00F5050B" w:rsidRPr="00930E28" w:rsidRDefault="00F5050B" w:rsidP="00F5050B">
            <w:pPr>
              <w:jc w:val="center"/>
              <w:rPr>
                <w:rFonts w:asciiTheme="minorHAnsi" w:hAnsiTheme="minorHAnsi" w:cstheme="minorHAnsi"/>
                <w:sz w:val="24"/>
                <w:szCs w:val="24"/>
                <w:lang w:val="id-ID"/>
              </w:rPr>
            </w:pPr>
          </w:p>
        </w:tc>
      </w:tr>
      <w:tr w:rsidR="00F5050B" w:rsidRPr="00930E28" w14:paraId="44147AEB" w14:textId="77777777" w:rsidTr="00F5050B">
        <w:trPr>
          <w:trHeight w:val="135"/>
        </w:trPr>
        <w:tc>
          <w:tcPr>
            <w:tcW w:w="534" w:type="dxa"/>
          </w:tcPr>
          <w:p w14:paraId="09D1DBA3"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2</w:t>
            </w:r>
          </w:p>
        </w:tc>
        <w:tc>
          <w:tcPr>
            <w:tcW w:w="2414" w:type="dxa"/>
          </w:tcPr>
          <w:p w14:paraId="52E3C0C6" w14:textId="77777777" w:rsidR="00F5050B" w:rsidRPr="00930E28" w:rsidRDefault="00F5050B" w:rsidP="00F5050B">
            <w:pPr>
              <w:jc w:val="center"/>
              <w:rPr>
                <w:rFonts w:asciiTheme="minorHAnsi" w:hAnsiTheme="minorHAnsi" w:cstheme="minorHAnsi"/>
                <w:sz w:val="24"/>
                <w:szCs w:val="24"/>
              </w:rPr>
            </w:pPr>
          </w:p>
        </w:tc>
        <w:tc>
          <w:tcPr>
            <w:tcW w:w="5713" w:type="dxa"/>
          </w:tcPr>
          <w:p w14:paraId="06674D7D"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sub menu dari menu proyek akhir</w:t>
            </w:r>
          </w:p>
        </w:tc>
      </w:tr>
      <w:tr w:rsidR="00F5050B" w:rsidRPr="00930E28" w14:paraId="754B3864" w14:textId="77777777" w:rsidTr="00F5050B">
        <w:trPr>
          <w:trHeight w:val="135"/>
        </w:trPr>
        <w:tc>
          <w:tcPr>
            <w:tcW w:w="534" w:type="dxa"/>
          </w:tcPr>
          <w:p w14:paraId="60BC6049"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3</w:t>
            </w:r>
          </w:p>
        </w:tc>
        <w:tc>
          <w:tcPr>
            <w:tcW w:w="2414" w:type="dxa"/>
          </w:tcPr>
          <w:p w14:paraId="35C6C555"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Pengguna memilih dan klik </w:t>
            </w:r>
          </w:p>
          <w:p w14:paraId="258D2E8A"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Lihat data PA</w:t>
            </w:r>
          </w:p>
        </w:tc>
        <w:tc>
          <w:tcPr>
            <w:tcW w:w="5713" w:type="dxa"/>
          </w:tcPr>
          <w:p w14:paraId="343F23BF" w14:textId="77777777" w:rsidR="00F5050B" w:rsidRPr="00930E28" w:rsidRDefault="00F5050B" w:rsidP="00F5050B">
            <w:pPr>
              <w:rPr>
                <w:rFonts w:asciiTheme="minorHAnsi" w:hAnsiTheme="minorHAnsi" w:cstheme="minorHAnsi"/>
                <w:sz w:val="24"/>
                <w:szCs w:val="24"/>
              </w:rPr>
            </w:pPr>
          </w:p>
        </w:tc>
      </w:tr>
      <w:tr w:rsidR="00F5050B" w:rsidRPr="00930E28" w14:paraId="78202129" w14:textId="77777777" w:rsidTr="00F5050B">
        <w:trPr>
          <w:trHeight w:val="135"/>
        </w:trPr>
        <w:tc>
          <w:tcPr>
            <w:tcW w:w="534" w:type="dxa"/>
          </w:tcPr>
          <w:p w14:paraId="61BF44A5"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4</w:t>
            </w:r>
          </w:p>
        </w:tc>
        <w:tc>
          <w:tcPr>
            <w:tcW w:w="2414" w:type="dxa"/>
          </w:tcPr>
          <w:p w14:paraId="01B95293" w14:textId="77777777" w:rsidR="00F5050B" w:rsidRPr="00930E28" w:rsidRDefault="00F5050B" w:rsidP="00F5050B">
            <w:pPr>
              <w:rPr>
                <w:rFonts w:asciiTheme="minorHAnsi" w:hAnsiTheme="minorHAnsi" w:cstheme="minorHAnsi"/>
                <w:sz w:val="24"/>
                <w:szCs w:val="24"/>
              </w:rPr>
            </w:pPr>
          </w:p>
        </w:tc>
        <w:tc>
          <w:tcPr>
            <w:tcW w:w="5713" w:type="dxa"/>
          </w:tcPr>
          <w:p w14:paraId="3DA182B5"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halaman dari menu lihat data PA</w:t>
            </w:r>
          </w:p>
        </w:tc>
      </w:tr>
      <w:tr w:rsidR="00F5050B" w:rsidRPr="00930E28" w14:paraId="2A9C394F" w14:textId="77777777" w:rsidTr="00F5050B">
        <w:trPr>
          <w:trHeight w:val="135"/>
        </w:trPr>
        <w:tc>
          <w:tcPr>
            <w:tcW w:w="534" w:type="dxa"/>
          </w:tcPr>
          <w:p w14:paraId="03A516B6"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5</w:t>
            </w:r>
          </w:p>
        </w:tc>
        <w:tc>
          <w:tcPr>
            <w:tcW w:w="2414" w:type="dxa"/>
          </w:tcPr>
          <w:p w14:paraId="6F64FE7C" w14:textId="77777777" w:rsidR="00F5050B" w:rsidRPr="00930E28" w:rsidRDefault="00F5050B" w:rsidP="00F5050B">
            <w:pPr>
              <w:rPr>
                <w:rFonts w:asciiTheme="minorHAnsi" w:hAnsiTheme="minorHAnsi" w:cstheme="minorHAnsi"/>
                <w:sz w:val="24"/>
                <w:szCs w:val="24"/>
              </w:rPr>
            </w:pPr>
          </w:p>
        </w:tc>
        <w:tc>
          <w:tcPr>
            <w:tcW w:w="5713" w:type="dxa"/>
          </w:tcPr>
          <w:p w14:paraId="1083C7FF"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menampilkan daftar mahasiswa dan juga detail dari kegiatan yang sudah di laksanakan</w:t>
            </w:r>
          </w:p>
        </w:tc>
      </w:tr>
      <w:tr w:rsidR="00F5050B" w:rsidRPr="00930E28" w14:paraId="6EBAD385" w14:textId="77777777" w:rsidTr="00F5050B">
        <w:trPr>
          <w:trHeight w:val="135"/>
        </w:trPr>
        <w:tc>
          <w:tcPr>
            <w:tcW w:w="8661" w:type="dxa"/>
            <w:gridSpan w:val="3"/>
          </w:tcPr>
          <w:p w14:paraId="464F63F7"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rPr>
              <w:t>Skenario Alternatif</w:t>
            </w:r>
          </w:p>
        </w:tc>
      </w:tr>
      <w:tr w:rsidR="00F5050B" w:rsidRPr="00930E28" w14:paraId="60D6D0BA" w14:textId="77777777" w:rsidTr="00F5050B">
        <w:trPr>
          <w:trHeight w:val="135"/>
        </w:trPr>
        <w:tc>
          <w:tcPr>
            <w:tcW w:w="534" w:type="dxa"/>
          </w:tcPr>
          <w:p w14:paraId="10517886"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2089730A"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rPr>
              <w:t>Pengguna memilih dan klik menu lihat data PA</w:t>
            </w:r>
          </w:p>
        </w:tc>
        <w:tc>
          <w:tcPr>
            <w:tcW w:w="5713" w:type="dxa"/>
          </w:tcPr>
          <w:p w14:paraId="540F0F9D" w14:textId="77777777" w:rsidR="00F5050B" w:rsidRPr="00930E28" w:rsidRDefault="00F5050B" w:rsidP="00F5050B">
            <w:pPr>
              <w:rPr>
                <w:rFonts w:asciiTheme="minorHAnsi" w:hAnsiTheme="minorHAnsi" w:cstheme="minorHAnsi"/>
                <w:sz w:val="24"/>
                <w:szCs w:val="24"/>
                <w:lang w:val="id-ID"/>
              </w:rPr>
            </w:pPr>
          </w:p>
        </w:tc>
      </w:tr>
      <w:tr w:rsidR="00F5050B" w:rsidRPr="00930E28" w14:paraId="74931312" w14:textId="77777777" w:rsidTr="00F5050B">
        <w:trPr>
          <w:trHeight w:val="135"/>
        </w:trPr>
        <w:tc>
          <w:tcPr>
            <w:tcW w:w="534" w:type="dxa"/>
          </w:tcPr>
          <w:p w14:paraId="2C124F7B" w14:textId="77777777" w:rsidR="00F5050B" w:rsidRPr="00930E28" w:rsidRDefault="00F5050B" w:rsidP="00F5050B">
            <w:pPr>
              <w:jc w:val="center"/>
              <w:rPr>
                <w:rFonts w:asciiTheme="minorHAnsi" w:hAnsiTheme="minorHAnsi" w:cstheme="minorHAnsi"/>
                <w:sz w:val="24"/>
                <w:szCs w:val="24"/>
              </w:rPr>
            </w:pPr>
          </w:p>
        </w:tc>
        <w:tc>
          <w:tcPr>
            <w:tcW w:w="2414" w:type="dxa"/>
          </w:tcPr>
          <w:p w14:paraId="557FE857" w14:textId="77777777" w:rsidR="00F5050B" w:rsidRPr="00930E28" w:rsidRDefault="00F5050B" w:rsidP="00F5050B">
            <w:pPr>
              <w:rPr>
                <w:rFonts w:asciiTheme="minorHAnsi" w:hAnsiTheme="minorHAnsi" w:cstheme="minorHAnsi"/>
                <w:sz w:val="24"/>
                <w:szCs w:val="24"/>
              </w:rPr>
            </w:pPr>
          </w:p>
        </w:tc>
        <w:tc>
          <w:tcPr>
            <w:tcW w:w="5713" w:type="dxa"/>
          </w:tcPr>
          <w:p w14:paraId="2701367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Sistem tidak merespon dan tidak menampilkan halaman yang diinginkan oleh </w:t>
            </w:r>
            <w:proofErr w:type="gramStart"/>
            <w:r w:rsidRPr="00930E28">
              <w:rPr>
                <w:rFonts w:asciiTheme="minorHAnsi" w:hAnsiTheme="minorHAnsi" w:cstheme="minorHAnsi"/>
                <w:sz w:val="24"/>
                <w:szCs w:val="24"/>
              </w:rPr>
              <w:t>pengguna .</w:t>
            </w:r>
            <w:proofErr w:type="gramEnd"/>
          </w:p>
        </w:tc>
      </w:tr>
      <w:tr w:rsidR="00F5050B" w:rsidRPr="00930E28" w14:paraId="165F5003" w14:textId="77777777" w:rsidTr="00F5050B">
        <w:tc>
          <w:tcPr>
            <w:tcW w:w="534" w:type="dxa"/>
          </w:tcPr>
          <w:p w14:paraId="494FA14F"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0EEC32A3"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10</w:t>
            </w:r>
          </w:p>
        </w:tc>
      </w:tr>
      <w:tr w:rsidR="00F5050B" w:rsidRPr="00930E28" w14:paraId="7E713773" w14:textId="77777777" w:rsidTr="00F5050B">
        <w:tc>
          <w:tcPr>
            <w:tcW w:w="2948" w:type="dxa"/>
            <w:gridSpan w:val="2"/>
          </w:tcPr>
          <w:p w14:paraId="618D50CA"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05613D1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Melihat </w:t>
            </w:r>
            <w:r w:rsidRPr="00930E28">
              <w:rPr>
                <w:rFonts w:asciiTheme="minorHAnsi" w:hAnsiTheme="minorHAnsi" w:cstheme="minorHAnsi"/>
                <w:sz w:val="24"/>
                <w:szCs w:val="24"/>
                <w:lang w:val="id-ID"/>
              </w:rPr>
              <w:t xml:space="preserve">data </w:t>
            </w:r>
            <w:r w:rsidRPr="00930E28">
              <w:rPr>
                <w:rFonts w:asciiTheme="minorHAnsi" w:hAnsiTheme="minorHAnsi" w:cstheme="minorHAnsi"/>
                <w:sz w:val="24"/>
                <w:szCs w:val="24"/>
              </w:rPr>
              <w:t>mahasiswa</w:t>
            </w:r>
          </w:p>
        </w:tc>
      </w:tr>
      <w:tr w:rsidR="00F5050B" w:rsidRPr="00930E28" w14:paraId="448D2E3D" w14:textId="77777777" w:rsidTr="00F5050B">
        <w:trPr>
          <w:trHeight w:val="70"/>
        </w:trPr>
        <w:tc>
          <w:tcPr>
            <w:tcW w:w="2948" w:type="dxa"/>
            <w:gridSpan w:val="2"/>
          </w:tcPr>
          <w:p w14:paraId="58693B66"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5818A560"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Koordinator matakuliah PA</w:t>
            </w:r>
          </w:p>
        </w:tc>
      </w:tr>
      <w:tr w:rsidR="00F5050B" w:rsidRPr="00930E28" w14:paraId="51914998" w14:textId="77777777" w:rsidTr="00F5050B">
        <w:trPr>
          <w:trHeight w:val="70"/>
        </w:trPr>
        <w:tc>
          <w:tcPr>
            <w:tcW w:w="2948" w:type="dxa"/>
            <w:gridSpan w:val="2"/>
          </w:tcPr>
          <w:p w14:paraId="7733B63E"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Deskripsi</w:t>
            </w:r>
          </w:p>
        </w:tc>
        <w:tc>
          <w:tcPr>
            <w:tcW w:w="5713" w:type="dxa"/>
          </w:tcPr>
          <w:p w14:paraId="15E371CC"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Melihat data mahasiswa yang menjalankan PA</w:t>
            </w:r>
          </w:p>
        </w:tc>
      </w:tr>
      <w:tr w:rsidR="00F5050B" w:rsidRPr="00930E28" w14:paraId="04657034" w14:textId="77777777" w:rsidTr="00F5050B">
        <w:trPr>
          <w:trHeight w:val="70"/>
        </w:trPr>
        <w:tc>
          <w:tcPr>
            <w:tcW w:w="2948" w:type="dxa"/>
            <w:gridSpan w:val="2"/>
          </w:tcPr>
          <w:p w14:paraId="4DC125AF"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Pre-condition</w:t>
            </w:r>
          </w:p>
        </w:tc>
        <w:tc>
          <w:tcPr>
            <w:tcW w:w="5713" w:type="dxa"/>
          </w:tcPr>
          <w:p w14:paraId="05CF7FC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ingin </w:t>
            </w:r>
            <w:r w:rsidRPr="00930E28">
              <w:rPr>
                <w:rFonts w:asciiTheme="minorHAnsi" w:hAnsiTheme="minorHAnsi" w:cstheme="minorHAnsi"/>
                <w:sz w:val="24"/>
                <w:szCs w:val="24"/>
              </w:rPr>
              <w:t xml:space="preserve">melihat daftar mahasiswa PA </w:t>
            </w:r>
          </w:p>
        </w:tc>
      </w:tr>
      <w:tr w:rsidR="00F5050B" w:rsidRPr="00930E28" w14:paraId="7451E65B" w14:textId="77777777" w:rsidTr="00F5050B">
        <w:trPr>
          <w:trHeight w:val="70"/>
        </w:trPr>
        <w:tc>
          <w:tcPr>
            <w:tcW w:w="2948" w:type="dxa"/>
            <w:gridSpan w:val="2"/>
          </w:tcPr>
          <w:p w14:paraId="428E20E1"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Post-condition</w:t>
            </w:r>
          </w:p>
        </w:tc>
        <w:tc>
          <w:tcPr>
            <w:tcW w:w="5713" w:type="dxa"/>
          </w:tcPr>
          <w:p w14:paraId="61903519"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telah </w:t>
            </w:r>
            <w:r w:rsidRPr="00930E28">
              <w:rPr>
                <w:rFonts w:asciiTheme="minorHAnsi" w:hAnsiTheme="minorHAnsi" w:cstheme="minorHAnsi"/>
                <w:sz w:val="24"/>
                <w:szCs w:val="24"/>
              </w:rPr>
              <w:t>melihat daftar mahasiswa PA</w:t>
            </w:r>
          </w:p>
        </w:tc>
      </w:tr>
      <w:tr w:rsidR="00F5050B" w:rsidRPr="00930E28" w14:paraId="4CB88D05" w14:textId="77777777" w:rsidTr="00F5050B">
        <w:trPr>
          <w:trHeight w:val="70"/>
        </w:trPr>
        <w:tc>
          <w:tcPr>
            <w:tcW w:w="8661" w:type="dxa"/>
            <w:gridSpan w:val="3"/>
          </w:tcPr>
          <w:p w14:paraId="04FF2EF1"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1FF1A9EF" w14:textId="77777777" w:rsidTr="00F5050B">
        <w:trPr>
          <w:trHeight w:val="135"/>
        </w:trPr>
        <w:tc>
          <w:tcPr>
            <w:tcW w:w="534" w:type="dxa"/>
          </w:tcPr>
          <w:p w14:paraId="5F06DEDE"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2414" w:type="dxa"/>
          </w:tcPr>
          <w:p w14:paraId="25A0D3A0"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25E366F6"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477C67A7" w14:textId="77777777" w:rsidTr="00F5050B">
        <w:trPr>
          <w:trHeight w:val="135"/>
        </w:trPr>
        <w:tc>
          <w:tcPr>
            <w:tcW w:w="534" w:type="dxa"/>
          </w:tcPr>
          <w:p w14:paraId="15110301"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48ACF449"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menu Mahasiswa</w:t>
            </w:r>
          </w:p>
        </w:tc>
        <w:tc>
          <w:tcPr>
            <w:tcW w:w="5713" w:type="dxa"/>
          </w:tcPr>
          <w:p w14:paraId="2E2473D4" w14:textId="77777777" w:rsidR="00F5050B" w:rsidRPr="00930E28" w:rsidRDefault="00F5050B" w:rsidP="00F5050B">
            <w:pPr>
              <w:jc w:val="center"/>
              <w:rPr>
                <w:rFonts w:asciiTheme="minorHAnsi" w:hAnsiTheme="minorHAnsi" w:cstheme="minorHAnsi"/>
                <w:sz w:val="24"/>
                <w:szCs w:val="24"/>
                <w:lang w:val="id-ID"/>
              </w:rPr>
            </w:pPr>
          </w:p>
        </w:tc>
      </w:tr>
      <w:tr w:rsidR="00F5050B" w:rsidRPr="00930E28" w14:paraId="59D2C458" w14:textId="77777777" w:rsidTr="00F5050B">
        <w:trPr>
          <w:trHeight w:val="135"/>
        </w:trPr>
        <w:tc>
          <w:tcPr>
            <w:tcW w:w="534" w:type="dxa"/>
          </w:tcPr>
          <w:p w14:paraId="0AA15121"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2</w:t>
            </w:r>
          </w:p>
        </w:tc>
        <w:tc>
          <w:tcPr>
            <w:tcW w:w="2414" w:type="dxa"/>
          </w:tcPr>
          <w:p w14:paraId="69B22232" w14:textId="77777777" w:rsidR="00F5050B" w:rsidRPr="00930E28" w:rsidRDefault="00F5050B" w:rsidP="00F5050B">
            <w:pPr>
              <w:jc w:val="center"/>
              <w:rPr>
                <w:rFonts w:asciiTheme="minorHAnsi" w:hAnsiTheme="minorHAnsi" w:cstheme="minorHAnsi"/>
                <w:sz w:val="24"/>
                <w:szCs w:val="24"/>
              </w:rPr>
            </w:pPr>
          </w:p>
        </w:tc>
        <w:tc>
          <w:tcPr>
            <w:tcW w:w="5713" w:type="dxa"/>
          </w:tcPr>
          <w:p w14:paraId="71D6D5BE"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sub menu dari Mahasiswa</w:t>
            </w:r>
          </w:p>
        </w:tc>
      </w:tr>
      <w:tr w:rsidR="00F5050B" w:rsidRPr="00930E28" w14:paraId="135C7682" w14:textId="77777777" w:rsidTr="00F5050B">
        <w:trPr>
          <w:trHeight w:val="135"/>
        </w:trPr>
        <w:tc>
          <w:tcPr>
            <w:tcW w:w="534" w:type="dxa"/>
          </w:tcPr>
          <w:p w14:paraId="05C35A96"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3</w:t>
            </w:r>
          </w:p>
        </w:tc>
        <w:tc>
          <w:tcPr>
            <w:tcW w:w="2414" w:type="dxa"/>
          </w:tcPr>
          <w:p w14:paraId="3276CE3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tambah lihat mahasiswa</w:t>
            </w:r>
          </w:p>
        </w:tc>
        <w:tc>
          <w:tcPr>
            <w:tcW w:w="5713" w:type="dxa"/>
          </w:tcPr>
          <w:p w14:paraId="12D1BD6B" w14:textId="77777777" w:rsidR="00F5050B" w:rsidRPr="00930E28" w:rsidRDefault="00F5050B" w:rsidP="00F5050B">
            <w:pPr>
              <w:rPr>
                <w:rFonts w:asciiTheme="minorHAnsi" w:hAnsiTheme="minorHAnsi" w:cstheme="minorHAnsi"/>
                <w:sz w:val="24"/>
                <w:szCs w:val="24"/>
              </w:rPr>
            </w:pPr>
          </w:p>
        </w:tc>
      </w:tr>
      <w:tr w:rsidR="00F5050B" w:rsidRPr="00930E28" w14:paraId="390A82DC" w14:textId="77777777" w:rsidTr="00F5050B">
        <w:trPr>
          <w:trHeight w:val="135"/>
        </w:trPr>
        <w:tc>
          <w:tcPr>
            <w:tcW w:w="534" w:type="dxa"/>
          </w:tcPr>
          <w:p w14:paraId="5D3B1B63"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4</w:t>
            </w:r>
          </w:p>
        </w:tc>
        <w:tc>
          <w:tcPr>
            <w:tcW w:w="2414" w:type="dxa"/>
          </w:tcPr>
          <w:p w14:paraId="3F968DB7" w14:textId="77777777" w:rsidR="00F5050B" w:rsidRPr="00930E28" w:rsidRDefault="00F5050B" w:rsidP="00F5050B">
            <w:pPr>
              <w:rPr>
                <w:rFonts w:asciiTheme="minorHAnsi" w:hAnsiTheme="minorHAnsi" w:cstheme="minorHAnsi"/>
                <w:sz w:val="24"/>
                <w:szCs w:val="24"/>
              </w:rPr>
            </w:pPr>
          </w:p>
        </w:tc>
        <w:tc>
          <w:tcPr>
            <w:tcW w:w="5713" w:type="dxa"/>
          </w:tcPr>
          <w:p w14:paraId="0DC77CC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halaman dari menu lihat mahasiswa</w:t>
            </w:r>
          </w:p>
        </w:tc>
      </w:tr>
      <w:tr w:rsidR="00F5050B" w:rsidRPr="00930E28" w14:paraId="5EB42919" w14:textId="77777777" w:rsidTr="00F5050B">
        <w:trPr>
          <w:trHeight w:val="135"/>
        </w:trPr>
        <w:tc>
          <w:tcPr>
            <w:tcW w:w="534" w:type="dxa"/>
          </w:tcPr>
          <w:p w14:paraId="634AFDF9"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5</w:t>
            </w:r>
          </w:p>
        </w:tc>
        <w:tc>
          <w:tcPr>
            <w:tcW w:w="2414" w:type="dxa"/>
          </w:tcPr>
          <w:p w14:paraId="4EFE214F" w14:textId="77777777" w:rsidR="00F5050B" w:rsidRPr="00930E28" w:rsidRDefault="00F5050B" w:rsidP="00F5050B">
            <w:pPr>
              <w:rPr>
                <w:rFonts w:asciiTheme="minorHAnsi" w:hAnsiTheme="minorHAnsi" w:cstheme="minorHAnsi"/>
                <w:sz w:val="24"/>
                <w:szCs w:val="24"/>
              </w:rPr>
            </w:pPr>
          </w:p>
        </w:tc>
        <w:tc>
          <w:tcPr>
            <w:tcW w:w="5713" w:type="dxa"/>
          </w:tcPr>
          <w:p w14:paraId="0650A41A"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menampilkan daftar mahasiswa yang mengambil matakuliah PA</w:t>
            </w:r>
          </w:p>
        </w:tc>
      </w:tr>
      <w:tr w:rsidR="00F5050B" w:rsidRPr="00930E28" w14:paraId="5E82F5BF" w14:textId="77777777" w:rsidTr="00F5050B">
        <w:trPr>
          <w:trHeight w:val="135"/>
        </w:trPr>
        <w:tc>
          <w:tcPr>
            <w:tcW w:w="8661" w:type="dxa"/>
            <w:gridSpan w:val="3"/>
          </w:tcPr>
          <w:p w14:paraId="40999201"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rPr>
              <w:lastRenderedPageBreak/>
              <w:t>Skenario Alternatif</w:t>
            </w:r>
          </w:p>
        </w:tc>
      </w:tr>
      <w:tr w:rsidR="00F5050B" w:rsidRPr="00930E28" w14:paraId="3164E36B" w14:textId="77777777" w:rsidTr="00F5050B">
        <w:trPr>
          <w:trHeight w:val="135"/>
        </w:trPr>
        <w:tc>
          <w:tcPr>
            <w:tcW w:w="534" w:type="dxa"/>
          </w:tcPr>
          <w:p w14:paraId="611A81DE"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50F5078D"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rPr>
              <w:t>Pengguna memilih dan klik menu tambah data</w:t>
            </w:r>
          </w:p>
        </w:tc>
        <w:tc>
          <w:tcPr>
            <w:tcW w:w="5713" w:type="dxa"/>
          </w:tcPr>
          <w:p w14:paraId="632F8742" w14:textId="77777777" w:rsidR="00F5050B" w:rsidRPr="00930E28" w:rsidRDefault="00F5050B" w:rsidP="00F5050B">
            <w:pPr>
              <w:rPr>
                <w:rFonts w:asciiTheme="minorHAnsi" w:hAnsiTheme="minorHAnsi" w:cstheme="minorHAnsi"/>
                <w:sz w:val="24"/>
                <w:szCs w:val="24"/>
                <w:lang w:val="id-ID"/>
              </w:rPr>
            </w:pPr>
          </w:p>
        </w:tc>
      </w:tr>
      <w:tr w:rsidR="00F5050B" w:rsidRPr="00930E28" w14:paraId="4C130052" w14:textId="77777777" w:rsidTr="00F5050B">
        <w:trPr>
          <w:trHeight w:val="135"/>
        </w:trPr>
        <w:tc>
          <w:tcPr>
            <w:tcW w:w="534" w:type="dxa"/>
          </w:tcPr>
          <w:p w14:paraId="06753DB1" w14:textId="77777777" w:rsidR="00F5050B" w:rsidRPr="00930E28" w:rsidRDefault="00F5050B" w:rsidP="00F5050B">
            <w:pPr>
              <w:jc w:val="center"/>
              <w:rPr>
                <w:rFonts w:asciiTheme="minorHAnsi" w:hAnsiTheme="minorHAnsi" w:cstheme="minorHAnsi"/>
                <w:sz w:val="24"/>
                <w:szCs w:val="24"/>
              </w:rPr>
            </w:pPr>
          </w:p>
        </w:tc>
        <w:tc>
          <w:tcPr>
            <w:tcW w:w="2414" w:type="dxa"/>
          </w:tcPr>
          <w:p w14:paraId="5ACC5D28" w14:textId="77777777" w:rsidR="00F5050B" w:rsidRPr="00930E28" w:rsidRDefault="00F5050B" w:rsidP="00F5050B">
            <w:pPr>
              <w:rPr>
                <w:rFonts w:asciiTheme="minorHAnsi" w:hAnsiTheme="minorHAnsi" w:cstheme="minorHAnsi"/>
                <w:sz w:val="24"/>
                <w:szCs w:val="24"/>
              </w:rPr>
            </w:pPr>
          </w:p>
        </w:tc>
        <w:tc>
          <w:tcPr>
            <w:tcW w:w="5713" w:type="dxa"/>
          </w:tcPr>
          <w:p w14:paraId="6D1EA7A9"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Sistem tidak merespon dan tidak menampilkan halaman yang diinginkan oleh </w:t>
            </w:r>
            <w:proofErr w:type="gramStart"/>
            <w:r w:rsidRPr="00930E28">
              <w:rPr>
                <w:rFonts w:asciiTheme="minorHAnsi" w:hAnsiTheme="minorHAnsi" w:cstheme="minorHAnsi"/>
                <w:sz w:val="24"/>
                <w:szCs w:val="24"/>
              </w:rPr>
              <w:t>pengguna .</w:t>
            </w:r>
            <w:proofErr w:type="gramEnd"/>
          </w:p>
        </w:tc>
      </w:tr>
    </w:tbl>
    <w:p w14:paraId="1000226F" w14:textId="77777777" w:rsidR="00F5050B" w:rsidRPr="00930E28" w:rsidRDefault="00F5050B" w:rsidP="00F5050B">
      <w:pPr>
        <w:rPr>
          <w:sz w:val="24"/>
          <w:szCs w:val="24"/>
        </w:rPr>
      </w:pPr>
    </w:p>
    <w:tbl>
      <w:tblPr>
        <w:tblStyle w:val="TableGrid"/>
        <w:tblW w:w="8661" w:type="dxa"/>
        <w:tblLook w:val="04A0" w:firstRow="1" w:lastRow="0" w:firstColumn="1" w:lastColumn="0" w:noHBand="0" w:noVBand="1"/>
      </w:tblPr>
      <w:tblGrid>
        <w:gridCol w:w="559"/>
        <w:gridCol w:w="2409"/>
        <w:gridCol w:w="5693"/>
      </w:tblGrid>
      <w:tr w:rsidR="00F5050B" w:rsidRPr="00930E28" w14:paraId="76F1B293" w14:textId="77777777" w:rsidTr="00F5050B">
        <w:tc>
          <w:tcPr>
            <w:tcW w:w="534" w:type="dxa"/>
          </w:tcPr>
          <w:p w14:paraId="7035AB3A"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55F6C508"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11</w:t>
            </w:r>
          </w:p>
        </w:tc>
      </w:tr>
      <w:tr w:rsidR="00F5050B" w:rsidRPr="00930E28" w14:paraId="796EA0B2" w14:textId="77777777" w:rsidTr="00F5050B">
        <w:tc>
          <w:tcPr>
            <w:tcW w:w="2948" w:type="dxa"/>
            <w:gridSpan w:val="2"/>
          </w:tcPr>
          <w:p w14:paraId="315C961B"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47F76871"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Mengubah </w:t>
            </w:r>
            <w:r w:rsidRPr="00930E28">
              <w:rPr>
                <w:rFonts w:asciiTheme="minorHAnsi" w:hAnsiTheme="minorHAnsi" w:cstheme="minorHAnsi"/>
                <w:sz w:val="24"/>
                <w:szCs w:val="24"/>
                <w:lang w:val="id-ID"/>
              </w:rPr>
              <w:t xml:space="preserve">data </w:t>
            </w:r>
            <w:r w:rsidRPr="00930E28">
              <w:rPr>
                <w:rFonts w:asciiTheme="minorHAnsi" w:hAnsiTheme="minorHAnsi" w:cstheme="minorHAnsi"/>
                <w:sz w:val="24"/>
                <w:szCs w:val="24"/>
              </w:rPr>
              <w:t>mahasiswa</w:t>
            </w:r>
          </w:p>
        </w:tc>
      </w:tr>
      <w:tr w:rsidR="00F5050B" w:rsidRPr="00930E28" w14:paraId="6A5D2AB5" w14:textId="77777777" w:rsidTr="00F5050B">
        <w:trPr>
          <w:trHeight w:val="70"/>
        </w:trPr>
        <w:tc>
          <w:tcPr>
            <w:tcW w:w="2948" w:type="dxa"/>
            <w:gridSpan w:val="2"/>
          </w:tcPr>
          <w:p w14:paraId="2417D137"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40C1EAE5"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Koordinator matakuliah PA</w:t>
            </w:r>
          </w:p>
        </w:tc>
      </w:tr>
      <w:tr w:rsidR="00F5050B" w:rsidRPr="00930E28" w14:paraId="4C87A678" w14:textId="77777777" w:rsidTr="00F5050B">
        <w:trPr>
          <w:trHeight w:val="70"/>
        </w:trPr>
        <w:tc>
          <w:tcPr>
            <w:tcW w:w="2948" w:type="dxa"/>
            <w:gridSpan w:val="2"/>
          </w:tcPr>
          <w:p w14:paraId="133C4197"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Deskripsi</w:t>
            </w:r>
          </w:p>
        </w:tc>
        <w:tc>
          <w:tcPr>
            <w:tcW w:w="5713" w:type="dxa"/>
          </w:tcPr>
          <w:p w14:paraId="09ACFD8C"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Mengubah data mahasiswa yang menjalankan PA yang kurang tepat</w:t>
            </w:r>
          </w:p>
        </w:tc>
      </w:tr>
      <w:tr w:rsidR="00F5050B" w:rsidRPr="00930E28" w14:paraId="2127A93E" w14:textId="77777777" w:rsidTr="00F5050B">
        <w:trPr>
          <w:trHeight w:val="70"/>
        </w:trPr>
        <w:tc>
          <w:tcPr>
            <w:tcW w:w="2948" w:type="dxa"/>
            <w:gridSpan w:val="2"/>
          </w:tcPr>
          <w:p w14:paraId="0B0A35CB"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Pre-condition</w:t>
            </w:r>
          </w:p>
        </w:tc>
        <w:tc>
          <w:tcPr>
            <w:tcW w:w="5713" w:type="dxa"/>
          </w:tcPr>
          <w:p w14:paraId="21BE6B50"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ingin </w:t>
            </w:r>
            <w:r w:rsidRPr="00930E28">
              <w:rPr>
                <w:rFonts w:asciiTheme="minorHAnsi" w:hAnsiTheme="minorHAnsi" w:cstheme="minorHAnsi"/>
                <w:sz w:val="24"/>
                <w:szCs w:val="24"/>
              </w:rPr>
              <w:t xml:space="preserve">mengubah data mahasiswa PA </w:t>
            </w:r>
          </w:p>
        </w:tc>
      </w:tr>
      <w:tr w:rsidR="00F5050B" w:rsidRPr="00930E28" w14:paraId="16144ED9" w14:textId="77777777" w:rsidTr="00F5050B">
        <w:trPr>
          <w:trHeight w:val="70"/>
        </w:trPr>
        <w:tc>
          <w:tcPr>
            <w:tcW w:w="2948" w:type="dxa"/>
            <w:gridSpan w:val="2"/>
          </w:tcPr>
          <w:p w14:paraId="09946673"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Post-condition</w:t>
            </w:r>
          </w:p>
        </w:tc>
        <w:tc>
          <w:tcPr>
            <w:tcW w:w="5713" w:type="dxa"/>
          </w:tcPr>
          <w:p w14:paraId="1D2B02BA"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ingin </w:t>
            </w:r>
            <w:r w:rsidRPr="00930E28">
              <w:rPr>
                <w:rFonts w:asciiTheme="minorHAnsi" w:hAnsiTheme="minorHAnsi" w:cstheme="minorHAnsi"/>
                <w:sz w:val="24"/>
                <w:szCs w:val="24"/>
              </w:rPr>
              <w:t>mengubah data mahasiswa PA</w:t>
            </w:r>
          </w:p>
        </w:tc>
      </w:tr>
      <w:tr w:rsidR="00F5050B" w:rsidRPr="00930E28" w14:paraId="3734D4AC" w14:textId="77777777" w:rsidTr="00F5050B">
        <w:trPr>
          <w:trHeight w:val="70"/>
        </w:trPr>
        <w:tc>
          <w:tcPr>
            <w:tcW w:w="8661" w:type="dxa"/>
            <w:gridSpan w:val="3"/>
          </w:tcPr>
          <w:p w14:paraId="242193EE"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73965D96" w14:textId="77777777" w:rsidTr="00F5050B">
        <w:trPr>
          <w:trHeight w:val="135"/>
        </w:trPr>
        <w:tc>
          <w:tcPr>
            <w:tcW w:w="534" w:type="dxa"/>
          </w:tcPr>
          <w:p w14:paraId="00CFA1B5"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2414" w:type="dxa"/>
          </w:tcPr>
          <w:p w14:paraId="387B3A5A"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6A7A5EDE"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1470C241" w14:textId="77777777" w:rsidTr="00F5050B">
        <w:trPr>
          <w:trHeight w:val="135"/>
        </w:trPr>
        <w:tc>
          <w:tcPr>
            <w:tcW w:w="534" w:type="dxa"/>
          </w:tcPr>
          <w:p w14:paraId="6A9135C1"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5FC82D77"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menu Mahasiswa</w:t>
            </w:r>
          </w:p>
        </w:tc>
        <w:tc>
          <w:tcPr>
            <w:tcW w:w="5713" w:type="dxa"/>
          </w:tcPr>
          <w:p w14:paraId="1D850DD7" w14:textId="77777777" w:rsidR="00F5050B" w:rsidRPr="00930E28" w:rsidRDefault="00F5050B" w:rsidP="00F5050B">
            <w:pPr>
              <w:jc w:val="center"/>
              <w:rPr>
                <w:rFonts w:asciiTheme="minorHAnsi" w:hAnsiTheme="minorHAnsi" w:cstheme="minorHAnsi"/>
                <w:sz w:val="24"/>
                <w:szCs w:val="24"/>
                <w:lang w:val="id-ID"/>
              </w:rPr>
            </w:pPr>
          </w:p>
        </w:tc>
      </w:tr>
      <w:tr w:rsidR="00F5050B" w:rsidRPr="00930E28" w14:paraId="386FC577" w14:textId="77777777" w:rsidTr="00F5050B">
        <w:trPr>
          <w:trHeight w:val="135"/>
        </w:trPr>
        <w:tc>
          <w:tcPr>
            <w:tcW w:w="534" w:type="dxa"/>
          </w:tcPr>
          <w:p w14:paraId="44D90696"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2</w:t>
            </w:r>
          </w:p>
        </w:tc>
        <w:tc>
          <w:tcPr>
            <w:tcW w:w="2414" w:type="dxa"/>
          </w:tcPr>
          <w:p w14:paraId="54DE9390" w14:textId="77777777" w:rsidR="00F5050B" w:rsidRPr="00930E28" w:rsidRDefault="00F5050B" w:rsidP="00F5050B">
            <w:pPr>
              <w:jc w:val="center"/>
              <w:rPr>
                <w:rFonts w:asciiTheme="minorHAnsi" w:hAnsiTheme="minorHAnsi" w:cstheme="minorHAnsi"/>
                <w:sz w:val="24"/>
                <w:szCs w:val="24"/>
              </w:rPr>
            </w:pPr>
          </w:p>
        </w:tc>
        <w:tc>
          <w:tcPr>
            <w:tcW w:w="5713" w:type="dxa"/>
          </w:tcPr>
          <w:p w14:paraId="79CFEACD"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sub menu dari Mahasiswa</w:t>
            </w:r>
          </w:p>
        </w:tc>
      </w:tr>
      <w:tr w:rsidR="00F5050B" w:rsidRPr="00930E28" w14:paraId="498CC646" w14:textId="77777777" w:rsidTr="00F5050B">
        <w:trPr>
          <w:trHeight w:val="135"/>
        </w:trPr>
        <w:tc>
          <w:tcPr>
            <w:tcW w:w="534" w:type="dxa"/>
          </w:tcPr>
          <w:p w14:paraId="32F73DF9"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3</w:t>
            </w:r>
          </w:p>
        </w:tc>
        <w:tc>
          <w:tcPr>
            <w:tcW w:w="2414" w:type="dxa"/>
          </w:tcPr>
          <w:p w14:paraId="521147D5"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tambah lihat mahasiswa</w:t>
            </w:r>
          </w:p>
        </w:tc>
        <w:tc>
          <w:tcPr>
            <w:tcW w:w="5713" w:type="dxa"/>
          </w:tcPr>
          <w:p w14:paraId="7BFD9011" w14:textId="77777777" w:rsidR="00F5050B" w:rsidRPr="00930E28" w:rsidRDefault="00F5050B" w:rsidP="00F5050B">
            <w:pPr>
              <w:rPr>
                <w:rFonts w:asciiTheme="minorHAnsi" w:hAnsiTheme="minorHAnsi" w:cstheme="minorHAnsi"/>
                <w:sz w:val="24"/>
                <w:szCs w:val="24"/>
              </w:rPr>
            </w:pPr>
          </w:p>
        </w:tc>
      </w:tr>
      <w:tr w:rsidR="00F5050B" w:rsidRPr="00930E28" w14:paraId="0A47130A" w14:textId="77777777" w:rsidTr="00F5050B">
        <w:trPr>
          <w:trHeight w:val="135"/>
        </w:trPr>
        <w:tc>
          <w:tcPr>
            <w:tcW w:w="534" w:type="dxa"/>
          </w:tcPr>
          <w:p w14:paraId="389F4D10"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4</w:t>
            </w:r>
          </w:p>
        </w:tc>
        <w:tc>
          <w:tcPr>
            <w:tcW w:w="2414" w:type="dxa"/>
          </w:tcPr>
          <w:p w14:paraId="525C2C4A" w14:textId="77777777" w:rsidR="00F5050B" w:rsidRPr="00930E28" w:rsidRDefault="00F5050B" w:rsidP="00F5050B">
            <w:pPr>
              <w:rPr>
                <w:rFonts w:asciiTheme="minorHAnsi" w:hAnsiTheme="minorHAnsi" w:cstheme="minorHAnsi"/>
                <w:sz w:val="24"/>
                <w:szCs w:val="24"/>
              </w:rPr>
            </w:pPr>
          </w:p>
        </w:tc>
        <w:tc>
          <w:tcPr>
            <w:tcW w:w="5713" w:type="dxa"/>
          </w:tcPr>
          <w:p w14:paraId="351BE5AE"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halaman dari menu lihat mahasiswa</w:t>
            </w:r>
          </w:p>
        </w:tc>
      </w:tr>
      <w:tr w:rsidR="00F5050B" w:rsidRPr="00930E28" w14:paraId="533F6711" w14:textId="77777777" w:rsidTr="00F5050B">
        <w:trPr>
          <w:trHeight w:val="135"/>
        </w:trPr>
        <w:tc>
          <w:tcPr>
            <w:tcW w:w="534" w:type="dxa"/>
          </w:tcPr>
          <w:p w14:paraId="63B21D67"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5</w:t>
            </w:r>
          </w:p>
        </w:tc>
        <w:tc>
          <w:tcPr>
            <w:tcW w:w="2414" w:type="dxa"/>
          </w:tcPr>
          <w:p w14:paraId="431EF027" w14:textId="77777777" w:rsidR="00F5050B" w:rsidRPr="00930E28" w:rsidRDefault="00F5050B" w:rsidP="00F5050B">
            <w:pPr>
              <w:rPr>
                <w:rFonts w:asciiTheme="minorHAnsi" w:hAnsiTheme="minorHAnsi" w:cstheme="minorHAnsi"/>
                <w:sz w:val="24"/>
                <w:szCs w:val="24"/>
              </w:rPr>
            </w:pPr>
          </w:p>
        </w:tc>
        <w:tc>
          <w:tcPr>
            <w:tcW w:w="5713" w:type="dxa"/>
          </w:tcPr>
          <w:p w14:paraId="14EFEC0D"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menampilkan daftar mahasiswa yang mengambil matakuliah PA</w:t>
            </w:r>
          </w:p>
        </w:tc>
      </w:tr>
      <w:tr w:rsidR="00F5050B" w:rsidRPr="00930E28" w14:paraId="6E4CAE51" w14:textId="77777777" w:rsidTr="00F5050B">
        <w:trPr>
          <w:trHeight w:val="135"/>
        </w:trPr>
        <w:tc>
          <w:tcPr>
            <w:tcW w:w="534" w:type="dxa"/>
          </w:tcPr>
          <w:p w14:paraId="4261E7CB"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6</w:t>
            </w:r>
          </w:p>
        </w:tc>
        <w:tc>
          <w:tcPr>
            <w:tcW w:w="2414" w:type="dxa"/>
          </w:tcPr>
          <w:p w14:paraId="410630CF"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Pengguna memilih dan tekan lalu tahan </w:t>
            </w:r>
          </w:p>
        </w:tc>
        <w:tc>
          <w:tcPr>
            <w:tcW w:w="5713" w:type="dxa"/>
          </w:tcPr>
          <w:p w14:paraId="258B5BC7" w14:textId="77777777" w:rsidR="00F5050B" w:rsidRPr="00930E28" w:rsidRDefault="00F5050B" w:rsidP="00F5050B">
            <w:pPr>
              <w:rPr>
                <w:rFonts w:asciiTheme="minorHAnsi" w:hAnsiTheme="minorHAnsi" w:cstheme="minorHAnsi"/>
                <w:sz w:val="24"/>
                <w:szCs w:val="24"/>
              </w:rPr>
            </w:pPr>
          </w:p>
        </w:tc>
      </w:tr>
      <w:tr w:rsidR="00F5050B" w:rsidRPr="00930E28" w14:paraId="325A5140" w14:textId="77777777" w:rsidTr="00F5050B">
        <w:trPr>
          <w:trHeight w:val="135"/>
        </w:trPr>
        <w:tc>
          <w:tcPr>
            <w:tcW w:w="534" w:type="dxa"/>
          </w:tcPr>
          <w:p w14:paraId="0EC84F24"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7</w:t>
            </w:r>
          </w:p>
        </w:tc>
        <w:tc>
          <w:tcPr>
            <w:tcW w:w="2414" w:type="dxa"/>
          </w:tcPr>
          <w:p w14:paraId="3590D957" w14:textId="77777777" w:rsidR="00F5050B" w:rsidRPr="00930E28" w:rsidRDefault="00F5050B" w:rsidP="00F5050B">
            <w:pPr>
              <w:rPr>
                <w:rFonts w:asciiTheme="minorHAnsi" w:hAnsiTheme="minorHAnsi" w:cstheme="minorHAnsi"/>
                <w:sz w:val="24"/>
                <w:szCs w:val="24"/>
              </w:rPr>
            </w:pPr>
          </w:p>
        </w:tc>
        <w:tc>
          <w:tcPr>
            <w:tcW w:w="5713" w:type="dxa"/>
          </w:tcPr>
          <w:p w14:paraId="10EEC077"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menampilkan action mode untuk melakukan perbaharuan data</w:t>
            </w:r>
          </w:p>
        </w:tc>
      </w:tr>
      <w:tr w:rsidR="00F5050B" w:rsidRPr="00930E28" w14:paraId="6C0A6588" w14:textId="77777777" w:rsidTr="00F5050B">
        <w:trPr>
          <w:trHeight w:val="135"/>
        </w:trPr>
        <w:tc>
          <w:tcPr>
            <w:tcW w:w="534" w:type="dxa"/>
          </w:tcPr>
          <w:p w14:paraId="4DEBCAAF"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8</w:t>
            </w:r>
          </w:p>
        </w:tc>
        <w:tc>
          <w:tcPr>
            <w:tcW w:w="2414" w:type="dxa"/>
          </w:tcPr>
          <w:p w14:paraId="69CB6B85"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menu ubah data mahasiswa</w:t>
            </w:r>
          </w:p>
        </w:tc>
        <w:tc>
          <w:tcPr>
            <w:tcW w:w="5713" w:type="dxa"/>
          </w:tcPr>
          <w:p w14:paraId="3BE8C640" w14:textId="77777777" w:rsidR="00F5050B" w:rsidRPr="00930E28" w:rsidRDefault="00F5050B" w:rsidP="00F5050B">
            <w:pPr>
              <w:rPr>
                <w:rFonts w:asciiTheme="minorHAnsi" w:hAnsiTheme="minorHAnsi" w:cstheme="minorHAnsi"/>
                <w:sz w:val="24"/>
                <w:szCs w:val="24"/>
              </w:rPr>
            </w:pPr>
          </w:p>
        </w:tc>
      </w:tr>
      <w:tr w:rsidR="00F5050B" w:rsidRPr="00930E28" w14:paraId="51768B35" w14:textId="77777777" w:rsidTr="00F5050B">
        <w:trPr>
          <w:trHeight w:val="135"/>
        </w:trPr>
        <w:tc>
          <w:tcPr>
            <w:tcW w:w="534" w:type="dxa"/>
          </w:tcPr>
          <w:p w14:paraId="65E5FBE7" w14:textId="77777777" w:rsidR="00F5050B" w:rsidRPr="00930E28" w:rsidRDefault="00F5050B" w:rsidP="00F5050B">
            <w:pPr>
              <w:jc w:val="center"/>
              <w:rPr>
                <w:rFonts w:asciiTheme="minorHAnsi" w:hAnsiTheme="minorHAnsi" w:cstheme="minorHAnsi"/>
                <w:sz w:val="24"/>
                <w:szCs w:val="24"/>
              </w:rPr>
            </w:pPr>
          </w:p>
        </w:tc>
        <w:tc>
          <w:tcPr>
            <w:tcW w:w="2414" w:type="dxa"/>
          </w:tcPr>
          <w:p w14:paraId="42FDC388" w14:textId="77777777" w:rsidR="00F5050B" w:rsidRPr="00930E28" w:rsidRDefault="00F5050B" w:rsidP="00F5050B">
            <w:pPr>
              <w:rPr>
                <w:rFonts w:asciiTheme="minorHAnsi" w:hAnsiTheme="minorHAnsi" w:cstheme="minorHAnsi"/>
                <w:sz w:val="24"/>
                <w:szCs w:val="24"/>
              </w:rPr>
            </w:pPr>
          </w:p>
        </w:tc>
        <w:tc>
          <w:tcPr>
            <w:tcW w:w="5713" w:type="dxa"/>
          </w:tcPr>
          <w:p w14:paraId="1C43007D"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data pada form yang sudah di sediakan</w:t>
            </w:r>
          </w:p>
        </w:tc>
      </w:tr>
      <w:tr w:rsidR="00F5050B" w:rsidRPr="00930E28" w14:paraId="28002C81" w14:textId="77777777" w:rsidTr="00F5050B">
        <w:trPr>
          <w:trHeight w:val="135"/>
        </w:trPr>
        <w:tc>
          <w:tcPr>
            <w:tcW w:w="534" w:type="dxa"/>
          </w:tcPr>
          <w:p w14:paraId="4BC75B40"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9</w:t>
            </w:r>
          </w:p>
        </w:tc>
        <w:tc>
          <w:tcPr>
            <w:tcW w:w="2414" w:type="dxa"/>
          </w:tcPr>
          <w:p w14:paraId="3A048EC7"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Pengguna mengubah salah satu data mahasiswa PA dan klik simpan data </w:t>
            </w:r>
          </w:p>
        </w:tc>
        <w:tc>
          <w:tcPr>
            <w:tcW w:w="5713" w:type="dxa"/>
          </w:tcPr>
          <w:p w14:paraId="5BE62AAE" w14:textId="77777777" w:rsidR="00F5050B" w:rsidRPr="00930E28" w:rsidRDefault="00F5050B" w:rsidP="00F5050B">
            <w:pPr>
              <w:rPr>
                <w:rFonts w:asciiTheme="minorHAnsi" w:hAnsiTheme="minorHAnsi" w:cstheme="minorHAnsi"/>
                <w:sz w:val="24"/>
                <w:szCs w:val="24"/>
              </w:rPr>
            </w:pPr>
          </w:p>
        </w:tc>
      </w:tr>
      <w:tr w:rsidR="00F5050B" w:rsidRPr="00930E28" w14:paraId="1A2C58C5" w14:textId="77777777" w:rsidTr="00F5050B">
        <w:trPr>
          <w:trHeight w:val="135"/>
        </w:trPr>
        <w:tc>
          <w:tcPr>
            <w:tcW w:w="534" w:type="dxa"/>
          </w:tcPr>
          <w:p w14:paraId="29B81BCB" w14:textId="77777777" w:rsidR="00F5050B" w:rsidRPr="00930E28" w:rsidRDefault="00F5050B" w:rsidP="00F5050B">
            <w:pPr>
              <w:jc w:val="center"/>
              <w:rPr>
                <w:rFonts w:asciiTheme="minorHAnsi" w:hAnsiTheme="minorHAnsi" w:cstheme="minorHAnsi"/>
                <w:sz w:val="24"/>
                <w:szCs w:val="24"/>
              </w:rPr>
            </w:pPr>
          </w:p>
        </w:tc>
        <w:tc>
          <w:tcPr>
            <w:tcW w:w="2414" w:type="dxa"/>
          </w:tcPr>
          <w:p w14:paraId="170F06CD" w14:textId="77777777" w:rsidR="00F5050B" w:rsidRPr="00930E28" w:rsidRDefault="00F5050B" w:rsidP="00F5050B">
            <w:pPr>
              <w:rPr>
                <w:rFonts w:asciiTheme="minorHAnsi" w:hAnsiTheme="minorHAnsi" w:cstheme="minorHAnsi"/>
                <w:sz w:val="24"/>
                <w:szCs w:val="24"/>
              </w:rPr>
            </w:pPr>
          </w:p>
        </w:tc>
        <w:tc>
          <w:tcPr>
            <w:tcW w:w="5713" w:type="dxa"/>
          </w:tcPr>
          <w:p w14:paraId="3684A7F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pesan “berhasil ubah data mahasiswa”</w:t>
            </w:r>
          </w:p>
        </w:tc>
      </w:tr>
      <w:tr w:rsidR="00F5050B" w:rsidRPr="00930E28" w14:paraId="2F11AB44" w14:textId="77777777" w:rsidTr="00F5050B">
        <w:trPr>
          <w:trHeight w:val="135"/>
        </w:trPr>
        <w:tc>
          <w:tcPr>
            <w:tcW w:w="8661" w:type="dxa"/>
            <w:gridSpan w:val="3"/>
          </w:tcPr>
          <w:p w14:paraId="32562D39"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rPr>
              <w:t>Skenario Alternatif</w:t>
            </w:r>
          </w:p>
        </w:tc>
      </w:tr>
      <w:tr w:rsidR="00F5050B" w:rsidRPr="00930E28" w14:paraId="77461BF5" w14:textId="77777777" w:rsidTr="00F5050B">
        <w:trPr>
          <w:trHeight w:val="135"/>
        </w:trPr>
        <w:tc>
          <w:tcPr>
            <w:tcW w:w="534" w:type="dxa"/>
          </w:tcPr>
          <w:p w14:paraId="53E41516"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lastRenderedPageBreak/>
              <w:t>1</w:t>
            </w:r>
          </w:p>
        </w:tc>
        <w:tc>
          <w:tcPr>
            <w:tcW w:w="2414" w:type="dxa"/>
          </w:tcPr>
          <w:p w14:paraId="7009CE79"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rPr>
              <w:t>Pengguna memilih dan klik menu lihat</w:t>
            </w:r>
          </w:p>
        </w:tc>
        <w:tc>
          <w:tcPr>
            <w:tcW w:w="5713" w:type="dxa"/>
          </w:tcPr>
          <w:p w14:paraId="4342DDDC" w14:textId="77777777" w:rsidR="00F5050B" w:rsidRPr="00930E28" w:rsidRDefault="00F5050B" w:rsidP="00F5050B">
            <w:pPr>
              <w:rPr>
                <w:rFonts w:asciiTheme="minorHAnsi" w:hAnsiTheme="minorHAnsi" w:cstheme="minorHAnsi"/>
                <w:sz w:val="24"/>
                <w:szCs w:val="24"/>
                <w:lang w:val="id-ID"/>
              </w:rPr>
            </w:pPr>
          </w:p>
        </w:tc>
      </w:tr>
      <w:tr w:rsidR="00F5050B" w:rsidRPr="00930E28" w14:paraId="7DCEE694" w14:textId="77777777" w:rsidTr="00F5050B">
        <w:trPr>
          <w:trHeight w:val="135"/>
        </w:trPr>
        <w:tc>
          <w:tcPr>
            <w:tcW w:w="534" w:type="dxa"/>
          </w:tcPr>
          <w:p w14:paraId="57AB7A71" w14:textId="77777777" w:rsidR="00F5050B" w:rsidRPr="00930E28" w:rsidRDefault="00F5050B" w:rsidP="00F5050B">
            <w:pPr>
              <w:jc w:val="center"/>
              <w:rPr>
                <w:rFonts w:asciiTheme="minorHAnsi" w:hAnsiTheme="minorHAnsi" w:cstheme="minorHAnsi"/>
                <w:sz w:val="24"/>
                <w:szCs w:val="24"/>
              </w:rPr>
            </w:pPr>
          </w:p>
        </w:tc>
        <w:tc>
          <w:tcPr>
            <w:tcW w:w="2414" w:type="dxa"/>
          </w:tcPr>
          <w:p w14:paraId="68852561" w14:textId="77777777" w:rsidR="00F5050B" w:rsidRPr="00930E28" w:rsidRDefault="00F5050B" w:rsidP="00F5050B">
            <w:pPr>
              <w:rPr>
                <w:rFonts w:asciiTheme="minorHAnsi" w:hAnsiTheme="minorHAnsi" w:cstheme="minorHAnsi"/>
                <w:sz w:val="24"/>
                <w:szCs w:val="24"/>
              </w:rPr>
            </w:pPr>
          </w:p>
        </w:tc>
        <w:tc>
          <w:tcPr>
            <w:tcW w:w="5713" w:type="dxa"/>
          </w:tcPr>
          <w:p w14:paraId="56F7DC65"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Sistem tidak merespon dan tidak menampilkan halaman yang diinginkan oleh </w:t>
            </w:r>
            <w:proofErr w:type="gramStart"/>
            <w:r w:rsidRPr="00930E28">
              <w:rPr>
                <w:rFonts w:asciiTheme="minorHAnsi" w:hAnsiTheme="minorHAnsi" w:cstheme="minorHAnsi"/>
                <w:sz w:val="24"/>
                <w:szCs w:val="24"/>
              </w:rPr>
              <w:t>pengguna .</w:t>
            </w:r>
            <w:proofErr w:type="gramEnd"/>
          </w:p>
        </w:tc>
      </w:tr>
    </w:tbl>
    <w:p w14:paraId="0570BE72" w14:textId="77777777" w:rsidR="00F5050B" w:rsidRPr="00930E28" w:rsidRDefault="00F5050B" w:rsidP="00F5050B">
      <w:pPr>
        <w:rPr>
          <w:sz w:val="24"/>
          <w:szCs w:val="24"/>
        </w:rPr>
      </w:pPr>
    </w:p>
    <w:tbl>
      <w:tblPr>
        <w:tblStyle w:val="TableGrid"/>
        <w:tblW w:w="8661" w:type="dxa"/>
        <w:tblLook w:val="04A0" w:firstRow="1" w:lastRow="0" w:firstColumn="1" w:lastColumn="0" w:noHBand="0" w:noVBand="1"/>
      </w:tblPr>
      <w:tblGrid>
        <w:gridCol w:w="559"/>
        <w:gridCol w:w="2408"/>
        <w:gridCol w:w="5694"/>
      </w:tblGrid>
      <w:tr w:rsidR="00F5050B" w:rsidRPr="00930E28" w14:paraId="7E78FE22" w14:textId="77777777" w:rsidTr="00F5050B">
        <w:tc>
          <w:tcPr>
            <w:tcW w:w="534" w:type="dxa"/>
          </w:tcPr>
          <w:p w14:paraId="5146C67F"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2339E0FD"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12</w:t>
            </w:r>
          </w:p>
        </w:tc>
      </w:tr>
      <w:tr w:rsidR="00F5050B" w:rsidRPr="00930E28" w14:paraId="7213A890" w14:textId="77777777" w:rsidTr="00F5050B">
        <w:tc>
          <w:tcPr>
            <w:tcW w:w="2948" w:type="dxa"/>
            <w:gridSpan w:val="2"/>
          </w:tcPr>
          <w:p w14:paraId="02BA4F59"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4082B983"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Melihat </w:t>
            </w:r>
            <w:r w:rsidRPr="00930E28">
              <w:rPr>
                <w:rFonts w:asciiTheme="minorHAnsi" w:hAnsiTheme="minorHAnsi" w:cstheme="minorHAnsi"/>
                <w:sz w:val="24"/>
                <w:szCs w:val="24"/>
                <w:lang w:val="id-ID"/>
              </w:rPr>
              <w:t xml:space="preserve">data </w:t>
            </w:r>
            <w:r w:rsidRPr="00930E28">
              <w:rPr>
                <w:rFonts w:asciiTheme="minorHAnsi" w:hAnsiTheme="minorHAnsi" w:cstheme="minorHAnsi"/>
                <w:sz w:val="24"/>
                <w:szCs w:val="24"/>
              </w:rPr>
              <w:t>dosen</w:t>
            </w:r>
          </w:p>
        </w:tc>
      </w:tr>
      <w:tr w:rsidR="00F5050B" w:rsidRPr="00930E28" w14:paraId="6933B4F7" w14:textId="77777777" w:rsidTr="00F5050B">
        <w:trPr>
          <w:trHeight w:val="70"/>
        </w:trPr>
        <w:tc>
          <w:tcPr>
            <w:tcW w:w="2948" w:type="dxa"/>
            <w:gridSpan w:val="2"/>
          </w:tcPr>
          <w:p w14:paraId="77368236"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012E530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Koordinator matakuliah PA</w:t>
            </w:r>
          </w:p>
        </w:tc>
      </w:tr>
      <w:tr w:rsidR="00F5050B" w:rsidRPr="00930E28" w14:paraId="7C622B9C" w14:textId="77777777" w:rsidTr="00F5050B">
        <w:trPr>
          <w:trHeight w:val="70"/>
        </w:trPr>
        <w:tc>
          <w:tcPr>
            <w:tcW w:w="2948" w:type="dxa"/>
            <w:gridSpan w:val="2"/>
          </w:tcPr>
          <w:p w14:paraId="7FB252E0"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Deskripsi</w:t>
            </w:r>
          </w:p>
        </w:tc>
        <w:tc>
          <w:tcPr>
            <w:tcW w:w="5713" w:type="dxa"/>
          </w:tcPr>
          <w:p w14:paraId="77225D4C"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Melihat data dosen</w:t>
            </w:r>
          </w:p>
        </w:tc>
      </w:tr>
      <w:tr w:rsidR="00F5050B" w:rsidRPr="00930E28" w14:paraId="600EE22E" w14:textId="77777777" w:rsidTr="00F5050B">
        <w:trPr>
          <w:trHeight w:val="70"/>
        </w:trPr>
        <w:tc>
          <w:tcPr>
            <w:tcW w:w="2948" w:type="dxa"/>
            <w:gridSpan w:val="2"/>
          </w:tcPr>
          <w:p w14:paraId="5D2FFB61"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Pre-condition</w:t>
            </w:r>
          </w:p>
        </w:tc>
        <w:tc>
          <w:tcPr>
            <w:tcW w:w="5713" w:type="dxa"/>
          </w:tcPr>
          <w:p w14:paraId="14CB8DE2"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ingin </w:t>
            </w:r>
            <w:r w:rsidRPr="00930E28">
              <w:rPr>
                <w:rFonts w:asciiTheme="minorHAnsi" w:hAnsiTheme="minorHAnsi" w:cstheme="minorHAnsi"/>
                <w:sz w:val="24"/>
                <w:szCs w:val="24"/>
              </w:rPr>
              <w:t xml:space="preserve">melihat data dosen </w:t>
            </w:r>
          </w:p>
        </w:tc>
      </w:tr>
      <w:tr w:rsidR="00F5050B" w:rsidRPr="00930E28" w14:paraId="3B9D805D" w14:textId="77777777" w:rsidTr="00F5050B">
        <w:trPr>
          <w:trHeight w:val="70"/>
        </w:trPr>
        <w:tc>
          <w:tcPr>
            <w:tcW w:w="2948" w:type="dxa"/>
            <w:gridSpan w:val="2"/>
          </w:tcPr>
          <w:p w14:paraId="3607D8B3"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Post-condition</w:t>
            </w:r>
          </w:p>
        </w:tc>
        <w:tc>
          <w:tcPr>
            <w:tcW w:w="5713" w:type="dxa"/>
          </w:tcPr>
          <w:p w14:paraId="66112AA2"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telah </w:t>
            </w:r>
            <w:r w:rsidRPr="00930E28">
              <w:rPr>
                <w:rFonts w:asciiTheme="minorHAnsi" w:hAnsiTheme="minorHAnsi" w:cstheme="minorHAnsi"/>
                <w:sz w:val="24"/>
                <w:szCs w:val="24"/>
              </w:rPr>
              <w:t>melihat data dosen</w:t>
            </w:r>
          </w:p>
        </w:tc>
      </w:tr>
      <w:tr w:rsidR="00F5050B" w:rsidRPr="00930E28" w14:paraId="023E838E" w14:textId="77777777" w:rsidTr="00F5050B">
        <w:trPr>
          <w:trHeight w:val="70"/>
        </w:trPr>
        <w:tc>
          <w:tcPr>
            <w:tcW w:w="8661" w:type="dxa"/>
            <w:gridSpan w:val="3"/>
          </w:tcPr>
          <w:p w14:paraId="24523EC3"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17E230FF" w14:textId="77777777" w:rsidTr="00F5050B">
        <w:trPr>
          <w:trHeight w:val="135"/>
        </w:trPr>
        <w:tc>
          <w:tcPr>
            <w:tcW w:w="534" w:type="dxa"/>
          </w:tcPr>
          <w:p w14:paraId="3349815B"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2414" w:type="dxa"/>
          </w:tcPr>
          <w:p w14:paraId="25F43E54"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2607E4D3"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4B06B325" w14:textId="77777777" w:rsidTr="00F5050B">
        <w:trPr>
          <w:trHeight w:val="135"/>
        </w:trPr>
        <w:tc>
          <w:tcPr>
            <w:tcW w:w="534" w:type="dxa"/>
          </w:tcPr>
          <w:p w14:paraId="5B7E5EE8"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1A0BD3EF"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menu Dosen</w:t>
            </w:r>
          </w:p>
        </w:tc>
        <w:tc>
          <w:tcPr>
            <w:tcW w:w="5713" w:type="dxa"/>
          </w:tcPr>
          <w:p w14:paraId="52CE2FA5" w14:textId="77777777" w:rsidR="00F5050B" w:rsidRPr="00930E28" w:rsidRDefault="00F5050B" w:rsidP="00F5050B">
            <w:pPr>
              <w:jc w:val="center"/>
              <w:rPr>
                <w:rFonts w:asciiTheme="minorHAnsi" w:hAnsiTheme="minorHAnsi" w:cstheme="minorHAnsi"/>
                <w:sz w:val="24"/>
                <w:szCs w:val="24"/>
                <w:lang w:val="id-ID"/>
              </w:rPr>
            </w:pPr>
          </w:p>
        </w:tc>
      </w:tr>
      <w:tr w:rsidR="00F5050B" w:rsidRPr="00930E28" w14:paraId="5087BFDD" w14:textId="77777777" w:rsidTr="00F5050B">
        <w:trPr>
          <w:trHeight w:val="135"/>
        </w:trPr>
        <w:tc>
          <w:tcPr>
            <w:tcW w:w="534" w:type="dxa"/>
          </w:tcPr>
          <w:p w14:paraId="5B1362FD"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2</w:t>
            </w:r>
          </w:p>
        </w:tc>
        <w:tc>
          <w:tcPr>
            <w:tcW w:w="2414" w:type="dxa"/>
          </w:tcPr>
          <w:p w14:paraId="11C967DE" w14:textId="77777777" w:rsidR="00F5050B" w:rsidRPr="00930E28" w:rsidRDefault="00F5050B" w:rsidP="00F5050B">
            <w:pPr>
              <w:jc w:val="center"/>
              <w:rPr>
                <w:rFonts w:asciiTheme="minorHAnsi" w:hAnsiTheme="minorHAnsi" w:cstheme="minorHAnsi"/>
                <w:sz w:val="24"/>
                <w:szCs w:val="24"/>
              </w:rPr>
            </w:pPr>
          </w:p>
        </w:tc>
        <w:tc>
          <w:tcPr>
            <w:tcW w:w="5713" w:type="dxa"/>
          </w:tcPr>
          <w:p w14:paraId="76A26EF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sub menu dari Dosen</w:t>
            </w:r>
          </w:p>
        </w:tc>
      </w:tr>
      <w:tr w:rsidR="00F5050B" w:rsidRPr="00930E28" w14:paraId="215A9BDA" w14:textId="77777777" w:rsidTr="00F5050B">
        <w:trPr>
          <w:trHeight w:val="135"/>
        </w:trPr>
        <w:tc>
          <w:tcPr>
            <w:tcW w:w="534" w:type="dxa"/>
          </w:tcPr>
          <w:p w14:paraId="02D85BBA"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3</w:t>
            </w:r>
          </w:p>
        </w:tc>
        <w:tc>
          <w:tcPr>
            <w:tcW w:w="2414" w:type="dxa"/>
          </w:tcPr>
          <w:p w14:paraId="4143AB43"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lihat Dosen</w:t>
            </w:r>
          </w:p>
        </w:tc>
        <w:tc>
          <w:tcPr>
            <w:tcW w:w="5713" w:type="dxa"/>
          </w:tcPr>
          <w:p w14:paraId="5C0E0820" w14:textId="77777777" w:rsidR="00F5050B" w:rsidRPr="00930E28" w:rsidRDefault="00F5050B" w:rsidP="00F5050B">
            <w:pPr>
              <w:rPr>
                <w:rFonts w:asciiTheme="minorHAnsi" w:hAnsiTheme="minorHAnsi" w:cstheme="minorHAnsi"/>
                <w:sz w:val="24"/>
                <w:szCs w:val="24"/>
              </w:rPr>
            </w:pPr>
          </w:p>
        </w:tc>
      </w:tr>
      <w:tr w:rsidR="00F5050B" w:rsidRPr="00930E28" w14:paraId="552E34B2" w14:textId="77777777" w:rsidTr="00F5050B">
        <w:trPr>
          <w:trHeight w:val="135"/>
        </w:trPr>
        <w:tc>
          <w:tcPr>
            <w:tcW w:w="534" w:type="dxa"/>
          </w:tcPr>
          <w:p w14:paraId="2C19C713"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4</w:t>
            </w:r>
          </w:p>
        </w:tc>
        <w:tc>
          <w:tcPr>
            <w:tcW w:w="2414" w:type="dxa"/>
          </w:tcPr>
          <w:p w14:paraId="73F6E550" w14:textId="77777777" w:rsidR="00F5050B" w:rsidRPr="00930E28" w:rsidRDefault="00F5050B" w:rsidP="00F5050B">
            <w:pPr>
              <w:rPr>
                <w:rFonts w:asciiTheme="minorHAnsi" w:hAnsiTheme="minorHAnsi" w:cstheme="minorHAnsi"/>
                <w:sz w:val="24"/>
                <w:szCs w:val="24"/>
              </w:rPr>
            </w:pPr>
          </w:p>
        </w:tc>
        <w:tc>
          <w:tcPr>
            <w:tcW w:w="5713" w:type="dxa"/>
          </w:tcPr>
          <w:p w14:paraId="61C81DD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halaman dari menu lihat Dosen</w:t>
            </w:r>
          </w:p>
        </w:tc>
      </w:tr>
      <w:tr w:rsidR="00F5050B" w:rsidRPr="00930E28" w14:paraId="2C657D73" w14:textId="77777777" w:rsidTr="00F5050B">
        <w:trPr>
          <w:trHeight w:val="135"/>
        </w:trPr>
        <w:tc>
          <w:tcPr>
            <w:tcW w:w="534" w:type="dxa"/>
          </w:tcPr>
          <w:p w14:paraId="68A87E35"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5</w:t>
            </w:r>
          </w:p>
        </w:tc>
        <w:tc>
          <w:tcPr>
            <w:tcW w:w="2414" w:type="dxa"/>
          </w:tcPr>
          <w:p w14:paraId="22FEA686" w14:textId="77777777" w:rsidR="00F5050B" w:rsidRPr="00930E28" w:rsidRDefault="00F5050B" w:rsidP="00F5050B">
            <w:pPr>
              <w:rPr>
                <w:rFonts w:asciiTheme="minorHAnsi" w:hAnsiTheme="minorHAnsi" w:cstheme="minorHAnsi"/>
                <w:sz w:val="24"/>
                <w:szCs w:val="24"/>
              </w:rPr>
            </w:pPr>
          </w:p>
        </w:tc>
        <w:tc>
          <w:tcPr>
            <w:tcW w:w="5713" w:type="dxa"/>
          </w:tcPr>
          <w:p w14:paraId="1E473268"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menampilkan daftar dosen yang berkaitan dengan PA.</w:t>
            </w:r>
          </w:p>
        </w:tc>
      </w:tr>
      <w:tr w:rsidR="00F5050B" w:rsidRPr="00930E28" w14:paraId="753A06D2" w14:textId="77777777" w:rsidTr="00F5050B">
        <w:trPr>
          <w:trHeight w:val="135"/>
        </w:trPr>
        <w:tc>
          <w:tcPr>
            <w:tcW w:w="8661" w:type="dxa"/>
            <w:gridSpan w:val="3"/>
          </w:tcPr>
          <w:p w14:paraId="4C8A6B0F"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rPr>
              <w:t>Skenario Alternatif</w:t>
            </w:r>
          </w:p>
        </w:tc>
      </w:tr>
      <w:tr w:rsidR="00F5050B" w:rsidRPr="00930E28" w14:paraId="4BB0FED9" w14:textId="77777777" w:rsidTr="00F5050B">
        <w:trPr>
          <w:trHeight w:val="135"/>
        </w:trPr>
        <w:tc>
          <w:tcPr>
            <w:tcW w:w="534" w:type="dxa"/>
          </w:tcPr>
          <w:p w14:paraId="4E24A777"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6F395FC3"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rPr>
              <w:t>Pengguna memilih dan klik menu lihat Dosen</w:t>
            </w:r>
          </w:p>
        </w:tc>
        <w:tc>
          <w:tcPr>
            <w:tcW w:w="5713" w:type="dxa"/>
          </w:tcPr>
          <w:p w14:paraId="071BAC63" w14:textId="77777777" w:rsidR="00F5050B" w:rsidRPr="00930E28" w:rsidRDefault="00F5050B" w:rsidP="00F5050B">
            <w:pPr>
              <w:rPr>
                <w:rFonts w:asciiTheme="minorHAnsi" w:hAnsiTheme="minorHAnsi" w:cstheme="minorHAnsi"/>
                <w:sz w:val="24"/>
                <w:szCs w:val="24"/>
                <w:lang w:val="id-ID"/>
              </w:rPr>
            </w:pPr>
          </w:p>
        </w:tc>
      </w:tr>
      <w:tr w:rsidR="00F5050B" w:rsidRPr="00930E28" w14:paraId="5C602E7B" w14:textId="77777777" w:rsidTr="00F5050B">
        <w:trPr>
          <w:trHeight w:val="135"/>
        </w:trPr>
        <w:tc>
          <w:tcPr>
            <w:tcW w:w="534" w:type="dxa"/>
          </w:tcPr>
          <w:p w14:paraId="602D9D1A" w14:textId="77777777" w:rsidR="00F5050B" w:rsidRPr="00930E28" w:rsidRDefault="00F5050B" w:rsidP="00F5050B">
            <w:pPr>
              <w:jc w:val="center"/>
              <w:rPr>
                <w:rFonts w:asciiTheme="minorHAnsi" w:hAnsiTheme="minorHAnsi" w:cstheme="minorHAnsi"/>
                <w:sz w:val="24"/>
                <w:szCs w:val="24"/>
              </w:rPr>
            </w:pPr>
          </w:p>
        </w:tc>
        <w:tc>
          <w:tcPr>
            <w:tcW w:w="2414" w:type="dxa"/>
          </w:tcPr>
          <w:p w14:paraId="50F0D938" w14:textId="77777777" w:rsidR="00F5050B" w:rsidRPr="00930E28" w:rsidRDefault="00F5050B" w:rsidP="00F5050B">
            <w:pPr>
              <w:rPr>
                <w:rFonts w:asciiTheme="minorHAnsi" w:hAnsiTheme="minorHAnsi" w:cstheme="minorHAnsi"/>
                <w:sz w:val="24"/>
                <w:szCs w:val="24"/>
              </w:rPr>
            </w:pPr>
          </w:p>
        </w:tc>
        <w:tc>
          <w:tcPr>
            <w:tcW w:w="5713" w:type="dxa"/>
          </w:tcPr>
          <w:p w14:paraId="42CA0CF7"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Sistem tidak merespon dan tidak menampilkan halaman yang diinginkan oleh </w:t>
            </w:r>
            <w:proofErr w:type="gramStart"/>
            <w:r w:rsidRPr="00930E28">
              <w:rPr>
                <w:rFonts w:asciiTheme="minorHAnsi" w:hAnsiTheme="minorHAnsi" w:cstheme="minorHAnsi"/>
                <w:sz w:val="24"/>
                <w:szCs w:val="24"/>
              </w:rPr>
              <w:t>pengguna .</w:t>
            </w:r>
            <w:proofErr w:type="gramEnd"/>
          </w:p>
        </w:tc>
      </w:tr>
    </w:tbl>
    <w:p w14:paraId="70E3FAD9" w14:textId="77777777" w:rsidR="00F5050B" w:rsidRPr="00930E28" w:rsidRDefault="00F5050B" w:rsidP="00F5050B">
      <w:pPr>
        <w:rPr>
          <w:sz w:val="24"/>
          <w:szCs w:val="24"/>
        </w:rPr>
      </w:pPr>
    </w:p>
    <w:tbl>
      <w:tblPr>
        <w:tblStyle w:val="TableGrid"/>
        <w:tblW w:w="8661" w:type="dxa"/>
        <w:tblLook w:val="04A0" w:firstRow="1" w:lastRow="0" w:firstColumn="1" w:lastColumn="0" w:noHBand="0" w:noVBand="1"/>
      </w:tblPr>
      <w:tblGrid>
        <w:gridCol w:w="559"/>
        <w:gridCol w:w="2409"/>
        <w:gridCol w:w="5693"/>
      </w:tblGrid>
      <w:tr w:rsidR="00F5050B" w:rsidRPr="00930E28" w14:paraId="18536A3B" w14:textId="77777777" w:rsidTr="00F5050B">
        <w:tc>
          <w:tcPr>
            <w:tcW w:w="534" w:type="dxa"/>
          </w:tcPr>
          <w:p w14:paraId="751B52B0"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34400D85"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13</w:t>
            </w:r>
          </w:p>
        </w:tc>
      </w:tr>
      <w:tr w:rsidR="00F5050B" w:rsidRPr="00930E28" w14:paraId="6F762355" w14:textId="77777777" w:rsidTr="00F5050B">
        <w:tc>
          <w:tcPr>
            <w:tcW w:w="2948" w:type="dxa"/>
            <w:gridSpan w:val="2"/>
          </w:tcPr>
          <w:p w14:paraId="531F14C7"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6A6CEABC"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Mengubah </w:t>
            </w:r>
            <w:r w:rsidRPr="00930E28">
              <w:rPr>
                <w:rFonts w:asciiTheme="minorHAnsi" w:hAnsiTheme="minorHAnsi" w:cstheme="minorHAnsi"/>
                <w:sz w:val="24"/>
                <w:szCs w:val="24"/>
                <w:lang w:val="id-ID"/>
              </w:rPr>
              <w:t xml:space="preserve">data </w:t>
            </w:r>
            <w:r w:rsidRPr="00930E28">
              <w:rPr>
                <w:rFonts w:asciiTheme="minorHAnsi" w:hAnsiTheme="minorHAnsi" w:cstheme="minorHAnsi"/>
                <w:sz w:val="24"/>
                <w:szCs w:val="24"/>
              </w:rPr>
              <w:t>dosen</w:t>
            </w:r>
          </w:p>
        </w:tc>
      </w:tr>
      <w:tr w:rsidR="00F5050B" w:rsidRPr="00930E28" w14:paraId="3FE855C2" w14:textId="77777777" w:rsidTr="00F5050B">
        <w:trPr>
          <w:trHeight w:val="70"/>
        </w:trPr>
        <w:tc>
          <w:tcPr>
            <w:tcW w:w="2948" w:type="dxa"/>
            <w:gridSpan w:val="2"/>
          </w:tcPr>
          <w:p w14:paraId="22366972"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1C77EDBE"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Koordinator matakuliah PA</w:t>
            </w:r>
          </w:p>
        </w:tc>
      </w:tr>
      <w:tr w:rsidR="00F5050B" w:rsidRPr="00930E28" w14:paraId="2032931A" w14:textId="77777777" w:rsidTr="00F5050B">
        <w:trPr>
          <w:trHeight w:val="70"/>
        </w:trPr>
        <w:tc>
          <w:tcPr>
            <w:tcW w:w="2948" w:type="dxa"/>
            <w:gridSpan w:val="2"/>
          </w:tcPr>
          <w:p w14:paraId="4F2ED51C"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Deskripsi</w:t>
            </w:r>
          </w:p>
        </w:tc>
        <w:tc>
          <w:tcPr>
            <w:tcW w:w="5713" w:type="dxa"/>
          </w:tcPr>
          <w:p w14:paraId="52B260A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Melihat data dosen</w:t>
            </w:r>
          </w:p>
        </w:tc>
      </w:tr>
      <w:tr w:rsidR="00F5050B" w:rsidRPr="00930E28" w14:paraId="1210B344" w14:textId="77777777" w:rsidTr="00F5050B">
        <w:trPr>
          <w:trHeight w:val="70"/>
        </w:trPr>
        <w:tc>
          <w:tcPr>
            <w:tcW w:w="2948" w:type="dxa"/>
            <w:gridSpan w:val="2"/>
          </w:tcPr>
          <w:p w14:paraId="4F421B45"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Pre-condition</w:t>
            </w:r>
          </w:p>
        </w:tc>
        <w:tc>
          <w:tcPr>
            <w:tcW w:w="5713" w:type="dxa"/>
          </w:tcPr>
          <w:p w14:paraId="361D0334"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ingin </w:t>
            </w:r>
            <w:r w:rsidRPr="00930E28">
              <w:rPr>
                <w:rFonts w:asciiTheme="minorHAnsi" w:hAnsiTheme="minorHAnsi" w:cstheme="minorHAnsi"/>
                <w:sz w:val="24"/>
                <w:szCs w:val="24"/>
              </w:rPr>
              <w:t>mengubah data dosen</w:t>
            </w:r>
          </w:p>
        </w:tc>
      </w:tr>
      <w:tr w:rsidR="00F5050B" w:rsidRPr="00930E28" w14:paraId="4D9C9757" w14:textId="77777777" w:rsidTr="00F5050B">
        <w:trPr>
          <w:trHeight w:val="70"/>
        </w:trPr>
        <w:tc>
          <w:tcPr>
            <w:tcW w:w="2948" w:type="dxa"/>
            <w:gridSpan w:val="2"/>
          </w:tcPr>
          <w:p w14:paraId="25B9F539"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Post-condition</w:t>
            </w:r>
          </w:p>
        </w:tc>
        <w:tc>
          <w:tcPr>
            <w:tcW w:w="5713" w:type="dxa"/>
          </w:tcPr>
          <w:p w14:paraId="6A01440D"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telah </w:t>
            </w:r>
            <w:r w:rsidRPr="00930E28">
              <w:rPr>
                <w:rFonts w:asciiTheme="minorHAnsi" w:hAnsiTheme="minorHAnsi" w:cstheme="minorHAnsi"/>
                <w:sz w:val="24"/>
                <w:szCs w:val="24"/>
              </w:rPr>
              <w:t>mengubah data dosen</w:t>
            </w:r>
          </w:p>
        </w:tc>
      </w:tr>
      <w:tr w:rsidR="00F5050B" w:rsidRPr="00930E28" w14:paraId="7FAD8CB2" w14:textId="77777777" w:rsidTr="00F5050B">
        <w:trPr>
          <w:trHeight w:val="70"/>
        </w:trPr>
        <w:tc>
          <w:tcPr>
            <w:tcW w:w="8661" w:type="dxa"/>
            <w:gridSpan w:val="3"/>
          </w:tcPr>
          <w:p w14:paraId="0B66BEAC"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1C04C544" w14:textId="77777777" w:rsidTr="00F5050B">
        <w:trPr>
          <w:trHeight w:val="135"/>
        </w:trPr>
        <w:tc>
          <w:tcPr>
            <w:tcW w:w="534" w:type="dxa"/>
          </w:tcPr>
          <w:p w14:paraId="3FFB7C0E"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2414" w:type="dxa"/>
          </w:tcPr>
          <w:p w14:paraId="2DD2F470"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10F82DE1"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125947A4" w14:textId="77777777" w:rsidTr="00F5050B">
        <w:trPr>
          <w:trHeight w:val="135"/>
        </w:trPr>
        <w:tc>
          <w:tcPr>
            <w:tcW w:w="534" w:type="dxa"/>
          </w:tcPr>
          <w:p w14:paraId="7E1081D7"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5A520187"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menu Dosen</w:t>
            </w:r>
          </w:p>
        </w:tc>
        <w:tc>
          <w:tcPr>
            <w:tcW w:w="5713" w:type="dxa"/>
          </w:tcPr>
          <w:p w14:paraId="17116B97" w14:textId="77777777" w:rsidR="00F5050B" w:rsidRPr="00930E28" w:rsidRDefault="00F5050B" w:rsidP="00F5050B">
            <w:pPr>
              <w:jc w:val="center"/>
              <w:rPr>
                <w:rFonts w:asciiTheme="minorHAnsi" w:hAnsiTheme="minorHAnsi" w:cstheme="minorHAnsi"/>
                <w:sz w:val="24"/>
                <w:szCs w:val="24"/>
                <w:lang w:val="id-ID"/>
              </w:rPr>
            </w:pPr>
          </w:p>
        </w:tc>
      </w:tr>
      <w:tr w:rsidR="00F5050B" w:rsidRPr="00930E28" w14:paraId="10326718" w14:textId="77777777" w:rsidTr="00F5050B">
        <w:trPr>
          <w:trHeight w:val="135"/>
        </w:trPr>
        <w:tc>
          <w:tcPr>
            <w:tcW w:w="534" w:type="dxa"/>
          </w:tcPr>
          <w:p w14:paraId="061E1282"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2</w:t>
            </w:r>
          </w:p>
        </w:tc>
        <w:tc>
          <w:tcPr>
            <w:tcW w:w="2414" w:type="dxa"/>
          </w:tcPr>
          <w:p w14:paraId="4AB8B3FB" w14:textId="77777777" w:rsidR="00F5050B" w:rsidRPr="00930E28" w:rsidRDefault="00F5050B" w:rsidP="00F5050B">
            <w:pPr>
              <w:jc w:val="center"/>
              <w:rPr>
                <w:rFonts w:asciiTheme="minorHAnsi" w:hAnsiTheme="minorHAnsi" w:cstheme="minorHAnsi"/>
                <w:sz w:val="24"/>
                <w:szCs w:val="24"/>
              </w:rPr>
            </w:pPr>
          </w:p>
        </w:tc>
        <w:tc>
          <w:tcPr>
            <w:tcW w:w="5713" w:type="dxa"/>
          </w:tcPr>
          <w:p w14:paraId="2ADD8B3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sub menu dari Dosen</w:t>
            </w:r>
          </w:p>
        </w:tc>
      </w:tr>
      <w:tr w:rsidR="00F5050B" w:rsidRPr="00930E28" w14:paraId="29580818" w14:textId="77777777" w:rsidTr="00F5050B">
        <w:trPr>
          <w:trHeight w:val="135"/>
        </w:trPr>
        <w:tc>
          <w:tcPr>
            <w:tcW w:w="534" w:type="dxa"/>
          </w:tcPr>
          <w:p w14:paraId="78A9BA57"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3</w:t>
            </w:r>
          </w:p>
        </w:tc>
        <w:tc>
          <w:tcPr>
            <w:tcW w:w="2414" w:type="dxa"/>
          </w:tcPr>
          <w:p w14:paraId="225E8568"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Pengguna memilih dan </w:t>
            </w:r>
            <w:proofErr w:type="gramStart"/>
            <w:r w:rsidRPr="00930E28">
              <w:rPr>
                <w:rFonts w:asciiTheme="minorHAnsi" w:hAnsiTheme="minorHAnsi" w:cstheme="minorHAnsi"/>
                <w:sz w:val="24"/>
                <w:szCs w:val="24"/>
              </w:rPr>
              <w:t>klik  lihat</w:t>
            </w:r>
            <w:proofErr w:type="gramEnd"/>
            <w:r w:rsidRPr="00930E28">
              <w:rPr>
                <w:rFonts w:asciiTheme="minorHAnsi" w:hAnsiTheme="minorHAnsi" w:cstheme="minorHAnsi"/>
                <w:sz w:val="24"/>
                <w:szCs w:val="24"/>
              </w:rPr>
              <w:t xml:space="preserve"> Dosen</w:t>
            </w:r>
          </w:p>
        </w:tc>
        <w:tc>
          <w:tcPr>
            <w:tcW w:w="5713" w:type="dxa"/>
          </w:tcPr>
          <w:p w14:paraId="1F30AC8B" w14:textId="77777777" w:rsidR="00F5050B" w:rsidRPr="00930E28" w:rsidRDefault="00F5050B" w:rsidP="00F5050B">
            <w:pPr>
              <w:rPr>
                <w:rFonts w:asciiTheme="minorHAnsi" w:hAnsiTheme="minorHAnsi" w:cstheme="minorHAnsi"/>
                <w:sz w:val="24"/>
                <w:szCs w:val="24"/>
              </w:rPr>
            </w:pPr>
          </w:p>
        </w:tc>
      </w:tr>
      <w:tr w:rsidR="00F5050B" w:rsidRPr="00930E28" w14:paraId="0AF70148" w14:textId="77777777" w:rsidTr="00F5050B">
        <w:trPr>
          <w:trHeight w:val="135"/>
        </w:trPr>
        <w:tc>
          <w:tcPr>
            <w:tcW w:w="534" w:type="dxa"/>
          </w:tcPr>
          <w:p w14:paraId="313B5204"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lastRenderedPageBreak/>
              <w:t>4</w:t>
            </w:r>
          </w:p>
        </w:tc>
        <w:tc>
          <w:tcPr>
            <w:tcW w:w="2414" w:type="dxa"/>
          </w:tcPr>
          <w:p w14:paraId="4BC6405D" w14:textId="77777777" w:rsidR="00F5050B" w:rsidRPr="00930E28" w:rsidRDefault="00F5050B" w:rsidP="00F5050B">
            <w:pPr>
              <w:rPr>
                <w:rFonts w:asciiTheme="minorHAnsi" w:hAnsiTheme="minorHAnsi" w:cstheme="minorHAnsi"/>
                <w:sz w:val="24"/>
                <w:szCs w:val="24"/>
              </w:rPr>
            </w:pPr>
          </w:p>
        </w:tc>
        <w:tc>
          <w:tcPr>
            <w:tcW w:w="5713" w:type="dxa"/>
          </w:tcPr>
          <w:p w14:paraId="0FA0129E"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halaman dari menu lihat Dosen</w:t>
            </w:r>
          </w:p>
        </w:tc>
      </w:tr>
      <w:tr w:rsidR="00F5050B" w:rsidRPr="00930E28" w14:paraId="7645BAE6" w14:textId="77777777" w:rsidTr="00F5050B">
        <w:trPr>
          <w:trHeight w:val="135"/>
        </w:trPr>
        <w:tc>
          <w:tcPr>
            <w:tcW w:w="534" w:type="dxa"/>
          </w:tcPr>
          <w:p w14:paraId="40F8DE61"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5</w:t>
            </w:r>
          </w:p>
        </w:tc>
        <w:tc>
          <w:tcPr>
            <w:tcW w:w="2414" w:type="dxa"/>
          </w:tcPr>
          <w:p w14:paraId="2678040F" w14:textId="77777777" w:rsidR="00F5050B" w:rsidRPr="00930E28" w:rsidRDefault="00F5050B" w:rsidP="00F5050B">
            <w:pPr>
              <w:rPr>
                <w:rFonts w:asciiTheme="minorHAnsi" w:hAnsiTheme="minorHAnsi" w:cstheme="minorHAnsi"/>
                <w:sz w:val="24"/>
                <w:szCs w:val="24"/>
              </w:rPr>
            </w:pPr>
          </w:p>
        </w:tc>
        <w:tc>
          <w:tcPr>
            <w:tcW w:w="5713" w:type="dxa"/>
          </w:tcPr>
          <w:p w14:paraId="65407E9A"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menampilkan daftar dosen yang berkaitan dengan PA.</w:t>
            </w:r>
          </w:p>
        </w:tc>
      </w:tr>
      <w:tr w:rsidR="00F5050B" w:rsidRPr="00930E28" w14:paraId="542B2A9C" w14:textId="77777777" w:rsidTr="00F5050B">
        <w:trPr>
          <w:trHeight w:val="135"/>
        </w:trPr>
        <w:tc>
          <w:tcPr>
            <w:tcW w:w="534" w:type="dxa"/>
          </w:tcPr>
          <w:p w14:paraId="6C200B67"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6</w:t>
            </w:r>
          </w:p>
        </w:tc>
        <w:tc>
          <w:tcPr>
            <w:tcW w:w="2414" w:type="dxa"/>
          </w:tcPr>
          <w:p w14:paraId="24626661"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Pengguna memilih dan tekan lalu tahan </w:t>
            </w:r>
          </w:p>
        </w:tc>
        <w:tc>
          <w:tcPr>
            <w:tcW w:w="5713" w:type="dxa"/>
          </w:tcPr>
          <w:p w14:paraId="6DFE69BB" w14:textId="77777777" w:rsidR="00F5050B" w:rsidRPr="00930E28" w:rsidRDefault="00F5050B" w:rsidP="00F5050B">
            <w:pPr>
              <w:rPr>
                <w:rFonts w:asciiTheme="minorHAnsi" w:hAnsiTheme="minorHAnsi" w:cstheme="minorHAnsi"/>
                <w:sz w:val="24"/>
                <w:szCs w:val="24"/>
              </w:rPr>
            </w:pPr>
          </w:p>
        </w:tc>
      </w:tr>
      <w:tr w:rsidR="00F5050B" w:rsidRPr="00930E28" w14:paraId="4567B7B0" w14:textId="77777777" w:rsidTr="00F5050B">
        <w:trPr>
          <w:trHeight w:val="135"/>
        </w:trPr>
        <w:tc>
          <w:tcPr>
            <w:tcW w:w="534" w:type="dxa"/>
          </w:tcPr>
          <w:p w14:paraId="170E904B"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7</w:t>
            </w:r>
          </w:p>
        </w:tc>
        <w:tc>
          <w:tcPr>
            <w:tcW w:w="2414" w:type="dxa"/>
          </w:tcPr>
          <w:p w14:paraId="24C25D1F" w14:textId="77777777" w:rsidR="00F5050B" w:rsidRPr="00930E28" w:rsidRDefault="00F5050B" w:rsidP="00F5050B">
            <w:pPr>
              <w:rPr>
                <w:rFonts w:asciiTheme="minorHAnsi" w:hAnsiTheme="minorHAnsi" w:cstheme="minorHAnsi"/>
                <w:sz w:val="24"/>
                <w:szCs w:val="24"/>
              </w:rPr>
            </w:pPr>
          </w:p>
        </w:tc>
        <w:tc>
          <w:tcPr>
            <w:tcW w:w="5713" w:type="dxa"/>
          </w:tcPr>
          <w:p w14:paraId="4F7B39DD"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menampilkan action mode untuk melakukan perbaharuan data</w:t>
            </w:r>
          </w:p>
        </w:tc>
      </w:tr>
      <w:tr w:rsidR="00F5050B" w:rsidRPr="00930E28" w14:paraId="5B3724DA" w14:textId="77777777" w:rsidTr="00F5050B">
        <w:trPr>
          <w:trHeight w:val="135"/>
        </w:trPr>
        <w:tc>
          <w:tcPr>
            <w:tcW w:w="534" w:type="dxa"/>
          </w:tcPr>
          <w:p w14:paraId="36FEC410"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8</w:t>
            </w:r>
          </w:p>
        </w:tc>
        <w:tc>
          <w:tcPr>
            <w:tcW w:w="2414" w:type="dxa"/>
          </w:tcPr>
          <w:p w14:paraId="66B46D95"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menu ubah data dosen</w:t>
            </w:r>
          </w:p>
        </w:tc>
        <w:tc>
          <w:tcPr>
            <w:tcW w:w="5713" w:type="dxa"/>
          </w:tcPr>
          <w:p w14:paraId="32DCC9D1" w14:textId="77777777" w:rsidR="00F5050B" w:rsidRPr="00930E28" w:rsidRDefault="00F5050B" w:rsidP="00F5050B">
            <w:pPr>
              <w:rPr>
                <w:rFonts w:asciiTheme="minorHAnsi" w:hAnsiTheme="minorHAnsi" w:cstheme="minorHAnsi"/>
                <w:sz w:val="24"/>
                <w:szCs w:val="24"/>
              </w:rPr>
            </w:pPr>
          </w:p>
        </w:tc>
      </w:tr>
      <w:tr w:rsidR="00F5050B" w:rsidRPr="00930E28" w14:paraId="09A1F6DD" w14:textId="77777777" w:rsidTr="00F5050B">
        <w:trPr>
          <w:trHeight w:val="135"/>
        </w:trPr>
        <w:tc>
          <w:tcPr>
            <w:tcW w:w="534" w:type="dxa"/>
          </w:tcPr>
          <w:p w14:paraId="6D8D956F" w14:textId="77777777" w:rsidR="00F5050B" w:rsidRPr="00930E28" w:rsidRDefault="00F5050B" w:rsidP="00F5050B">
            <w:pPr>
              <w:jc w:val="center"/>
              <w:rPr>
                <w:rFonts w:asciiTheme="minorHAnsi" w:hAnsiTheme="minorHAnsi" w:cstheme="minorHAnsi"/>
                <w:sz w:val="24"/>
                <w:szCs w:val="24"/>
              </w:rPr>
            </w:pPr>
          </w:p>
        </w:tc>
        <w:tc>
          <w:tcPr>
            <w:tcW w:w="2414" w:type="dxa"/>
          </w:tcPr>
          <w:p w14:paraId="6BAAC626" w14:textId="77777777" w:rsidR="00F5050B" w:rsidRPr="00930E28" w:rsidRDefault="00F5050B" w:rsidP="00F5050B">
            <w:pPr>
              <w:rPr>
                <w:rFonts w:asciiTheme="minorHAnsi" w:hAnsiTheme="minorHAnsi" w:cstheme="minorHAnsi"/>
                <w:sz w:val="24"/>
                <w:szCs w:val="24"/>
              </w:rPr>
            </w:pPr>
          </w:p>
        </w:tc>
        <w:tc>
          <w:tcPr>
            <w:tcW w:w="5713" w:type="dxa"/>
          </w:tcPr>
          <w:p w14:paraId="11807F57"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data pada form yang sudah di sediakan</w:t>
            </w:r>
          </w:p>
        </w:tc>
      </w:tr>
      <w:tr w:rsidR="00F5050B" w:rsidRPr="00930E28" w14:paraId="02C47305" w14:textId="77777777" w:rsidTr="00F5050B">
        <w:trPr>
          <w:trHeight w:val="135"/>
        </w:trPr>
        <w:tc>
          <w:tcPr>
            <w:tcW w:w="534" w:type="dxa"/>
          </w:tcPr>
          <w:p w14:paraId="25882FFD"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9</w:t>
            </w:r>
          </w:p>
        </w:tc>
        <w:tc>
          <w:tcPr>
            <w:tcW w:w="2414" w:type="dxa"/>
          </w:tcPr>
          <w:p w14:paraId="74A5BD1F"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Pengguna mengubah salah satu data mahasiswa PA dan klik simpan data </w:t>
            </w:r>
          </w:p>
        </w:tc>
        <w:tc>
          <w:tcPr>
            <w:tcW w:w="5713" w:type="dxa"/>
          </w:tcPr>
          <w:p w14:paraId="155541A7" w14:textId="77777777" w:rsidR="00F5050B" w:rsidRPr="00930E28" w:rsidRDefault="00F5050B" w:rsidP="00F5050B">
            <w:pPr>
              <w:rPr>
                <w:rFonts w:asciiTheme="minorHAnsi" w:hAnsiTheme="minorHAnsi" w:cstheme="minorHAnsi"/>
                <w:sz w:val="24"/>
                <w:szCs w:val="24"/>
              </w:rPr>
            </w:pPr>
          </w:p>
        </w:tc>
      </w:tr>
      <w:tr w:rsidR="00F5050B" w:rsidRPr="00930E28" w14:paraId="75FAC48A" w14:textId="77777777" w:rsidTr="00F5050B">
        <w:trPr>
          <w:trHeight w:val="135"/>
        </w:trPr>
        <w:tc>
          <w:tcPr>
            <w:tcW w:w="534" w:type="dxa"/>
          </w:tcPr>
          <w:p w14:paraId="457D4801" w14:textId="77777777" w:rsidR="00F5050B" w:rsidRPr="00930E28" w:rsidRDefault="00F5050B" w:rsidP="00F5050B">
            <w:pPr>
              <w:jc w:val="center"/>
              <w:rPr>
                <w:rFonts w:asciiTheme="minorHAnsi" w:hAnsiTheme="minorHAnsi" w:cstheme="minorHAnsi"/>
                <w:sz w:val="24"/>
                <w:szCs w:val="24"/>
              </w:rPr>
            </w:pPr>
          </w:p>
        </w:tc>
        <w:tc>
          <w:tcPr>
            <w:tcW w:w="2414" w:type="dxa"/>
          </w:tcPr>
          <w:p w14:paraId="72402940" w14:textId="77777777" w:rsidR="00F5050B" w:rsidRPr="00930E28" w:rsidRDefault="00F5050B" w:rsidP="00F5050B">
            <w:pPr>
              <w:rPr>
                <w:rFonts w:asciiTheme="minorHAnsi" w:hAnsiTheme="minorHAnsi" w:cstheme="minorHAnsi"/>
                <w:sz w:val="24"/>
                <w:szCs w:val="24"/>
              </w:rPr>
            </w:pPr>
          </w:p>
        </w:tc>
        <w:tc>
          <w:tcPr>
            <w:tcW w:w="5713" w:type="dxa"/>
          </w:tcPr>
          <w:p w14:paraId="227B79C2"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pesan “berhasil ubah data mahasiswa”</w:t>
            </w:r>
          </w:p>
        </w:tc>
      </w:tr>
      <w:tr w:rsidR="00F5050B" w:rsidRPr="00930E28" w14:paraId="76F86C9B" w14:textId="77777777" w:rsidTr="00F5050B">
        <w:trPr>
          <w:trHeight w:val="135"/>
        </w:trPr>
        <w:tc>
          <w:tcPr>
            <w:tcW w:w="8661" w:type="dxa"/>
            <w:gridSpan w:val="3"/>
          </w:tcPr>
          <w:p w14:paraId="3052E3C3"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rPr>
              <w:t>Skenario Alternatif</w:t>
            </w:r>
          </w:p>
        </w:tc>
      </w:tr>
      <w:tr w:rsidR="00F5050B" w:rsidRPr="00930E28" w14:paraId="6E28205C" w14:textId="77777777" w:rsidTr="00F5050B">
        <w:trPr>
          <w:trHeight w:val="135"/>
        </w:trPr>
        <w:tc>
          <w:tcPr>
            <w:tcW w:w="534" w:type="dxa"/>
          </w:tcPr>
          <w:p w14:paraId="336B5C10"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38B79F10"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rPr>
              <w:t xml:space="preserve">Pengguna memilih dan klik menu </w:t>
            </w:r>
          </w:p>
        </w:tc>
        <w:tc>
          <w:tcPr>
            <w:tcW w:w="5713" w:type="dxa"/>
          </w:tcPr>
          <w:p w14:paraId="775E0D10" w14:textId="77777777" w:rsidR="00F5050B" w:rsidRPr="00930E28" w:rsidRDefault="00F5050B" w:rsidP="00F5050B">
            <w:pPr>
              <w:rPr>
                <w:rFonts w:asciiTheme="minorHAnsi" w:hAnsiTheme="minorHAnsi" w:cstheme="minorHAnsi"/>
                <w:sz w:val="24"/>
                <w:szCs w:val="24"/>
                <w:lang w:val="id-ID"/>
              </w:rPr>
            </w:pPr>
          </w:p>
        </w:tc>
      </w:tr>
      <w:tr w:rsidR="00F5050B" w:rsidRPr="00930E28" w14:paraId="5EF21BB2" w14:textId="77777777" w:rsidTr="00F5050B">
        <w:trPr>
          <w:trHeight w:val="135"/>
        </w:trPr>
        <w:tc>
          <w:tcPr>
            <w:tcW w:w="534" w:type="dxa"/>
          </w:tcPr>
          <w:p w14:paraId="146E6BE0" w14:textId="77777777" w:rsidR="00F5050B" w:rsidRPr="00930E28" w:rsidRDefault="00F5050B" w:rsidP="00F5050B">
            <w:pPr>
              <w:jc w:val="center"/>
              <w:rPr>
                <w:rFonts w:asciiTheme="minorHAnsi" w:hAnsiTheme="minorHAnsi" w:cstheme="minorHAnsi"/>
                <w:sz w:val="24"/>
                <w:szCs w:val="24"/>
              </w:rPr>
            </w:pPr>
          </w:p>
        </w:tc>
        <w:tc>
          <w:tcPr>
            <w:tcW w:w="2414" w:type="dxa"/>
          </w:tcPr>
          <w:p w14:paraId="6B2D2CFD" w14:textId="77777777" w:rsidR="00F5050B" w:rsidRPr="00930E28" w:rsidRDefault="00F5050B" w:rsidP="00F5050B">
            <w:pPr>
              <w:rPr>
                <w:rFonts w:asciiTheme="minorHAnsi" w:hAnsiTheme="minorHAnsi" w:cstheme="minorHAnsi"/>
                <w:sz w:val="24"/>
                <w:szCs w:val="24"/>
              </w:rPr>
            </w:pPr>
          </w:p>
        </w:tc>
        <w:tc>
          <w:tcPr>
            <w:tcW w:w="5713" w:type="dxa"/>
          </w:tcPr>
          <w:p w14:paraId="3F23E417"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Sistem tidak merespon dan tidak menampilkan halaman yang diinginkan oleh </w:t>
            </w:r>
            <w:proofErr w:type="gramStart"/>
            <w:r w:rsidRPr="00930E28">
              <w:rPr>
                <w:rFonts w:asciiTheme="minorHAnsi" w:hAnsiTheme="minorHAnsi" w:cstheme="minorHAnsi"/>
                <w:sz w:val="24"/>
                <w:szCs w:val="24"/>
              </w:rPr>
              <w:t>pengguna .</w:t>
            </w:r>
            <w:proofErr w:type="gramEnd"/>
          </w:p>
        </w:tc>
      </w:tr>
    </w:tbl>
    <w:p w14:paraId="091D7799" w14:textId="77777777" w:rsidR="00F5050B" w:rsidRPr="00930E28" w:rsidRDefault="00F5050B" w:rsidP="00F5050B">
      <w:pPr>
        <w:rPr>
          <w:sz w:val="24"/>
          <w:szCs w:val="24"/>
        </w:rPr>
      </w:pPr>
    </w:p>
    <w:tbl>
      <w:tblPr>
        <w:tblStyle w:val="TableGrid"/>
        <w:tblW w:w="8661" w:type="dxa"/>
        <w:tblLook w:val="04A0" w:firstRow="1" w:lastRow="0" w:firstColumn="1" w:lastColumn="0" w:noHBand="0" w:noVBand="1"/>
      </w:tblPr>
      <w:tblGrid>
        <w:gridCol w:w="559"/>
        <w:gridCol w:w="2408"/>
        <w:gridCol w:w="5694"/>
      </w:tblGrid>
      <w:tr w:rsidR="00F5050B" w:rsidRPr="00930E28" w14:paraId="50823B61" w14:textId="77777777" w:rsidTr="00F5050B">
        <w:tc>
          <w:tcPr>
            <w:tcW w:w="534" w:type="dxa"/>
          </w:tcPr>
          <w:p w14:paraId="4A81ECB1"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75622068"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14</w:t>
            </w:r>
          </w:p>
        </w:tc>
      </w:tr>
      <w:tr w:rsidR="00F5050B" w:rsidRPr="00930E28" w14:paraId="4D562203" w14:textId="77777777" w:rsidTr="00F5050B">
        <w:tc>
          <w:tcPr>
            <w:tcW w:w="2948" w:type="dxa"/>
            <w:gridSpan w:val="2"/>
          </w:tcPr>
          <w:p w14:paraId="2F2CCCFC"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64C0A3B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M</w:t>
            </w:r>
            <w:r w:rsidRPr="00930E28">
              <w:rPr>
                <w:rFonts w:asciiTheme="minorHAnsi" w:hAnsiTheme="minorHAnsi" w:cstheme="minorHAnsi"/>
                <w:sz w:val="24"/>
                <w:szCs w:val="24"/>
              </w:rPr>
              <w:t>elihat</w:t>
            </w:r>
            <w:r w:rsidRPr="00930E28">
              <w:rPr>
                <w:rFonts w:asciiTheme="minorHAnsi" w:hAnsiTheme="minorHAnsi" w:cstheme="minorHAnsi"/>
                <w:sz w:val="24"/>
                <w:szCs w:val="24"/>
                <w:lang w:val="id-ID"/>
              </w:rPr>
              <w:t xml:space="preserve"> informasi kegiatan PA</w:t>
            </w:r>
          </w:p>
        </w:tc>
      </w:tr>
      <w:tr w:rsidR="00F5050B" w:rsidRPr="00930E28" w14:paraId="168F5BF6" w14:textId="77777777" w:rsidTr="00F5050B">
        <w:trPr>
          <w:trHeight w:val="70"/>
        </w:trPr>
        <w:tc>
          <w:tcPr>
            <w:tcW w:w="2948" w:type="dxa"/>
            <w:gridSpan w:val="2"/>
          </w:tcPr>
          <w:p w14:paraId="7C63A833"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1638A7F0"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Koordinator matakuliah PA</w:t>
            </w:r>
          </w:p>
        </w:tc>
      </w:tr>
      <w:tr w:rsidR="00F5050B" w:rsidRPr="00930E28" w14:paraId="6A0F08F3" w14:textId="77777777" w:rsidTr="00F5050B">
        <w:trPr>
          <w:trHeight w:val="70"/>
        </w:trPr>
        <w:tc>
          <w:tcPr>
            <w:tcW w:w="2948" w:type="dxa"/>
            <w:gridSpan w:val="2"/>
          </w:tcPr>
          <w:p w14:paraId="14C7A192"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Deskripsi</w:t>
            </w:r>
          </w:p>
        </w:tc>
        <w:tc>
          <w:tcPr>
            <w:tcW w:w="5713" w:type="dxa"/>
          </w:tcPr>
          <w:p w14:paraId="498E102A"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Melihat informasi PA yang sudah dibuath</w:t>
            </w:r>
          </w:p>
        </w:tc>
      </w:tr>
      <w:tr w:rsidR="00F5050B" w:rsidRPr="00930E28" w14:paraId="318D92D3" w14:textId="77777777" w:rsidTr="00F5050B">
        <w:trPr>
          <w:trHeight w:val="70"/>
        </w:trPr>
        <w:tc>
          <w:tcPr>
            <w:tcW w:w="2948" w:type="dxa"/>
            <w:gridSpan w:val="2"/>
          </w:tcPr>
          <w:p w14:paraId="5DD74F7B"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Pre-condition</w:t>
            </w:r>
          </w:p>
        </w:tc>
        <w:tc>
          <w:tcPr>
            <w:tcW w:w="5713" w:type="dxa"/>
          </w:tcPr>
          <w:p w14:paraId="28110F88"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Aktor ingin</w:t>
            </w:r>
            <w:r w:rsidRPr="00930E28">
              <w:rPr>
                <w:rFonts w:asciiTheme="minorHAnsi" w:hAnsiTheme="minorHAnsi" w:cstheme="minorHAnsi"/>
                <w:sz w:val="24"/>
                <w:szCs w:val="24"/>
              </w:rPr>
              <w:t xml:space="preserve"> Melihat informasi kegiatan PA </w:t>
            </w:r>
          </w:p>
        </w:tc>
      </w:tr>
      <w:tr w:rsidR="00F5050B" w:rsidRPr="00930E28" w14:paraId="58E5309E" w14:textId="77777777" w:rsidTr="00F5050B">
        <w:trPr>
          <w:trHeight w:val="70"/>
        </w:trPr>
        <w:tc>
          <w:tcPr>
            <w:tcW w:w="2948" w:type="dxa"/>
            <w:gridSpan w:val="2"/>
          </w:tcPr>
          <w:p w14:paraId="1F4667E5"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Post-condition</w:t>
            </w:r>
          </w:p>
        </w:tc>
        <w:tc>
          <w:tcPr>
            <w:tcW w:w="5713" w:type="dxa"/>
          </w:tcPr>
          <w:p w14:paraId="6B0C7B5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telah </w:t>
            </w:r>
            <w:r w:rsidRPr="00930E28">
              <w:rPr>
                <w:rFonts w:asciiTheme="minorHAnsi" w:hAnsiTheme="minorHAnsi" w:cstheme="minorHAnsi"/>
                <w:sz w:val="24"/>
                <w:szCs w:val="24"/>
              </w:rPr>
              <w:t>Melihat informasi kegiatan PA</w:t>
            </w:r>
          </w:p>
        </w:tc>
      </w:tr>
      <w:tr w:rsidR="00F5050B" w:rsidRPr="00930E28" w14:paraId="3520A150" w14:textId="77777777" w:rsidTr="00F5050B">
        <w:trPr>
          <w:trHeight w:val="70"/>
        </w:trPr>
        <w:tc>
          <w:tcPr>
            <w:tcW w:w="8661" w:type="dxa"/>
            <w:gridSpan w:val="3"/>
          </w:tcPr>
          <w:p w14:paraId="6B87003A"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05DDA1A9" w14:textId="77777777" w:rsidTr="00F5050B">
        <w:trPr>
          <w:trHeight w:val="135"/>
        </w:trPr>
        <w:tc>
          <w:tcPr>
            <w:tcW w:w="534" w:type="dxa"/>
          </w:tcPr>
          <w:p w14:paraId="3FD957CC"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2414" w:type="dxa"/>
          </w:tcPr>
          <w:p w14:paraId="100A0FDE"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6D0F7A8F"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5957786E" w14:textId="77777777" w:rsidTr="00F5050B">
        <w:trPr>
          <w:trHeight w:val="135"/>
        </w:trPr>
        <w:tc>
          <w:tcPr>
            <w:tcW w:w="534" w:type="dxa"/>
          </w:tcPr>
          <w:p w14:paraId="228F7E7A"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75F3DCFE"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menu proyek akhir</w:t>
            </w:r>
          </w:p>
        </w:tc>
        <w:tc>
          <w:tcPr>
            <w:tcW w:w="5713" w:type="dxa"/>
          </w:tcPr>
          <w:p w14:paraId="2771F1D6" w14:textId="77777777" w:rsidR="00F5050B" w:rsidRPr="00930E28" w:rsidRDefault="00F5050B" w:rsidP="00F5050B">
            <w:pPr>
              <w:jc w:val="center"/>
              <w:rPr>
                <w:rFonts w:asciiTheme="minorHAnsi" w:hAnsiTheme="minorHAnsi" w:cstheme="minorHAnsi"/>
                <w:sz w:val="24"/>
                <w:szCs w:val="24"/>
                <w:lang w:val="id-ID"/>
              </w:rPr>
            </w:pPr>
          </w:p>
        </w:tc>
      </w:tr>
      <w:tr w:rsidR="00F5050B" w:rsidRPr="00930E28" w14:paraId="0A20049C" w14:textId="77777777" w:rsidTr="00F5050B">
        <w:trPr>
          <w:trHeight w:val="135"/>
        </w:trPr>
        <w:tc>
          <w:tcPr>
            <w:tcW w:w="534" w:type="dxa"/>
          </w:tcPr>
          <w:p w14:paraId="0BB3FE10"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2</w:t>
            </w:r>
          </w:p>
        </w:tc>
        <w:tc>
          <w:tcPr>
            <w:tcW w:w="2414" w:type="dxa"/>
          </w:tcPr>
          <w:p w14:paraId="13266715" w14:textId="77777777" w:rsidR="00F5050B" w:rsidRPr="00930E28" w:rsidRDefault="00F5050B" w:rsidP="00F5050B">
            <w:pPr>
              <w:jc w:val="center"/>
              <w:rPr>
                <w:rFonts w:asciiTheme="minorHAnsi" w:hAnsiTheme="minorHAnsi" w:cstheme="minorHAnsi"/>
                <w:sz w:val="24"/>
                <w:szCs w:val="24"/>
              </w:rPr>
            </w:pPr>
          </w:p>
        </w:tc>
        <w:tc>
          <w:tcPr>
            <w:tcW w:w="5713" w:type="dxa"/>
          </w:tcPr>
          <w:p w14:paraId="434D5E1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sub menu dari menu proyek akhir</w:t>
            </w:r>
          </w:p>
        </w:tc>
      </w:tr>
      <w:tr w:rsidR="00F5050B" w:rsidRPr="00930E28" w14:paraId="31DE8689" w14:textId="77777777" w:rsidTr="00F5050B">
        <w:trPr>
          <w:trHeight w:val="135"/>
        </w:trPr>
        <w:tc>
          <w:tcPr>
            <w:tcW w:w="534" w:type="dxa"/>
          </w:tcPr>
          <w:p w14:paraId="095D7D23"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3</w:t>
            </w:r>
          </w:p>
        </w:tc>
        <w:tc>
          <w:tcPr>
            <w:tcW w:w="2414" w:type="dxa"/>
          </w:tcPr>
          <w:p w14:paraId="62965E7C"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lihat informasi PA</w:t>
            </w:r>
          </w:p>
        </w:tc>
        <w:tc>
          <w:tcPr>
            <w:tcW w:w="5713" w:type="dxa"/>
          </w:tcPr>
          <w:p w14:paraId="3DB3B2C8" w14:textId="77777777" w:rsidR="00F5050B" w:rsidRPr="00930E28" w:rsidRDefault="00F5050B" w:rsidP="00F5050B">
            <w:pPr>
              <w:rPr>
                <w:rFonts w:asciiTheme="minorHAnsi" w:hAnsiTheme="minorHAnsi" w:cstheme="minorHAnsi"/>
                <w:sz w:val="24"/>
                <w:szCs w:val="24"/>
              </w:rPr>
            </w:pPr>
          </w:p>
        </w:tc>
      </w:tr>
      <w:tr w:rsidR="00F5050B" w:rsidRPr="00930E28" w14:paraId="0A9FC6D5" w14:textId="77777777" w:rsidTr="00F5050B">
        <w:trPr>
          <w:trHeight w:val="135"/>
        </w:trPr>
        <w:tc>
          <w:tcPr>
            <w:tcW w:w="534" w:type="dxa"/>
          </w:tcPr>
          <w:p w14:paraId="40DC147B"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4</w:t>
            </w:r>
          </w:p>
        </w:tc>
        <w:tc>
          <w:tcPr>
            <w:tcW w:w="2414" w:type="dxa"/>
          </w:tcPr>
          <w:p w14:paraId="560A7CF0" w14:textId="77777777" w:rsidR="00F5050B" w:rsidRPr="00930E28" w:rsidRDefault="00F5050B" w:rsidP="00F5050B">
            <w:pPr>
              <w:rPr>
                <w:rFonts w:asciiTheme="minorHAnsi" w:hAnsiTheme="minorHAnsi" w:cstheme="minorHAnsi"/>
                <w:sz w:val="24"/>
                <w:szCs w:val="24"/>
              </w:rPr>
            </w:pPr>
          </w:p>
        </w:tc>
        <w:tc>
          <w:tcPr>
            <w:tcW w:w="5713" w:type="dxa"/>
          </w:tcPr>
          <w:p w14:paraId="6B67DD40"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halaman dari lihat informasi PA</w:t>
            </w:r>
          </w:p>
        </w:tc>
      </w:tr>
      <w:tr w:rsidR="00F5050B" w:rsidRPr="00930E28" w14:paraId="7115D168" w14:textId="77777777" w:rsidTr="00F5050B">
        <w:trPr>
          <w:trHeight w:val="135"/>
        </w:trPr>
        <w:tc>
          <w:tcPr>
            <w:tcW w:w="534" w:type="dxa"/>
          </w:tcPr>
          <w:p w14:paraId="2E9B801E"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5</w:t>
            </w:r>
          </w:p>
        </w:tc>
        <w:tc>
          <w:tcPr>
            <w:tcW w:w="2414" w:type="dxa"/>
          </w:tcPr>
          <w:p w14:paraId="1E8ED538" w14:textId="77777777" w:rsidR="00F5050B" w:rsidRPr="00930E28" w:rsidRDefault="00F5050B" w:rsidP="00F5050B">
            <w:pPr>
              <w:rPr>
                <w:rFonts w:asciiTheme="minorHAnsi" w:hAnsiTheme="minorHAnsi" w:cstheme="minorHAnsi"/>
                <w:sz w:val="24"/>
                <w:szCs w:val="24"/>
              </w:rPr>
            </w:pPr>
          </w:p>
        </w:tc>
        <w:tc>
          <w:tcPr>
            <w:tcW w:w="5713" w:type="dxa"/>
          </w:tcPr>
          <w:p w14:paraId="68968268"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menampilkan daftar informasi yang telah dibuat</w:t>
            </w:r>
          </w:p>
        </w:tc>
      </w:tr>
      <w:tr w:rsidR="00F5050B" w:rsidRPr="00930E28" w14:paraId="02BFC1BC" w14:textId="77777777" w:rsidTr="00F5050B">
        <w:trPr>
          <w:trHeight w:val="135"/>
        </w:trPr>
        <w:tc>
          <w:tcPr>
            <w:tcW w:w="8661" w:type="dxa"/>
            <w:gridSpan w:val="3"/>
          </w:tcPr>
          <w:p w14:paraId="6D0F65C2"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rPr>
              <w:lastRenderedPageBreak/>
              <w:t>Skenario Alternatif</w:t>
            </w:r>
          </w:p>
        </w:tc>
      </w:tr>
      <w:tr w:rsidR="00F5050B" w:rsidRPr="00930E28" w14:paraId="7DC6FAA8" w14:textId="77777777" w:rsidTr="00F5050B">
        <w:trPr>
          <w:trHeight w:val="135"/>
        </w:trPr>
        <w:tc>
          <w:tcPr>
            <w:tcW w:w="534" w:type="dxa"/>
          </w:tcPr>
          <w:p w14:paraId="1177FF53"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438AC535"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rPr>
              <w:t>Pengguna memilih dan klik menu lihat informasi PA</w:t>
            </w:r>
          </w:p>
        </w:tc>
        <w:tc>
          <w:tcPr>
            <w:tcW w:w="5713" w:type="dxa"/>
          </w:tcPr>
          <w:p w14:paraId="3DBC599F" w14:textId="77777777" w:rsidR="00F5050B" w:rsidRPr="00930E28" w:rsidRDefault="00F5050B" w:rsidP="00F5050B">
            <w:pPr>
              <w:rPr>
                <w:rFonts w:asciiTheme="minorHAnsi" w:hAnsiTheme="minorHAnsi" w:cstheme="minorHAnsi"/>
                <w:sz w:val="24"/>
                <w:szCs w:val="24"/>
                <w:lang w:val="id-ID"/>
              </w:rPr>
            </w:pPr>
          </w:p>
        </w:tc>
      </w:tr>
      <w:tr w:rsidR="00F5050B" w:rsidRPr="00930E28" w14:paraId="33803750" w14:textId="77777777" w:rsidTr="00F5050B">
        <w:trPr>
          <w:trHeight w:val="135"/>
        </w:trPr>
        <w:tc>
          <w:tcPr>
            <w:tcW w:w="534" w:type="dxa"/>
          </w:tcPr>
          <w:p w14:paraId="558AED53" w14:textId="77777777" w:rsidR="00F5050B" w:rsidRPr="00930E28" w:rsidRDefault="00F5050B" w:rsidP="00F5050B">
            <w:pPr>
              <w:jc w:val="center"/>
              <w:rPr>
                <w:rFonts w:asciiTheme="minorHAnsi" w:hAnsiTheme="minorHAnsi" w:cstheme="minorHAnsi"/>
                <w:sz w:val="24"/>
                <w:szCs w:val="24"/>
              </w:rPr>
            </w:pPr>
          </w:p>
        </w:tc>
        <w:tc>
          <w:tcPr>
            <w:tcW w:w="2414" w:type="dxa"/>
          </w:tcPr>
          <w:p w14:paraId="4DBF7161" w14:textId="77777777" w:rsidR="00F5050B" w:rsidRPr="00930E28" w:rsidRDefault="00F5050B" w:rsidP="00F5050B">
            <w:pPr>
              <w:rPr>
                <w:rFonts w:asciiTheme="minorHAnsi" w:hAnsiTheme="minorHAnsi" w:cstheme="minorHAnsi"/>
                <w:sz w:val="24"/>
                <w:szCs w:val="24"/>
              </w:rPr>
            </w:pPr>
          </w:p>
        </w:tc>
        <w:tc>
          <w:tcPr>
            <w:tcW w:w="5713" w:type="dxa"/>
          </w:tcPr>
          <w:p w14:paraId="446D631D"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Sistem tidak merespon dan tidak menampilkan halaman yang diinginkan oleh </w:t>
            </w:r>
            <w:proofErr w:type="gramStart"/>
            <w:r w:rsidRPr="00930E28">
              <w:rPr>
                <w:rFonts w:asciiTheme="minorHAnsi" w:hAnsiTheme="minorHAnsi" w:cstheme="minorHAnsi"/>
                <w:sz w:val="24"/>
                <w:szCs w:val="24"/>
              </w:rPr>
              <w:t>pengguna .</w:t>
            </w:r>
            <w:proofErr w:type="gramEnd"/>
          </w:p>
        </w:tc>
      </w:tr>
    </w:tbl>
    <w:p w14:paraId="58D6C17E" w14:textId="77777777" w:rsidR="00F5050B" w:rsidRPr="00930E28" w:rsidRDefault="00F5050B" w:rsidP="00F5050B">
      <w:pPr>
        <w:rPr>
          <w:sz w:val="24"/>
          <w:szCs w:val="24"/>
        </w:rPr>
      </w:pPr>
    </w:p>
    <w:tbl>
      <w:tblPr>
        <w:tblStyle w:val="TableGrid"/>
        <w:tblW w:w="8661" w:type="dxa"/>
        <w:tblLook w:val="04A0" w:firstRow="1" w:lastRow="0" w:firstColumn="1" w:lastColumn="0" w:noHBand="0" w:noVBand="1"/>
      </w:tblPr>
      <w:tblGrid>
        <w:gridCol w:w="559"/>
        <w:gridCol w:w="2409"/>
        <w:gridCol w:w="5693"/>
      </w:tblGrid>
      <w:tr w:rsidR="00F5050B" w:rsidRPr="00930E28" w14:paraId="697830B4" w14:textId="77777777" w:rsidTr="00F5050B">
        <w:tc>
          <w:tcPr>
            <w:tcW w:w="534" w:type="dxa"/>
          </w:tcPr>
          <w:p w14:paraId="41C9D8EA"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77935030"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1</w:t>
            </w:r>
            <w:r w:rsidRPr="00930E28">
              <w:rPr>
                <w:rFonts w:asciiTheme="minorHAnsi" w:hAnsiTheme="minorHAnsi" w:cstheme="minorHAnsi"/>
                <w:sz w:val="24"/>
                <w:szCs w:val="24"/>
              </w:rPr>
              <w:t>5</w:t>
            </w:r>
          </w:p>
        </w:tc>
      </w:tr>
      <w:tr w:rsidR="00F5050B" w:rsidRPr="00930E28" w14:paraId="27E23FDF" w14:textId="77777777" w:rsidTr="00F5050B">
        <w:tc>
          <w:tcPr>
            <w:tcW w:w="2948" w:type="dxa"/>
            <w:gridSpan w:val="2"/>
          </w:tcPr>
          <w:p w14:paraId="42F15F8D"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40EB8F38"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M</w:t>
            </w:r>
            <w:r w:rsidRPr="00930E28">
              <w:rPr>
                <w:rFonts w:asciiTheme="minorHAnsi" w:hAnsiTheme="minorHAnsi" w:cstheme="minorHAnsi"/>
                <w:sz w:val="24"/>
                <w:szCs w:val="24"/>
              </w:rPr>
              <w:t>engubah</w:t>
            </w:r>
            <w:r w:rsidRPr="00930E28">
              <w:rPr>
                <w:rFonts w:asciiTheme="minorHAnsi" w:hAnsiTheme="minorHAnsi" w:cstheme="minorHAnsi"/>
                <w:sz w:val="24"/>
                <w:szCs w:val="24"/>
                <w:lang w:val="id-ID"/>
              </w:rPr>
              <w:t xml:space="preserve"> informasi kegiatan PA</w:t>
            </w:r>
          </w:p>
        </w:tc>
      </w:tr>
      <w:tr w:rsidR="00F5050B" w:rsidRPr="00930E28" w14:paraId="182F5143" w14:textId="77777777" w:rsidTr="00F5050B">
        <w:trPr>
          <w:trHeight w:val="70"/>
        </w:trPr>
        <w:tc>
          <w:tcPr>
            <w:tcW w:w="2948" w:type="dxa"/>
            <w:gridSpan w:val="2"/>
          </w:tcPr>
          <w:p w14:paraId="2DB91066"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2FB6F059"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Koordinator matakuliah PA</w:t>
            </w:r>
          </w:p>
        </w:tc>
      </w:tr>
      <w:tr w:rsidR="00F5050B" w:rsidRPr="00930E28" w14:paraId="162E241D" w14:textId="77777777" w:rsidTr="00F5050B">
        <w:trPr>
          <w:trHeight w:val="70"/>
        </w:trPr>
        <w:tc>
          <w:tcPr>
            <w:tcW w:w="2948" w:type="dxa"/>
            <w:gridSpan w:val="2"/>
          </w:tcPr>
          <w:p w14:paraId="6A4D4364"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Deskripsi</w:t>
            </w:r>
          </w:p>
        </w:tc>
        <w:tc>
          <w:tcPr>
            <w:tcW w:w="5713" w:type="dxa"/>
          </w:tcPr>
          <w:p w14:paraId="311F3B2E"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Mengubah informasi PA yang sudah dibuat</w:t>
            </w:r>
          </w:p>
        </w:tc>
      </w:tr>
      <w:tr w:rsidR="00F5050B" w:rsidRPr="00930E28" w14:paraId="6051CDCE" w14:textId="77777777" w:rsidTr="00F5050B">
        <w:trPr>
          <w:trHeight w:val="70"/>
        </w:trPr>
        <w:tc>
          <w:tcPr>
            <w:tcW w:w="2948" w:type="dxa"/>
            <w:gridSpan w:val="2"/>
          </w:tcPr>
          <w:p w14:paraId="032C1C32"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Pre-condition</w:t>
            </w:r>
          </w:p>
        </w:tc>
        <w:tc>
          <w:tcPr>
            <w:tcW w:w="5713" w:type="dxa"/>
          </w:tcPr>
          <w:p w14:paraId="4E424B5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Aktor ingin</w:t>
            </w:r>
            <w:r w:rsidRPr="00930E28">
              <w:rPr>
                <w:rFonts w:asciiTheme="minorHAnsi" w:hAnsiTheme="minorHAnsi" w:cstheme="minorHAnsi"/>
                <w:sz w:val="24"/>
                <w:szCs w:val="24"/>
              </w:rPr>
              <w:t xml:space="preserve"> mengubah informasi kegiatan PA </w:t>
            </w:r>
          </w:p>
        </w:tc>
      </w:tr>
      <w:tr w:rsidR="00F5050B" w:rsidRPr="00930E28" w14:paraId="0BD373FE" w14:textId="77777777" w:rsidTr="00F5050B">
        <w:trPr>
          <w:trHeight w:val="70"/>
        </w:trPr>
        <w:tc>
          <w:tcPr>
            <w:tcW w:w="2948" w:type="dxa"/>
            <w:gridSpan w:val="2"/>
          </w:tcPr>
          <w:p w14:paraId="3D515052"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Post-condition</w:t>
            </w:r>
          </w:p>
        </w:tc>
        <w:tc>
          <w:tcPr>
            <w:tcW w:w="5713" w:type="dxa"/>
          </w:tcPr>
          <w:p w14:paraId="7383369F"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telah </w:t>
            </w:r>
            <w:r w:rsidRPr="00930E28">
              <w:rPr>
                <w:rFonts w:asciiTheme="minorHAnsi" w:hAnsiTheme="minorHAnsi" w:cstheme="minorHAnsi"/>
                <w:sz w:val="24"/>
                <w:szCs w:val="24"/>
              </w:rPr>
              <w:t>Meengubah informasi kegiatan PA</w:t>
            </w:r>
          </w:p>
        </w:tc>
      </w:tr>
      <w:tr w:rsidR="00F5050B" w:rsidRPr="00930E28" w14:paraId="35B84D99" w14:textId="77777777" w:rsidTr="00F5050B">
        <w:trPr>
          <w:trHeight w:val="70"/>
        </w:trPr>
        <w:tc>
          <w:tcPr>
            <w:tcW w:w="8661" w:type="dxa"/>
            <w:gridSpan w:val="3"/>
          </w:tcPr>
          <w:p w14:paraId="4A157F0F"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3561A36D" w14:textId="77777777" w:rsidTr="00F5050B">
        <w:trPr>
          <w:trHeight w:val="135"/>
        </w:trPr>
        <w:tc>
          <w:tcPr>
            <w:tcW w:w="534" w:type="dxa"/>
          </w:tcPr>
          <w:p w14:paraId="7A85B6AD"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2414" w:type="dxa"/>
          </w:tcPr>
          <w:p w14:paraId="76BE11B7"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74BA97E2"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1B476194" w14:textId="77777777" w:rsidTr="00F5050B">
        <w:trPr>
          <w:trHeight w:val="135"/>
        </w:trPr>
        <w:tc>
          <w:tcPr>
            <w:tcW w:w="534" w:type="dxa"/>
          </w:tcPr>
          <w:p w14:paraId="7DC75CD8"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6441B8E9"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menu proyek akhir</w:t>
            </w:r>
          </w:p>
        </w:tc>
        <w:tc>
          <w:tcPr>
            <w:tcW w:w="5713" w:type="dxa"/>
          </w:tcPr>
          <w:p w14:paraId="485FB8F5" w14:textId="77777777" w:rsidR="00F5050B" w:rsidRPr="00930E28" w:rsidRDefault="00F5050B" w:rsidP="00F5050B">
            <w:pPr>
              <w:jc w:val="center"/>
              <w:rPr>
                <w:rFonts w:asciiTheme="minorHAnsi" w:hAnsiTheme="minorHAnsi" w:cstheme="minorHAnsi"/>
                <w:sz w:val="24"/>
                <w:szCs w:val="24"/>
                <w:lang w:val="id-ID"/>
              </w:rPr>
            </w:pPr>
          </w:p>
        </w:tc>
      </w:tr>
      <w:tr w:rsidR="00F5050B" w:rsidRPr="00930E28" w14:paraId="64DE343F" w14:textId="77777777" w:rsidTr="00F5050B">
        <w:trPr>
          <w:trHeight w:val="135"/>
        </w:trPr>
        <w:tc>
          <w:tcPr>
            <w:tcW w:w="534" w:type="dxa"/>
          </w:tcPr>
          <w:p w14:paraId="1C7724B0"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2</w:t>
            </w:r>
          </w:p>
        </w:tc>
        <w:tc>
          <w:tcPr>
            <w:tcW w:w="2414" w:type="dxa"/>
          </w:tcPr>
          <w:p w14:paraId="21C73713" w14:textId="77777777" w:rsidR="00F5050B" w:rsidRPr="00930E28" w:rsidRDefault="00F5050B" w:rsidP="00F5050B">
            <w:pPr>
              <w:jc w:val="center"/>
              <w:rPr>
                <w:rFonts w:asciiTheme="minorHAnsi" w:hAnsiTheme="minorHAnsi" w:cstheme="minorHAnsi"/>
                <w:sz w:val="24"/>
                <w:szCs w:val="24"/>
              </w:rPr>
            </w:pPr>
          </w:p>
        </w:tc>
        <w:tc>
          <w:tcPr>
            <w:tcW w:w="5713" w:type="dxa"/>
          </w:tcPr>
          <w:p w14:paraId="7298A42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sub menu dari menu proyek akhir</w:t>
            </w:r>
          </w:p>
        </w:tc>
      </w:tr>
      <w:tr w:rsidR="00F5050B" w:rsidRPr="00930E28" w14:paraId="3CE78249" w14:textId="77777777" w:rsidTr="00F5050B">
        <w:trPr>
          <w:trHeight w:val="135"/>
        </w:trPr>
        <w:tc>
          <w:tcPr>
            <w:tcW w:w="534" w:type="dxa"/>
          </w:tcPr>
          <w:p w14:paraId="3B874B33"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3</w:t>
            </w:r>
          </w:p>
        </w:tc>
        <w:tc>
          <w:tcPr>
            <w:tcW w:w="2414" w:type="dxa"/>
          </w:tcPr>
          <w:p w14:paraId="505CB619"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lihat informasi PA</w:t>
            </w:r>
          </w:p>
        </w:tc>
        <w:tc>
          <w:tcPr>
            <w:tcW w:w="5713" w:type="dxa"/>
          </w:tcPr>
          <w:p w14:paraId="0FC2BD5E" w14:textId="77777777" w:rsidR="00F5050B" w:rsidRPr="00930E28" w:rsidRDefault="00F5050B" w:rsidP="00F5050B">
            <w:pPr>
              <w:rPr>
                <w:rFonts w:asciiTheme="minorHAnsi" w:hAnsiTheme="minorHAnsi" w:cstheme="minorHAnsi"/>
                <w:sz w:val="24"/>
                <w:szCs w:val="24"/>
              </w:rPr>
            </w:pPr>
          </w:p>
        </w:tc>
      </w:tr>
      <w:tr w:rsidR="00F5050B" w:rsidRPr="00930E28" w14:paraId="05B71772" w14:textId="77777777" w:rsidTr="00F5050B">
        <w:trPr>
          <w:trHeight w:val="135"/>
        </w:trPr>
        <w:tc>
          <w:tcPr>
            <w:tcW w:w="534" w:type="dxa"/>
          </w:tcPr>
          <w:p w14:paraId="187DFAC5"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4</w:t>
            </w:r>
          </w:p>
        </w:tc>
        <w:tc>
          <w:tcPr>
            <w:tcW w:w="2414" w:type="dxa"/>
          </w:tcPr>
          <w:p w14:paraId="340A1FA6" w14:textId="77777777" w:rsidR="00F5050B" w:rsidRPr="00930E28" w:rsidRDefault="00F5050B" w:rsidP="00F5050B">
            <w:pPr>
              <w:rPr>
                <w:rFonts w:asciiTheme="minorHAnsi" w:hAnsiTheme="minorHAnsi" w:cstheme="minorHAnsi"/>
                <w:sz w:val="24"/>
                <w:szCs w:val="24"/>
              </w:rPr>
            </w:pPr>
          </w:p>
        </w:tc>
        <w:tc>
          <w:tcPr>
            <w:tcW w:w="5713" w:type="dxa"/>
          </w:tcPr>
          <w:p w14:paraId="036CF31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halaman dari lihat informasi PA</w:t>
            </w:r>
          </w:p>
        </w:tc>
      </w:tr>
      <w:tr w:rsidR="00F5050B" w:rsidRPr="00930E28" w14:paraId="21C876CC" w14:textId="77777777" w:rsidTr="00F5050B">
        <w:trPr>
          <w:trHeight w:val="135"/>
        </w:trPr>
        <w:tc>
          <w:tcPr>
            <w:tcW w:w="534" w:type="dxa"/>
          </w:tcPr>
          <w:p w14:paraId="5C0B3293"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5</w:t>
            </w:r>
          </w:p>
        </w:tc>
        <w:tc>
          <w:tcPr>
            <w:tcW w:w="2414" w:type="dxa"/>
          </w:tcPr>
          <w:p w14:paraId="34A01A27" w14:textId="77777777" w:rsidR="00F5050B" w:rsidRPr="00930E28" w:rsidRDefault="00F5050B" w:rsidP="00F5050B">
            <w:pPr>
              <w:rPr>
                <w:rFonts w:asciiTheme="minorHAnsi" w:hAnsiTheme="minorHAnsi" w:cstheme="minorHAnsi"/>
                <w:sz w:val="24"/>
                <w:szCs w:val="24"/>
              </w:rPr>
            </w:pPr>
          </w:p>
        </w:tc>
        <w:tc>
          <w:tcPr>
            <w:tcW w:w="5713" w:type="dxa"/>
          </w:tcPr>
          <w:p w14:paraId="7D182175"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menampilkan daftar informasi yang telah dibuat</w:t>
            </w:r>
          </w:p>
        </w:tc>
      </w:tr>
      <w:tr w:rsidR="00F5050B" w:rsidRPr="00930E28" w14:paraId="44EDE01D" w14:textId="77777777" w:rsidTr="00F5050B">
        <w:trPr>
          <w:trHeight w:val="135"/>
        </w:trPr>
        <w:tc>
          <w:tcPr>
            <w:tcW w:w="534" w:type="dxa"/>
          </w:tcPr>
          <w:p w14:paraId="22823C2A"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6</w:t>
            </w:r>
          </w:p>
        </w:tc>
        <w:tc>
          <w:tcPr>
            <w:tcW w:w="2414" w:type="dxa"/>
          </w:tcPr>
          <w:p w14:paraId="794AD8BE"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tahan salah satu informasi</w:t>
            </w:r>
          </w:p>
        </w:tc>
        <w:tc>
          <w:tcPr>
            <w:tcW w:w="5713" w:type="dxa"/>
          </w:tcPr>
          <w:p w14:paraId="4769E7C9" w14:textId="77777777" w:rsidR="00F5050B" w:rsidRPr="00930E28" w:rsidRDefault="00F5050B" w:rsidP="00F5050B">
            <w:pPr>
              <w:rPr>
                <w:rFonts w:asciiTheme="minorHAnsi" w:hAnsiTheme="minorHAnsi" w:cstheme="minorHAnsi"/>
                <w:sz w:val="24"/>
                <w:szCs w:val="24"/>
              </w:rPr>
            </w:pPr>
          </w:p>
        </w:tc>
      </w:tr>
      <w:tr w:rsidR="00F5050B" w:rsidRPr="00930E28" w14:paraId="5B51A8BA" w14:textId="77777777" w:rsidTr="00F5050B">
        <w:trPr>
          <w:trHeight w:val="135"/>
        </w:trPr>
        <w:tc>
          <w:tcPr>
            <w:tcW w:w="534" w:type="dxa"/>
          </w:tcPr>
          <w:p w14:paraId="74BB870F" w14:textId="77777777" w:rsidR="00F5050B" w:rsidRPr="00930E28" w:rsidRDefault="00F5050B" w:rsidP="00F5050B">
            <w:pPr>
              <w:jc w:val="center"/>
              <w:rPr>
                <w:rFonts w:asciiTheme="minorHAnsi" w:hAnsiTheme="minorHAnsi" w:cstheme="minorHAnsi"/>
                <w:sz w:val="24"/>
                <w:szCs w:val="24"/>
              </w:rPr>
            </w:pPr>
          </w:p>
        </w:tc>
        <w:tc>
          <w:tcPr>
            <w:tcW w:w="2414" w:type="dxa"/>
          </w:tcPr>
          <w:p w14:paraId="59393213" w14:textId="77777777" w:rsidR="00F5050B" w:rsidRPr="00930E28" w:rsidRDefault="00F5050B" w:rsidP="00F5050B">
            <w:pPr>
              <w:rPr>
                <w:rFonts w:asciiTheme="minorHAnsi" w:hAnsiTheme="minorHAnsi" w:cstheme="minorHAnsi"/>
                <w:sz w:val="24"/>
                <w:szCs w:val="24"/>
              </w:rPr>
            </w:pPr>
          </w:p>
        </w:tc>
        <w:tc>
          <w:tcPr>
            <w:tcW w:w="5713" w:type="dxa"/>
          </w:tcPr>
          <w:p w14:paraId="0242E4D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menu action mode untuk perbaharuan data</w:t>
            </w:r>
          </w:p>
        </w:tc>
      </w:tr>
      <w:tr w:rsidR="00F5050B" w:rsidRPr="00930E28" w14:paraId="20170F3C" w14:textId="77777777" w:rsidTr="00F5050B">
        <w:trPr>
          <w:trHeight w:val="135"/>
        </w:trPr>
        <w:tc>
          <w:tcPr>
            <w:tcW w:w="534" w:type="dxa"/>
          </w:tcPr>
          <w:p w14:paraId="66C2D03F"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7</w:t>
            </w:r>
          </w:p>
        </w:tc>
        <w:tc>
          <w:tcPr>
            <w:tcW w:w="2414" w:type="dxa"/>
          </w:tcPr>
          <w:p w14:paraId="5ABBE83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menu ubah data informasi</w:t>
            </w:r>
          </w:p>
        </w:tc>
        <w:tc>
          <w:tcPr>
            <w:tcW w:w="5713" w:type="dxa"/>
          </w:tcPr>
          <w:p w14:paraId="75C84BF6" w14:textId="77777777" w:rsidR="00F5050B" w:rsidRPr="00930E28" w:rsidRDefault="00F5050B" w:rsidP="00F5050B">
            <w:pPr>
              <w:rPr>
                <w:rFonts w:asciiTheme="minorHAnsi" w:hAnsiTheme="minorHAnsi" w:cstheme="minorHAnsi"/>
                <w:sz w:val="24"/>
                <w:szCs w:val="24"/>
              </w:rPr>
            </w:pPr>
          </w:p>
        </w:tc>
      </w:tr>
      <w:tr w:rsidR="00F5050B" w:rsidRPr="00930E28" w14:paraId="1267F06B" w14:textId="77777777" w:rsidTr="00F5050B">
        <w:trPr>
          <w:trHeight w:val="135"/>
        </w:trPr>
        <w:tc>
          <w:tcPr>
            <w:tcW w:w="534" w:type="dxa"/>
          </w:tcPr>
          <w:p w14:paraId="2FB035CF" w14:textId="77777777" w:rsidR="00F5050B" w:rsidRPr="00930E28" w:rsidRDefault="00F5050B" w:rsidP="00F5050B">
            <w:pPr>
              <w:jc w:val="center"/>
              <w:rPr>
                <w:rFonts w:asciiTheme="minorHAnsi" w:hAnsiTheme="minorHAnsi" w:cstheme="minorHAnsi"/>
                <w:sz w:val="24"/>
                <w:szCs w:val="24"/>
              </w:rPr>
            </w:pPr>
          </w:p>
        </w:tc>
        <w:tc>
          <w:tcPr>
            <w:tcW w:w="2414" w:type="dxa"/>
          </w:tcPr>
          <w:p w14:paraId="160D04D8" w14:textId="77777777" w:rsidR="00F5050B" w:rsidRPr="00930E28" w:rsidRDefault="00F5050B" w:rsidP="00F5050B">
            <w:pPr>
              <w:rPr>
                <w:rFonts w:asciiTheme="minorHAnsi" w:hAnsiTheme="minorHAnsi" w:cstheme="minorHAnsi"/>
                <w:sz w:val="24"/>
                <w:szCs w:val="24"/>
              </w:rPr>
            </w:pPr>
          </w:p>
        </w:tc>
        <w:tc>
          <w:tcPr>
            <w:tcW w:w="5713" w:type="dxa"/>
          </w:tcPr>
          <w:p w14:paraId="0C7F8041"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form dari tambah informasi beserta isinya</w:t>
            </w:r>
          </w:p>
        </w:tc>
      </w:tr>
      <w:tr w:rsidR="00F5050B" w:rsidRPr="00930E28" w14:paraId="13E8D13B" w14:textId="77777777" w:rsidTr="00F5050B">
        <w:trPr>
          <w:trHeight w:val="135"/>
        </w:trPr>
        <w:tc>
          <w:tcPr>
            <w:tcW w:w="534" w:type="dxa"/>
          </w:tcPr>
          <w:p w14:paraId="387EF231"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8</w:t>
            </w:r>
          </w:p>
        </w:tc>
        <w:tc>
          <w:tcPr>
            <w:tcW w:w="2414" w:type="dxa"/>
          </w:tcPr>
          <w:p w14:paraId="791E19EA"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mengubah data dari form yang telah disediakan dan klik ubah data</w:t>
            </w:r>
          </w:p>
        </w:tc>
        <w:tc>
          <w:tcPr>
            <w:tcW w:w="5713" w:type="dxa"/>
          </w:tcPr>
          <w:p w14:paraId="12D5173A" w14:textId="77777777" w:rsidR="00F5050B" w:rsidRPr="00930E28" w:rsidRDefault="00F5050B" w:rsidP="00F5050B">
            <w:pPr>
              <w:rPr>
                <w:rFonts w:asciiTheme="minorHAnsi" w:hAnsiTheme="minorHAnsi" w:cstheme="minorHAnsi"/>
                <w:sz w:val="24"/>
                <w:szCs w:val="24"/>
              </w:rPr>
            </w:pPr>
          </w:p>
        </w:tc>
      </w:tr>
      <w:tr w:rsidR="00F5050B" w:rsidRPr="00930E28" w14:paraId="7A308F13" w14:textId="77777777" w:rsidTr="00F5050B">
        <w:trPr>
          <w:trHeight w:val="135"/>
        </w:trPr>
        <w:tc>
          <w:tcPr>
            <w:tcW w:w="534" w:type="dxa"/>
          </w:tcPr>
          <w:p w14:paraId="65AF9102" w14:textId="77777777" w:rsidR="00F5050B" w:rsidRPr="00930E28" w:rsidRDefault="00F5050B" w:rsidP="00F5050B">
            <w:pPr>
              <w:jc w:val="center"/>
              <w:rPr>
                <w:rFonts w:asciiTheme="minorHAnsi" w:hAnsiTheme="minorHAnsi" w:cstheme="minorHAnsi"/>
                <w:sz w:val="24"/>
                <w:szCs w:val="24"/>
              </w:rPr>
            </w:pPr>
          </w:p>
        </w:tc>
        <w:tc>
          <w:tcPr>
            <w:tcW w:w="2414" w:type="dxa"/>
          </w:tcPr>
          <w:p w14:paraId="1B5AEBFF" w14:textId="77777777" w:rsidR="00F5050B" w:rsidRPr="00930E28" w:rsidRDefault="00F5050B" w:rsidP="00F5050B">
            <w:pPr>
              <w:rPr>
                <w:rFonts w:asciiTheme="minorHAnsi" w:hAnsiTheme="minorHAnsi" w:cstheme="minorHAnsi"/>
                <w:sz w:val="24"/>
                <w:szCs w:val="24"/>
              </w:rPr>
            </w:pPr>
          </w:p>
        </w:tc>
        <w:tc>
          <w:tcPr>
            <w:tcW w:w="5713" w:type="dxa"/>
          </w:tcPr>
          <w:p w14:paraId="0A1C4931"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pesan “berhasil ubah informasi”</w:t>
            </w:r>
          </w:p>
        </w:tc>
      </w:tr>
      <w:tr w:rsidR="00F5050B" w:rsidRPr="00930E28" w14:paraId="440CA185" w14:textId="77777777" w:rsidTr="00F5050B">
        <w:trPr>
          <w:trHeight w:val="135"/>
        </w:trPr>
        <w:tc>
          <w:tcPr>
            <w:tcW w:w="8661" w:type="dxa"/>
            <w:gridSpan w:val="3"/>
          </w:tcPr>
          <w:p w14:paraId="33EDC789"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rPr>
              <w:t>Skenario Alternatif</w:t>
            </w:r>
          </w:p>
        </w:tc>
      </w:tr>
      <w:tr w:rsidR="00F5050B" w:rsidRPr="00930E28" w14:paraId="74A37B71" w14:textId="77777777" w:rsidTr="00F5050B">
        <w:trPr>
          <w:trHeight w:val="135"/>
        </w:trPr>
        <w:tc>
          <w:tcPr>
            <w:tcW w:w="534" w:type="dxa"/>
          </w:tcPr>
          <w:p w14:paraId="339D417C"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lastRenderedPageBreak/>
              <w:t>1</w:t>
            </w:r>
          </w:p>
        </w:tc>
        <w:tc>
          <w:tcPr>
            <w:tcW w:w="2414" w:type="dxa"/>
          </w:tcPr>
          <w:p w14:paraId="32E6078B"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rPr>
              <w:t>Pengguna memilih dan klik menu lihat informasi PA</w:t>
            </w:r>
          </w:p>
        </w:tc>
        <w:tc>
          <w:tcPr>
            <w:tcW w:w="5713" w:type="dxa"/>
          </w:tcPr>
          <w:p w14:paraId="3DBC1CA3" w14:textId="77777777" w:rsidR="00F5050B" w:rsidRPr="00930E28" w:rsidRDefault="00F5050B" w:rsidP="00F5050B">
            <w:pPr>
              <w:rPr>
                <w:rFonts w:asciiTheme="minorHAnsi" w:hAnsiTheme="minorHAnsi" w:cstheme="minorHAnsi"/>
                <w:sz w:val="24"/>
                <w:szCs w:val="24"/>
                <w:lang w:val="id-ID"/>
              </w:rPr>
            </w:pPr>
          </w:p>
        </w:tc>
      </w:tr>
      <w:tr w:rsidR="00F5050B" w:rsidRPr="00930E28" w14:paraId="18BAEC64" w14:textId="77777777" w:rsidTr="00F5050B">
        <w:trPr>
          <w:trHeight w:val="135"/>
        </w:trPr>
        <w:tc>
          <w:tcPr>
            <w:tcW w:w="534" w:type="dxa"/>
          </w:tcPr>
          <w:p w14:paraId="3EC3A346" w14:textId="77777777" w:rsidR="00F5050B" w:rsidRPr="00930E28" w:rsidRDefault="00F5050B" w:rsidP="00F5050B">
            <w:pPr>
              <w:jc w:val="center"/>
              <w:rPr>
                <w:rFonts w:asciiTheme="minorHAnsi" w:hAnsiTheme="minorHAnsi" w:cstheme="minorHAnsi"/>
                <w:sz w:val="24"/>
                <w:szCs w:val="24"/>
              </w:rPr>
            </w:pPr>
          </w:p>
        </w:tc>
        <w:tc>
          <w:tcPr>
            <w:tcW w:w="2414" w:type="dxa"/>
          </w:tcPr>
          <w:p w14:paraId="725B8CC4" w14:textId="77777777" w:rsidR="00F5050B" w:rsidRPr="00930E28" w:rsidRDefault="00F5050B" w:rsidP="00F5050B">
            <w:pPr>
              <w:rPr>
                <w:rFonts w:asciiTheme="minorHAnsi" w:hAnsiTheme="minorHAnsi" w:cstheme="minorHAnsi"/>
                <w:sz w:val="24"/>
                <w:szCs w:val="24"/>
              </w:rPr>
            </w:pPr>
          </w:p>
        </w:tc>
        <w:tc>
          <w:tcPr>
            <w:tcW w:w="5713" w:type="dxa"/>
          </w:tcPr>
          <w:p w14:paraId="3D344153"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Sistem tidak merespon dan tidak menampilkan halaman yang diinginkan oleh </w:t>
            </w:r>
            <w:proofErr w:type="gramStart"/>
            <w:r w:rsidRPr="00930E28">
              <w:rPr>
                <w:rFonts w:asciiTheme="minorHAnsi" w:hAnsiTheme="minorHAnsi" w:cstheme="minorHAnsi"/>
                <w:sz w:val="24"/>
                <w:szCs w:val="24"/>
              </w:rPr>
              <w:t>pengguna .</w:t>
            </w:r>
            <w:proofErr w:type="gramEnd"/>
          </w:p>
        </w:tc>
      </w:tr>
    </w:tbl>
    <w:p w14:paraId="560B66A2" w14:textId="77777777" w:rsidR="00F5050B" w:rsidRPr="00930E28" w:rsidRDefault="00F5050B" w:rsidP="00F5050B">
      <w:pPr>
        <w:rPr>
          <w:sz w:val="24"/>
          <w:szCs w:val="24"/>
        </w:rPr>
      </w:pPr>
    </w:p>
    <w:tbl>
      <w:tblPr>
        <w:tblStyle w:val="TableGrid"/>
        <w:tblW w:w="8661" w:type="dxa"/>
        <w:tblLook w:val="04A0" w:firstRow="1" w:lastRow="0" w:firstColumn="1" w:lastColumn="0" w:noHBand="0" w:noVBand="1"/>
      </w:tblPr>
      <w:tblGrid>
        <w:gridCol w:w="559"/>
        <w:gridCol w:w="2408"/>
        <w:gridCol w:w="5694"/>
      </w:tblGrid>
      <w:tr w:rsidR="00F5050B" w:rsidRPr="00930E28" w14:paraId="0FD7A8A3" w14:textId="77777777" w:rsidTr="00F5050B">
        <w:tc>
          <w:tcPr>
            <w:tcW w:w="534" w:type="dxa"/>
          </w:tcPr>
          <w:p w14:paraId="0E6D386F"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0F1ABD2A"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16</w:t>
            </w:r>
          </w:p>
        </w:tc>
      </w:tr>
      <w:tr w:rsidR="00F5050B" w:rsidRPr="00930E28" w14:paraId="57F624B4" w14:textId="77777777" w:rsidTr="00F5050B">
        <w:tc>
          <w:tcPr>
            <w:tcW w:w="2948" w:type="dxa"/>
            <w:gridSpan w:val="2"/>
          </w:tcPr>
          <w:p w14:paraId="5F6D276A"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798E022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M</w:t>
            </w:r>
            <w:r w:rsidRPr="00930E28">
              <w:rPr>
                <w:rFonts w:asciiTheme="minorHAnsi" w:hAnsiTheme="minorHAnsi" w:cstheme="minorHAnsi"/>
                <w:sz w:val="24"/>
                <w:szCs w:val="24"/>
              </w:rPr>
              <w:t>elihat</w:t>
            </w:r>
            <w:r w:rsidRPr="00930E28">
              <w:rPr>
                <w:rFonts w:asciiTheme="minorHAnsi" w:hAnsiTheme="minorHAnsi" w:cstheme="minorHAnsi"/>
                <w:sz w:val="24"/>
                <w:szCs w:val="24"/>
                <w:lang w:val="id-ID"/>
              </w:rPr>
              <w:t xml:space="preserve"> judul PA</w:t>
            </w:r>
          </w:p>
        </w:tc>
      </w:tr>
      <w:tr w:rsidR="00F5050B" w:rsidRPr="00930E28" w14:paraId="29D02B76" w14:textId="77777777" w:rsidTr="00F5050B">
        <w:trPr>
          <w:trHeight w:val="70"/>
        </w:trPr>
        <w:tc>
          <w:tcPr>
            <w:tcW w:w="2948" w:type="dxa"/>
            <w:gridSpan w:val="2"/>
          </w:tcPr>
          <w:p w14:paraId="18EAFB9D"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09C370EF"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Dosen pembimbing</w:t>
            </w:r>
          </w:p>
        </w:tc>
      </w:tr>
      <w:tr w:rsidR="00F5050B" w:rsidRPr="00930E28" w14:paraId="0264712F" w14:textId="77777777" w:rsidTr="00F5050B">
        <w:trPr>
          <w:trHeight w:val="70"/>
        </w:trPr>
        <w:tc>
          <w:tcPr>
            <w:tcW w:w="2948" w:type="dxa"/>
            <w:gridSpan w:val="2"/>
          </w:tcPr>
          <w:p w14:paraId="32200EE8"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Deskripsi</w:t>
            </w:r>
          </w:p>
        </w:tc>
        <w:tc>
          <w:tcPr>
            <w:tcW w:w="5713" w:type="dxa"/>
          </w:tcPr>
          <w:p w14:paraId="12E8A73C"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Melihat judul PA yang sudah dibuat oleh dosen pembimbing tersebut</w:t>
            </w:r>
          </w:p>
        </w:tc>
      </w:tr>
      <w:tr w:rsidR="00F5050B" w:rsidRPr="00930E28" w14:paraId="3817388B" w14:textId="77777777" w:rsidTr="00F5050B">
        <w:trPr>
          <w:trHeight w:val="70"/>
        </w:trPr>
        <w:tc>
          <w:tcPr>
            <w:tcW w:w="2948" w:type="dxa"/>
            <w:gridSpan w:val="2"/>
          </w:tcPr>
          <w:p w14:paraId="6256B705"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Pre-condition</w:t>
            </w:r>
          </w:p>
        </w:tc>
        <w:tc>
          <w:tcPr>
            <w:tcW w:w="5713" w:type="dxa"/>
          </w:tcPr>
          <w:p w14:paraId="33B81555"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Aktor ingin</w:t>
            </w:r>
            <w:r w:rsidRPr="00930E28">
              <w:rPr>
                <w:rFonts w:asciiTheme="minorHAnsi" w:hAnsiTheme="minorHAnsi" w:cstheme="minorHAnsi"/>
                <w:sz w:val="24"/>
                <w:szCs w:val="24"/>
              </w:rPr>
              <w:t xml:space="preserve"> Melihat judul PA yang sudah dibuat </w:t>
            </w:r>
          </w:p>
        </w:tc>
      </w:tr>
      <w:tr w:rsidR="00F5050B" w:rsidRPr="00930E28" w14:paraId="4318846D" w14:textId="77777777" w:rsidTr="00F5050B">
        <w:trPr>
          <w:trHeight w:val="70"/>
        </w:trPr>
        <w:tc>
          <w:tcPr>
            <w:tcW w:w="2948" w:type="dxa"/>
            <w:gridSpan w:val="2"/>
          </w:tcPr>
          <w:p w14:paraId="6DE0FE17"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Post-condition</w:t>
            </w:r>
          </w:p>
        </w:tc>
        <w:tc>
          <w:tcPr>
            <w:tcW w:w="5713" w:type="dxa"/>
          </w:tcPr>
          <w:p w14:paraId="6B80B123"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telah </w:t>
            </w:r>
            <w:r w:rsidRPr="00930E28">
              <w:rPr>
                <w:rFonts w:asciiTheme="minorHAnsi" w:hAnsiTheme="minorHAnsi" w:cstheme="minorHAnsi"/>
                <w:sz w:val="24"/>
                <w:szCs w:val="24"/>
              </w:rPr>
              <w:t>Melihat judul PA yang sudah dibuat</w:t>
            </w:r>
          </w:p>
        </w:tc>
      </w:tr>
      <w:tr w:rsidR="00F5050B" w:rsidRPr="00930E28" w14:paraId="0B3D6A32" w14:textId="77777777" w:rsidTr="00F5050B">
        <w:trPr>
          <w:trHeight w:val="70"/>
        </w:trPr>
        <w:tc>
          <w:tcPr>
            <w:tcW w:w="8661" w:type="dxa"/>
            <w:gridSpan w:val="3"/>
          </w:tcPr>
          <w:p w14:paraId="1E9D150E"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5449D5A8" w14:textId="77777777" w:rsidTr="00F5050B">
        <w:trPr>
          <w:trHeight w:val="135"/>
        </w:trPr>
        <w:tc>
          <w:tcPr>
            <w:tcW w:w="534" w:type="dxa"/>
          </w:tcPr>
          <w:p w14:paraId="4E1FA4CE"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2414" w:type="dxa"/>
          </w:tcPr>
          <w:p w14:paraId="2F0245DC"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053EC64B"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12D9C716" w14:textId="77777777" w:rsidTr="00F5050B">
        <w:trPr>
          <w:trHeight w:val="135"/>
        </w:trPr>
        <w:tc>
          <w:tcPr>
            <w:tcW w:w="534" w:type="dxa"/>
          </w:tcPr>
          <w:p w14:paraId="2F966087"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3701F45C"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menu judul proyek akhir</w:t>
            </w:r>
          </w:p>
        </w:tc>
        <w:tc>
          <w:tcPr>
            <w:tcW w:w="5713" w:type="dxa"/>
          </w:tcPr>
          <w:p w14:paraId="610834AD" w14:textId="77777777" w:rsidR="00F5050B" w:rsidRPr="00930E28" w:rsidRDefault="00F5050B" w:rsidP="00F5050B">
            <w:pPr>
              <w:jc w:val="center"/>
              <w:rPr>
                <w:rFonts w:asciiTheme="minorHAnsi" w:hAnsiTheme="minorHAnsi" w:cstheme="minorHAnsi"/>
                <w:sz w:val="24"/>
                <w:szCs w:val="24"/>
                <w:lang w:val="id-ID"/>
              </w:rPr>
            </w:pPr>
          </w:p>
        </w:tc>
      </w:tr>
      <w:tr w:rsidR="00F5050B" w:rsidRPr="00930E28" w14:paraId="15D4513D" w14:textId="77777777" w:rsidTr="00F5050B">
        <w:trPr>
          <w:trHeight w:val="135"/>
        </w:trPr>
        <w:tc>
          <w:tcPr>
            <w:tcW w:w="534" w:type="dxa"/>
          </w:tcPr>
          <w:p w14:paraId="47B76298"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2</w:t>
            </w:r>
          </w:p>
        </w:tc>
        <w:tc>
          <w:tcPr>
            <w:tcW w:w="2414" w:type="dxa"/>
          </w:tcPr>
          <w:p w14:paraId="614E459F" w14:textId="77777777" w:rsidR="00F5050B" w:rsidRPr="00930E28" w:rsidRDefault="00F5050B" w:rsidP="00F5050B">
            <w:pPr>
              <w:jc w:val="center"/>
              <w:rPr>
                <w:rFonts w:asciiTheme="minorHAnsi" w:hAnsiTheme="minorHAnsi" w:cstheme="minorHAnsi"/>
                <w:sz w:val="24"/>
                <w:szCs w:val="24"/>
              </w:rPr>
            </w:pPr>
          </w:p>
        </w:tc>
        <w:tc>
          <w:tcPr>
            <w:tcW w:w="5713" w:type="dxa"/>
          </w:tcPr>
          <w:p w14:paraId="12D1CDE4"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sub menu dari menu Judul proyek akhir</w:t>
            </w:r>
          </w:p>
        </w:tc>
      </w:tr>
      <w:tr w:rsidR="00F5050B" w:rsidRPr="00930E28" w14:paraId="29ABD27E" w14:textId="77777777" w:rsidTr="00F5050B">
        <w:trPr>
          <w:trHeight w:val="135"/>
        </w:trPr>
        <w:tc>
          <w:tcPr>
            <w:tcW w:w="534" w:type="dxa"/>
          </w:tcPr>
          <w:p w14:paraId="0D3D477D"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3</w:t>
            </w:r>
          </w:p>
        </w:tc>
        <w:tc>
          <w:tcPr>
            <w:tcW w:w="2414" w:type="dxa"/>
          </w:tcPr>
          <w:p w14:paraId="02EC2DFA"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lihat judul</w:t>
            </w:r>
          </w:p>
        </w:tc>
        <w:tc>
          <w:tcPr>
            <w:tcW w:w="5713" w:type="dxa"/>
          </w:tcPr>
          <w:p w14:paraId="39AC7FB3" w14:textId="77777777" w:rsidR="00F5050B" w:rsidRPr="00930E28" w:rsidRDefault="00F5050B" w:rsidP="00F5050B">
            <w:pPr>
              <w:rPr>
                <w:rFonts w:asciiTheme="minorHAnsi" w:hAnsiTheme="minorHAnsi" w:cstheme="minorHAnsi"/>
                <w:sz w:val="24"/>
                <w:szCs w:val="24"/>
              </w:rPr>
            </w:pPr>
          </w:p>
        </w:tc>
      </w:tr>
      <w:tr w:rsidR="00F5050B" w:rsidRPr="00930E28" w14:paraId="5D7CF51A" w14:textId="77777777" w:rsidTr="00F5050B">
        <w:trPr>
          <w:trHeight w:val="135"/>
        </w:trPr>
        <w:tc>
          <w:tcPr>
            <w:tcW w:w="534" w:type="dxa"/>
          </w:tcPr>
          <w:p w14:paraId="3FB6FBCC"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4</w:t>
            </w:r>
          </w:p>
        </w:tc>
        <w:tc>
          <w:tcPr>
            <w:tcW w:w="2414" w:type="dxa"/>
          </w:tcPr>
          <w:p w14:paraId="69E69AA5" w14:textId="77777777" w:rsidR="00F5050B" w:rsidRPr="00930E28" w:rsidRDefault="00F5050B" w:rsidP="00F5050B">
            <w:pPr>
              <w:rPr>
                <w:rFonts w:asciiTheme="minorHAnsi" w:hAnsiTheme="minorHAnsi" w:cstheme="minorHAnsi"/>
                <w:sz w:val="24"/>
                <w:szCs w:val="24"/>
              </w:rPr>
            </w:pPr>
          </w:p>
        </w:tc>
        <w:tc>
          <w:tcPr>
            <w:tcW w:w="5713" w:type="dxa"/>
          </w:tcPr>
          <w:p w14:paraId="4EC7AE77"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halaman dari lihat judul</w:t>
            </w:r>
          </w:p>
        </w:tc>
      </w:tr>
      <w:tr w:rsidR="00F5050B" w:rsidRPr="00930E28" w14:paraId="1929995C" w14:textId="77777777" w:rsidTr="00F5050B">
        <w:trPr>
          <w:trHeight w:val="135"/>
        </w:trPr>
        <w:tc>
          <w:tcPr>
            <w:tcW w:w="534" w:type="dxa"/>
          </w:tcPr>
          <w:p w14:paraId="1DD3D98A"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5</w:t>
            </w:r>
          </w:p>
        </w:tc>
        <w:tc>
          <w:tcPr>
            <w:tcW w:w="2414" w:type="dxa"/>
          </w:tcPr>
          <w:p w14:paraId="634D369B" w14:textId="77777777" w:rsidR="00F5050B" w:rsidRPr="00930E28" w:rsidRDefault="00F5050B" w:rsidP="00F5050B">
            <w:pPr>
              <w:rPr>
                <w:rFonts w:asciiTheme="minorHAnsi" w:hAnsiTheme="minorHAnsi" w:cstheme="minorHAnsi"/>
                <w:sz w:val="24"/>
                <w:szCs w:val="24"/>
              </w:rPr>
            </w:pPr>
          </w:p>
        </w:tc>
        <w:tc>
          <w:tcPr>
            <w:tcW w:w="5713" w:type="dxa"/>
          </w:tcPr>
          <w:p w14:paraId="2434D059"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menampilkan daftar judul yang telah dibuat</w:t>
            </w:r>
          </w:p>
        </w:tc>
      </w:tr>
      <w:tr w:rsidR="00F5050B" w:rsidRPr="00930E28" w14:paraId="04D6A810" w14:textId="77777777" w:rsidTr="00F5050B">
        <w:trPr>
          <w:trHeight w:val="135"/>
        </w:trPr>
        <w:tc>
          <w:tcPr>
            <w:tcW w:w="8661" w:type="dxa"/>
            <w:gridSpan w:val="3"/>
          </w:tcPr>
          <w:p w14:paraId="6BED2CA5"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rPr>
              <w:t>Skenario Alternatif</w:t>
            </w:r>
          </w:p>
        </w:tc>
      </w:tr>
      <w:tr w:rsidR="00F5050B" w:rsidRPr="00930E28" w14:paraId="6B360CBC" w14:textId="77777777" w:rsidTr="00F5050B">
        <w:trPr>
          <w:trHeight w:val="135"/>
        </w:trPr>
        <w:tc>
          <w:tcPr>
            <w:tcW w:w="534" w:type="dxa"/>
          </w:tcPr>
          <w:p w14:paraId="39FA1381"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49CAFD5A"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rPr>
              <w:t>Pengguna memilih dan klik menu lihat Judul PA</w:t>
            </w:r>
          </w:p>
        </w:tc>
        <w:tc>
          <w:tcPr>
            <w:tcW w:w="5713" w:type="dxa"/>
          </w:tcPr>
          <w:p w14:paraId="0B663619" w14:textId="77777777" w:rsidR="00F5050B" w:rsidRPr="00930E28" w:rsidRDefault="00F5050B" w:rsidP="00F5050B">
            <w:pPr>
              <w:rPr>
                <w:rFonts w:asciiTheme="minorHAnsi" w:hAnsiTheme="minorHAnsi" w:cstheme="minorHAnsi"/>
                <w:sz w:val="24"/>
                <w:szCs w:val="24"/>
                <w:lang w:val="id-ID"/>
              </w:rPr>
            </w:pPr>
          </w:p>
        </w:tc>
      </w:tr>
      <w:tr w:rsidR="00F5050B" w:rsidRPr="00930E28" w14:paraId="45BCDE84" w14:textId="77777777" w:rsidTr="00F5050B">
        <w:trPr>
          <w:trHeight w:val="135"/>
        </w:trPr>
        <w:tc>
          <w:tcPr>
            <w:tcW w:w="534" w:type="dxa"/>
          </w:tcPr>
          <w:p w14:paraId="13937638" w14:textId="77777777" w:rsidR="00F5050B" w:rsidRPr="00930E28" w:rsidRDefault="00F5050B" w:rsidP="00F5050B">
            <w:pPr>
              <w:jc w:val="center"/>
              <w:rPr>
                <w:rFonts w:asciiTheme="minorHAnsi" w:hAnsiTheme="minorHAnsi" w:cstheme="minorHAnsi"/>
                <w:sz w:val="24"/>
                <w:szCs w:val="24"/>
              </w:rPr>
            </w:pPr>
          </w:p>
        </w:tc>
        <w:tc>
          <w:tcPr>
            <w:tcW w:w="2414" w:type="dxa"/>
          </w:tcPr>
          <w:p w14:paraId="1B2B07CE" w14:textId="77777777" w:rsidR="00F5050B" w:rsidRPr="00930E28" w:rsidRDefault="00F5050B" w:rsidP="00F5050B">
            <w:pPr>
              <w:rPr>
                <w:rFonts w:asciiTheme="minorHAnsi" w:hAnsiTheme="minorHAnsi" w:cstheme="minorHAnsi"/>
                <w:sz w:val="24"/>
                <w:szCs w:val="24"/>
              </w:rPr>
            </w:pPr>
          </w:p>
        </w:tc>
        <w:tc>
          <w:tcPr>
            <w:tcW w:w="5713" w:type="dxa"/>
          </w:tcPr>
          <w:p w14:paraId="5CD72BEC"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Sistem tidak merespon dan tidak menampilkan halaman yang diinginkan oleh </w:t>
            </w:r>
            <w:proofErr w:type="gramStart"/>
            <w:r w:rsidRPr="00930E28">
              <w:rPr>
                <w:rFonts w:asciiTheme="minorHAnsi" w:hAnsiTheme="minorHAnsi" w:cstheme="minorHAnsi"/>
                <w:sz w:val="24"/>
                <w:szCs w:val="24"/>
              </w:rPr>
              <w:t>pengguna .</w:t>
            </w:r>
            <w:proofErr w:type="gramEnd"/>
          </w:p>
        </w:tc>
      </w:tr>
    </w:tbl>
    <w:p w14:paraId="79B1495D" w14:textId="77777777" w:rsidR="00F5050B" w:rsidRPr="00930E28" w:rsidRDefault="00F5050B" w:rsidP="00F5050B">
      <w:pPr>
        <w:rPr>
          <w:sz w:val="24"/>
          <w:szCs w:val="24"/>
        </w:rPr>
      </w:pPr>
    </w:p>
    <w:tbl>
      <w:tblPr>
        <w:tblStyle w:val="TableGrid"/>
        <w:tblW w:w="8661" w:type="dxa"/>
        <w:tblLook w:val="04A0" w:firstRow="1" w:lastRow="0" w:firstColumn="1" w:lastColumn="0" w:noHBand="0" w:noVBand="1"/>
      </w:tblPr>
      <w:tblGrid>
        <w:gridCol w:w="559"/>
        <w:gridCol w:w="2409"/>
        <w:gridCol w:w="5693"/>
      </w:tblGrid>
      <w:tr w:rsidR="00F5050B" w:rsidRPr="00930E28" w14:paraId="2C50AEB2" w14:textId="77777777" w:rsidTr="00F5050B">
        <w:tc>
          <w:tcPr>
            <w:tcW w:w="534" w:type="dxa"/>
          </w:tcPr>
          <w:p w14:paraId="215865B4"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57427A0A"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17</w:t>
            </w:r>
          </w:p>
        </w:tc>
      </w:tr>
      <w:tr w:rsidR="00F5050B" w:rsidRPr="00930E28" w14:paraId="484395AF" w14:textId="77777777" w:rsidTr="00F5050B">
        <w:tc>
          <w:tcPr>
            <w:tcW w:w="2948" w:type="dxa"/>
            <w:gridSpan w:val="2"/>
          </w:tcPr>
          <w:p w14:paraId="2E4AAD12"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01DE4D2E"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Me</w:t>
            </w:r>
            <w:r w:rsidRPr="00930E28">
              <w:rPr>
                <w:rFonts w:asciiTheme="minorHAnsi" w:hAnsiTheme="minorHAnsi" w:cstheme="minorHAnsi"/>
                <w:sz w:val="24"/>
                <w:szCs w:val="24"/>
              </w:rPr>
              <w:t>masukkan</w:t>
            </w:r>
            <w:r w:rsidRPr="00930E28">
              <w:rPr>
                <w:rFonts w:asciiTheme="minorHAnsi" w:hAnsiTheme="minorHAnsi" w:cstheme="minorHAnsi"/>
                <w:sz w:val="24"/>
                <w:szCs w:val="24"/>
                <w:lang w:val="id-ID"/>
              </w:rPr>
              <w:t xml:space="preserve"> judul PA</w:t>
            </w:r>
          </w:p>
        </w:tc>
      </w:tr>
      <w:tr w:rsidR="00F5050B" w:rsidRPr="00930E28" w14:paraId="3CD1D600" w14:textId="77777777" w:rsidTr="00F5050B">
        <w:trPr>
          <w:trHeight w:val="70"/>
        </w:trPr>
        <w:tc>
          <w:tcPr>
            <w:tcW w:w="2948" w:type="dxa"/>
            <w:gridSpan w:val="2"/>
          </w:tcPr>
          <w:p w14:paraId="63D2285A"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1062E402"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Dosen pembimbing</w:t>
            </w:r>
          </w:p>
        </w:tc>
      </w:tr>
      <w:tr w:rsidR="00F5050B" w:rsidRPr="00930E28" w14:paraId="1A12857C" w14:textId="77777777" w:rsidTr="00F5050B">
        <w:trPr>
          <w:trHeight w:val="70"/>
        </w:trPr>
        <w:tc>
          <w:tcPr>
            <w:tcW w:w="2948" w:type="dxa"/>
            <w:gridSpan w:val="2"/>
          </w:tcPr>
          <w:p w14:paraId="590B9D75"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Deskripsi</w:t>
            </w:r>
          </w:p>
        </w:tc>
        <w:tc>
          <w:tcPr>
            <w:tcW w:w="5713" w:type="dxa"/>
          </w:tcPr>
          <w:p w14:paraId="2DA47B14"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Aktor menambahkan judul PA sesuai keinginan dari aktor</w:t>
            </w:r>
          </w:p>
        </w:tc>
      </w:tr>
      <w:tr w:rsidR="00F5050B" w:rsidRPr="00930E28" w14:paraId="51B10508" w14:textId="77777777" w:rsidTr="00F5050B">
        <w:trPr>
          <w:trHeight w:val="70"/>
        </w:trPr>
        <w:tc>
          <w:tcPr>
            <w:tcW w:w="2948" w:type="dxa"/>
            <w:gridSpan w:val="2"/>
          </w:tcPr>
          <w:p w14:paraId="5397AA02"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Pre-condition</w:t>
            </w:r>
          </w:p>
        </w:tc>
        <w:tc>
          <w:tcPr>
            <w:tcW w:w="5713" w:type="dxa"/>
          </w:tcPr>
          <w:p w14:paraId="7C61DEE5"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Aktor ingin</w:t>
            </w:r>
            <w:r w:rsidRPr="00930E28">
              <w:rPr>
                <w:rFonts w:asciiTheme="minorHAnsi" w:hAnsiTheme="minorHAnsi" w:cstheme="minorHAnsi"/>
                <w:sz w:val="24"/>
                <w:szCs w:val="24"/>
              </w:rPr>
              <w:t xml:space="preserve"> Memasukkan judul PA </w:t>
            </w:r>
          </w:p>
        </w:tc>
      </w:tr>
      <w:tr w:rsidR="00F5050B" w:rsidRPr="00930E28" w14:paraId="1AAF675F" w14:textId="77777777" w:rsidTr="00F5050B">
        <w:trPr>
          <w:trHeight w:val="70"/>
        </w:trPr>
        <w:tc>
          <w:tcPr>
            <w:tcW w:w="2948" w:type="dxa"/>
            <w:gridSpan w:val="2"/>
          </w:tcPr>
          <w:p w14:paraId="0F1AD7E7"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Post-condition</w:t>
            </w:r>
          </w:p>
        </w:tc>
        <w:tc>
          <w:tcPr>
            <w:tcW w:w="5713" w:type="dxa"/>
          </w:tcPr>
          <w:p w14:paraId="13D9842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telah </w:t>
            </w:r>
            <w:r w:rsidRPr="00930E28">
              <w:rPr>
                <w:rFonts w:asciiTheme="minorHAnsi" w:hAnsiTheme="minorHAnsi" w:cstheme="minorHAnsi"/>
                <w:sz w:val="24"/>
                <w:szCs w:val="24"/>
              </w:rPr>
              <w:t>Memasukkan judul PA</w:t>
            </w:r>
          </w:p>
        </w:tc>
      </w:tr>
      <w:tr w:rsidR="00F5050B" w:rsidRPr="00930E28" w14:paraId="3ED991DA" w14:textId="77777777" w:rsidTr="00F5050B">
        <w:trPr>
          <w:trHeight w:val="70"/>
        </w:trPr>
        <w:tc>
          <w:tcPr>
            <w:tcW w:w="8661" w:type="dxa"/>
            <w:gridSpan w:val="3"/>
          </w:tcPr>
          <w:p w14:paraId="561D5884"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65225D50" w14:textId="77777777" w:rsidTr="00F5050B">
        <w:trPr>
          <w:trHeight w:val="135"/>
        </w:trPr>
        <w:tc>
          <w:tcPr>
            <w:tcW w:w="534" w:type="dxa"/>
          </w:tcPr>
          <w:p w14:paraId="3BBD2021"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2414" w:type="dxa"/>
          </w:tcPr>
          <w:p w14:paraId="618653D9"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794B9F12"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080FEEBB" w14:textId="77777777" w:rsidTr="00F5050B">
        <w:trPr>
          <w:trHeight w:val="135"/>
        </w:trPr>
        <w:tc>
          <w:tcPr>
            <w:tcW w:w="534" w:type="dxa"/>
          </w:tcPr>
          <w:p w14:paraId="7262B5ED"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lastRenderedPageBreak/>
              <w:t>1</w:t>
            </w:r>
          </w:p>
        </w:tc>
        <w:tc>
          <w:tcPr>
            <w:tcW w:w="2414" w:type="dxa"/>
          </w:tcPr>
          <w:p w14:paraId="4FEA4C91"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menu judul proyek akhir</w:t>
            </w:r>
          </w:p>
        </w:tc>
        <w:tc>
          <w:tcPr>
            <w:tcW w:w="5713" w:type="dxa"/>
          </w:tcPr>
          <w:p w14:paraId="6A884019" w14:textId="77777777" w:rsidR="00F5050B" w:rsidRPr="00930E28" w:rsidRDefault="00F5050B" w:rsidP="00F5050B">
            <w:pPr>
              <w:jc w:val="center"/>
              <w:rPr>
                <w:rFonts w:asciiTheme="minorHAnsi" w:hAnsiTheme="minorHAnsi" w:cstheme="minorHAnsi"/>
                <w:sz w:val="24"/>
                <w:szCs w:val="24"/>
                <w:lang w:val="id-ID"/>
              </w:rPr>
            </w:pPr>
          </w:p>
        </w:tc>
      </w:tr>
      <w:tr w:rsidR="00F5050B" w:rsidRPr="00930E28" w14:paraId="51E02BBF" w14:textId="77777777" w:rsidTr="00F5050B">
        <w:trPr>
          <w:trHeight w:val="135"/>
        </w:trPr>
        <w:tc>
          <w:tcPr>
            <w:tcW w:w="534" w:type="dxa"/>
          </w:tcPr>
          <w:p w14:paraId="664621C5"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2</w:t>
            </w:r>
          </w:p>
        </w:tc>
        <w:tc>
          <w:tcPr>
            <w:tcW w:w="2414" w:type="dxa"/>
          </w:tcPr>
          <w:p w14:paraId="2B8A785B" w14:textId="77777777" w:rsidR="00F5050B" w:rsidRPr="00930E28" w:rsidRDefault="00F5050B" w:rsidP="00F5050B">
            <w:pPr>
              <w:jc w:val="center"/>
              <w:rPr>
                <w:rFonts w:asciiTheme="minorHAnsi" w:hAnsiTheme="minorHAnsi" w:cstheme="minorHAnsi"/>
                <w:sz w:val="24"/>
                <w:szCs w:val="24"/>
              </w:rPr>
            </w:pPr>
          </w:p>
        </w:tc>
        <w:tc>
          <w:tcPr>
            <w:tcW w:w="5713" w:type="dxa"/>
          </w:tcPr>
          <w:p w14:paraId="7A38033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sub menu dari menu Judul proyek akhir</w:t>
            </w:r>
          </w:p>
        </w:tc>
      </w:tr>
      <w:tr w:rsidR="00F5050B" w:rsidRPr="00930E28" w14:paraId="1547286D" w14:textId="77777777" w:rsidTr="00F5050B">
        <w:trPr>
          <w:trHeight w:val="135"/>
        </w:trPr>
        <w:tc>
          <w:tcPr>
            <w:tcW w:w="534" w:type="dxa"/>
          </w:tcPr>
          <w:p w14:paraId="1FFB256A"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3</w:t>
            </w:r>
          </w:p>
        </w:tc>
        <w:tc>
          <w:tcPr>
            <w:tcW w:w="2414" w:type="dxa"/>
          </w:tcPr>
          <w:p w14:paraId="00D723FC"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lihat tambah judul PA</w:t>
            </w:r>
          </w:p>
        </w:tc>
        <w:tc>
          <w:tcPr>
            <w:tcW w:w="5713" w:type="dxa"/>
          </w:tcPr>
          <w:p w14:paraId="588C312B" w14:textId="77777777" w:rsidR="00F5050B" w:rsidRPr="00930E28" w:rsidRDefault="00F5050B" w:rsidP="00F5050B">
            <w:pPr>
              <w:rPr>
                <w:rFonts w:asciiTheme="minorHAnsi" w:hAnsiTheme="minorHAnsi" w:cstheme="minorHAnsi"/>
                <w:sz w:val="24"/>
                <w:szCs w:val="24"/>
              </w:rPr>
            </w:pPr>
          </w:p>
        </w:tc>
      </w:tr>
      <w:tr w:rsidR="00F5050B" w:rsidRPr="00930E28" w14:paraId="7065E1A7" w14:textId="77777777" w:rsidTr="00F5050B">
        <w:trPr>
          <w:trHeight w:val="135"/>
        </w:trPr>
        <w:tc>
          <w:tcPr>
            <w:tcW w:w="534" w:type="dxa"/>
          </w:tcPr>
          <w:p w14:paraId="65E68874"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4</w:t>
            </w:r>
          </w:p>
        </w:tc>
        <w:tc>
          <w:tcPr>
            <w:tcW w:w="2414" w:type="dxa"/>
          </w:tcPr>
          <w:p w14:paraId="580DC672" w14:textId="77777777" w:rsidR="00F5050B" w:rsidRPr="00930E28" w:rsidRDefault="00F5050B" w:rsidP="00F5050B">
            <w:pPr>
              <w:rPr>
                <w:rFonts w:asciiTheme="minorHAnsi" w:hAnsiTheme="minorHAnsi" w:cstheme="minorHAnsi"/>
                <w:sz w:val="24"/>
                <w:szCs w:val="24"/>
              </w:rPr>
            </w:pPr>
          </w:p>
        </w:tc>
        <w:tc>
          <w:tcPr>
            <w:tcW w:w="5713" w:type="dxa"/>
          </w:tcPr>
          <w:p w14:paraId="2382EA5E"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halaman dari tambah judul PA</w:t>
            </w:r>
          </w:p>
        </w:tc>
      </w:tr>
      <w:tr w:rsidR="00F5050B" w:rsidRPr="00930E28" w14:paraId="391442F5" w14:textId="77777777" w:rsidTr="00F5050B">
        <w:trPr>
          <w:trHeight w:val="135"/>
        </w:trPr>
        <w:tc>
          <w:tcPr>
            <w:tcW w:w="534" w:type="dxa"/>
          </w:tcPr>
          <w:p w14:paraId="0F8EA4C7"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5</w:t>
            </w:r>
          </w:p>
        </w:tc>
        <w:tc>
          <w:tcPr>
            <w:tcW w:w="2414" w:type="dxa"/>
          </w:tcPr>
          <w:p w14:paraId="6E54295A" w14:textId="77777777" w:rsidR="00F5050B" w:rsidRPr="00930E28" w:rsidRDefault="00F5050B" w:rsidP="00F5050B">
            <w:pPr>
              <w:rPr>
                <w:rFonts w:asciiTheme="minorHAnsi" w:hAnsiTheme="minorHAnsi" w:cstheme="minorHAnsi"/>
                <w:sz w:val="24"/>
                <w:szCs w:val="24"/>
              </w:rPr>
            </w:pPr>
          </w:p>
        </w:tc>
        <w:tc>
          <w:tcPr>
            <w:tcW w:w="5713" w:type="dxa"/>
          </w:tcPr>
          <w:p w14:paraId="2DC35157"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menampilkan form untuk input judul dan kategori PA</w:t>
            </w:r>
          </w:p>
        </w:tc>
      </w:tr>
      <w:tr w:rsidR="00F5050B" w:rsidRPr="00930E28" w14:paraId="34706B5A" w14:textId="77777777" w:rsidTr="00F5050B">
        <w:trPr>
          <w:trHeight w:val="135"/>
        </w:trPr>
        <w:tc>
          <w:tcPr>
            <w:tcW w:w="534" w:type="dxa"/>
          </w:tcPr>
          <w:p w14:paraId="59598E5D"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6</w:t>
            </w:r>
          </w:p>
        </w:tc>
        <w:tc>
          <w:tcPr>
            <w:tcW w:w="2414" w:type="dxa"/>
          </w:tcPr>
          <w:p w14:paraId="5BB76C10"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kategori dan memasukkan inputan judul di dalam form yang disediakan dan klik tambah judul</w:t>
            </w:r>
          </w:p>
        </w:tc>
        <w:tc>
          <w:tcPr>
            <w:tcW w:w="5713" w:type="dxa"/>
          </w:tcPr>
          <w:p w14:paraId="26B97955" w14:textId="77777777" w:rsidR="00F5050B" w:rsidRPr="00930E28" w:rsidRDefault="00F5050B" w:rsidP="00F5050B">
            <w:pPr>
              <w:rPr>
                <w:rFonts w:asciiTheme="minorHAnsi" w:hAnsiTheme="minorHAnsi" w:cstheme="minorHAnsi"/>
                <w:sz w:val="24"/>
                <w:szCs w:val="24"/>
              </w:rPr>
            </w:pPr>
          </w:p>
        </w:tc>
      </w:tr>
      <w:tr w:rsidR="00F5050B" w:rsidRPr="00930E28" w14:paraId="1C01F883" w14:textId="77777777" w:rsidTr="00F5050B">
        <w:trPr>
          <w:trHeight w:val="135"/>
        </w:trPr>
        <w:tc>
          <w:tcPr>
            <w:tcW w:w="534" w:type="dxa"/>
          </w:tcPr>
          <w:p w14:paraId="57D31B62" w14:textId="77777777" w:rsidR="00F5050B" w:rsidRPr="00930E28" w:rsidRDefault="00F5050B" w:rsidP="00F5050B">
            <w:pPr>
              <w:jc w:val="center"/>
              <w:rPr>
                <w:rFonts w:asciiTheme="minorHAnsi" w:hAnsiTheme="minorHAnsi" w:cstheme="minorHAnsi"/>
                <w:sz w:val="24"/>
                <w:szCs w:val="24"/>
              </w:rPr>
            </w:pPr>
          </w:p>
        </w:tc>
        <w:tc>
          <w:tcPr>
            <w:tcW w:w="2414" w:type="dxa"/>
          </w:tcPr>
          <w:p w14:paraId="58CE6793" w14:textId="77777777" w:rsidR="00F5050B" w:rsidRPr="00930E28" w:rsidRDefault="00F5050B" w:rsidP="00F5050B">
            <w:pPr>
              <w:rPr>
                <w:rFonts w:asciiTheme="minorHAnsi" w:hAnsiTheme="minorHAnsi" w:cstheme="minorHAnsi"/>
                <w:sz w:val="24"/>
                <w:szCs w:val="24"/>
              </w:rPr>
            </w:pPr>
          </w:p>
        </w:tc>
        <w:tc>
          <w:tcPr>
            <w:tcW w:w="5713" w:type="dxa"/>
          </w:tcPr>
          <w:p w14:paraId="01685E9A"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selesai tambah judul</w:t>
            </w:r>
          </w:p>
        </w:tc>
      </w:tr>
      <w:tr w:rsidR="00F5050B" w:rsidRPr="00930E28" w14:paraId="3C2298A9" w14:textId="77777777" w:rsidTr="00F5050B">
        <w:trPr>
          <w:trHeight w:val="135"/>
        </w:trPr>
        <w:tc>
          <w:tcPr>
            <w:tcW w:w="534" w:type="dxa"/>
          </w:tcPr>
          <w:p w14:paraId="12A786C5" w14:textId="77777777" w:rsidR="00F5050B" w:rsidRPr="00930E28" w:rsidRDefault="00F5050B" w:rsidP="00F5050B">
            <w:pPr>
              <w:jc w:val="center"/>
              <w:rPr>
                <w:rFonts w:asciiTheme="minorHAnsi" w:hAnsiTheme="minorHAnsi" w:cstheme="minorHAnsi"/>
                <w:sz w:val="24"/>
                <w:szCs w:val="24"/>
              </w:rPr>
            </w:pPr>
          </w:p>
        </w:tc>
        <w:tc>
          <w:tcPr>
            <w:tcW w:w="2414" w:type="dxa"/>
          </w:tcPr>
          <w:p w14:paraId="3FE9F5FE" w14:textId="77777777" w:rsidR="00F5050B" w:rsidRPr="00930E28" w:rsidRDefault="00F5050B" w:rsidP="00F5050B">
            <w:pPr>
              <w:rPr>
                <w:rFonts w:asciiTheme="minorHAnsi" w:hAnsiTheme="minorHAnsi" w:cstheme="minorHAnsi"/>
                <w:sz w:val="24"/>
                <w:szCs w:val="24"/>
              </w:rPr>
            </w:pPr>
          </w:p>
        </w:tc>
        <w:tc>
          <w:tcPr>
            <w:tcW w:w="5713" w:type="dxa"/>
          </w:tcPr>
          <w:p w14:paraId="0D8ED8DF"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mengubah status judul menjadi belum dipilih</w:t>
            </w:r>
          </w:p>
        </w:tc>
      </w:tr>
      <w:tr w:rsidR="00F5050B" w:rsidRPr="00930E28" w14:paraId="4C53FCD9" w14:textId="77777777" w:rsidTr="00F5050B">
        <w:trPr>
          <w:trHeight w:val="135"/>
        </w:trPr>
        <w:tc>
          <w:tcPr>
            <w:tcW w:w="8661" w:type="dxa"/>
            <w:gridSpan w:val="3"/>
          </w:tcPr>
          <w:p w14:paraId="16476756"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rPr>
              <w:t>Skenario Alternatif</w:t>
            </w:r>
          </w:p>
        </w:tc>
      </w:tr>
      <w:tr w:rsidR="00F5050B" w:rsidRPr="00930E28" w14:paraId="61C40EEE" w14:textId="77777777" w:rsidTr="00F5050B">
        <w:trPr>
          <w:trHeight w:val="135"/>
        </w:trPr>
        <w:tc>
          <w:tcPr>
            <w:tcW w:w="534" w:type="dxa"/>
          </w:tcPr>
          <w:p w14:paraId="4D17E9EC"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2975DB74"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rPr>
              <w:t>Pengguna memilih dan klik menu lihat judul PA</w:t>
            </w:r>
          </w:p>
        </w:tc>
        <w:tc>
          <w:tcPr>
            <w:tcW w:w="5713" w:type="dxa"/>
          </w:tcPr>
          <w:p w14:paraId="2970A704" w14:textId="77777777" w:rsidR="00F5050B" w:rsidRPr="00930E28" w:rsidRDefault="00F5050B" w:rsidP="00F5050B">
            <w:pPr>
              <w:rPr>
                <w:rFonts w:asciiTheme="minorHAnsi" w:hAnsiTheme="minorHAnsi" w:cstheme="minorHAnsi"/>
                <w:sz w:val="24"/>
                <w:szCs w:val="24"/>
                <w:lang w:val="id-ID"/>
              </w:rPr>
            </w:pPr>
          </w:p>
        </w:tc>
      </w:tr>
      <w:tr w:rsidR="00F5050B" w:rsidRPr="00930E28" w14:paraId="01B4C04A" w14:textId="77777777" w:rsidTr="00F5050B">
        <w:trPr>
          <w:trHeight w:val="135"/>
        </w:trPr>
        <w:tc>
          <w:tcPr>
            <w:tcW w:w="534" w:type="dxa"/>
          </w:tcPr>
          <w:p w14:paraId="397DAF6E" w14:textId="77777777" w:rsidR="00F5050B" w:rsidRPr="00930E28" w:rsidRDefault="00F5050B" w:rsidP="00F5050B">
            <w:pPr>
              <w:jc w:val="center"/>
              <w:rPr>
                <w:rFonts w:asciiTheme="minorHAnsi" w:hAnsiTheme="minorHAnsi" w:cstheme="minorHAnsi"/>
                <w:sz w:val="24"/>
                <w:szCs w:val="24"/>
              </w:rPr>
            </w:pPr>
          </w:p>
        </w:tc>
        <w:tc>
          <w:tcPr>
            <w:tcW w:w="2414" w:type="dxa"/>
          </w:tcPr>
          <w:p w14:paraId="25BFE92D" w14:textId="77777777" w:rsidR="00F5050B" w:rsidRPr="00930E28" w:rsidRDefault="00F5050B" w:rsidP="00F5050B">
            <w:pPr>
              <w:rPr>
                <w:rFonts w:asciiTheme="minorHAnsi" w:hAnsiTheme="minorHAnsi" w:cstheme="minorHAnsi"/>
                <w:sz w:val="24"/>
                <w:szCs w:val="24"/>
              </w:rPr>
            </w:pPr>
          </w:p>
        </w:tc>
        <w:tc>
          <w:tcPr>
            <w:tcW w:w="5713" w:type="dxa"/>
          </w:tcPr>
          <w:p w14:paraId="4E61317F"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Sistem tidak merespon dan tidak menampilkan halaman yang diinginkan oleh </w:t>
            </w:r>
            <w:proofErr w:type="gramStart"/>
            <w:r w:rsidRPr="00930E28">
              <w:rPr>
                <w:rFonts w:asciiTheme="minorHAnsi" w:hAnsiTheme="minorHAnsi" w:cstheme="minorHAnsi"/>
                <w:sz w:val="24"/>
                <w:szCs w:val="24"/>
              </w:rPr>
              <w:t>pengguna .</w:t>
            </w:r>
            <w:proofErr w:type="gramEnd"/>
          </w:p>
        </w:tc>
      </w:tr>
    </w:tbl>
    <w:p w14:paraId="0E41809F" w14:textId="77777777" w:rsidR="00F5050B" w:rsidRPr="00930E28" w:rsidRDefault="00F5050B" w:rsidP="00F5050B">
      <w:pPr>
        <w:rPr>
          <w:sz w:val="24"/>
          <w:szCs w:val="24"/>
        </w:rPr>
      </w:pPr>
    </w:p>
    <w:tbl>
      <w:tblPr>
        <w:tblStyle w:val="TableGrid"/>
        <w:tblW w:w="8661" w:type="dxa"/>
        <w:tblLook w:val="04A0" w:firstRow="1" w:lastRow="0" w:firstColumn="1" w:lastColumn="0" w:noHBand="0" w:noVBand="1"/>
      </w:tblPr>
      <w:tblGrid>
        <w:gridCol w:w="559"/>
        <w:gridCol w:w="2409"/>
        <w:gridCol w:w="5693"/>
      </w:tblGrid>
      <w:tr w:rsidR="00F5050B" w:rsidRPr="00930E28" w14:paraId="02128D57" w14:textId="77777777" w:rsidTr="00F5050B">
        <w:tc>
          <w:tcPr>
            <w:tcW w:w="534" w:type="dxa"/>
          </w:tcPr>
          <w:p w14:paraId="01F00DEA"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71526C53"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1</w:t>
            </w:r>
            <w:r w:rsidRPr="00930E28">
              <w:rPr>
                <w:rFonts w:asciiTheme="minorHAnsi" w:hAnsiTheme="minorHAnsi" w:cstheme="minorHAnsi"/>
                <w:sz w:val="24"/>
                <w:szCs w:val="24"/>
              </w:rPr>
              <w:t>8</w:t>
            </w:r>
          </w:p>
        </w:tc>
      </w:tr>
      <w:tr w:rsidR="00F5050B" w:rsidRPr="00930E28" w14:paraId="333A10DF" w14:textId="77777777" w:rsidTr="00F5050B">
        <w:tc>
          <w:tcPr>
            <w:tcW w:w="2948" w:type="dxa"/>
            <w:gridSpan w:val="2"/>
          </w:tcPr>
          <w:p w14:paraId="1CC4FD47"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4C3548E3"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M</w:t>
            </w:r>
            <w:r w:rsidRPr="00930E28">
              <w:rPr>
                <w:rFonts w:asciiTheme="minorHAnsi" w:hAnsiTheme="minorHAnsi" w:cstheme="minorHAnsi"/>
                <w:sz w:val="24"/>
                <w:szCs w:val="24"/>
              </w:rPr>
              <w:t>engubah</w:t>
            </w:r>
            <w:r w:rsidRPr="00930E28">
              <w:rPr>
                <w:rFonts w:asciiTheme="minorHAnsi" w:hAnsiTheme="minorHAnsi" w:cstheme="minorHAnsi"/>
                <w:sz w:val="24"/>
                <w:szCs w:val="24"/>
                <w:lang w:val="id-ID"/>
              </w:rPr>
              <w:t xml:space="preserve"> judul PA</w:t>
            </w:r>
          </w:p>
        </w:tc>
      </w:tr>
      <w:tr w:rsidR="00F5050B" w:rsidRPr="00930E28" w14:paraId="568E77B6" w14:textId="77777777" w:rsidTr="00F5050B">
        <w:trPr>
          <w:trHeight w:val="70"/>
        </w:trPr>
        <w:tc>
          <w:tcPr>
            <w:tcW w:w="2948" w:type="dxa"/>
            <w:gridSpan w:val="2"/>
          </w:tcPr>
          <w:p w14:paraId="55A5FDC6"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5C0568B3"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Dosen pembimbing</w:t>
            </w:r>
          </w:p>
        </w:tc>
      </w:tr>
      <w:tr w:rsidR="00F5050B" w:rsidRPr="00930E28" w14:paraId="0A90DBA5" w14:textId="77777777" w:rsidTr="00F5050B">
        <w:trPr>
          <w:trHeight w:val="70"/>
        </w:trPr>
        <w:tc>
          <w:tcPr>
            <w:tcW w:w="2948" w:type="dxa"/>
            <w:gridSpan w:val="2"/>
          </w:tcPr>
          <w:p w14:paraId="32937568"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Deskripsi</w:t>
            </w:r>
          </w:p>
        </w:tc>
        <w:tc>
          <w:tcPr>
            <w:tcW w:w="5713" w:type="dxa"/>
          </w:tcPr>
          <w:p w14:paraId="5E0BED0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mengubah judul PA yang sudah dibuat oleh dosen pembimbing tersebut</w:t>
            </w:r>
          </w:p>
        </w:tc>
      </w:tr>
      <w:tr w:rsidR="00F5050B" w:rsidRPr="00930E28" w14:paraId="431B57CB" w14:textId="77777777" w:rsidTr="00F5050B">
        <w:trPr>
          <w:trHeight w:val="70"/>
        </w:trPr>
        <w:tc>
          <w:tcPr>
            <w:tcW w:w="2948" w:type="dxa"/>
            <w:gridSpan w:val="2"/>
          </w:tcPr>
          <w:p w14:paraId="724701F6"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Pre-condition</w:t>
            </w:r>
          </w:p>
        </w:tc>
        <w:tc>
          <w:tcPr>
            <w:tcW w:w="5713" w:type="dxa"/>
          </w:tcPr>
          <w:p w14:paraId="29231CF9"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Aktor ingin</w:t>
            </w:r>
            <w:r w:rsidRPr="00930E28">
              <w:rPr>
                <w:rFonts w:asciiTheme="minorHAnsi" w:hAnsiTheme="minorHAnsi" w:cstheme="minorHAnsi"/>
                <w:sz w:val="24"/>
                <w:szCs w:val="24"/>
              </w:rPr>
              <w:t xml:space="preserve"> mengubah judul PA yang sudah dibuat </w:t>
            </w:r>
          </w:p>
        </w:tc>
      </w:tr>
      <w:tr w:rsidR="00F5050B" w:rsidRPr="00930E28" w14:paraId="73BB8F23" w14:textId="77777777" w:rsidTr="00F5050B">
        <w:trPr>
          <w:trHeight w:val="70"/>
        </w:trPr>
        <w:tc>
          <w:tcPr>
            <w:tcW w:w="2948" w:type="dxa"/>
            <w:gridSpan w:val="2"/>
          </w:tcPr>
          <w:p w14:paraId="0B03F0B3"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Post-condition</w:t>
            </w:r>
          </w:p>
        </w:tc>
        <w:tc>
          <w:tcPr>
            <w:tcW w:w="5713" w:type="dxa"/>
          </w:tcPr>
          <w:p w14:paraId="3135B05C"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telah </w:t>
            </w:r>
            <w:r w:rsidRPr="00930E28">
              <w:rPr>
                <w:rFonts w:asciiTheme="minorHAnsi" w:hAnsiTheme="minorHAnsi" w:cstheme="minorHAnsi"/>
                <w:sz w:val="24"/>
                <w:szCs w:val="24"/>
              </w:rPr>
              <w:t>mengubah judul PA yang sudah dibuat</w:t>
            </w:r>
          </w:p>
        </w:tc>
      </w:tr>
      <w:tr w:rsidR="00F5050B" w:rsidRPr="00930E28" w14:paraId="2CAFE392" w14:textId="77777777" w:rsidTr="00F5050B">
        <w:trPr>
          <w:trHeight w:val="70"/>
        </w:trPr>
        <w:tc>
          <w:tcPr>
            <w:tcW w:w="8661" w:type="dxa"/>
            <w:gridSpan w:val="3"/>
          </w:tcPr>
          <w:p w14:paraId="7D6F2A1F"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5F17789B" w14:textId="77777777" w:rsidTr="00F5050B">
        <w:trPr>
          <w:trHeight w:val="135"/>
        </w:trPr>
        <w:tc>
          <w:tcPr>
            <w:tcW w:w="534" w:type="dxa"/>
          </w:tcPr>
          <w:p w14:paraId="72BA18B3"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2414" w:type="dxa"/>
          </w:tcPr>
          <w:p w14:paraId="685281DD"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404CD86C"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3E544383" w14:textId="77777777" w:rsidTr="00F5050B">
        <w:trPr>
          <w:trHeight w:val="135"/>
        </w:trPr>
        <w:tc>
          <w:tcPr>
            <w:tcW w:w="534" w:type="dxa"/>
          </w:tcPr>
          <w:p w14:paraId="227AB631"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58AC2E25"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menu judul proyek akhir</w:t>
            </w:r>
          </w:p>
        </w:tc>
        <w:tc>
          <w:tcPr>
            <w:tcW w:w="5713" w:type="dxa"/>
          </w:tcPr>
          <w:p w14:paraId="6073320F" w14:textId="77777777" w:rsidR="00F5050B" w:rsidRPr="00930E28" w:rsidRDefault="00F5050B" w:rsidP="00F5050B">
            <w:pPr>
              <w:jc w:val="center"/>
              <w:rPr>
                <w:rFonts w:asciiTheme="minorHAnsi" w:hAnsiTheme="minorHAnsi" w:cstheme="minorHAnsi"/>
                <w:sz w:val="24"/>
                <w:szCs w:val="24"/>
                <w:lang w:val="id-ID"/>
              </w:rPr>
            </w:pPr>
          </w:p>
        </w:tc>
      </w:tr>
      <w:tr w:rsidR="00F5050B" w:rsidRPr="00930E28" w14:paraId="7C548A4A" w14:textId="77777777" w:rsidTr="00F5050B">
        <w:trPr>
          <w:trHeight w:val="135"/>
        </w:trPr>
        <w:tc>
          <w:tcPr>
            <w:tcW w:w="534" w:type="dxa"/>
          </w:tcPr>
          <w:p w14:paraId="41AEDF2B"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2</w:t>
            </w:r>
          </w:p>
        </w:tc>
        <w:tc>
          <w:tcPr>
            <w:tcW w:w="2414" w:type="dxa"/>
          </w:tcPr>
          <w:p w14:paraId="6CB441A5" w14:textId="77777777" w:rsidR="00F5050B" w:rsidRPr="00930E28" w:rsidRDefault="00F5050B" w:rsidP="00F5050B">
            <w:pPr>
              <w:jc w:val="center"/>
              <w:rPr>
                <w:rFonts w:asciiTheme="minorHAnsi" w:hAnsiTheme="minorHAnsi" w:cstheme="minorHAnsi"/>
                <w:sz w:val="24"/>
                <w:szCs w:val="24"/>
              </w:rPr>
            </w:pPr>
          </w:p>
        </w:tc>
        <w:tc>
          <w:tcPr>
            <w:tcW w:w="5713" w:type="dxa"/>
          </w:tcPr>
          <w:p w14:paraId="5A474CA7"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sub menu dari menu Judul proyek akhir</w:t>
            </w:r>
          </w:p>
        </w:tc>
      </w:tr>
      <w:tr w:rsidR="00F5050B" w:rsidRPr="00930E28" w14:paraId="40CDE282" w14:textId="77777777" w:rsidTr="00F5050B">
        <w:trPr>
          <w:trHeight w:val="135"/>
        </w:trPr>
        <w:tc>
          <w:tcPr>
            <w:tcW w:w="534" w:type="dxa"/>
          </w:tcPr>
          <w:p w14:paraId="524A411A"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3</w:t>
            </w:r>
          </w:p>
        </w:tc>
        <w:tc>
          <w:tcPr>
            <w:tcW w:w="2414" w:type="dxa"/>
          </w:tcPr>
          <w:p w14:paraId="05B064F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lihat judul</w:t>
            </w:r>
          </w:p>
        </w:tc>
        <w:tc>
          <w:tcPr>
            <w:tcW w:w="5713" w:type="dxa"/>
          </w:tcPr>
          <w:p w14:paraId="5B1E9F30" w14:textId="77777777" w:rsidR="00F5050B" w:rsidRPr="00930E28" w:rsidRDefault="00F5050B" w:rsidP="00F5050B">
            <w:pPr>
              <w:rPr>
                <w:rFonts w:asciiTheme="minorHAnsi" w:hAnsiTheme="minorHAnsi" w:cstheme="minorHAnsi"/>
                <w:sz w:val="24"/>
                <w:szCs w:val="24"/>
              </w:rPr>
            </w:pPr>
          </w:p>
        </w:tc>
      </w:tr>
      <w:tr w:rsidR="00F5050B" w:rsidRPr="00930E28" w14:paraId="685B6D4A" w14:textId="77777777" w:rsidTr="00F5050B">
        <w:trPr>
          <w:trHeight w:val="135"/>
        </w:trPr>
        <w:tc>
          <w:tcPr>
            <w:tcW w:w="534" w:type="dxa"/>
          </w:tcPr>
          <w:p w14:paraId="3577688C"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lastRenderedPageBreak/>
              <w:t>4</w:t>
            </w:r>
          </w:p>
        </w:tc>
        <w:tc>
          <w:tcPr>
            <w:tcW w:w="2414" w:type="dxa"/>
          </w:tcPr>
          <w:p w14:paraId="40F29C19" w14:textId="77777777" w:rsidR="00F5050B" w:rsidRPr="00930E28" w:rsidRDefault="00F5050B" w:rsidP="00F5050B">
            <w:pPr>
              <w:rPr>
                <w:rFonts w:asciiTheme="minorHAnsi" w:hAnsiTheme="minorHAnsi" w:cstheme="minorHAnsi"/>
                <w:sz w:val="24"/>
                <w:szCs w:val="24"/>
              </w:rPr>
            </w:pPr>
          </w:p>
        </w:tc>
        <w:tc>
          <w:tcPr>
            <w:tcW w:w="5713" w:type="dxa"/>
          </w:tcPr>
          <w:p w14:paraId="365B51BC"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halaman dari lihat judul</w:t>
            </w:r>
          </w:p>
        </w:tc>
      </w:tr>
      <w:tr w:rsidR="00F5050B" w:rsidRPr="00930E28" w14:paraId="572EC47D" w14:textId="77777777" w:rsidTr="00F5050B">
        <w:trPr>
          <w:trHeight w:val="135"/>
        </w:trPr>
        <w:tc>
          <w:tcPr>
            <w:tcW w:w="534" w:type="dxa"/>
          </w:tcPr>
          <w:p w14:paraId="167CA17A"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5</w:t>
            </w:r>
          </w:p>
        </w:tc>
        <w:tc>
          <w:tcPr>
            <w:tcW w:w="2414" w:type="dxa"/>
          </w:tcPr>
          <w:p w14:paraId="464B86E2" w14:textId="77777777" w:rsidR="00F5050B" w:rsidRPr="00930E28" w:rsidRDefault="00F5050B" w:rsidP="00F5050B">
            <w:pPr>
              <w:rPr>
                <w:rFonts w:asciiTheme="minorHAnsi" w:hAnsiTheme="minorHAnsi" w:cstheme="minorHAnsi"/>
                <w:sz w:val="24"/>
                <w:szCs w:val="24"/>
              </w:rPr>
            </w:pPr>
          </w:p>
        </w:tc>
        <w:tc>
          <w:tcPr>
            <w:tcW w:w="5713" w:type="dxa"/>
          </w:tcPr>
          <w:p w14:paraId="5A826377"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menampilkan daftar judul yang telah dibuat</w:t>
            </w:r>
          </w:p>
        </w:tc>
      </w:tr>
      <w:tr w:rsidR="00F5050B" w:rsidRPr="00930E28" w14:paraId="1090B135" w14:textId="77777777" w:rsidTr="00F5050B">
        <w:trPr>
          <w:trHeight w:val="135"/>
        </w:trPr>
        <w:tc>
          <w:tcPr>
            <w:tcW w:w="534" w:type="dxa"/>
          </w:tcPr>
          <w:p w14:paraId="3834DDB5"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6</w:t>
            </w:r>
          </w:p>
        </w:tc>
        <w:tc>
          <w:tcPr>
            <w:tcW w:w="2414" w:type="dxa"/>
          </w:tcPr>
          <w:p w14:paraId="5F2A2A9D"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Pengguna memilih satu judul dan tekan lalu tahan </w:t>
            </w:r>
          </w:p>
        </w:tc>
        <w:tc>
          <w:tcPr>
            <w:tcW w:w="5713" w:type="dxa"/>
          </w:tcPr>
          <w:p w14:paraId="6FB1BC46" w14:textId="77777777" w:rsidR="00F5050B" w:rsidRPr="00930E28" w:rsidRDefault="00F5050B" w:rsidP="00F5050B">
            <w:pPr>
              <w:rPr>
                <w:rFonts w:asciiTheme="minorHAnsi" w:hAnsiTheme="minorHAnsi" w:cstheme="minorHAnsi"/>
                <w:sz w:val="24"/>
                <w:szCs w:val="24"/>
              </w:rPr>
            </w:pPr>
          </w:p>
        </w:tc>
      </w:tr>
      <w:tr w:rsidR="00F5050B" w:rsidRPr="00930E28" w14:paraId="2F6327DE" w14:textId="77777777" w:rsidTr="00F5050B">
        <w:trPr>
          <w:trHeight w:val="135"/>
        </w:trPr>
        <w:tc>
          <w:tcPr>
            <w:tcW w:w="534" w:type="dxa"/>
          </w:tcPr>
          <w:p w14:paraId="19EB07C3"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7</w:t>
            </w:r>
          </w:p>
        </w:tc>
        <w:tc>
          <w:tcPr>
            <w:tcW w:w="2414" w:type="dxa"/>
          </w:tcPr>
          <w:p w14:paraId="68957E95" w14:textId="77777777" w:rsidR="00F5050B" w:rsidRPr="00930E28" w:rsidRDefault="00F5050B" w:rsidP="00F5050B">
            <w:pPr>
              <w:rPr>
                <w:rFonts w:asciiTheme="minorHAnsi" w:hAnsiTheme="minorHAnsi" w:cstheme="minorHAnsi"/>
                <w:sz w:val="24"/>
                <w:szCs w:val="24"/>
              </w:rPr>
            </w:pPr>
          </w:p>
        </w:tc>
        <w:tc>
          <w:tcPr>
            <w:tcW w:w="5713" w:type="dxa"/>
          </w:tcPr>
          <w:p w14:paraId="4A26038D"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menampilkan action mode untuk melakukan pembaharuan data</w:t>
            </w:r>
          </w:p>
        </w:tc>
      </w:tr>
      <w:tr w:rsidR="00F5050B" w:rsidRPr="00930E28" w14:paraId="7F4F4E22" w14:textId="77777777" w:rsidTr="00F5050B">
        <w:trPr>
          <w:trHeight w:val="135"/>
        </w:trPr>
        <w:tc>
          <w:tcPr>
            <w:tcW w:w="534" w:type="dxa"/>
          </w:tcPr>
          <w:p w14:paraId="09FD3BDB"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8</w:t>
            </w:r>
          </w:p>
        </w:tc>
        <w:tc>
          <w:tcPr>
            <w:tcW w:w="2414" w:type="dxa"/>
          </w:tcPr>
          <w:p w14:paraId="52EDE99E"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menu ubah data judul</w:t>
            </w:r>
          </w:p>
        </w:tc>
        <w:tc>
          <w:tcPr>
            <w:tcW w:w="5713" w:type="dxa"/>
          </w:tcPr>
          <w:p w14:paraId="0C2840EC" w14:textId="77777777" w:rsidR="00F5050B" w:rsidRPr="00930E28" w:rsidRDefault="00F5050B" w:rsidP="00F5050B">
            <w:pPr>
              <w:rPr>
                <w:rFonts w:asciiTheme="minorHAnsi" w:hAnsiTheme="minorHAnsi" w:cstheme="minorHAnsi"/>
                <w:sz w:val="24"/>
                <w:szCs w:val="24"/>
              </w:rPr>
            </w:pPr>
          </w:p>
        </w:tc>
      </w:tr>
      <w:tr w:rsidR="00F5050B" w:rsidRPr="00930E28" w14:paraId="2A06418C" w14:textId="77777777" w:rsidTr="00F5050B">
        <w:trPr>
          <w:trHeight w:val="135"/>
        </w:trPr>
        <w:tc>
          <w:tcPr>
            <w:tcW w:w="534" w:type="dxa"/>
          </w:tcPr>
          <w:p w14:paraId="20757B98" w14:textId="77777777" w:rsidR="00F5050B" w:rsidRPr="00930E28" w:rsidRDefault="00F5050B" w:rsidP="00F5050B">
            <w:pPr>
              <w:jc w:val="center"/>
              <w:rPr>
                <w:rFonts w:asciiTheme="minorHAnsi" w:hAnsiTheme="minorHAnsi" w:cstheme="minorHAnsi"/>
                <w:sz w:val="24"/>
                <w:szCs w:val="24"/>
              </w:rPr>
            </w:pPr>
          </w:p>
        </w:tc>
        <w:tc>
          <w:tcPr>
            <w:tcW w:w="2414" w:type="dxa"/>
          </w:tcPr>
          <w:p w14:paraId="561338D4" w14:textId="77777777" w:rsidR="00F5050B" w:rsidRPr="00930E28" w:rsidRDefault="00F5050B" w:rsidP="00F5050B">
            <w:pPr>
              <w:rPr>
                <w:rFonts w:asciiTheme="minorHAnsi" w:hAnsiTheme="minorHAnsi" w:cstheme="minorHAnsi"/>
                <w:sz w:val="24"/>
                <w:szCs w:val="24"/>
              </w:rPr>
            </w:pPr>
          </w:p>
        </w:tc>
        <w:tc>
          <w:tcPr>
            <w:tcW w:w="5713" w:type="dxa"/>
          </w:tcPr>
          <w:p w14:paraId="3A78093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data pada form yang sudah di sediakan</w:t>
            </w:r>
          </w:p>
        </w:tc>
      </w:tr>
      <w:tr w:rsidR="00F5050B" w:rsidRPr="00930E28" w14:paraId="456C59D4" w14:textId="77777777" w:rsidTr="00F5050B">
        <w:trPr>
          <w:trHeight w:val="135"/>
        </w:trPr>
        <w:tc>
          <w:tcPr>
            <w:tcW w:w="534" w:type="dxa"/>
          </w:tcPr>
          <w:p w14:paraId="4D0D6509"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9</w:t>
            </w:r>
          </w:p>
        </w:tc>
        <w:tc>
          <w:tcPr>
            <w:tcW w:w="2414" w:type="dxa"/>
          </w:tcPr>
          <w:p w14:paraId="15E9E78F"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Pengguna mengubah salah satu data judul PA dan klik simpan data </w:t>
            </w:r>
          </w:p>
        </w:tc>
        <w:tc>
          <w:tcPr>
            <w:tcW w:w="5713" w:type="dxa"/>
          </w:tcPr>
          <w:p w14:paraId="496511E5" w14:textId="77777777" w:rsidR="00F5050B" w:rsidRPr="00930E28" w:rsidRDefault="00F5050B" w:rsidP="00F5050B">
            <w:pPr>
              <w:rPr>
                <w:rFonts w:asciiTheme="minorHAnsi" w:hAnsiTheme="minorHAnsi" w:cstheme="minorHAnsi"/>
                <w:sz w:val="24"/>
                <w:szCs w:val="24"/>
              </w:rPr>
            </w:pPr>
          </w:p>
        </w:tc>
      </w:tr>
      <w:tr w:rsidR="00F5050B" w:rsidRPr="00930E28" w14:paraId="49479616" w14:textId="77777777" w:rsidTr="00F5050B">
        <w:trPr>
          <w:trHeight w:val="135"/>
        </w:trPr>
        <w:tc>
          <w:tcPr>
            <w:tcW w:w="534" w:type="dxa"/>
          </w:tcPr>
          <w:p w14:paraId="68BEF979" w14:textId="77777777" w:rsidR="00F5050B" w:rsidRPr="00930E28" w:rsidRDefault="00F5050B" w:rsidP="00F5050B">
            <w:pPr>
              <w:jc w:val="center"/>
              <w:rPr>
                <w:rFonts w:asciiTheme="minorHAnsi" w:hAnsiTheme="minorHAnsi" w:cstheme="minorHAnsi"/>
                <w:sz w:val="24"/>
                <w:szCs w:val="24"/>
              </w:rPr>
            </w:pPr>
          </w:p>
        </w:tc>
        <w:tc>
          <w:tcPr>
            <w:tcW w:w="2414" w:type="dxa"/>
          </w:tcPr>
          <w:p w14:paraId="01758089" w14:textId="77777777" w:rsidR="00F5050B" w:rsidRPr="00930E28" w:rsidRDefault="00F5050B" w:rsidP="00F5050B">
            <w:pPr>
              <w:rPr>
                <w:rFonts w:asciiTheme="minorHAnsi" w:hAnsiTheme="minorHAnsi" w:cstheme="minorHAnsi"/>
                <w:sz w:val="24"/>
                <w:szCs w:val="24"/>
              </w:rPr>
            </w:pPr>
          </w:p>
        </w:tc>
        <w:tc>
          <w:tcPr>
            <w:tcW w:w="5713" w:type="dxa"/>
          </w:tcPr>
          <w:p w14:paraId="13D0B8A0"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pesan “berhasil ubah judul PA”</w:t>
            </w:r>
          </w:p>
        </w:tc>
      </w:tr>
      <w:tr w:rsidR="00F5050B" w:rsidRPr="00930E28" w14:paraId="22C160D9" w14:textId="77777777" w:rsidTr="00F5050B">
        <w:trPr>
          <w:trHeight w:val="135"/>
        </w:trPr>
        <w:tc>
          <w:tcPr>
            <w:tcW w:w="8661" w:type="dxa"/>
            <w:gridSpan w:val="3"/>
          </w:tcPr>
          <w:p w14:paraId="5A55A5AA"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rPr>
              <w:t>Skenario Alternatif</w:t>
            </w:r>
          </w:p>
        </w:tc>
      </w:tr>
      <w:tr w:rsidR="00F5050B" w:rsidRPr="00930E28" w14:paraId="3D39C876" w14:textId="77777777" w:rsidTr="00F5050B">
        <w:trPr>
          <w:trHeight w:val="135"/>
        </w:trPr>
        <w:tc>
          <w:tcPr>
            <w:tcW w:w="534" w:type="dxa"/>
          </w:tcPr>
          <w:p w14:paraId="6FAD227F"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60114EC8"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rPr>
              <w:t>Pengguna memilih dan klik menu lihat Judul PA</w:t>
            </w:r>
          </w:p>
        </w:tc>
        <w:tc>
          <w:tcPr>
            <w:tcW w:w="5713" w:type="dxa"/>
          </w:tcPr>
          <w:p w14:paraId="1308372F" w14:textId="77777777" w:rsidR="00F5050B" w:rsidRPr="00930E28" w:rsidRDefault="00F5050B" w:rsidP="00F5050B">
            <w:pPr>
              <w:rPr>
                <w:rFonts w:asciiTheme="minorHAnsi" w:hAnsiTheme="minorHAnsi" w:cstheme="minorHAnsi"/>
                <w:sz w:val="24"/>
                <w:szCs w:val="24"/>
                <w:lang w:val="id-ID"/>
              </w:rPr>
            </w:pPr>
          </w:p>
        </w:tc>
      </w:tr>
      <w:tr w:rsidR="00F5050B" w:rsidRPr="00930E28" w14:paraId="2D43F051" w14:textId="77777777" w:rsidTr="00F5050B">
        <w:trPr>
          <w:trHeight w:val="135"/>
        </w:trPr>
        <w:tc>
          <w:tcPr>
            <w:tcW w:w="534" w:type="dxa"/>
          </w:tcPr>
          <w:p w14:paraId="6CCC2E28" w14:textId="77777777" w:rsidR="00F5050B" w:rsidRPr="00930E28" w:rsidRDefault="00F5050B" w:rsidP="00F5050B">
            <w:pPr>
              <w:jc w:val="center"/>
              <w:rPr>
                <w:rFonts w:asciiTheme="minorHAnsi" w:hAnsiTheme="minorHAnsi" w:cstheme="minorHAnsi"/>
                <w:sz w:val="24"/>
                <w:szCs w:val="24"/>
              </w:rPr>
            </w:pPr>
          </w:p>
        </w:tc>
        <w:tc>
          <w:tcPr>
            <w:tcW w:w="2414" w:type="dxa"/>
          </w:tcPr>
          <w:p w14:paraId="7013A5D2" w14:textId="77777777" w:rsidR="00F5050B" w:rsidRPr="00930E28" w:rsidRDefault="00F5050B" w:rsidP="00F5050B">
            <w:pPr>
              <w:rPr>
                <w:rFonts w:asciiTheme="minorHAnsi" w:hAnsiTheme="minorHAnsi" w:cstheme="minorHAnsi"/>
                <w:sz w:val="24"/>
                <w:szCs w:val="24"/>
              </w:rPr>
            </w:pPr>
          </w:p>
        </w:tc>
        <w:tc>
          <w:tcPr>
            <w:tcW w:w="5713" w:type="dxa"/>
          </w:tcPr>
          <w:p w14:paraId="3CCD5BB5"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Sistem tidak merespon dan tidak menampilkan halaman yang diinginkan oleh </w:t>
            </w:r>
            <w:proofErr w:type="gramStart"/>
            <w:r w:rsidRPr="00930E28">
              <w:rPr>
                <w:rFonts w:asciiTheme="minorHAnsi" w:hAnsiTheme="minorHAnsi" w:cstheme="minorHAnsi"/>
                <w:sz w:val="24"/>
                <w:szCs w:val="24"/>
              </w:rPr>
              <w:t>pengguna .</w:t>
            </w:r>
            <w:proofErr w:type="gramEnd"/>
          </w:p>
        </w:tc>
      </w:tr>
    </w:tbl>
    <w:p w14:paraId="22672ACB" w14:textId="77777777" w:rsidR="00F5050B" w:rsidRPr="00930E28" w:rsidRDefault="00F5050B" w:rsidP="00F5050B">
      <w:pPr>
        <w:rPr>
          <w:sz w:val="24"/>
          <w:szCs w:val="24"/>
        </w:rPr>
      </w:pPr>
    </w:p>
    <w:tbl>
      <w:tblPr>
        <w:tblStyle w:val="TableGrid"/>
        <w:tblW w:w="8661" w:type="dxa"/>
        <w:tblLook w:val="04A0" w:firstRow="1" w:lastRow="0" w:firstColumn="1" w:lastColumn="0" w:noHBand="0" w:noVBand="1"/>
      </w:tblPr>
      <w:tblGrid>
        <w:gridCol w:w="559"/>
        <w:gridCol w:w="2409"/>
        <w:gridCol w:w="5693"/>
      </w:tblGrid>
      <w:tr w:rsidR="00F5050B" w:rsidRPr="00930E28" w14:paraId="2FC3E73D" w14:textId="77777777" w:rsidTr="00F5050B">
        <w:tc>
          <w:tcPr>
            <w:tcW w:w="534" w:type="dxa"/>
          </w:tcPr>
          <w:p w14:paraId="6AE17FA4"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67EAA4DF"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19</w:t>
            </w:r>
          </w:p>
        </w:tc>
      </w:tr>
      <w:tr w:rsidR="00F5050B" w:rsidRPr="00930E28" w14:paraId="3354EECA" w14:textId="77777777" w:rsidTr="00F5050B">
        <w:tc>
          <w:tcPr>
            <w:tcW w:w="2948" w:type="dxa"/>
            <w:gridSpan w:val="2"/>
          </w:tcPr>
          <w:p w14:paraId="098ADC0A"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2F282D0C"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M</w:t>
            </w:r>
            <w:r w:rsidRPr="00930E28">
              <w:rPr>
                <w:rFonts w:asciiTheme="minorHAnsi" w:hAnsiTheme="minorHAnsi" w:cstheme="minorHAnsi"/>
                <w:sz w:val="24"/>
                <w:szCs w:val="24"/>
              </w:rPr>
              <w:t>elihat</w:t>
            </w:r>
            <w:r w:rsidRPr="00930E28">
              <w:rPr>
                <w:rFonts w:asciiTheme="minorHAnsi" w:hAnsiTheme="minorHAnsi" w:cstheme="minorHAnsi"/>
                <w:sz w:val="24"/>
                <w:szCs w:val="24"/>
                <w:lang w:val="id-ID"/>
              </w:rPr>
              <w:t xml:space="preserve"> </w:t>
            </w:r>
            <w:r w:rsidRPr="00930E28">
              <w:rPr>
                <w:rFonts w:asciiTheme="minorHAnsi" w:hAnsiTheme="minorHAnsi" w:cstheme="minorHAnsi"/>
                <w:sz w:val="24"/>
                <w:szCs w:val="24"/>
              </w:rPr>
              <w:t>Data Calon mahasiswa bimbingan</w:t>
            </w:r>
          </w:p>
        </w:tc>
      </w:tr>
      <w:tr w:rsidR="00F5050B" w:rsidRPr="00930E28" w14:paraId="26F67331" w14:textId="77777777" w:rsidTr="00F5050B">
        <w:trPr>
          <w:trHeight w:val="70"/>
        </w:trPr>
        <w:tc>
          <w:tcPr>
            <w:tcW w:w="2948" w:type="dxa"/>
            <w:gridSpan w:val="2"/>
          </w:tcPr>
          <w:p w14:paraId="5C599585"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73C9FCDC"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Dosen pembimbing</w:t>
            </w:r>
          </w:p>
        </w:tc>
      </w:tr>
      <w:tr w:rsidR="00F5050B" w:rsidRPr="00930E28" w14:paraId="1B7E6C4B" w14:textId="77777777" w:rsidTr="00F5050B">
        <w:trPr>
          <w:trHeight w:val="70"/>
        </w:trPr>
        <w:tc>
          <w:tcPr>
            <w:tcW w:w="2948" w:type="dxa"/>
            <w:gridSpan w:val="2"/>
          </w:tcPr>
          <w:p w14:paraId="57ADEE99"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Deskripsi</w:t>
            </w:r>
          </w:p>
        </w:tc>
        <w:tc>
          <w:tcPr>
            <w:tcW w:w="5713" w:type="dxa"/>
          </w:tcPr>
          <w:p w14:paraId="46A74E94"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Melihat judul PA yang sudah dipilih oleh mahasiswa calon bimbingan</w:t>
            </w:r>
          </w:p>
        </w:tc>
      </w:tr>
      <w:tr w:rsidR="00F5050B" w:rsidRPr="00930E28" w14:paraId="09F48F60" w14:textId="77777777" w:rsidTr="00F5050B">
        <w:trPr>
          <w:trHeight w:val="70"/>
        </w:trPr>
        <w:tc>
          <w:tcPr>
            <w:tcW w:w="2948" w:type="dxa"/>
            <w:gridSpan w:val="2"/>
          </w:tcPr>
          <w:p w14:paraId="5C0D3BA2"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Pre-condition</w:t>
            </w:r>
          </w:p>
        </w:tc>
        <w:tc>
          <w:tcPr>
            <w:tcW w:w="5713" w:type="dxa"/>
          </w:tcPr>
          <w:p w14:paraId="02B58D2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Aktor ingin</w:t>
            </w:r>
            <w:r w:rsidRPr="00930E28">
              <w:rPr>
                <w:rFonts w:asciiTheme="minorHAnsi" w:hAnsiTheme="minorHAnsi" w:cstheme="minorHAnsi"/>
                <w:sz w:val="24"/>
                <w:szCs w:val="24"/>
              </w:rPr>
              <w:t xml:space="preserve"> Data Calon mahasiswa bimbingan</w:t>
            </w:r>
          </w:p>
        </w:tc>
      </w:tr>
      <w:tr w:rsidR="00F5050B" w:rsidRPr="00930E28" w14:paraId="6C1456F7" w14:textId="77777777" w:rsidTr="00F5050B">
        <w:trPr>
          <w:trHeight w:val="70"/>
        </w:trPr>
        <w:tc>
          <w:tcPr>
            <w:tcW w:w="2948" w:type="dxa"/>
            <w:gridSpan w:val="2"/>
          </w:tcPr>
          <w:p w14:paraId="062CFB92"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Post-condition</w:t>
            </w:r>
          </w:p>
        </w:tc>
        <w:tc>
          <w:tcPr>
            <w:tcW w:w="5713" w:type="dxa"/>
          </w:tcPr>
          <w:p w14:paraId="06BBC229"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telah </w:t>
            </w:r>
            <w:r w:rsidRPr="00930E28">
              <w:rPr>
                <w:rFonts w:asciiTheme="minorHAnsi" w:hAnsiTheme="minorHAnsi" w:cstheme="minorHAnsi"/>
                <w:sz w:val="24"/>
                <w:szCs w:val="24"/>
              </w:rPr>
              <w:t>Data Calon mahasiswa bimbingan</w:t>
            </w:r>
          </w:p>
        </w:tc>
      </w:tr>
      <w:tr w:rsidR="00F5050B" w:rsidRPr="00930E28" w14:paraId="729BFF9F" w14:textId="77777777" w:rsidTr="00F5050B">
        <w:trPr>
          <w:trHeight w:val="70"/>
        </w:trPr>
        <w:tc>
          <w:tcPr>
            <w:tcW w:w="8661" w:type="dxa"/>
            <w:gridSpan w:val="3"/>
          </w:tcPr>
          <w:p w14:paraId="6359443F"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458306C2" w14:textId="77777777" w:rsidTr="00F5050B">
        <w:trPr>
          <w:trHeight w:val="135"/>
        </w:trPr>
        <w:tc>
          <w:tcPr>
            <w:tcW w:w="534" w:type="dxa"/>
          </w:tcPr>
          <w:p w14:paraId="65AA75B0"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2414" w:type="dxa"/>
          </w:tcPr>
          <w:p w14:paraId="5771D5C0"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45220768"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50412D6F" w14:textId="77777777" w:rsidTr="00F5050B">
        <w:trPr>
          <w:trHeight w:val="135"/>
        </w:trPr>
        <w:tc>
          <w:tcPr>
            <w:tcW w:w="534" w:type="dxa"/>
          </w:tcPr>
          <w:p w14:paraId="4EA7227B"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7CE2B8FF"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menu bimbingan</w:t>
            </w:r>
          </w:p>
        </w:tc>
        <w:tc>
          <w:tcPr>
            <w:tcW w:w="5713" w:type="dxa"/>
          </w:tcPr>
          <w:p w14:paraId="20E0198E" w14:textId="77777777" w:rsidR="00F5050B" w:rsidRPr="00930E28" w:rsidRDefault="00F5050B" w:rsidP="00F5050B">
            <w:pPr>
              <w:jc w:val="center"/>
              <w:rPr>
                <w:rFonts w:asciiTheme="minorHAnsi" w:hAnsiTheme="minorHAnsi" w:cstheme="minorHAnsi"/>
                <w:sz w:val="24"/>
                <w:szCs w:val="24"/>
                <w:lang w:val="id-ID"/>
              </w:rPr>
            </w:pPr>
          </w:p>
        </w:tc>
      </w:tr>
      <w:tr w:rsidR="00F5050B" w:rsidRPr="00930E28" w14:paraId="03358448" w14:textId="77777777" w:rsidTr="00F5050B">
        <w:trPr>
          <w:trHeight w:val="135"/>
        </w:trPr>
        <w:tc>
          <w:tcPr>
            <w:tcW w:w="534" w:type="dxa"/>
          </w:tcPr>
          <w:p w14:paraId="6F78D4C9"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2</w:t>
            </w:r>
          </w:p>
        </w:tc>
        <w:tc>
          <w:tcPr>
            <w:tcW w:w="2414" w:type="dxa"/>
          </w:tcPr>
          <w:p w14:paraId="09881E94" w14:textId="77777777" w:rsidR="00F5050B" w:rsidRPr="00930E28" w:rsidRDefault="00F5050B" w:rsidP="00F5050B">
            <w:pPr>
              <w:jc w:val="center"/>
              <w:rPr>
                <w:rFonts w:asciiTheme="minorHAnsi" w:hAnsiTheme="minorHAnsi" w:cstheme="minorHAnsi"/>
                <w:sz w:val="24"/>
                <w:szCs w:val="24"/>
              </w:rPr>
            </w:pPr>
          </w:p>
        </w:tc>
        <w:tc>
          <w:tcPr>
            <w:tcW w:w="5713" w:type="dxa"/>
          </w:tcPr>
          <w:p w14:paraId="4609DB79"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sub menu dari menu bimbingan</w:t>
            </w:r>
          </w:p>
        </w:tc>
      </w:tr>
      <w:tr w:rsidR="00F5050B" w:rsidRPr="00930E28" w14:paraId="6C2BFA70" w14:textId="77777777" w:rsidTr="00F5050B">
        <w:trPr>
          <w:trHeight w:val="135"/>
        </w:trPr>
        <w:tc>
          <w:tcPr>
            <w:tcW w:w="534" w:type="dxa"/>
          </w:tcPr>
          <w:p w14:paraId="37207109"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3</w:t>
            </w:r>
          </w:p>
        </w:tc>
        <w:tc>
          <w:tcPr>
            <w:tcW w:w="2414" w:type="dxa"/>
          </w:tcPr>
          <w:p w14:paraId="729D268F"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calon bimbingan</w:t>
            </w:r>
          </w:p>
        </w:tc>
        <w:tc>
          <w:tcPr>
            <w:tcW w:w="5713" w:type="dxa"/>
          </w:tcPr>
          <w:p w14:paraId="11DD26F3" w14:textId="77777777" w:rsidR="00F5050B" w:rsidRPr="00930E28" w:rsidRDefault="00F5050B" w:rsidP="00F5050B">
            <w:pPr>
              <w:rPr>
                <w:rFonts w:asciiTheme="minorHAnsi" w:hAnsiTheme="minorHAnsi" w:cstheme="minorHAnsi"/>
                <w:sz w:val="24"/>
                <w:szCs w:val="24"/>
              </w:rPr>
            </w:pPr>
          </w:p>
        </w:tc>
      </w:tr>
      <w:tr w:rsidR="00F5050B" w:rsidRPr="00930E28" w14:paraId="7C5F063C" w14:textId="77777777" w:rsidTr="00F5050B">
        <w:trPr>
          <w:trHeight w:val="135"/>
        </w:trPr>
        <w:tc>
          <w:tcPr>
            <w:tcW w:w="534" w:type="dxa"/>
          </w:tcPr>
          <w:p w14:paraId="6E33836F"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4</w:t>
            </w:r>
          </w:p>
        </w:tc>
        <w:tc>
          <w:tcPr>
            <w:tcW w:w="2414" w:type="dxa"/>
          </w:tcPr>
          <w:p w14:paraId="49463721" w14:textId="77777777" w:rsidR="00F5050B" w:rsidRPr="00930E28" w:rsidRDefault="00F5050B" w:rsidP="00F5050B">
            <w:pPr>
              <w:rPr>
                <w:rFonts w:asciiTheme="minorHAnsi" w:hAnsiTheme="minorHAnsi" w:cstheme="minorHAnsi"/>
                <w:sz w:val="24"/>
                <w:szCs w:val="24"/>
              </w:rPr>
            </w:pPr>
          </w:p>
        </w:tc>
        <w:tc>
          <w:tcPr>
            <w:tcW w:w="5713" w:type="dxa"/>
          </w:tcPr>
          <w:p w14:paraId="25BDC5EE"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halaman dari calon bimbingan</w:t>
            </w:r>
          </w:p>
        </w:tc>
      </w:tr>
      <w:tr w:rsidR="00F5050B" w:rsidRPr="00930E28" w14:paraId="2DA3FE49" w14:textId="77777777" w:rsidTr="00F5050B">
        <w:trPr>
          <w:trHeight w:val="135"/>
        </w:trPr>
        <w:tc>
          <w:tcPr>
            <w:tcW w:w="534" w:type="dxa"/>
          </w:tcPr>
          <w:p w14:paraId="647F36A3"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lastRenderedPageBreak/>
              <w:t>5</w:t>
            </w:r>
          </w:p>
        </w:tc>
        <w:tc>
          <w:tcPr>
            <w:tcW w:w="2414" w:type="dxa"/>
          </w:tcPr>
          <w:p w14:paraId="7F5FFB61" w14:textId="77777777" w:rsidR="00F5050B" w:rsidRPr="00930E28" w:rsidRDefault="00F5050B" w:rsidP="00F5050B">
            <w:pPr>
              <w:rPr>
                <w:rFonts w:asciiTheme="minorHAnsi" w:hAnsiTheme="minorHAnsi" w:cstheme="minorHAnsi"/>
                <w:sz w:val="24"/>
                <w:szCs w:val="24"/>
              </w:rPr>
            </w:pPr>
          </w:p>
        </w:tc>
        <w:tc>
          <w:tcPr>
            <w:tcW w:w="5713" w:type="dxa"/>
          </w:tcPr>
          <w:p w14:paraId="203BB539"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menampilkan daftar judul yang telah pilih oleh mahasiswa calon bimbingan</w:t>
            </w:r>
          </w:p>
        </w:tc>
      </w:tr>
      <w:tr w:rsidR="00F5050B" w:rsidRPr="00930E28" w14:paraId="62C1A516" w14:textId="77777777" w:rsidTr="00F5050B">
        <w:trPr>
          <w:trHeight w:val="135"/>
        </w:trPr>
        <w:tc>
          <w:tcPr>
            <w:tcW w:w="8661" w:type="dxa"/>
            <w:gridSpan w:val="3"/>
          </w:tcPr>
          <w:p w14:paraId="075F014D"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rPr>
              <w:t>Skenario Alternatif</w:t>
            </w:r>
          </w:p>
        </w:tc>
      </w:tr>
      <w:tr w:rsidR="00F5050B" w:rsidRPr="00930E28" w14:paraId="229F2222" w14:textId="77777777" w:rsidTr="00F5050B">
        <w:trPr>
          <w:trHeight w:val="135"/>
        </w:trPr>
        <w:tc>
          <w:tcPr>
            <w:tcW w:w="534" w:type="dxa"/>
          </w:tcPr>
          <w:p w14:paraId="39E72D16"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74B974A3"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rPr>
              <w:t>Pengguna memilih dan klik menu calon bimbingan</w:t>
            </w:r>
          </w:p>
        </w:tc>
        <w:tc>
          <w:tcPr>
            <w:tcW w:w="5713" w:type="dxa"/>
          </w:tcPr>
          <w:p w14:paraId="09BC94A5" w14:textId="77777777" w:rsidR="00F5050B" w:rsidRPr="00930E28" w:rsidRDefault="00F5050B" w:rsidP="00F5050B">
            <w:pPr>
              <w:rPr>
                <w:rFonts w:asciiTheme="minorHAnsi" w:hAnsiTheme="minorHAnsi" w:cstheme="minorHAnsi"/>
                <w:sz w:val="24"/>
                <w:szCs w:val="24"/>
                <w:lang w:val="id-ID"/>
              </w:rPr>
            </w:pPr>
          </w:p>
        </w:tc>
      </w:tr>
      <w:tr w:rsidR="00F5050B" w:rsidRPr="00930E28" w14:paraId="13E214C8" w14:textId="77777777" w:rsidTr="00F5050B">
        <w:trPr>
          <w:trHeight w:val="135"/>
        </w:trPr>
        <w:tc>
          <w:tcPr>
            <w:tcW w:w="534" w:type="dxa"/>
          </w:tcPr>
          <w:p w14:paraId="4DED41ED" w14:textId="77777777" w:rsidR="00F5050B" w:rsidRPr="00930E28" w:rsidRDefault="00F5050B" w:rsidP="00F5050B">
            <w:pPr>
              <w:jc w:val="center"/>
              <w:rPr>
                <w:rFonts w:asciiTheme="minorHAnsi" w:hAnsiTheme="minorHAnsi" w:cstheme="minorHAnsi"/>
                <w:sz w:val="24"/>
                <w:szCs w:val="24"/>
              </w:rPr>
            </w:pPr>
          </w:p>
        </w:tc>
        <w:tc>
          <w:tcPr>
            <w:tcW w:w="2414" w:type="dxa"/>
          </w:tcPr>
          <w:p w14:paraId="2206F731" w14:textId="77777777" w:rsidR="00F5050B" w:rsidRPr="00930E28" w:rsidRDefault="00F5050B" w:rsidP="00F5050B">
            <w:pPr>
              <w:rPr>
                <w:rFonts w:asciiTheme="minorHAnsi" w:hAnsiTheme="minorHAnsi" w:cstheme="minorHAnsi"/>
                <w:sz w:val="24"/>
                <w:szCs w:val="24"/>
              </w:rPr>
            </w:pPr>
          </w:p>
        </w:tc>
        <w:tc>
          <w:tcPr>
            <w:tcW w:w="5713" w:type="dxa"/>
          </w:tcPr>
          <w:p w14:paraId="0045E154"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Sistem tidak merespon dan tidak menampilkan halaman yang diinginkan oleh </w:t>
            </w:r>
            <w:proofErr w:type="gramStart"/>
            <w:r w:rsidRPr="00930E28">
              <w:rPr>
                <w:rFonts w:asciiTheme="minorHAnsi" w:hAnsiTheme="minorHAnsi" w:cstheme="minorHAnsi"/>
                <w:sz w:val="24"/>
                <w:szCs w:val="24"/>
              </w:rPr>
              <w:t>pengguna .</w:t>
            </w:r>
            <w:proofErr w:type="gramEnd"/>
          </w:p>
        </w:tc>
      </w:tr>
    </w:tbl>
    <w:p w14:paraId="6343F826" w14:textId="77777777" w:rsidR="00F5050B" w:rsidRPr="00930E28" w:rsidRDefault="00F5050B" w:rsidP="00F5050B">
      <w:pPr>
        <w:rPr>
          <w:sz w:val="24"/>
          <w:szCs w:val="24"/>
        </w:rPr>
      </w:pPr>
    </w:p>
    <w:p w14:paraId="4193BA8E" w14:textId="77777777" w:rsidR="00F5050B" w:rsidRPr="00930E28" w:rsidRDefault="00F5050B" w:rsidP="00F5050B">
      <w:pPr>
        <w:rPr>
          <w:sz w:val="24"/>
          <w:szCs w:val="24"/>
        </w:rPr>
      </w:pPr>
    </w:p>
    <w:tbl>
      <w:tblPr>
        <w:tblStyle w:val="TableGrid"/>
        <w:tblW w:w="8661" w:type="dxa"/>
        <w:tblLook w:val="04A0" w:firstRow="1" w:lastRow="0" w:firstColumn="1" w:lastColumn="0" w:noHBand="0" w:noVBand="1"/>
      </w:tblPr>
      <w:tblGrid>
        <w:gridCol w:w="559"/>
        <w:gridCol w:w="2409"/>
        <w:gridCol w:w="5693"/>
      </w:tblGrid>
      <w:tr w:rsidR="00F5050B" w:rsidRPr="00930E28" w14:paraId="7EDDBA4A" w14:textId="77777777" w:rsidTr="00F5050B">
        <w:tc>
          <w:tcPr>
            <w:tcW w:w="534" w:type="dxa"/>
          </w:tcPr>
          <w:p w14:paraId="5B68A317"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58458A76"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20</w:t>
            </w:r>
          </w:p>
        </w:tc>
      </w:tr>
      <w:tr w:rsidR="00F5050B" w:rsidRPr="00930E28" w14:paraId="5B14E30D" w14:textId="77777777" w:rsidTr="00F5050B">
        <w:tc>
          <w:tcPr>
            <w:tcW w:w="2948" w:type="dxa"/>
            <w:gridSpan w:val="2"/>
          </w:tcPr>
          <w:p w14:paraId="1B409887"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18283F6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Memilih mahasiswa bimbingan</w:t>
            </w:r>
          </w:p>
        </w:tc>
      </w:tr>
      <w:tr w:rsidR="00F5050B" w:rsidRPr="00930E28" w14:paraId="245292CA" w14:textId="77777777" w:rsidTr="00F5050B">
        <w:trPr>
          <w:trHeight w:val="70"/>
        </w:trPr>
        <w:tc>
          <w:tcPr>
            <w:tcW w:w="2948" w:type="dxa"/>
            <w:gridSpan w:val="2"/>
          </w:tcPr>
          <w:p w14:paraId="4B575000"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6FA4E783"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Dosen pembimbing</w:t>
            </w:r>
          </w:p>
        </w:tc>
      </w:tr>
      <w:tr w:rsidR="00F5050B" w:rsidRPr="00930E28" w14:paraId="0F390DAE" w14:textId="77777777" w:rsidTr="00F5050B">
        <w:trPr>
          <w:trHeight w:val="70"/>
        </w:trPr>
        <w:tc>
          <w:tcPr>
            <w:tcW w:w="2948" w:type="dxa"/>
            <w:gridSpan w:val="2"/>
          </w:tcPr>
          <w:p w14:paraId="0ED60F26"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Deskripsi</w:t>
            </w:r>
          </w:p>
        </w:tc>
        <w:tc>
          <w:tcPr>
            <w:tcW w:w="5713" w:type="dxa"/>
          </w:tcPr>
          <w:p w14:paraId="450FEE62" w14:textId="77777777" w:rsidR="00F5050B" w:rsidRPr="00930E28" w:rsidRDefault="00F5050B" w:rsidP="00F5050B">
            <w:pPr>
              <w:rPr>
                <w:rFonts w:asciiTheme="minorHAnsi" w:hAnsiTheme="minorHAnsi" w:cstheme="minorHAnsi"/>
                <w:sz w:val="24"/>
                <w:szCs w:val="24"/>
              </w:rPr>
            </w:pPr>
            <w:proofErr w:type="gramStart"/>
            <w:r w:rsidRPr="00930E28">
              <w:rPr>
                <w:rFonts w:asciiTheme="minorHAnsi" w:hAnsiTheme="minorHAnsi" w:cstheme="minorHAnsi"/>
                <w:sz w:val="24"/>
                <w:szCs w:val="24"/>
              </w:rPr>
              <w:t>Memilih  mahasiswa</w:t>
            </w:r>
            <w:proofErr w:type="gramEnd"/>
            <w:r w:rsidRPr="00930E28">
              <w:rPr>
                <w:rFonts w:asciiTheme="minorHAnsi" w:hAnsiTheme="minorHAnsi" w:cstheme="minorHAnsi"/>
                <w:sz w:val="24"/>
                <w:szCs w:val="24"/>
              </w:rPr>
              <w:t xml:space="preserve"> yang akan menjadi mahasiswa bimbingan dari aktor</w:t>
            </w:r>
          </w:p>
        </w:tc>
      </w:tr>
      <w:tr w:rsidR="00F5050B" w:rsidRPr="00930E28" w14:paraId="72A10754" w14:textId="77777777" w:rsidTr="00F5050B">
        <w:trPr>
          <w:trHeight w:val="70"/>
        </w:trPr>
        <w:tc>
          <w:tcPr>
            <w:tcW w:w="2948" w:type="dxa"/>
            <w:gridSpan w:val="2"/>
          </w:tcPr>
          <w:p w14:paraId="1ACE8B27"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Pre-condition</w:t>
            </w:r>
          </w:p>
        </w:tc>
        <w:tc>
          <w:tcPr>
            <w:tcW w:w="5713" w:type="dxa"/>
          </w:tcPr>
          <w:p w14:paraId="00BD20D4"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Aktor ingin</w:t>
            </w:r>
            <w:r w:rsidRPr="00930E28">
              <w:rPr>
                <w:rFonts w:asciiTheme="minorHAnsi" w:hAnsiTheme="minorHAnsi" w:cstheme="minorHAnsi"/>
                <w:sz w:val="24"/>
                <w:szCs w:val="24"/>
              </w:rPr>
              <w:t xml:space="preserve"> memilih mahasiswa bimbingan</w:t>
            </w:r>
          </w:p>
        </w:tc>
      </w:tr>
      <w:tr w:rsidR="00F5050B" w:rsidRPr="00930E28" w14:paraId="14C8F396" w14:textId="77777777" w:rsidTr="00F5050B">
        <w:trPr>
          <w:trHeight w:val="70"/>
        </w:trPr>
        <w:tc>
          <w:tcPr>
            <w:tcW w:w="2948" w:type="dxa"/>
            <w:gridSpan w:val="2"/>
          </w:tcPr>
          <w:p w14:paraId="26A32910"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Post-condition</w:t>
            </w:r>
          </w:p>
        </w:tc>
        <w:tc>
          <w:tcPr>
            <w:tcW w:w="5713" w:type="dxa"/>
          </w:tcPr>
          <w:p w14:paraId="5C6B2074"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telah </w:t>
            </w:r>
            <w:r w:rsidRPr="00930E28">
              <w:rPr>
                <w:rFonts w:asciiTheme="minorHAnsi" w:hAnsiTheme="minorHAnsi" w:cstheme="minorHAnsi"/>
                <w:sz w:val="24"/>
                <w:szCs w:val="24"/>
              </w:rPr>
              <w:t>memilih mahasiswa bimbingan</w:t>
            </w:r>
          </w:p>
        </w:tc>
      </w:tr>
      <w:tr w:rsidR="00F5050B" w:rsidRPr="00930E28" w14:paraId="29DADF82" w14:textId="77777777" w:rsidTr="00F5050B">
        <w:trPr>
          <w:trHeight w:val="70"/>
        </w:trPr>
        <w:tc>
          <w:tcPr>
            <w:tcW w:w="8661" w:type="dxa"/>
            <w:gridSpan w:val="3"/>
          </w:tcPr>
          <w:p w14:paraId="7C35751D"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261BE46A" w14:textId="77777777" w:rsidTr="00F5050B">
        <w:trPr>
          <w:trHeight w:val="135"/>
        </w:trPr>
        <w:tc>
          <w:tcPr>
            <w:tcW w:w="534" w:type="dxa"/>
          </w:tcPr>
          <w:p w14:paraId="4CBD4F60"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2414" w:type="dxa"/>
          </w:tcPr>
          <w:p w14:paraId="159AE4DA"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724A43E7"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520B4AB8" w14:textId="77777777" w:rsidTr="00F5050B">
        <w:trPr>
          <w:trHeight w:val="135"/>
        </w:trPr>
        <w:tc>
          <w:tcPr>
            <w:tcW w:w="534" w:type="dxa"/>
          </w:tcPr>
          <w:p w14:paraId="171674C7"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538AA798"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menu bimbingan</w:t>
            </w:r>
          </w:p>
        </w:tc>
        <w:tc>
          <w:tcPr>
            <w:tcW w:w="5713" w:type="dxa"/>
          </w:tcPr>
          <w:p w14:paraId="094C5FFE" w14:textId="77777777" w:rsidR="00F5050B" w:rsidRPr="00930E28" w:rsidRDefault="00F5050B" w:rsidP="00F5050B">
            <w:pPr>
              <w:jc w:val="center"/>
              <w:rPr>
                <w:rFonts w:asciiTheme="minorHAnsi" w:hAnsiTheme="minorHAnsi" w:cstheme="minorHAnsi"/>
                <w:sz w:val="24"/>
                <w:szCs w:val="24"/>
                <w:lang w:val="id-ID"/>
              </w:rPr>
            </w:pPr>
          </w:p>
        </w:tc>
      </w:tr>
      <w:tr w:rsidR="00F5050B" w:rsidRPr="00930E28" w14:paraId="3C4CE814" w14:textId="77777777" w:rsidTr="00F5050B">
        <w:trPr>
          <w:trHeight w:val="135"/>
        </w:trPr>
        <w:tc>
          <w:tcPr>
            <w:tcW w:w="534" w:type="dxa"/>
          </w:tcPr>
          <w:p w14:paraId="163E5E92"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2</w:t>
            </w:r>
          </w:p>
        </w:tc>
        <w:tc>
          <w:tcPr>
            <w:tcW w:w="2414" w:type="dxa"/>
          </w:tcPr>
          <w:p w14:paraId="71BEC5D4" w14:textId="77777777" w:rsidR="00F5050B" w:rsidRPr="00930E28" w:rsidRDefault="00F5050B" w:rsidP="00F5050B">
            <w:pPr>
              <w:jc w:val="center"/>
              <w:rPr>
                <w:rFonts w:asciiTheme="minorHAnsi" w:hAnsiTheme="minorHAnsi" w:cstheme="minorHAnsi"/>
                <w:sz w:val="24"/>
                <w:szCs w:val="24"/>
              </w:rPr>
            </w:pPr>
          </w:p>
        </w:tc>
        <w:tc>
          <w:tcPr>
            <w:tcW w:w="5713" w:type="dxa"/>
          </w:tcPr>
          <w:p w14:paraId="3EB83819"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sub menu dari menu bimbingan</w:t>
            </w:r>
          </w:p>
        </w:tc>
      </w:tr>
      <w:tr w:rsidR="00F5050B" w:rsidRPr="00930E28" w14:paraId="75738DB2" w14:textId="77777777" w:rsidTr="00F5050B">
        <w:trPr>
          <w:trHeight w:val="135"/>
        </w:trPr>
        <w:tc>
          <w:tcPr>
            <w:tcW w:w="534" w:type="dxa"/>
          </w:tcPr>
          <w:p w14:paraId="6D702EAA"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3</w:t>
            </w:r>
          </w:p>
        </w:tc>
        <w:tc>
          <w:tcPr>
            <w:tcW w:w="2414" w:type="dxa"/>
          </w:tcPr>
          <w:p w14:paraId="03BB2314"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calon bimbingan</w:t>
            </w:r>
          </w:p>
        </w:tc>
        <w:tc>
          <w:tcPr>
            <w:tcW w:w="5713" w:type="dxa"/>
          </w:tcPr>
          <w:p w14:paraId="3D3D585C" w14:textId="77777777" w:rsidR="00F5050B" w:rsidRPr="00930E28" w:rsidRDefault="00F5050B" w:rsidP="00F5050B">
            <w:pPr>
              <w:rPr>
                <w:rFonts w:asciiTheme="minorHAnsi" w:hAnsiTheme="minorHAnsi" w:cstheme="minorHAnsi"/>
                <w:sz w:val="24"/>
                <w:szCs w:val="24"/>
              </w:rPr>
            </w:pPr>
          </w:p>
        </w:tc>
      </w:tr>
      <w:tr w:rsidR="00F5050B" w:rsidRPr="00930E28" w14:paraId="179F095F" w14:textId="77777777" w:rsidTr="00F5050B">
        <w:trPr>
          <w:trHeight w:val="135"/>
        </w:trPr>
        <w:tc>
          <w:tcPr>
            <w:tcW w:w="534" w:type="dxa"/>
          </w:tcPr>
          <w:p w14:paraId="6D0FE26B"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4</w:t>
            </w:r>
          </w:p>
        </w:tc>
        <w:tc>
          <w:tcPr>
            <w:tcW w:w="2414" w:type="dxa"/>
          </w:tcPr>
          <w:p w14:paraId="156E0D59" w14:textId="77777777" w:rsidR="00F5050B" w:rsidRPr="00930E28" w:rsidRDefault="00F5050B" w:rsidP="00F5050B">
            <w:pPr>
              <w:rPr>
                <w:rFonts w:asciiTheme="minorHAnsi" w:hAnsiTheme="minorHAnsi" w:cstheme="minorHAnsi"/>
                <w:sz w:val="24"/>
                <w:szCs w:val="24"/>
              </w:rPr>
            </w:pPr>
          </w:p>
        </w:tc>
        <w:tc>
          <w:tcPr>
            <w:tcW w:w="5713" w:type="dxa"/>
          </w:tcPr>
          <w:p w14:paraId="3A02C728"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halaman dari calon bimbingan</w:t>
            </w:r>
          </w:p>
        </w:tc>
      </w:tr>
      <w:tr w:rsidR="00F5050B" w:rsidRPr="00930E28" w14:paraId="77D77B36" w14:textId="77777777" w:rsidTr="00F5050B">
        <w:trPr>
          <w:trHeight w:val="135"/>
        </w:trPr>
        <w:tc>
          <w:tcPr>
            <w:tcW w:w="534" w:type="dxa"/>
          </w:tcPr>
          <w:p w14:paraId="4B37520F"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5</w:t>
            </w:r>
          </w:p>
        </w:tc>
        <w:tc>
          <w:tcPr>
            <w:tcW w:w="2414" w:type="dxa"/>
          </w:tcPr>
          <w:p w14:paraId="2453ED68" w14:textId="77777777" w:rsidR="00F5050B" w:rsidRPr="00930E28" w:rsidRDefault="00F5050B" w:rsidP="00F5050B">
            <w:pPr>
              <w:rPr>
                <w:rFonts w:asciiTheme="minorHAnsi" w:hAnsiTheme="minorHAnsi" w:cstheme="minorHAnsi"/>
                <w:sz w:val="24"/>
                <w:szCs w:val="24"/>
              </w:rPr>
            </w:pPr>
          </w:p>
        </w:tc>
        <w:tc>
          <w:tcPr>
            <w:tcW w:w="5713" w:type="dxa"/>
          </w:tcPr>
          <w:p w14:paraId="42C76E19"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menampilkan daftar judul yang telah pilih oleh mahasiswa calon bimbingan</w:t>
            </w:r>
          </w:p>
        </w:tc>
      </w:tr>
      <w:tr w:rsidR="00F5050B" w:rsidRPr="00930E28" w14:paraId="445A1937" w14:textId="77777777" w:rsidTr="00F5050B">
        <w:trPr>
          <w:trHeight w:val="135"/>
        </w:trPr>
        <w:tc>
          <w:tcPr>
            <w:tcW w:w="534" w:type="dxa"/>
          </w:tcPr>
          <w:p w14:paraId="209EC76C"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6</w:t>
            </w:r>
          </w:p>
        </w:tc>
        <w:tc>
          <w:tcPr>
            <w:tcW w:w="2414" w:type="dxa"/>
          </w:tcPr>
          <w:p w14:paraId="06553701"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tombol acc judul</w:t>
            </w:r>
          </w:p>
        </w:tc>
        <w:tc>
          <w:tcPr>
            <w:tcW w:w="5713" w:type="dxa"/>
          </w:tcPr>
          <w:p w14:paraId="0E2BE0C2" w14:textId="77777777" w:rsidR="00F5050B" w:rsidRPr="00930E28" w:rsidRDefault="00F5050B" w:rsidP="00F5050B">
            <w:pPr>
              <w:rPr>
                <w:rFonts w:asciiTheme="minorHAnsi" w:hAnsiTheme="minorHAnsi" w:cstheme="minorHAnsi"/>
                <w:sz w:val="24"/>
                <w:szCs w:val="24"/>
              </w:rPr>
            </w:pPr>
          </w:p>
        </w:tc>
      </w:tr>
      <w:tr w:rsidR="00F5050B" w:rsidRPr="00930E28" w14:paraId="64E3722B" w14:textId="77777777" w:rsidTr="00F5050B">
        <w:trPr>
          <w:trHeight w:val="135"/>
        </w:trPr>
        <w:tc>
          <w:tcPr>
            <w:tcW w:w="534" w:type="dxa"/>
          </w:tcPr>
          <w:p w14:paraId="4F86294C"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7</w:t>
            </w:r>
          </w:p>
        </w:tc>
        <w:tc>
          <w:tcPr>
            <w:tcW w:w="2414" w:type="dxa"/>
          </w:tcPr>
          <w:p w14:paraId="68EB2C09" w14:textId="77777777" w:rsidR="00F5050B" w:rsidRPr="00930E28" w:rsidRDefault="00F5050B" w:rsidP="00F5050B">
            <w:pPr>
              <w:rPr>
                <w:rFonts w:asciiTheme="minorHAnsi" w:hAnsiTheme="minorHAnsi" w:cstheme="minorHAnsi"/>
                <w:sz w:val="24"/>
                <w:szCs w:val="24"/>
              </w:rPr>
            </w:pPr>
          </w:p>
        </w:tc>
        <w:tc>
          <w:tcPr>
            <w:tcW w:w="5713" w:type="dxa"/>
          </w:tcPr>
          <w:p w14:paraId="210556E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memberikan pesan judul telah di acc</w:t>
            </w:r>
          </w:p>
        </w:tc>
      </w:tr>
      <w:tr w:rsidR="00F5050B" w:rsidRPr="00930E28" w14:paraId="0AE5E940" w14:textId="77777777" w:rsidTr="00F5050B">
        <w:trPr>
          <w:trHeight w:val="135"/>
        </w:trPr>
        <w:tc>
          <w:tcPr>
            <w:tcW w:w="534" w:type="dxa"/>
          </w:tcPr>
          <w:p w14:paraId="049FD9CE"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8</w:t>
            </w:r>
          </w:p>
        </w:tc>
        <w:tc>
          <w:tcPr>
            <w:tcW w:w="2414" w:type="dxa"/>
          </w:tcPr>
          <w:p w14:paraId="037362D2" w14:textId="77777777" w:rsidR="00F5050B" w:rsidRPr="00930E28" w:rsidRDefault="00F5050B" w:rsidP="00F5050B">
            <w:pPr>
              <w:rPr>
                <w:rFonts w:asciiTheme="minorHAnsi" w:hAnsiTheme="minorHAnsi" w:cstheme="minorHAnsi"/>
                <w:sz w:val="24"/>
                <w:szCs w:val="24"/>
              </w:rPr>
            </w:pPr>
          </w:p>
        </w:tc>
        <w:tc>
          <w:tcPr>
            <w:tcW w:w="5713" w:type="dxa"/>
          </w:tcPr>
          <w:p w14:paraId="7CA2C17E"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Sistem akan mengubah status di mahasiswa menjadi telah di pilih dan mengubah status di judul PA menjadi sudah di acc. </w:t>
            </w:r>
          </w:p>
        </w:tc>
      </w:tr>
      <w:tr w:rsidR="00F5050B" w:rsidRPr="00930E28" w14:paraId="646D3CBD" w14:textId="77777777" w:rsidTr="00F5050B">
        <w:trPr>
          <w:trHeight w:val="135"/>
        </w:trPr>
        <w:tc>
          <w:tcPr>
            <w:tcW w:w="8661" w:type="dxa"/>
            <w:gridSpan w:val="3"/>
          </w:tcPr>
          <w:p w14:paraId="3131F413"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rPr>
              <w:t>Skenario Alternatif</w:t>
            </w:r>
          </w:p>
        </w:tc>
      </w:tr>
      <w:tr w:rsidR="00F5050B" w:rsidRPr="00930E28" w14:paraId="263AA4C7" w14:textId="77777777" w:rsidTr="00F5050B">
        <w:trPr>
          <w:trHeight w:val="135"/>
        </w:trPr>
        <w:tc>
          <w:tcPr>
            <w:tcW w:w="534" w:type="dxa"/>
          </w:tcPr>
          <w:p w14:paraId="4DC01592"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5D0865FE"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rPr>
              <w:t>Pengguna memilih dan klik menu calon bimbingan</w:t>
            </w:r>
          </w:p>
        </w:tc>
        <w:tc>
          <w:tcPr>
            <w:tcW w:w="5713" w:type="dxa"/>
          </w:tcPr>
          <w:p w14:paraId="263DA6F4" w14:textId="77777777" w:rsidR="00F5050B" w:rsidRPr="00930E28" w:rsidRDefault="00F5050B" w:rsidP="00F5050B">
            <w:pPr>
              <w:rPr>
                <w:rFonts w:asciiTheme="minorHAnsi" w:hAnsiTheme="minorHAnsi" w:cstheme="minorHAnsi"/>
                <w:sz w:val="24"/>
                <w:szCs w:val="24"/>
                <w:lang w:val="id-ID"/>
              </w:rPr>
            </w:pPr>
          </w:p>
        </w:tc>
      </w:tr>
      <w:tr w:rsidR="00F5050B" w:rsidRPr="00930E28" w14:paraId="7C212624" w14:textId="77777777" w:rsidTr="00F5050B">
        <w:trPr>
          <w:trHeight w:val="135"/>
        </w:trPr>
        <w:tc>
          <w:tcPr>
            <w:tcW w:w="534" w:type="dxa"/>
          </w:tcPr>
          <w:p w14:paraId="32D01A5F" w14:textId="77777777" w:rsidR="00F5050B" w:rsidRPr="00930E28" w:rsidRDefault="00F5050B" w:rsidP="00F5050B">
            <w:pPr>
              <w:jc w:val="center"/>
              <w:rPr>
                <w:rFonts w:asciiTheme="minorHAnsi" w:hAnsiTheme="minorHAnsi" w:cstheme="minorHAnsi"/>
                <w:sz w:val="24"/>
                <w:szCs w:val="24"/>
              </w:rPr>
            </w:pPr>
          </w:p>
        </w:tc>
        <w:tc>
          <w:tcPr>
            <w:tcW w:w="2414" w:type="dxa"/>
          </w:tcPr>
          <w:p w14:paraId="74906B33" w14:textId="77777777" w:rsidR="00F5050B" w:rsidRPr="00930E28" w:rsidRDefault="00F5050B" w:rsidP="00F5050B">
            <w:pPr>
              <w:rPr>
                <w:rFonts w:asciiTheme="minorHAnsi" w:hAnsiTheme="minorHAnsi" w:cstheme="minorHAnsi"/>
                <w:sz w:val="24"/>
                <w:szCs w:val="24"/>
              </w:rPr>
            </w:pPr>
          </w:p>
        </w:tc>
        <w:tc>
          <w:tcPr>
            <w:tcW w:w="5713" w:type="dxa"/>
          </w:tcPr>
          <w:p w14:paraId="636D88AC"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Sistem tidak merespon dan tidak menampilkan halaman yang diinginkan oleh </w:t>
            </w:r>
            <w:proofErr w:type="gramStart"/>
            <w:r w:rsidRPr="00930E28">
              <w:rPr>
                <w:rFonts w:asciiTheme="minorHAnsi" w:hAnsiTheme="minorHAnsi" w:cstheme="minorHAnsi"/>
                <w:sz w:val="24"/>
                <w:szCs w:val="24"/>
              </w:rPr>
              <w:t>pengguna .</w:t>
            </w:r>
            <w:proofErr w:type="gramEnd"/>
          </w:p>
        </w:tc>
      </w:tr>
    </w:tbl>
    <w:p w14:paraId="1EC1365B" w14:textId="77777777" w:rsidR="00F5050B" w:rsidRPr="00930E28" w:rsidRDefault="00F5050B" w:rsidP="00F5050B">
      <w:pPr>
        <w:rPr>
          <w:sz w:val="24"/>
          <w:szCs w:val="24"/>
        </w:rPr>
      </w:pPr>
    </w:p>
    <w:tbl>
      <w:tblPr>
        <w:tblStyle w:val="TableGrid"/>
        <w:tblW w:w="8661" w:type="dxa"/>
        <w:tblLook w:val="04A0" w:firstRow="1" w:lastRow="0" w:firstColumn="1" w:lastColumn="0" w:noHBand="0" w:noVBand="1"/>
      </w:tblPr>
      <w:tblGrid>
        <w:gridCol w:w="559"/>
        <w:gridCol w:w="2409"/>
        <w:gridCol w:w="5693"/>
      </w:tblGrid>
      <w:tr w:rsidR="00F5050B" w:rsidRPr="00930E28" w14:paraId="0B945479" w14:textId="77777777" w:rsidTr="00F5050B">
        <w:tc>
          <w:tcPr>
            <w:tcW w:w="534" w:type="dxa"/>
          </w:tcPr>
          <w:p w14:paraId="754EFD86"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7260EDE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21</w:t>
            </w:r>
          </w:p>
        </w:tc>
      </w:tr>
      <w:tr w:rsidR="00F5050B" w:rsidRPr="00930E28" w14:paraId="55F55AE8" w14:textId="77777777" w:rsidTr="00F5050B">
        <w:tc>
          <w:tcPr>
            <w:tcW w:w="2948" w:type="dxa"/>
            <w:gridSpan w:val="2"/>
          </w:tcPr>
          <w:p w14:paraId="5479626C"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4FC1B97A"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M</w:t>
            </w:r>
            <w:r w:rsidRPr="00930E28">
              <w:rPr>
                <w:rFonts w:asciiTheme="minorHAnsi" w:hAnsiTheme="minorHAnsi" w:cstheme="minorHAnsi"/>
                <w:sz w:val="24"/>
                <w:szCs w:val="24"/>
              </w:rPr>
              <w:t>elihat</w:t>
            </w:r>
            <w:r w:rsidRPr="00930E28">
              <w:rPr>
                <w:rFonts w:asciiTheme="minorHAnsi" w:hAnsiTheme="minorHAnsi" w:cstheme="minorHAnsi"/>
                <w:sz w:val="24"/>
                <w:szCs w:val="24"/>
                <w:lang w:val="id-ID"/>
              </w:rPr>
              <w:t xml:space="preserve"> </w:t>
            </w:r>
            <w:r w:rsidRPr="00930E28">
              <w:rPr>
                <w:rFonts w:asciiTheme="minorHAnsi" w:hAnsiTheme="minorHAnsi" w:cstheme="minorHAnsi"/>
                <w:sz w:val="24"/>
                <w:szCs w:val="24"/>
              </w:rPr>
              <w:t xml:space="preserve">mahasiswa </w:t>
            </w:r>
          </w:p>
        </w:tc>
      </w:tr>
      <w:tr w:rsidR="00F5050B" w:rsidRPr="00930E28" w14:paraId="17C2A18B" w14:textId="77777777" w:rsidTr="00F5050B">
        <w:trPr>
          <w:trHeight w:val="70"/>
        </w:trPr>
        <w:tc>
          <w:tcPr>
            <w:tcW w:w="2948" w:type="dxa"/>
            <w:gridSpan w:val="2"/>
          </w:tcPr>
          <w:p w14:paraId="40AD4B1A"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5326EF99"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Dosen Reviewer</w:t>
            </w:r>
          </w:p>
        </w:tc>
      </w:tr>
      <w:tr w:rsidR="00F5050B" w:rsidRPr="00930E28" w14:paraId="65F462F8" w14:textId="77777777" w:rsidTr="00F5050B">
        <w:trPr>
          <w:trHeight w:val="70"/>
        </w:trPr>
        <w:tc>
          <w:tcPr>
            <w:tcW w:w="2948" w:type="dxa"/>
            <w:gridSpan w:val="2"/>
          </w:tcPr>
          <w:p w14:paraId="20BC069F"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Deskripsi</w:t>
            </w:r>
          </w:p>
        </w:tc>
        <w:tc>
          <w:tcPr>
            <w:tcW w:w="5713" w:type="dxa"/>
          </w:tcPr>
          <w:p w14:paraId="6856D348"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Melihat mahasiswa yang akan di monev oleh dosen reviewer</w:t>
            </w:r>
          </w:p>
        </w:tc>
      </w:tr>
      <w:tr w:rsidR="00F5050B" w:rsidRPr="00930E28" w14:paraId="121B2B8B" w14:textId="77777777" w:rsidTr="00F5050B">
        <w:trPr>
          <w:trHeight w:val="70"/>
        </w:trPr>
        <w:tc>
          <w:tcPr>
            <w:tcW w:w="2948" w:type="dxa"/>
            <w:gridSpan w:val="2"/>
          </w:tcPr>
          <w:p w14:paraId="6B85C0EC"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Pre-condition</w:t>
            </w:r>
          </w:p>
        </w:tc>
        <w:tc>
          <w:tcPr>
            <w:tcW w:w="5713" w:type="dxa"/>
          </w:tcPr>
          <w:p w14:paraId="05470F1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Aktor ingin</w:t>
            </w:r>
            <w:r w:rsidRPr="00930E28">
              <w:rPr>
                <w:rFonts w:asciiTheme="minorHAnsi" w:hAnsiTheme="minorHAnsi" w:cstheme="minorHAnsi"/>
                <w:sz w:val="24"/>
                <w:szCs w:val="24"/>
              </w:rPr>
              <w:t xml:space="preserve"> Data mahasiswa monev</w:t>
            </w:r>
          </w:p>
        </w:tc>
      </w:tr>
      <w:tr w:rsidR="00F5050B" w:rsidRPr="00930E28" w14:paraId="25550CC7" w14:textId="77777777" w:rsidTr="00F5050B">
        <w:trPr>
          <w:trHeight w:val="70"/>
        </w:trPr>
        <w:tc>
          <w:tcPr>
            <w:tcW w:w="2948" w:type="dxa"/>
            <w:gridSpan w:val="2"/>
          </w:tcPr>
          <w:p w14:paraId="376237D5"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Post-condition</w:t>
            </w:r>
          </w:p>
        </w:tc>
        <w:tc>
          <w:tcPr>
            <w:tcW w:w="5713" w:type="dxa"/>
          </w:tcPr>
          <w:p w14:paraId="4E04B308"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telah </w:t>
            </w:r>
            <w:r w:rsidRPr="00930E28">
              <w:rPr>
                <w:rFonts w:asciiTheme="minorHAnsi" w:hAnsiTheme="minorHAnsi" w:cstheme="minorHAnsi"/>
                <w:sz w:val="24"/>
                <w:szCs w:val="24"/>
              </w:rPr>
              <w:t>Data mahasiswa monev</w:t>
            </w:r>
          </w:p>
        </w:tc>
      </w:tr>
      <w:tr w:rsidR="00F5050B" w:rsidRPr="00930E28" w14:paraId="5C219901" w14:textId="77777777" w:rsidTr="00F5050B">
        <w:trPr>
          <w:trHeight w:val="70"/>
        </w:trPr>
        <w:tc>
          <w:tcPr>
            <w:tcW w:w="8661" w:type="dxa"/>
            <w:gridSpan w:val="3"/>
          </w:tcPr>
          <w:p w14:paraId="4AD80416"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30DE5789" w14:textId="77777777" w:rsidTr="00F5050B">
        <w:trPr>
          <w:trHeight w:val="135"/>
        </w:trPr>
        <w:tc>
          <w:tcPr>
            <w:tcW w:w="534" w:type="dxa"/>
          </w:tcPr>
          <w:p w14:paraId="0FF7B37A"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2414" w:type="dxa"/>
          </w:tcPr>
          <w:p w14:paraId="2CAD0951"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054B3289"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73075B9A" w14:textId="77777777" w:rsidTr="00F5050B">
        <w:trPr>
          <w:trHeight w:val="135"/>
        </w:trPr>
        <w:tc>
          <w:tcPr>
            <w:tcW w:w="534" w:type="dxa"/>
          </w:tcPr>
          <w:p w14:paraId="5CD0EB39"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55DCDC59"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menu monev</w:t>
            </w:r>
          </w:p>
        </w:tc>
        <w:tc>
          <w:tcPr>
            <w:tcW w:w="5713" w:type="dxa"/>
          </w:tcPr>
          <w:p w14:paraId="14FE18BA" w14:textId="77777777" w:rsidR="00F5050B" w:rsidRPr="00930E28" w:rsidRDefault="00F5050B" w:rsidP="00F5050B">
            <w:pPr>
              <w:jc w:val="center"/>
              <w:rPr>
                <w:rFonts w:asciiTheme="minorHAnsi" w:hAnsiTheme="minorHAnsi" w:cstheme="minorHAnsi"/>
                <w:sz w:val="24"/>
                <w:szCs w:val="24"/>
                <w:lang w:val="id-ID"/>
              </w:rPr>
            </w:pPr>
          </w:p>
        </w:tc>
      </w:tr>
      <w:tr w:rsidR="00F5050B" w:rsidRPr="00930E28" w14:paraId="271D9DE1" w14:textId="77777777" w:rsidTr="00F5050B">
        <w:trPr>
          <w:trHeight w:val="135"/>
        </w:trPr>
        <w:tc>
          <w:tcPr>
            <w:tcW w:w="534" w:type="dxa"/>
          </w:tcPr>
          <w:p w14:paraId="7C522072"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2</w:t>
            </w:r>
          </w:p>
        </w:tc>
        <w:tc>
          <w:tcPr>
            <w:tcW w:w="2414" w:type="dxa"/>
          </w:tcPr>
          <w:p w14:paraId="75B3BF34" w14:textId="77777777" w:rsidR="00F5050B" w:rsidRPr="00930E28" w:rsidRDefault="00F5050B" w:rsidP="00F5050B">
            <w:pPr>
              <w:jc w:val="center"/>
              <w:rPr>
                <w:rFonts w:asciiTheme="minorHAnsi" w:hAnsiTheme="minorHAnsi" w:cstheme="minorHAnsi"/>
                <w:sz w:val="24"/>
                <w:szCs w:val="24"/>
              </w:rPr>
            </w:pPr>
          </w:p>
        </w:tc>
        <w:tc>
          <w:tcPr>
            <w:tcW w:w="5713" w:type="dxa"/>
          </w:tcPr>
          <w:p w14:paraId="0BBB2F98"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sub menu dari menu monev</w:t>
            </w:r>
          </w:p>
        </w:tc>
      </w:tr>
      <w:tr w:rsidR="00F5050B" w:rsidRPr="00930E28" w14:paraId="4A6D52B9" w14:textId="77777777" w:rsidTr="00F5050B">
        <w:trPr>
          <w:trHeight w:val="135"/>
        </w:trPr>
        <w:tc>
          <w:tcPr>
            <w:tcW w:w="534" w:type="dxa"/>
          </w:tcPr>
          <w:p w14:paraId="363E9B67"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3</w:t>
            </w:r>
          </w:p>
        </w:tc>
        <w:tc>
          <w:tcPr>
            <w:tcW w:w="2414" w:type="dxa"/>
          </w:tcPr>
          <w:p w14:paraId="1ADC9004"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lihat data mahasiswa monev</w:t>
            </w:r>
          </w:p>
        </w:tc>
        <w:tc>
          <w:tcPr>
            <w:tcW w:w="5713" w:type="dxa"/>
          </w:tcPr>
          <w:p w14:paraId="1A8DBBE0" w14:textId="77777777" w:rsidR="00F5050B" w:rsidRPr="00930E28" w:rsidRDefault="00F5050B" w:rsidP="00F5050B">
            <w:pPr>
              <w:rPr>
                <w:rFonts w:asciiTheme="minorHAnsi" w:hAnsiTheme="minorHAnsi" w:cstheme="minorHAnsi"/>
                <w:sz w:val="24"/>
                <w:szCs w:val="24"/>
              </w:rPr>
            </w:pPr>
          </w:p>
        </w:tc>
      </w:tr>
      <w:tr w:rsidR="00F5050B" w:rsidRPr="00930E28" w14:paraId="5672F5B3" w14:textId="77777777" w:rsidTr="00F5050B">
        <w:trPr>
          <w:trHeight w:val="135"/>
        </w:trPr>
        <w:tc>
          <w:tcPr>
            <w:tcW w:w="534" w:type="dxa"/>
          </w:tcPr>
          <w:p w14:paraId="5F0B4E95"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4</w:t>
            </w:r>
          </w:p>
        </w:tc>
        <w:tc>
          <w:tcPr>
            <w:tcW w:w="2414" w:type="dxa"/>
          </w:tcPr>
          <w:p w14:paraId="4FD29FFE" w14:textId="77777777" w:rsidR="00F5050B" w:rsidRPr="00930E28" w:rsidRDefault="00F5050B" w:rsidP="00F5050B">
            <w:pPr>
              <w:rPr>
                <w:rFonts w:asciiTheme="minorHAnsi" w:hAnsiTheme="minorHAnsi" w:cstheme="minorHAnsi"/>
                <w:sz w:val="24"/>
                <w:szCs w:val="24"/>
              </w:rPr>
            </w:pPr>
          </w:p>
        </w:tc>
        <w:tc>
          <w:tcPr>
            <w:tcW w:w="5713" w:type="dxa"/>
          </w:tcPr>
          <w:p w14:paraId="5E50A265"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halaman dari mahasiswa yang akan di monev</w:t>
            </w:r>
          </w:p>
        </w:tc>
      </w:tr>
      <w:tr w:rsidR="00F5050B" w:rsidRPr="00930E28" w14:paraId="02C4253C" w14:textId="77777777" w:rsidTr="00F5050B">
        <w:trPr>
          <w:trHeight w:val="135"/>
        </w:trPr>
        <w:tc>
          <w:tcPr>
            <w:tcW w:w="534" w:type="dxa"/>
          </w:tcPr>
          <w:p w14:paraId="1348BB48"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5</w:t>
            </w:r>
          </w:p>
        </w:tc>
        <w:tc>
          <w:tcPr>
            <w:tcW w:w="2414" w:type="dxa"/>
          </w:tcPr>
          <w:p w14:paraId="6845782B" w14:textId="77777777" w:rsidR="00F5050B" w:rsidRPr="00930E28" w:rsidRDefault="00F5050B" w:rsidP="00F5050B">
            <w:pPr>
              <w:rPr>
                <w:rFonts w:asciiTheme="minorHAnsi" w:hAnsiTheme="minorHAnsi" w:cstheme="minorHAnsi"/>
                <w:sz w:val="24"/>
                <w:szCs w:val="24"/>
              </w:rPr>
            </w:pPr>
          </w:p>
        </w:tc>
        <w:tc>
          <w:tcPr>
            <w:tcW w:w="5713" w:type="dxa"/>
          </w:tcPr>
          <w:p w14:paraId="4C20009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menampilkan daftar mahasiswa yang akan di monev</w:t>
            </w:r>
          </w:p>
        </w:tc>
      </w:tr>
      <w:tr w:rsidR="00F5050B" w:rsidRPr="00930E28" w14:paraId="41B8BBC9" w14:textId="77777777" w:rsidTr="00F5050B">
        <w:trPr>
          <w:trHeight w:val="135"/>
        </w:trPr>
        <w:tc>
          <w:tcPr>
            <w:tcW w:w="8661" w:type="dxa"/>
            <w:gridSpan w:val="3"/>
          </w:tcPr>
          <w:p w14:paraId="39D529FE"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rPr>
              <w:t>Skenario Alternatif</w:t>
            </w:r>
          </w:p>
        </w:tc>
      </w:tr>
      <w:tr w:rsidR="00F5050B" w:rsidRPr="00930E28" w14:paraId="1415316D" w14:textId="77777777" w:rsidTr="00F5050B">
        <w:trPr>
          <w:trHeight w:val="135"/>
        </w:trPr>
        <w:tc>
          <w:tcPr>
            <w:tcW w:w="534" w:type="dxa"/>
          </w:tcPr>
          <w:p w14:paraId="6708D593"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58F65426"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rPr>
              <w:t>Pengguna memilih dan klik menu lihat data mahasiswa monev</w:t>
            </w:r>
          </w:p>
        </w:tc>
        <w:tc>
          <w:tcPr>
            <w:tcW w:w="5713" w:type="dxa"/>
          </w:tcPr>
          <w:p w14:paraId="7D071748" w14:textId="77777777" w:rsidR="00F5050B" w:rsidRPr="00930E28" w:rsidRDefault="00F5050B" w:rsidP="00F5050B">
            <w:pPr>
              <w:rPr>
                <w:rFonts w:asciiTheme="minorHAnsi" w:hAnsiTheme="minorHAnsi" w:cstheme="minorHAnsi"/>
                <w:sz w:val="24"/>
                <w:szCs w:val="24"/>
                <w:lang w:val="id-ID"/>
              </w:rPr>
            </w:pPr>
          </w:p>
        </w:tc>
      </w:tr>
      <w:tr w:rsidR="00F5050B" w:rsidRPr="00930E28" w14:paraId="2C474538" w14:textId="77777777" w:rsidTr="00F5050B">
        <w:trPr>
          <w:trHeight w:val="135"/>
        </w:trPr>
        <w:tc>
          <w:tcPr>
            <w:tcW w:w="534" w:type="dxa"/>
          </w:tcPr>
          <w:p w14:paraId="0C15D747" w14:textId="77777777" w:rsidR="00F5050B" w:rsidRPr="00930E28" w:rsidRDefault="00F5050B" w:rsidP="00F5050B">
            <w:pPr>
              <w:jc w:val="center"/>
              <w:rPr>
                <w:rFonts w:asciiTheme="minorHAnsi" w:hAnsiTheme="minorHAnsi" w:cstheme="minorHAnsi"/>
                <w:sz w:val="24"/>
                <w:szCs w:val="24"/>
              </w:rPr>
            </w:pPr>
          </w:p>
        </w:tc>
        <w:tc>
          <w:tcPr>
            <w:tcW w:w="2414" w:type="dxa"/>
          </w:tcPr>
          <w:p w14:paraId="3CF06681" w14:textId="77777777" w:rsidR="00F5050B" w:rsidRPr="00930E28" w:rsidRDefault="00F5050B" w:rsidP="00F5050B">
            <w:pPr>
              <w:rPr>
                <w:rFonts w:asciiTheme="minorHAnsi" w:hAnsiTheme="minorHAnsi" w:cstheme="minorHAnsi"/>
                <w:sz w:val="24"/>
                <w:szCs w:val="24"/>
              </w:rPr>
            </w:pPr>
          </w:p>
        </w:tc>
        <w:tc>
          <w:tcPr>
            <w:tcW w:w="5713" w:type="dxa"/>
          </w:tcPr>
          <w:p w14:paraId="6D99470A"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Sistem tidak merespon dan tidak menampilkan halaman yang diinginkan oleh </w:t>
            </w:r>
            <w:proofErr w:type="gramStart"/>
            <w:r w:rsidRPr="00930E28">
              <w:rPr>
                <w:rFonts w:asciiTheme="minorHAnsi" w:hAnsiTheme="minorHAnsi" w:cstheme="minorHAnsi"/>
                <w:sz w:val="24"/>
                <w:szCs w:val="24"/>
              </w:rPr>
              <w:t>pengguna .</w:t>
            </w:r>
            <w:proofErr w:type="gramEnd"/>
          </w:p>
        </w:tc>
      </w:tr>
    </w:tbl>
    <w:p w14:paraId="45372F1D" w14:textId="77777777" w:rsidR="00F5050B" w:rsidRPr="00930E28" w:rsidRDefault="00F5050B" w:rsidP="00F5050B">
      <w:pPr>
        <w:rPr>
          <w:sz w:val="24"/>
          <w:szCs w:val="24"/>
        </w:rPr>
      </w:pPr>
    </w:p>
    <w:tbl>
      <w:tblPr>
        <w:tblStyle w:val="TableGrid"/>
        <w:tblW w:w="8661" w:type="dxa"/>
        <w:tblLook w:val="04A0" w:firstRow="1" w:lastRow="0" w:firstColumn="1" w:lastColumn="0" w:noHBand="0" w:noVBand="1"/>
      </w:tblPr>
      <w:tblGrid>
        <w:gridCol w:w="559"/>
        <w:gridCol w:w="2409"/>
        <w:gridCol w:w="5693"/>
      </w:tblGrid>
      <w:tr w:rsidR="00F5050B" w:rsidRPr="00930E28" w14:paraId="5A4568CF" w14:textId="77777777" w:rsidTr="00F5050B">
        <w:tc>
          <w:tcPr>
            <w:tcW w:w="534" w:type="dxa"/>
          </w:tcPr>
          <w:p w14:paraId="71174718"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250F6293"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22</w:t>
            </w:r>
          </w:p>
        </w:tc>
      </w:tr>
      <w:tr w:rsidR="00F5050B" w:rsidRPr="00930E28" w14:paraId="329601EF" w14:textId="77777777" w:rsidTr="00F5050B">
        <w:tc>
          <w:tcPr>
            <w:tcW w:w="2948" w:type="dxa"/>
            <w:gridSpan w:val="2"/>
          </w:tcPr>
          <w:p w14:paraId="33D2AB03"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33F75574"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M</w:t>
            </w:r>
            <w:r w:rsidRPr="00930E28">
              <w:rPr>
                <w:rFonts w:asciiTheme="minorHAnsi" w:hAnsiTheme="minorHAnsi" w:cstheme="minorHAnsi"/>
                <w:sz w:val="24"/>
                <w:szCs w:val="24"/>
              </w:rPr>
              <w:t>elihat</w:t>
            </w:r>
            <w:r w:rsidRPr="00930E28">
              <w:rPr>
                <w:rFonts w:asciiTheme="minorHAnsi" w:hAnsiTheme="minorHAnsi" w:cstheme="minorHAnsi"/>
                <w:sz w:val="24"/>
                <w:szCs w:val="24"/>
                <w:lang w:val="id-ID"/>
              </w:rPr>
              <w:t xml:space="preserve"> </w:t>
            </w:r>
            <w:r w:rsidRPr="00930E28">
              <w:rPr>
                <w:rFonts w:asciiTheme="minorHAnsi" w:hAnsiTheme="minorHAnsi" w:cstheme="minorHAnsi"/>
                <w:sz w:val="24"/>
                <w:szCs w:val="24"/>
              </w:rPr>
              <w:t xml:space="preserve">hasil monev </w:t>
            </w:r>
          </w:p>
        </w:tc>
      </w:tr>
      <w:tr w:rsidR="00F5050B" w:rsidRPr="00930E28" w14:paraId="1A03CB4E" w14:textId="77777777" w:rsidTr="00F5050B">
        <w:trPr>
          <w:trHeight w:val="70"/>
        </w:trPr>
        <w:tc>
          <w:tcPr>
            <w:tcW w:w="2948" w:type="dxa"/>
            <w:gridSpan w:val="2"/>
          </w:tcPr>
          <w:p w14:paraId="3FD4E98B"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66104A6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Dosen Reviewer</w:t>
            </w:r>
          </w:p>
        </w:tc>
      </w:tr>
      <w:tr w:rsidR="00F5050B" w:rsidRPr="00930E28" w14:paraId="162BD500" w14:textId="77777777" w:rsidTr="00F5050B">
        <w:trPr>
          <w:trHeight w:val="70"/>
        </w:trPr>
        <w:tc>
          <w:tcPr>
            <w:tcW w:w="2948" w:type="dxa"/>
            <w:gridSpan w:val="2"/>
          </w:tcPr>
          <w:p w14:paraId="1E9B4069"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Deskripsi</w:t>
            </w:r>
          </w:p>
        </w:tc>
        <w:tc>
          <w:tcPr>
            <w:tcW w:w="5713" w:type="dxa"/>
          </w:tcPr>
          <w:p w14:paraId="4502C427"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Melihat hasil monev dari mahasiswa yang sudah di monev oleh dosen reviewer</w:t>
            </w:r>
          </w:p>
        </w:tc>
      </w:tr>
      <w:tr w:rsidR="00F5050B" w:rsidRPr="00930E28" w14:paraId="4FB52B9C" w14:textId="77777777" w:rsidTr="00F5050B">
        <w:trPr>
          <w:trHeight w:val="70"/>
        </w:trPr>
        <w:tc>
          <w:tcPr>
            <w:tcW w:w="2948" w:type="dxa"/>
            <w:gridSpan w:val="2"/>
          </w:tcPr>
          <w:p w14:paraId="2A9729C2"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Pre-condition</w:t>
            </w:r>
          </w:p>
        </w:tc>
        <w:tc>
          <w:tcPr>
            <w:tcW w:w="5713" w:type="dxa"/>
          </w:tcPr>
          <w:p w14:paraId="0429B945"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Aktor ingin</w:t>
            </w:r>
            <w:r w:rsidRPr="00930E28">
              <w:rPr>
                <w:rFonts w:asciiTheme="minorHAnsi" w:hAnsiTheme="minorHAnsi" w:cstheme="minorHAnsi"/>
                <w:sz w:val="24"/>
                <w:szCs w:val="24"/>
              </w:rPr>
              <w:t xml:space="preserve"> melihat hasil monev mahasiswa </w:t>
            </w:r>
          </w:p>
        </w:tc>
      </w:tr>
      <w:tr w:rsidR="00F5050B" w:rsidRPr="00930E28" w14:paraId="74A1BB73" w14:textId="77777777" w:rsidTr="00F5050B">
        <w:trPr>
          <w:trHeight w:val="70"/>
        </w:trPr>
        <w:tc>
          <w:tcPr>
            <w:tcW w:w="2948" w:type="dxa"/>
            <w:gridSpan w:val="2"/>
          </w:tcPr>
          <w:p w14:paraId="7456EB91"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Post-condition</w:t>
            </w:r>
          </w:p>
        </w:tc>
        <w:tc>
          <w:tcPr>
            <w:tcW w:w="5713" w:type="dxa"/>
          </w:tcPr>
          <w:p w14:paraId="45980918"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telah </w:t>
            </w:r>
            <w:r w:rsidRPr="00930E28">
              <w:rPr>
                <w:rFonts w:asciiTheme="minorHAnsi" w:hAnsiTheme="minorHAnsi" w:cstheme="minorHAnsi"/>
                <w:sz w:val="24"/>
                <w:szCs w:val="24"/>
              </w:rPr>
              <w:t>melihat hasil monev mahasiswa</w:t>
            </w:r>
          </w:p>
        </w:tc>
      </w:tr>
      <w:tr w:rsidR="00F5050B" w:rsidRPr="00930E28" w14:paraId="7250C19D" w14:textId="77777777" w:rsidTr="00F5050B">
        <w:trPr>
          <w:trHeight w:val="70"/>
        </w:trPr>
        <w:tc>
          <w:tcPr>
            <w:tcW w:w="8661" w:type="dxa"/>
            <w:gridSpan w:val="3"/>
          </w:tcPr>
          <w:p w14:paraId="7BA133E5"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45189613" w14:textId="77777777" w:rsidTr="00F5050B">
        <w:trPr>
          <w:trHeight w:val="135"/>
        </w:trPr>
        <w:tc>
          <w:tcPr>
            <w:tcW w:w="534" w:type="dxa"/>
          </w:tcPr>
          <w:p w14:paraId="1F2093C1"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2414" w:type="dxa"/>
          </w:tcPr>
          <w:p w14:paraId="3FD1265C"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55B969B1"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57689E7B" w14:textId="77777777" w:rsidTr="00F5050B">
        <w:trPr>
          <w:trHeight w:val="135"/>
        </w:trPr>
        <w:tc>
          <w:tcPr>
            <w:tcW w:w="534" w:type="dxa"/>
          </w:tcPr>
          <w:p w14:paraId="5B422A85"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1466256F"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menu monev</w:t>
            </w:r>
          </w:p>
        </w:tc>
        <w:tc>
          <w:tcPr>
            <w:tcW w:w="5713" w:type="dxa"/>
          </w:tcPr>
          <w:p w14:paraId="2DB6C321" w14:textId="77777777" w:rsidR="00F5050B" w:rsidRPr="00930E28" w:rsidRDefault="00F5050B" w:rsidP="00F5050B">
            <w:pPr>
              <w:jc w:val="center"/>
              <w:rPr>
                <w:rFonts w:asciiTheme="minorHAnsi" w:hAnsiTheme="minorHAnsi" w:cstheme="minorHAnsi"/>
                <w:sz w:val="24"/>
                <w:szCs w:val="24"/>
                <w:lang w:val="id-ID"/>
              </w:rPr>
            </w:pPr>
          </w:p>
        </w:tc>
      </w:tr>
      <w:tr w:rsidR="00F5050B" w:rsidRPr="00930E28" w14:paraId="3A53BE60" w14:textId="77777777" w:rsidTr="00F5050B">
        <w:trPr>
          <w:trHeight w:val="135"/>
        </w:trPr>
        <w:tc>
          <w:tcPr>
            <w:tcW w:w="534" w:type="dxa"/>
          </w:tcPr>
          <w:p w14:paraId="6394B830"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2</w:t>
            </w:r>
          </w:p>
        </w:tc>
        <w:tc>
          <w:tcPr>
            <w:tcW w:w="2414" w:type="dxa"/>
          </w:tcPr>
          <w:p w14:paraId="5B6AEBAB" w14:textId="77777777" w:rsidR="00F5050B" w:rsidRPr="00930E28" w:rsidRDefault="00F5050B" w:rsidP="00F5050B">
            <w:pPr>
              <w:jc w:val="center"/>
              <w:rPr>
                <w:rFonts w:asciiTheme="minorHAnsi" w:hAnsiTheme="minorHAnsi" w:cstheme="minorHAnsi"/>
                <w:sz w:val="24"/>
                <w:szCs w:val="24"/>
              </w:rPr>
            </w:pPr>
          </w:p>
        </w:tc>
        <w:tc>
          <w:tcPr>
            <w:tcW w:w="5713" w:type="dxa"/>
          </w:tcPr>
          <w:p w14:paraId="2FDFDDF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sub menu dari menu monev</w:t>
            </w:r>
          </w:p>
        </w:tc>
      </w:tr>
      <w:tr w:rsidR="00F5050B" w:rsidRPr="00930E28" w14:paraId="72E3FB7A" w14:textId="77777777" w:rsidTr="00F5050B">
        <w:trPr>
          <w:trHeight w:val="135"/>
        </w:trPr>
        <w:tc>
          <w:tcPr>
            <w:tcW w:w="534" w:type="dxa"/>
          </w:tcPr>
          <w:p w14:paraId="39BB3AB3"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lastRenderedPageBreak/>
              <w:t>3</w:t>
            </w:r>
          </w:p>
        </w:tc>
        <w:tc>
          <w:tcPr>
            <w:tcW w:w="2414" w:type="dxa"/>
          </w:tcPr>
          <w:p w14:paraId="5EC7A5FD"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lihat data mahasiswa monev</w:t>
            </w:r>
          </w:p>
        </w:tc>
        <w:tc>
          <w:tcPr>
            <w:tcW w:w="5713" w:type="dxa"/>
          </w:tcPr>
          <w:p w14:paraId="2C37C742" w14:textId="77777777" w:rsidR="00F5050B" w:rsidRPr="00930E28" w:rsidRDefault="00F5050B" w:rsidP="00F5050B">
            <w:pPr>
              <w:rPr>
                <w:rFonts w:asciiTheme="minorHAnsi" w:hAnsiTheme="minorHAnsi" w:cstheme="minorHAnsi"/>
                <w:sz w:val="24"/>
                <w:szCs w:val="24"/>
              </w:rPr>
            </w:pPr>
          </w:p>
        </w:tc>
      </w:tr>
      <w:tr w:rsidR="00F5050B" w:rsidRPr="00930E28" w14:paraId="2AD5D8A6" w14:textId="77777777" w:rsidTr="00F5050B">
        <w:trPr>
          <w:trHeight w:val="135"/>
        </w:trPr>
        <w:tc>
          <w:tcPr>
            <w:tcW w:w="534" w:type="dxa"/>
          </w:tcPr>
          <w:p w14:paraId="2F33629E"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4</w:t>
            </w:r>
          </w:p>
        </w:tc>
        <w:tc>
          <w:tcPr>
            <w:tcW w:w="2414" w:type="dxa"/>
          </w:tcPr>
          <w:p w14:paraId="615B256F" w14:textId="77777777" w:rsidR="00F5050B" w:rsidRPr="00930E28" w:rsidRDefault="00F5050B" w:rsidP="00F5050B">
            <w:pPr>
              <w:rPr>
                <w:rFonts w:asciiTheme="minorHAnsi" w:hAnsiTheme="minorHAnsi" w:cstheme="minorHAnsi"/>
                <w:sz w:val="24"/>
                <w:szCs w:val="24"/>
              </w:rPr>
            </w:pPr>
          </w:p>
        </w:tc>
        <w:tc>
          <w:tcPr>
            <w:tcW w:w="5713" w:type="dxa"/>
          </w:tcPr>
          <w:p w14:paraId="00B7EB98"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halaman dari mahasiswa yang akan di monev</w:t>
            </w:r>
          </w:p>
        </w:tc>
      </w:tr>
      <w:tr w:rsidR="00F5050B" w:rsidRPr="00930E28" w14:paraId="252FCE02" w14:textId="77777777" w:rsidTr="00F5050B">
        <w:trPr>
          <w:trHeight w:val="135"/>
        </w:trPr>
        <w:tc>
          <w:tcPr>
            <w:tcW w:w="534" w:type="dxa"/>
          </w:tcPr>
          <w:p w14:paraId="68E51525"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5</w:t>
            </w:r>
          </w:p>
        </w:tc>
        <w:tc>
          <w:tcPr>
            <w:tcW w:w="2414" w:type="dxa"/>
          </w:tcPr>
          <w:p w14:paraId="376924AA" w14:textId="77777777" w:rsidR="00F5050B" w:rsidRPr="00930E28" w:rsidRDefault="00F5050B" w:rsidP="00F5050B">
            <w:pPr>
              <w:rPr>
                <w:rFonts w:asciiTheme="minorHAnsi" w:hAnsiTheme="minorHAnsi" w:cstheme="minorHAnsi"/>
                <w:sz w:val="24"/>
                <w:szCs w:val="24"/>
              </w:rPr>
            </w:pPr>
          </w:p>
        </w:tc>
        <w:tc>
          <w:tcPr>
            <w:tcW w:w="5713" w:type="dxa"/>
          </w:tcPr>
          <w:p w14:paraId="57B0656C"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menampilkan daftar mahasiswa yang akan di monev</w:t>
            </w:r>
          </w:p>
        </w:tc>
      </w:tr>
      <w:tr w:rsidR="00F5050B" w:rsidRPr="00930E28" w14:paraId="2728A55D" w14:textId="77777777" w:rsidTr="00F5050B">
        <w:trPr>
          <w:trHeight w:val="135"/>
        </w:trPr>
        <w:tc>
          <w:tcPr>
            <w:tcW w:w="534" w:type="dxa"/>
          </w:tcPr>
          <w:p w14:paraId="35FEDA2D"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6</w:t>
            </w:r>
          </w:p>
        </w:tc>
        <w:tc>
          <w:tcPr>
            <w:tcW w:w="2414" w:type="dxa"/>
          </w:tcPr>
          <w:p w14:paraId="0D04B3B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salah satu mahasiswa monev</w:t>
            </w:r>
          </w:p>
        </w:tc>
        <w:tc>
          <w:tcPr>
            <w:tcW w:w="5713" w:type="dxa"/>
          </w:tcPr>
          <w:p w14:paraId="086F0BE9" w14:textId="77777777" w:rsidR="00F5050B" w:rsidRPr="00930E28" w:rsidRDefault="00F5050B" w:rsidP="00F5050B">
            <w:pPr>
              <w:rPr>
                <w:rFonts w:asciiTheme="minorHAnsi" w:hAnsiTheme="minorHAnsi" w:cstheme="minorHAnsi"/>
                <w:sz w:val="24"/>
                <w:szCs w:val="24"/>
              </w:rPr>
            </w:pPr>
          </w:p>
        </w:tc>
      </w:tr>
      <w:tr w:rsidR="00F5050B" w:rsidRPr="00930E28" w14:paraId="64309898" w14:textId="77777777" w:rsidTr="00F5050B">
        <w:trPr>
          <w:trHeight w:val="135"/>
        </w:trPr>
        <w:tc>
          <w:tcPr>
            <w:tcW w:w="534" w:type="dxa"/>
          </w:tcPr>
          <w:p w14:paraId="5D5CB1B5" w14:textId="77777777" w:rsidR="00F5050B" w:rsidRPr="00930E28" w:rsidRDefault="00F5050B" w:rsidP="00F5050B">
            <w:pPr>
              <w:jc w:val="center"/>
              <w:rPr>
                <w:rFonts w:asciiTheme="minorHAnsi" w:hAnsiTheme="minorHAnsi" w:cstheme="minorHAnsi"/>
                <w:sz w:val="24"/>
                <w:szCs w:val="24"/>
              </w:rPr>
            </w:pPr>
          </w:p>
        </w:tc>
        <w:tc>
          <w:tcPr>
            <w:tcW w:w="2414" w:type="dxa"/>
          </w:tcPr>
          <w:p w14:paraId="481A4D30" w14:textId="77777777" w:rsidR="00F5050B" w:rsidRPr="00930E28" w:rsidRDefault="00F5050B" w:rsidP="00F5050B">
            <w:pPr>
              <w:rPr>
                <w:rFonts w:asciiTheme="minorHAnsi" w:hAnsiTheme="minorHAnsi" w:cstheme="minorHAnsi"/>
                <w:sz w:val="24"/>
                <w:szCs w:val="24"/>
              </w:rPr>
            </w:pPr>
          </w:p>
        </w:tc>
        <w:tc>
          <w:tcPr>
            <w:tcW w:w="5713" w:type="dxa"/>
          </w:tcPr>
          <w:p w14:paraId="340FFB83"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detail dari data mahasiswa monev berupa nilai dan hasil review</w:t>
            </w:r>
          </w:p>
        </w:tc>
      </w:tr>
      <w:tr w:rsidR="00F5050B" w:rsidRPr="00930E28" w14:paraId="36792144" w14:textId="77777777" w:rsidTr="00F5050B">
        <w:trPr>
          <w:trHeight w:val="135"/>
        </w:trPr>
        <w:tc>
          <w:tcPr>
            <w:tcW w:w="8661" w:type="dxa"/>
            <w:gridSpan w:val="3"/>
          </w:tcPr>
          <w:p w14:paraId="375AEE6A"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rPr>
              <w:t>Skenario Alternatif</w:t>
            </w:r>
          </w:p>
        </w:tc>
      </w:tr>
      <w:tr w:rsidR="00F5050B" w:rsidRPr="00930E28" w14:paraId="44E8683A" w14:textId="77777777" w:rsidTr="00F5050B">
        <w:trPr>
          <w:trHeight w:val="135"/>
        </w:trPr>
        <w:tc>
          <w:tcPr>
            <w:tcW w:w="534" w:type="dxa"/>
          </w:tcPr>
          <w:p w14:paraId="5FFDEF7D"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2BD97AAF"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rPr>
              <w:t>Pengguna memilih dan klik menu lihat data mahasiswa monev</w:t>
            </w:r>
          </w:p>
        </w:tc>
        <w:tc>
          <w:tcPr>
            <w:tcW w:w="5713" w:type="dxa"/>
          </w:tcPr>
          <w:p w14:paraId="5144511B" w14:textId="77777777" w:rsidR="00F5050B" w:rsidRPr="00930E28" w:rsidRDefault="00F5050B" w:rsidP="00F5050B">
            <w:pPr>
              <w:rPr>
                <w:rFonts w:asciiTheme="minorHAnsi" w:hAnsiTheme="minorHAnsi" w:cstheme="minorHAnsi"/>
                <w:sz w:val="24"/>
                <w:szCs w:val="24"/>
                <w:lang w:val="id-ID"/>
              </w:rPr>
            </w:pPr>
          </w:p>
        </w:tc>
      </w:tr>
      <w:tr w:rsidR="00F5050B" w:rsidRPr="00930E28" w14:paraId="07F2DC7F" w14:textId="77777777" w:rsidTr="00F5050B">
        <w:trPr>
          <w:trHeight w:val="135"/>
        </w:trPr>
        <w:tc>
          <w:tcPr>
            <w:tcW w:w="534" w:type="dxa"/>
          </w:tcPr>
          <w:p w14:paraId="22F356BC" w14:textId="77777777" w:rsidR="00F5050B" w:rsidRPr="00930E28" w:rsidRDefault="00F5050B" w:rsidP="00F5050B">
            <w:pPr>
              <w:jc w:val="center"/>
              <w:rPr>
                <w:rFonts w:asciiTheme="minorHAnsi" w:hAnsiTheme="minorHAnsi" w:cstheme="minorHAnsi"/>
                <w:sz w:val="24"/>
                <w:szCs w:val="24"/>
              </w:rPr>
            </w:pPr>
          </w:p>
        </w:tc>
        <w:tc>
          <w:tcPr>
            <w:tcW w:w="2414" w:type="dxa"/>
          </w:tcPr>
          <w:p w14:paraId="6C531FB8" w14:textId="77777777" w:rsidR="00F5050B" w:rsidRPr="00930E28" w:rsidRDefault="00F5050B" w:rsidP="00F5050B">
            <w:pPr>
              <w:rPr>
                <w:rFonts w:asciiTheme="minorHAnsi" w:hAnsiTheme="minorHAnsi" w:cstheme="minorHAnsi"/>
                <w:sz w:val="24"/>
                <w:szCs w:val="24"/>
              </w:rPr>
            </w:pPr>
          </w:p>
        </w:tc>
        <w:tc>
          <w:tcPr>
            <w:tcW w:w="5713" w:type="dxa"/>
          </w:tcPr>
          <w:p w14:paraId="4BF4C33D"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Sistem tidak merespon dan tidak menampilkan halaman yang diinginkan oleh </w:t>
            </w:r>
            <w:proofErr w:type="gramStart"/>
            <w:r w:rsidRPr="00930E28">
              <w:rPr>
                <w:rFonts w:asciiTheme="minorHAnsi" w:hAnsiTheme="minorHAnsi" w:cstheme="minorHAnsi"/>
                <w:sz w:val="24"/>
                <w:szCs w:val="24"/>
              </w:rPr>
              <w:t>pengguna .</w:t>
            </w:r>
            <w:proofErr w:type="gramEnd"/>
          </w:p>
        </w:tc>
      </w:tr>
    </w:tbl>
    <w:p w14:paraId="0B01A5BE" w14:textId="77777777" w:rsidR="00F5050B" w:rsidRPr="00930E28" w:rsidRDefault="00F5050B" w:rsidP="00F5050B">
      <w:pPr>
        <w:rPr>
          <w:sz w:val="24"/>
          <w:szCs w:val="24"/>
        </w:rPr>
      </w:pPr>
    </w:p>
    <w:tbl>
      <w:tblPr>
        <w:tblStyle w:val="TableGrid"/>
        <w:tblW w:w="8661" w:type="dxa"/>
        <w:tblLook w:val="04A0" w:firstRow="1" w:lastRow="0" w:firstColumn="1" w:lastColumn="0" w:noHBand="0" w:noVBand="1"/>
      </w:tblPr>
      <w:tblGrid>
        <w:gridCol w:w="559"/>
        <w:gridCol w:w="2409"/>
        <w:gridCol w:w="5693"/>
      </w:tblGrid>
      <w:tr w:rsidR="00F5050B" w:rsidRPr="00930E28" w14:paraId="081B549A" w14:textId="77777777" w:rsidTr="00F5050B">
        <w:tc>
          <w:tcPr>
            <w:tcW w:w="534" w:type="dxa"/>
          </w:tcPr>
          <w:p w14:paraId="594026F0"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0D22B8E1"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23</w:t>
            </w:r>
          </w:p>
        </w:tc>
      </w:tr>
      <w:tr w:rsidR="00F5050B" w:rsidRPr="00930E28" w14:paraId="42B632B7" w14:textId="77777777" w:rsidTr="00F5050B">
        <w:tc>
          <w:tcPr>
            <w:tcW w:w="2948" w:type="dxa"/>
            <w:gridSpan w:val="2"/>
          </w:tcPr>
          <w:p w14:paraId="1B8948A7"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7CB4E4B0"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M</w:t>
            </w:r>
            <w:r w:rsidRPr="00930E28">
              <w:rPr>
                <w:rFonts w:asciiTheme="minorHAnsi" w:hAnsiTheme="minorHAnsi" w:cstheme="minorHAnsi"/>
                <w:sz w:val="24"/>
                <w:szCs w:val="24"/>
              </w:rPr>
              <w:t>emasukkan hasil review dan nilai monev</w:t>
            </w:r>
          </w:p>
        </w:tc>
      </w:tr>
      <w:tr w:rsidR="00F5050B" w:rsidRPr="00930E28" w14:paraId="677A6C73" w14:textId="77777777" w:rsidTr="00F5050B">
        <w:trPr>
          <w:trHeight w:val="70"/>
        </w:trPr>
        <w:tc>
          <w:tcPr>
            <w:tcW w:w="2948" w:type="dxa"/>
            <w:gridSpan w:val="2"/>
          </w:tcPr>
          <w:p w14:paraId="62C47D35"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27043538"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Dosen Reviewer</w:t>
            </w:r>
          </w:p>
        </w:tc>
      </w:tr>
      <w:tr w:rsidR="00F5050B" w:rsidRPr="00930E28" w14:paraId="5E251CD3" w14:textId="77777777" w:rsidTr="00F5050B">
        <w:trPr>
          <w:trHeight w:val="70"/>
        </w:trPr>
        <w:tc>
          <w:tcPr>
            <w:tcW w:w="2948" w:type="dxa"/>
            <w:gridSpan w:val="2"/>
          </w:tcPr>
          <w:p w14:paraId="5E9F6013"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Deskripsi</w:t>
            </w:r>
          </w:p>
        </w:tc>
        <w:tc>
          <w:tcPr>
            <w:tcW w:w="5713" w:type="dxa"/>
          </w:tcPr>
          <w:p w14:paraId="2335B31D"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Aktor memasukkan hasil review dan nilai hasil monev mahasiswa</w:t>
            </w:r>
          </w:p>
        </w:tc>
      </w:tr>
      <w:tr w:rsidR="00F5050B" w:rsidRPr="00930E28" w14:paraId="2346FD39" w14:textId="77777777" w:rsidTr="00F5050B">
        <w:trPr>
          <w:trHeight w:val="70"/>
        </w:trPr>
        <w:tc>
          <w:tcPr>
            <w:tcW w:w="2948" w:type="dxa"/>
            <w:gridSpan w:val="2"/>
          </w:tcPr>
          <w:p w14:paraId="50CFBAD2"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Pre-condition</w:t>
            </w:r>
          </w:p>
        </w:tc>
        <w:tc>
          <w:tcPr>
            <w:tcW w:w="5713" w:type="dxa"/>
          </w:tcPr>
          <w:p w14:paraId="4C3EE0E8"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Aktor ingin</w:t>
            </w:r>
            <w:r w:rsidRPr="00930E28">
              <w:rPr>
                <w:rFonts w:asciiTheme="minorHAnsi" w:hAnsiTheme="minorHAnsi" w:cstheme="minorHAnsi"/>
                <w:sz w:val="24"/>
                <w:szCs w:val="24"/>
              </w:rPr>
              <w:t xml:space="preserve"> memasukkan hasil review dan nilai</w:t>
            </w:r>
          </w:p>
        </w:tc>
      </w:tr>
      <w:tr w:rsidR="00F5050B" w:rsidRPr="00930E28" w14:paraId="3D11A7D9" w14:textId="77777777" w:rsidTr="00F5050B">
        <w:trPr>
          <w:trHeight w:val="70"/>
        </w:trPr>
        <w:tc>
          <w:tcPr>
            <w:tcW w:w="2948" w:type="dxa"/>
            <w:gridSpan w:val="2"/>
          </w:tcPr>
          <w:p w14:paraId="756D3E7C"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Post-condition</w:t>
            </w:r>
          </w:p>
        </w:tc>
        <w:tc>
          <w:tcPr>
            <w:tcW w:w="5713" w:type="dxa"/>
          </w:tcPr>
          <w:p w14:paraId="7B02FF8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telah </w:t>
            </w:r>
            <w:r w:rsidRPr="00930E28">
              <w:rPr>
                <w:rFonts w:asciiTheme="minorHAnsi" w:hAnsiTheme="minorHAnsi" w:cstheme="minorHAnsi"/>
                <w:sz w:val="24"/>
                <w:szCs w:val="24"/>
              </w:rPr>
              <w:t>memasukkan hasil review dan nilai</w:t>
            </w:r>
          </w:p>
        </w:tc>
      </w:tr>
      <w:tr w:rsidR="00F5050B" w:rsidRPr="00930E28" w14:paraId="4A442296" w14:textId="77777777" w:rsidTr="00F5050B">
        <w:trPr>
          <w:trHeight w:val="70"/>
        </w:trPr>
        <w:tc>
          <w:tcPr>
            <w:tcW w:w="8661" w:type="dxa"/>
            <w:gridSpan w:val="3"/>
          </w:tcPr>
          <w:p w14:paraId="69610686"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0D6D3F2C" w14:textId="77777777" w:rsidTr="00F5050B">
        <w:trPr>
          <w:trHeight w:val="135"/>
        </w:trPr>
        <w:tc>
          <w:tcPr>
            <w:tcW w:w="534" w:type="dxa"/>
          </w:tcPr>
          <w:p w14:paraId="32EFC184"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2414" w:type="dxa"/>
          </w:tcPr>
          <w:p w14:paraId="32DFA372"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488E129F"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5592A1B2" w14:textId="77777777" w:rsidTr="00F5050B">
        <w:trPr>
          <w:trHeight w:val="135"/>
        </w:trPr>
        <w:tc>
          <w:tcPr>
            <w:tcW w:w="534" w:type="dxa"/>
          </w:tcPr>
          <w:p w14:paraId="331D338E"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024FADC0"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menu monev</w:t>
            </w:r>
          </w:p>
        </w:tc>
        <w:tc>
          <w:tcPr>
            <w:tcW w:w="5713" w:type="dxa"/>
          </w:tcPr>
          <w:p w14:paraId="45C94616" w14:textId="77777777" w:rsidR="00F5050B" w:rsidRPr="00930E28" w:rsidRDefault="00F5050B" w:rsidP="00F5050B">
            <w:pPr>
              <w:jc w:val="center"/>
              <w:rPr>
                <w:rFonts w:asciiTheme="minorHAnsi" w:hAnsiTheme="minorHAnsi" w:cstheme="minorHAnsi"/>
                <w:sz w:val="24"/>
                <w:szCs w:val="24"/>
                <w:lang w:val="id-ID"/>
              </w:rPr>
            </w:pPr>
          </w:p>
        </w:tc>
      </w:tr>
      <w:tr w:rsidR="00F5050B" w:rsidRPr="00930E28" w14:paraId="125C63FB" w14:textId="77777777" w:rsidTr="00F5050B">
        <w:trPr>
          <w:trHeight w:val="135"/>
        </w:trPr>
        <w:tc>
          <w:tcPr>
            <w:tcW w:w="534" w:type="dxa"/>
          </w:tcPr>
          <w:p w14:paraId="75520320"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2</w:t>
            </w:r>
          </w:p>
        </w:tc>
        <w:tc>
          <w:tcPr>
            <w:tcW w:w="2414" w:type="dxa"/>
          </w:tcPr>
          <w:p w14:paraId="664EDE2E" w14:textId="77777777" w:rsidR="00F5050B" w:rsidRPr="00930E28" w:rsidRDefault="00F5050B" w:rsidP="00F5050B">
            <w:pPr>
              <w:jc w:val="center"/>
              <w:rPr>
                <w:rFonts w:asciiTheme="minorHAnsi" w:hAnsiTheme="minorHAnsi" w:cstheme="minorHAnsi"/>
                <w:sz w:val="24"/>
                <w:szCs w:val="24"/>
              </w:rPr>
            </w:pPr>
          </w:p>
        </w:tc>
        <w:tc>
          <w:tcPr>
            <w:tcW w:w="5713" w:type="dxa"/>
          </w:tcPr>
          <w:p w14:paraId="7AAE78C7"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sub menu dari menu monev</w:t>
            </w:r>
          </w:p>
        </w:tc>
      </w:tr>
      <w:tr w:rsidR="00F5050B" w:rsidRPr="00930E28" w14:paraId="035CE819" w14:textId="77777777" w:rsidTr="00F5050B">
        <w:trPr>
          <w:trHeight w:val="135"/>
        </w:trPr>
        <w:tc>
          <w:tcPr>
            <w:tcW w:w="534" w:type="dxa"/>
          </w:tcPr>
          <w:p w14:paraId="7D74470E"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3</w:t>
            </w:r>
          </w:p>
        </w:tc>
        <w:tc>
          <w:tcPr>
            <w:tcW w:w="2414" w:type="dxa"/>
          </w:tcPr>
          <w:p w14:paraId="70D6F119"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review monev</w:t>
            </w:r>
          </w:p>
        </w:tc>
        <w:tc>
          <w:tcPr>
            <w:tcW w:w="5713" w:type="dxa"/>
          </w:tcPr>
          <w:p w14:paraId="00EC4698" w14:textId="77777777" w:rsidR="00F5050B" w:rsidRPr="00930E28" w:rsidRDefault="00F5050B" w:rsidP="00F5050B">
            <w:pPr>
              <w:rPr>
                <w:rFonts w:asciiTheme="minorHAnsi" w:hAnsiTheme="minorHAnsi" w:cstheme="minorHAnsi"/>
                <w:sz w:val="24"/>
                <w:szCs w:val="24"/>
              </w:rPr>
            </w:pPr>
          </w:p>
        </w:tc>
      </w:tr>
      <w:tr w:rsidR="00F5050B" w:rsidRPr="00930E28" w14:paraId="435AB8A7" w14:textId="77777777" w:rsidTr="00F5050B">
        <w:trPr>
          <w:trHeight w:val="135"/>
        </w:trPr>
        <w:tc>
          <w:tcPr>
            <w:tcW w:w="534" w:type="dxa"/>
          </w:tcPr>
          <w:p w14:paraId="1E40C760"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4</w:t>
            </w:r>
          </w:p>
        </w:tc>
        <w:tc>
          <w:tcPr>
            <w:tcW w:w="2414" w:type="dxa"/>
          </w:tcPr>
          <w:p w14:paraId="362D6701" w14:textId="77777777" w:rsidR="00F5050B" w:rsidRPr="00930E28" w:rsidRDefault="00F5050B" w:rsidP="00F5050B">
            <w:pPr>
              <w:rPr>
                <w:rFonts w:asciiTheme="minorHAnsi" w:hAnsiTheme="minorHAnsi" w:cstheme="minorHAnsi"/>
                <w:sz w:val="24"/>
                <w:szCs w:val="24"/>
              </w:rPr>
            </w:pPr>
          </w:p>
        </w:tc>
        <w:tc>
          <w:tcPr>
            <w:tcW w:w="5713" w:type="dxa"/>
          </w:tcPr>
          <w:p w14:paraId="06D5639A"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halaman dari review monev</w:t>
            </w:r>
          </w:p>
        </w:tc>
      </w:tr>
      <w:tr w:rsidR="00F5050B" w:rsidRPr="00930E28" w14:paraId="45267175" w14:textId="77777777" w:rsidTr="00F5050B">
        <w:trPr>
          <w:trHeight w:val="135"/>
        </w:trPr>
        <w:tc>
          <w:tcPr>
            <w:tcW w:w="534" w:type="dxa"/>
          </w:tcPr>
          <w:p w14:paraId="0A6AB0DE"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5</w:t>
            </w:r>
          </w:p>
        </w:tc>
        <w:tc>
          <w:tcPr>
            <w:tcW w:w="2414" w:type="dxa"/>
          </w:tcPr>
          <w:p w14:paraId="3A0FF217" w14:textId="77777777" w:rsidR="00F5050B" w:rsidRPr="00930E28" w:rsidRDefault="00F5050B" w:rsidP="00F5050B">
            <w:pPr>
              <w:rPr>
                <w:rFonts w:asciiTheme="minorHAnsi" w:hAnsiTheme="minorHAnsi" w:cstheme="minorHAnsi"/>
                <w:sz w:val="24"/>
                <w:szCs w:val="24"/>
              </w:rPr>
            </w:pPr>
          </w:p>
        </w:tc>
        <w:tc>
          <w:tcPr>
            <w:tcW w:w="5713" w:type="dxa"/>
          </w:tcPr>
          <w:p w14:paraId="10C7341A"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menampilkan daftar form penilaian dan review untuk monev</w:t>
            </w:r>
          </w:p>
        </w:tc>
      </w:tr>
      <w:tr w:rsidR="00F5050B" w:rsidRPr="00930E28" w14:paraId="4E6287FD" w14:textId="77777777" w:rsidTr="00F5050B">
        <w:trPr>
          <w:trHeight w:val="135"/>
        </w:trPr>
        <w:tc>
          <w:tcPr>
            <w:tcW w:w="534" w:type="dxa"/>
          </w:tcPr>
          <w:p w14:paraId="6EDB6F31"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6</w:t>
            </w:r>
          </w:p>
        </w:tc>
        <w:tc>
          <w:tcPr>
            <w:tcW w:w="2414" w:type="dxa"/>
          </w:tcPr>
          <w:p w14:paraId="734594E5"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mengisi form penilaian dan review yang telah disediakan dan klik tombol simpan</w:t>
            </w:r>
          </w:p>
        </w:tc>
        <w:tc>
          <w:tcPr>
            <w:tcW w:w="5713" w:type="dxa"/>
          </w:tcPr>
          <w:p w14:paraId="4F6E1D30" w14:textId="77777777" w:rsidR="00F5050B" w:rsidRPr="00930E28" w:rsidRDefault="00F5050B" w:rsidP="00F5050B">
            <w:pPr>
              <w:rPr>
                <w:rFonts w:asciiTheme="minorHAnsi" w:hAnsiTheme="minorHAnsi" w:cstheme="minorHAnsi"/>
                <w:sz w:val="24"/>
                <w:szCs w:val="24"/>
              </w:rPr>
            </w:pPr>
          </w:p>
        </w:tc>
      </w:tr>
      <w:tr w:rsidR="00F5050B" w:rsidRPr="00930E28" w14:paraId="5DCDF525" w14:textId="77777777" w:rsidTr="00F5050B">
        <w:trPr>
          <w:trHeight w:val="135"/>
        </w:trPr>
        <w:tc>
          <w:tcPr>
            <w:tcW w:w="534" w:type="dxa"/>
          </w:tcPr>
          <w:p w14:paraId="3507CEAD" w14:textId="77777777" w:rsidR="00F5050B" w:rsidRPr="00930E28" w:rsidRDefault="00F5050B" w:rsidP="00F5050B">
            <w:pPr>
              <w:jc w:val="center"/>
              <w:rPr>
                <w:rFonts w:asciiTheme="minorHAnsi" w:hAnsiTheme="minorHAnsi" w:cstheme="minorHAnsi"/>
                <w:sz w:val="24"/>
                <w:szCs w:val="24"/>
              </w:rPr>
            </w:pPr>
          </w:p>
        </w:tc>
        <w:tc>
          <w:tcPr>
            <w:tcW w:w="2414" w:type="dxa"/>
          </w:tcPr>
          <w:p w14:paraId="07908D8E" w14:textId="77777777" w:rsidR="00F5050B" w:rsidRPr="00930E28" w:rsidRDefault="00F5050B" w:rsidP="00F5050B">
            <w:pPr>
              <w:rPr>
                <w:rFonts w:asciiTheme="minorHAnsi" w:hAnsiTheme="minorHAnsi" w:cstheme="minorHAnsi"/>
                <w:sz w:val="24"/>
                <w:szCs w:val="24"/>
              </w:rPr>
            </w:pPr>
          </w:p>
        </w:tc>
        <w:tc>
          <w:tcPr>
            <w:tcW w:w="5713" w:type="dxa"/>
          </w:tcPr>
          <w:p w14:paraId="4F9337BC"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pesan “review berhasil di input”</w:t>
            </w:r>
          </w:p>
        </w:tc>
      </w:tr>
      <w:tr w:rsidR="00F5050B" w:rsidRPr="00930E28" w14:paraId="2F8519D9" w14:textId="77777777" w:rsidTr="00F5050B">
        <w:trPr>
          <w:trHeight w:val="135"/>
        </w:trPr>
        <w:tc>
          <w:tcPr>
            <w:tcW w:w="8661" w:type="dxa"/>
            <w:gridSpan w:val="3"/>
          </w:tcPr>
          <w:p w14:paraId="41428214"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rPr>
              <w:t>Skenario Alternatif</w:t>
            </w:r>
          </w:p>
        </w:tc>
      </w:tr>
      <w:tr w:rsidR="00F5050B" w:rsidRPr="00930E28" w14:paraId="44147C1A" w14:textId="77777777" w:rsidTr="00F5050B">
        <w:trPr>
          <w:trHeight w:val="135"/>
        </w:trPr>
        <w:tc>
          <w:tcPr>
            <w:tcW w:w="534" w:type="dxa"/>
          </w:tcPr>
          <w:p w14:paraId="203D78D8"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7151B63B"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rPr>
              <w:t>Pengguna memilih dan klik menu review monev</w:t>
            </w:r>
          </w:p>
        </w:tc>
        <w:tc>
          <w:tcPr>
            <w:tcW w:w="5713" w:type="dxa"/>
          </w:tcPr>
          <w:p w14:paraId="66C8E560" w14:textId="77777777" w:rsidR="00F5050B" w:rsidRPr="00930E28" w:rsidRDefault="00F5050B" w:rsidP="00F5050B">
            <w:pPr>
              <w:rPr>
                <w:rFonts w:asciiTheme="minorHAnsi" w:hAnsiTheme="minorHAnsi" w:cstheme="minorHAnsi"/>
                <w:sz w:val="24"/>
                <w:szCs w:val="24"/>
                <w:lang w:val="id-ID"/>
              </w:rPr>
            </w:pPr>
          </w:p>
        </w:tc>
      </w:tr>
      <w:tr w:rsidR="00F5050B" w:rsidRPr="00930E28" w14:paraId="202808F4" w14:textId="77777777" w:rsidTr="00F5050B">
        <w:trPr>
          <w:trHeight w:val="135"/>
        </w:trPr>
        <w:tc>
          <w:tcPr>
            <w:tcW w:w="534" w:type="dxa"/>
          </w:tcPr>
          <w:p w14:paraId="60E9BE52" w14:textId="77777777" w:rsidR="00F5050B" w:rsidRPr="00930E28" w:rsidRDefault="00F5050B" w:rsidP="00F5050B">
            <w:pPr>
              <w:jc w:val="center"/>
              <w:rPr>
                <w:rFonts w:asciiTheme="minorHAnsi" w:hAnsiTheme="minorHAnsi" w:cstheme="minorHAnsi"/>
                <w:sz w:val="24"/>
                <w:szCs w:val="24"/>
              </w:rPr>
            </w:pPr>
          </w:p>
        </w:tc>
        <w:tc>
          <w:tcPr>
            <w:tcW w:w="2414" w:type="dxa"/>
          </w:tcPr>
          <w:p w14:paraId="02373792" w14:textId="77777777" w:rsidR="00F5050B" w:rsidRPr="00930E28" w:rsidRDefault="00F5050B" w:rsidP="00F5050B">
            <w:pPr>
              <w:rPr>
                <w:rFonts w:asciiTheme="minorHAnsi" w:hAnsiTheme="minorHAnsi" w:cstheme="minorHAnsi"/>
                <w:sz w:val="24"/>
                <w:szCs w:val="24"/>
              </w:rPr>
            </w:pPr>
          </w:p>
        </w:tc>
        <w:tc>
          <w:tcPr>
            <w:tcW w:w="5713" w:type="dxa"/>
          </w:tcPr>
          <w:p w14:paraId="1B5B7F1C"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Sistem tidak merespon dan tidak menampilkan halaman yang diinginkan oleh </w:t>
            </w:r>
            <w:proofErr w:type="gramStart"/>
            <w:r w:rsidRPr="00930E28">
              <w:rPr>
                <w:rFonts w:asciiTheme="minorHAnsi" w:hAnsiTheme="minorHAnsi" w:cstheme="minorHAnsi"/>
                <w:sz w:val="24"/>
                <w:szCs w:val="24"/>
              </w:rPr>
              <w:t>pengguna .</w:t>
            </w:r>
            <w:proofErr w:type="gramEnd"/>
          </w:p>
        </w:tc>
      </w:tr>
    </w:tbl>
    <w:p w14:paraId="3AEC3076" w14:textId="77777777" w:rsidR="00F5050B" w:rsidRPr="00930E28" w:rsidRDefault="00F5050B" w:rsidP="00F5050B">
      <w:pPr>
        <w:rPr>
          <w:sz w:val="24"/>
          <w:szCs w:val="24"/>
        </w:rPr>
      </w:pPr>
    </w:p>
    <w:tbl>
      <w:tblPr>
        <w:tblStyle w:val="TableGrid"/>
        <w:tblW w:w="8661" w:type="dxa"/>
        <w:tblLook w:val="04A0" w:firstRow="1" w:lastRow="0" w:firstColumn="1" w:lastColumn="0" w:noHBand="0" w:noVBand="1"/>
      </w:tblPr>
      <w:tblGrid>
        <w:gridCol w:w="559"/>
        <w:gridCol w:w="2409"/>
        <w:gridCol w:w="5693"/>
      </w:tblGrid>
      <w:tr w:rsidR="00F5050B" w:rsidRPr="00930E28" w14:paraId="0345B3F3" w14:textId="77777777" w:rsidTr="00F5050B">
        <w:tc>
          <w:tcPr>
            <w:tcW w:w="534" w:type="dxa"/>
          </w:tcPr>
          <w:p w14:paraId="120C0513"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722B541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24</w:t>
            </w:r>
          </w:p>
        </w:tc>
      </w:tr>
      <w:tr w:rsidR="00F5050B" w:rsidRPr="00930E28" w14:paraId="63922AEB" w14:textId="77777777" w:rsidTr="00F5050B">
        <w:tc>
          <w:tcPr>
            <w:tcW w:w="2948" w:type="dxa"/>
            <w:gridSpan w:val="2"/>
          </w:tcPr>
          <w:p w14:paraId="241530BE"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5BFBBD18"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M</w:t>
            </w:r>
            <w:r w:rsidRPr="00930E28">
              <w:rPr>
                <w:rFonts w:asciiTheme="minorHAnsi" w:hAnsiTheme="minorHAnsi" w:cstheme="minorHAnsi"/>
                <w:sz w:val="24"/>
                <w:szCs w:val="24"/>
              </w:rPr>
              <w:t>engubah hasil review dan nilai</w:t>
            </w:r>
          </w:p>
        </w:tc>
      </w:tr>
      <w:tr w:rsidR="00F5050B" w:rsidRPr="00930E28" w14:paraId="7C88B71B" w14:textId="77777777" w:rsidTr="00F5050B">
        <w:trPr>
          <w:trHeight w:val="70"/>
        </w:trPr>
        <w:tc>
          <w:tcPr>
            <w:tcW w:w="2948" w:type="dxa"/>
            <w:gridSpan w:val="2"/>
          </w:tcPr>
          <w:p w14:paraId="7985541B"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0AF88EBE"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Dosen Reviewer</w:t>
            </w:r>
          </w:p>
        </w:tc>
      </w:tr>
      <w:tr w:rsidR="00F5050B" w:rsidRPr="00930E28" w14:paraId="77032905" w14:textId="77777777" w:rsidTr="00F5050B">
        <w:trPr>
          <w:trHeight w:val="70"/>
        </w:trPr>
        <w:tc>
          <w:tcPr>
            <w:tcW w:w="2948" w:type="dxa"/>
            <w:gridSpan w:val="2"/>
          </w:tcPr>
          <w:p w14:paraId="23E58DD5"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Deskripsi</w:t>
            </w:r>
          </w:p>
        </w:tc>
        <w:tc>
          <w:tcPr>
            <w:tcW w:w="5713" w:type="dxa"/>
          </w:tcPr>
          <w:p w14:paraId="387EE425"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Aktor mengubah hasil review dan nilai hasil monev mahasiswa</w:t>
            </w:r>
          </w:p>
        </w:tc>
      </w:tr>
      <w:tr w:rsidR="00F5050B" w:rsidRPr="00930E28" w14:paraId="78A87DE0" w14:textId="77777777" w:rsidTr="00F5050B">
        <w:trPr>
          <w:trHeight w:val="70"/>
        </w:trPr>
        <w:tc>
          <w:tcPr>
            <w:tcW w:w="2948" w:type="dxa"/>
            <w:gridSpan w:val="2"/>
          </w:tcPr>
          <w:p w14:paraId="4F498CE4"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Pre-condition</w:t>
            </w:r>
          </w:p>
        </w:tc>
        <w:tc>
          <w:tcPr>
            <w:tcW w:w="5713" w:type="dxa"/>
          </w:tcPr>
          <w:p w14:paraId="53AEEC35"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Aktor ingin</w:t>
            </w:r>
            <w:r w:rsidRPr="00930E28">
              <w:rPr>
                <w:rFonts w:asciiTheme="minorHAnsi" w:hAnsiTheme="minorHAnsi" w:cstheme="minorHAnsi"/>
                <w:sz w:val="24"/>
                <w:szCs w:val="24"/>
              </w:rPr>
              <w:t xml:space="preserve"> mengubah hasil review dan nilai</w:t>
            </w:r>
          </w:p>
        </w:tc>
      </w:tr>
      <w:tr w:rsidR="00F5050B" w:rsidRPr="00930E28" w14:paraId="3E22F613" w14:textId="77777777" w:rsidTr="00F5050B">
        <w:trPr>
          <w:trHeight w:val="70"/>
        </w:trPr>
        <w:tc>
          <w:tcPr>
            <w:tcW w:w="2948" w:type="dxa"/>
            <w:gridSpan w:val="2"/>
          </w:tcPr>
          <w:p w14:paraId="72F1E54B"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Post-condition</w:t>
            </w:r>
          </w:p>
        </w:tc>
        <w:tc>
          <w:tcPr>
            <w:tcW w:w="5713" w:type="dxa"/>
          </w:tcPr>
          <w:p w14:paraId="44F6763E"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telah </w:t>
            </w:r>
            <w:r w:rsidRPr="00930E28">
              <w:rPr>
                <w:rFonts w:asciiTheme="minorHAnsi" w:hAnsiTheme="minorHAnsi" w:cstheme="minorHAnsi"/>
                <w:sz w:val="24"/>
                <w:szCs w:val="24"/>
              </w:rPr>
              <w:t>mengubah hasil review dan nilai</w:t>
            </w:r>
          </w:p>
        </w:tc>
      </w:tr>
      <w:tr w:rsidR="00F5050B" w:rsidRPr="00930E28" w14:paraId="67573AD3" w14:textId="77777777" w:rsidTr="00F5050B">
        <w:trPr>
          <w:trHeight w:val="70"/>
        </w:trPr>
        <w:tc>
          <w:tcPr>
            <w:tcW w:w="8661" w:type="dxa"/>
            <w:gridSpan w:val="3"/>
          </w:tcPr>
          <w:p w14:paraId="5E4710AA"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2C2FBA00" w14:textId="77777777" w:rsidTr="00F5050B">
        <w:trPr>
          <w:trHeight w:val="135"/>
        </w:trPr>
        <w:tc>
          <w:tcPr>
            <w:tcW w:w="534" w:type="dxa"/>
          </w:tcPr>
          <w:p w14:paraId="18788E2A"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2414" w:type="dxa"/>
          </w:tcPr>
          <w:p w14:paraId="63F2AF1B"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70349472"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5CDCD52D" w14:textId="77777777" w:rsidTr="00F5050B">
        <w:trPr>
          <w:trHeight w:val="135"/>
        </w:trPr>
        <w:tc>
          <w:tcPr>
            <w:tcW w:w="534" w:type="dxa"/>
          </w:tcPr>
          <w:p w14:paraId="3DFF4AB9"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05E261F1"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menu monev</w:t>
            </w:r>
          </w:p>
        </w:tc>
        <w:tc>
          <w:tcPr>
            <w:tcW w:w="5713" w:type="dxa"/>
          </w:tcPr>
          <w:p w14:paraId="58D42002" w14:textId="77777777" w:rsidR="00F5050B" w:rsidRPr="00930E28" w:rsidRDefault="00F5050B" w:rsidP="00F5050B">
            <w:pPr>
              <w:jc w:val="center"/>
              <w:rPr>
                <w:rFonts w:asciiTheme="minorHAnsi" w:hAnsiTheme="minorHAnsi" w:cstheme="minorHAnsi"/>
                <w:sz w:val="24"/>
                <w:szCs w:val="24"/>
                <w:lang w:val="id-ID"/>
              </w:rPr>
            </w:pPr>
          </w:p>
        </w:tc>
      </w:tr>
      <w:tr w:rsidR="00F5050B" w:rsidRPr="00930E28" w14:paraId="039ACF09" w14:textId="77777777" w:rsidTr="00F5050B">
        <w:trPr>
          <w:trHeight w:val="135"/>
        </w:trPr>
        <w:tc>
          <w:tcPr>
            <w:tcW w:w="534" w:type="dxa"/>
          </w:tcPr>
          <w:p w14:paraId="1EEB0122"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2</w:t>
            </w:r>
          </w:p>
        </w:tc>
        <w:tc>
          <w:tcPr>
            <w:tcW w:w="2414" w:type="dxa"/>
          </w:tcPr>
          <w:p w14:paraId="38972A67" w14:textId="77777777" w:rsidR="00F5050B" w:rsidRPr="00930E28" w:rsidRDefault="00F5050B" w:rsidP="00F5050B">
            <w:pPr>
              <w:jc w:val="center"/>
              <w:rPr>
                <w:rFonts w:asciiTheme="minorHAnsi" w:hAnsiTheme="minorHAnsi" w:cstheme="minorHAnsi"/>
                <w:sz w:val="24"/>
                <w:szCs w:val="24"/>
              </w:rPr>
            </w:pPr>
          </w:p>
        </w:tc>
        <w:tc>
          <w:tcPr>
            <w:tcW w:w="5713" w:type="dxa"/>
          </w:tcPr>
          <w:p w14:paraId="1A427BF9"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sub menu dari menu monev</w:t>
            </w:r>
          </w:p>
        </w:tc>
      </w:tr>
      <w:tr w:rsidR="00F5050B" w:rsidRPr="00930E28" w14:paraId="429A0831" w14:textId="77777777" w:rsidTr="00F5050B">
        <w:trPr>
          <w:trHeight w:val="135"/>
        </w:trPr>
        <w:tc>
          <w:tcPr>
            <w:tcW w:w="534" w:type="dxa"/>
          </w:tcPr>
          <w:p w14:paraId="65053BFF"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3</w:t>
            </w:r>
          </w:p>
        </w:tc>
        <w:tc>
          <w:tcPr>
            <w:tcW w:w="2414" w:type="dxa"/>
          </w:tcPr>
          <w:p w14:paraId="14DB9A87"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review monev</w:t>
            </w:r>
          </w:p>
        </w:tc>
        <w:tc>
          <w:tcPr>
            <w:tcW w:w="5713" w:type="dxa"/>
          </w:tcPr>
          <w:p w14:paraId="47C3EE4E" w14:textId="77777777" w:rsidR="00F5050B" w:rsidRPr="00930E28" w:rsidRDefault="00F5050B" w:rsidP="00F5050B">
            <w:pPr>
              <w:rPr>
                <w:rFonts w:asciiTheme="minorHAnsi" w:hAnsiTheme="minorHAnsi" w:cstheme="minorHAnsi"/>
                <w:sz w:val="24"/>
                <w:szCs w:val="24"/>
              </w:rPr>
            </w:pPr>
          </w:p>
        </w:tc>
      </w:tr>
      <w:tr w:rsidR="00F5050B" w:rsidRPr="00930E28" w14:paraId="0F7A92FF" w14:textId="77777777" w:rsidTr="00F5050B">
        <w:trPr>
          <w:trHeight w:val="135"/>
        </w:trPr>
        <w:tc>
          <w:tcPr>
            <w:tcW w:w="534" w:type="dxa"/>
          </w:tcPr>
          <w:p w14:paraId="2A39222F"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4</w:t>
            </w:r>
          </w:p>
        </w:tc>
        <w:tc>
          <w:tcPr>
            <w:tcW w:w="2414" w:type="dxa"/>
          </w:tcPr>
          <w:p w14:paraId="6CE12B81" w14:textId="77777777" w:rsidR="00F5050B" w:rsidRPr="00930E28" w:rsidRDefault="00F5050B" w:rsidP="00F5050B">
            <w:pPr>
              <w:rPr>
                <w:rFonts w:asciiTheme="minorHAnsi" w:hAnsiTheme="minorHAnsi" w:cstheme="minorHAnsi"/>
                <w:sz w:val="24"/>
                <w:szCs w:val="24"/>
              </w:rPr>
            </w:pPr>
          </w:p>
        </w:tc>
        <w:tc>
          <w:tcPr>
            <w:tcW w:w="5713" w:type="dxa"/>
          </w:tcPr>
          <w:p w14:paraId="154EEA2E"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halaman dari review monev</w:t>
            </w:r>
          </w:p>
        </w:tc>
      </w:tr>
      <w:tr w:rsidR="00F5050B" w:rsidRPr="00930E28" w14:paraId="79279C54" w14:textId="77777777" w:rsidTr="00F5050B">
        <w:trPr>
          <w:trHeight w:val="135"/>
        </w:trPr>
        <w:tc>
          <w:tcPr>
            <w:tcW w:w="534" w:type="dxa"/>
          </w:tcPr>
          <w:p w14:paraId="6C660186"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5</w:t>
            </w:r>
          </w:p>
        </w:tc>
        <w:tc>
          <w:tcPr>
            <w:tcW w:w="2414" w:type="dxa"/>
          </w:tcPr>
          <w:p w14:paraId="2055570F"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salah satu hasil review monev lalu di klik dan tahan</w:t>
            </w:r>
          </w:p>
        </w:tc>
        <w:tc>
          <w:tcPr>
            <w:tcW w:w="5713" w:type="dxa"/>
          </w:tcPr>
          <w:p w14:paraId="04F9AB27" w14:textId="77777777" w:rsidR="00F5050B" w:rsidRPr="00930E28" w:rsidRDefault="00F5050B" w:rsidP="00F5050B">
            <w:pPr>
              <w:rPr>
                <w:rFonts w:asciiTheme="minorHAnsi" w:hAnsiTheme="minorHAnsi" w:cstheme="minorHAnsi"/>
                <w:sz w:val="24"/>
                <w:szCs w:val="24"/>
              </w:rPr>
            </w:pPr>
          </w:p>
        </w:tc>
      </w:tr>
      <w:tr w:rsidR="00F5050B" w:rsidRPr="00930E28" w14:paraId="1AC79CB1" w14:textId="77777777" w:rsidTr="00F5050B">
        <w:trPr>
          <w:trHeight w:val="135"/>
        </w:trPr>
        <w:tc>
          <w:tcPr>
            <w:tcW w:w="534" w:type="dxa"/>
          </w:tcPr>
          <w:p w14:paraId="7FA54650"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6</w:t>
            </w:r>
          </w:p>
        </w:tc>
        <w:tc>
          <w:tcPr>
            <w:tcW w:w="2414" w:type="dxa"/>
          </w:tcPr>
          <w:p w14:paraId="02875863" w14:textId="77777777" w:rsidR="00F5050B" w:rsidRPr="00930E28" w:rsidRDefault="00F5050B" w:rsidP="00F5050B">
            <w:pPr>
              <w:rPr>
                <w:rFonts w:asciiTheme="minorHAnsi" w:hAnsiTheme="minorHAnsi" w:cstheme="minorHAnsi"/>
                <w:sz w:val="24"/>
                <w:szCs w:val="24"/>
              </w:rPr>
            </w:pPr>
          </w:p>
        </w:tc>
        <w:tc>
          <w:tcPr>
            <w:tcW w:w="5713" w:type="dxa"/>
          </w:tcPr>
          <w:p w14:paraId="1D56820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memunculkan action mode untuk pembaharuan data</w:t>
            </w:r>
          </w:p>
        </w:tc>
      </w:tr>
      <w:tr w:rsidR="00F5050B" w:rsidRPr="00930E28" w14:paraId="7107EBFD" w14:textId="77777777" w:rsidTr="00F5050B">
        <w:trPr>
          <w:trHeight w:val="135"/>
        </w:trPr>
        <w:tc>
          <w:tcPr>
            <w:tcW w:w="534" w:type="dxa"/>
          </w:tcPr>
          <w:p w14:paraId="76D301B9"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7</w:t>
            </w:r>
          </w:p>
        </w:tc>
        <w:tc>
          <w:tcPr>
            <w:tcW w:w="2414" w:type="dxa"/>
          </w:tcPr>
          <w:p w14:paraId="17F604B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salah satu tombol yaitu ubah data</w:t>
            </w:r>
          </w:p>
        </w:tc>
        <w:tc>
          <w:tcPr>
            <w:tcW w:w="5713" w:type="dxa"/>
          </w:tcPr>
          <w:p w14:paraId="54202A69" w14:textId="77777777" w:rsidR="00F5050B" w:rsidRPr="00930E28" w:rsidRDefault="00F5050B" w:rsidP="00F5050B">
            <w:pPr>
              <w:rPr>
                <w:rFonts w:asciiTheme="minorHAnsi" w:hAnsiTheme="minorHAnsi" w:cstheme="minorHAnsi"/>
                <w:sz w:val="24"/>
                <w:szCs w:val="24"/>
              </w:rPr>
            </w:pPr>
          </w:p>
        </w:tc>
      </w:tr>
      <w:tr w:rsidR="00F5050B" w:rsidRPr="00930E28" w14:paraId="052910D9" w14:textId="77777777" w:rsidTr="00F5050B">
        <w:trPr>
          <w:trHeight w:val="135"/>
        </w:trPr>
        <w:tc>
          <w:tcPr>
            <w:tcW w:w="534" w:type="dxa"/>
          </w:tcPr>
          <w:p w14:paraId="57F52DB0"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8</w:t>
            </w:r>
          </w:p>
        </w:tc>
        <w:tc>
          <w:tcPr>
            <w:tcW w:w="2414" w:type="dxa"/>
          </w:tcPr>
          <w:p w14:paraId="73E69E9D" w14:textId="77777777" w:rsidR="00F5050B" w:rsidRPr="00930E28" w:rsidRDefault="00F5050B" w:rsidP="00F5050B">
            <w:pPr>
              <w:rPr>
                <w:rFonts w:asciiTheme="minorHAnsi" w:hAnsiTheme="minorHAnsi" w:cstheme="minorHAnsi"/>
                <w:sz w:val="24"/>
                <w:szCs w:val="24"/>
              </w:rPr>
            </w:pPr>
          </w:p>
        </w:tc>
        <w:tc>
          <w:tcPr>
            <w:tcW w:w="5713" w:type="dxa"/>
          </w:tcPr>
          <w:p w14:paraId="715FD987"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menampilkan daftar form penilaian dan review untuk monev tetapi datanya sudah terisi</w:t>
            </w:r>
          </w:p>
        </w:tc>
      </w:tr>
      <w:tr w:rsidR="00F5050B" w:rsidRPr="00930E28" w14:paraId="2416F64A" w14:textId="77777777" w:rsidTr="00F5050B">
        <w:trPr>
          <w:trHeight w:val="135"/>
        </w:trPr>
        <w:tc>
          <w:tcPr>
            <w:tcW w:w="534" w:type="dxa"/>
          </w:tcPr>
          <w:p w14:paraId="1378119A"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9</w:t>
            </w:r>
          </w:p>
        </w:tc>
        <w:tc>
          <w:tcPr>
            <w:tcW w:w="2414" w:type="dxa"/>
          </w:tcPr>
          <w:p w14:paraId="00480057"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mengubah isi form penilaian dan review yang telah disediakan dan klik tombol simpan</w:t>
            </w:r>
          </w:p>
        </w:tc>
        <w:tc>
          <w:tcPr>
            <w:tcW w:w="5713" w:type="dxa"/>
          </w:tcPr>
          <w:p w14:paraId="6541B057" w14:textId="77777777" w:rsidR="00F5050B" w:rsidRPr="00930E28" w:rsidRDefault="00F5050B" w:rsidP="00F5050B">
            <w:pPr>
              <w:rPr>
                <w:rFonts w:asciiTheme="minorHAnsi" w:hAnsiTheme="minorHAnsi" w:cstheme="minorHAnsi"/>
                <w:sz w:val="24"/>
                <w:szCs w:val="24"/>
              </w:rPr>
            </w:pPr>
          </w:p>
        </w:tc>
      </w:tr>
      <w:tr w:rsidR="00F5050B" w:rsidRPr="00930E28" w14:paraId="20AD2649" w14:textId="77777777" w:rsidTr="00F5050B">
        <w:trPr>
          <w:trHeight w:val="135"/>
        </w:trPr>
        <w:tc>
          <w:tcPr>
            <w:tcW w:w="534" w:type="dxa"/>
          </w:tcPr>
          <w:p w14:paraId="1FF34056" w14:textId="77777777" w:rsidR="00F5050B" w:rsidRPr="00930E28" w:rsidRDefault="00F5050B" w:rsidP="00F5050B">
            <w:pPr>
              <w:jc w:val="center"/>
              <w:rPr>
                <w:rFonts w:asciiTheme="minorHAnsi" w:hAnsiTheme="minorHAnsi" w:cstheme="minorHAnsi"/>
                <w:sz w:val="24"/>
                <w:szCs w:val="24"/>
              </w:rPr>
            </w:pPr>
          </w:p>
        </w:tc>
        <w:tc>
          <w:tcPr>
            <w:tcW w:w="2414" w:type="dxa"/>
          </w:tcPr>
          <w:p w14:paraId="51F7F9B5" w14:textId="77777777" w:rsidR="00F5050B" w:rsidRPr="00930E28" w:rsidRDefault="00F5050B" w:rsidP="00F5050B">
            <w:pPr>
              <w:rPr>
                <w:rFonts w:asciiTheme="minorHAnsi" w:hAnsiTheme="minorHAnsi" w:cstheme="minorHAnsi"/>
                <w:sz w:val="24"/>
                <w:szCs w:val="24"/>
              </w:rPr>
            </w:pPr>
          </w:p>
        </w:tc>
        <w:tc>
          <w:tcPr>
            <w:tcW w:w="5713" w:type="dxa"/>
          </w:tcPr>
          <w:p w14:paraId="3133861F"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pesan “review berhasil di ubah”</w:t>
            </w:r>
          </w:p>
        </w:tc>
      </w:tr>
      <w:tr w:rsidR="00F5050B" w:rsidRPr="00930E28" w14:paraId="4D77843D" w14:textId="77777777" w:rsidTr="00F5050B">
        <w:trPr>
          <w:trHeight w:val="135"/>
        </w:trPr>
        <w:tc>
          <w:tcPr>
            <w:tcW w:w="8661" w:type="dxa"/>
            <w:gridSpan w:val="3"/>
          </w:tcPr>
          <w:p w14:paraId="2DA27BE3"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rPr>
              <w:t>Skenario Alternatif</w:t>
            </w:r>
          </w:p>
        </w:tc>
      </w:tr>
      <w:tr w:rsidR="00F5050B" w:rsidRPr="00930E28" w14:paraId="778341BA" w14:textId="77777777" w:rsidTr="00F5050B">
        <w:trPr>
          <w:trHeight w:val="135"/>
        </w:trPr>
        <w:tc>
          <w:tcPr>
            <w:tcW w:w="534" w:type="dxa"/>
          </w:tcPr>
          <w:p w14:paraId="7D18EAA7"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lastRenderedPageBreak/>
              <w:t>1</w:t>
            </w:r>
          </w:p>
        </w:tc>
        <w:tc>
          <w:tcPr>
            <w:tcW w:w="2414" w:type="dxa"/>
          </w:tcPr>
          <w:p w14:paraId="3FEF0859"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rPr>
              <w:t>Pengguna memilih dan klik menu review monev</w:t>
            </w:r>
          </w:p>
        </w:tc>
        <w:tc>
          <w:tcPr>
            <w:tcW w:w="5713" w:type="dxa"/>
          </w:tcPr>
          <w:p w14:paraId="50200597" w14:textId="77777777" w:rsidR="00F5050B" w:rsidRPr="00930E28" w:rsidRDefault="00F5050B" w:rsidP="00F5050B">
            <w:pPr>
              <w:rPr>
                <w:rFonts w:asciiTheme="minorHAnsi" w:hAnsiTheme="minorHAnsi" w:cstheme="minorHAnsi"/>
                <w:sz w:val="24"/>
                <w:szCs w:val="24"/>
                <w:lang w:val="id-ID"/>
              </w:rPr>
            </w:pPr>
          </w:p>
        </w:tc>
      </w:tr>
      <w:tr w:rsidR="00F5050B" w:rsidRPr="00930E28" w14:paraId="01F04A4D" w14:textId="77777777" w:rsidTr="00F5050B">
        <w:trPr>
          <w:trHeight w:val="135"/>
        </w:trPr>
        <w:tc>
          <w:tcPr>
            <w:tcW w:w="534" w:type="dxa"/>
          </w:tcPr>
          <w:p w14:paraId="017D6E8A" w14:textId="77777777" w:rsidR="00F5050B" w:rsidRPr="00930E28" w:rsidRDefault="00F5050B" w:rsidP="00F5050B">
            <w:pPr>
              <w:jc w:val="center"/>
              <w:rPr>
                <w:rFonts w:asciiTheme="minorHAnsi" w:hAnsiTheme="minorHAnsi" w:cstheme="minorHAnsi"/>
                <w:sz w:val="24"/>
                <w:szCs w:val="24"/>
              </w:rPr>
            </w:pPr>
          </w:p>
        </w:tc>
        <w:tc>
          <w:tcPr>
            <w:tcW w:w="2414" w:type="dxa"/>
          </w:tcPr>
          <w:p w14:paraId="44066240" w14:textId="77777777" w:rsidR="00F5050B" w:rsidRPr="00930E28" w:rsidRDefault="00F5050B" w:rsidP="00F5050B">
            <w:pPr>
              <w:rPr>
                <w:rFonts w:asciiTheme="minorHAnsi" w:hAnsiTheme="minorHAnsi" w:cstheme="minorHAnsi"/>
                <w:sz w:val="24"/>
                <w:szCs w:val="24"/>
              </w:rPr>
            </w:pPr>
          </w:p>
        </w:tc>
        <w:tc>
          <w:tcPr>
            <w:tcW w:w="5713" w:type="dxa"/>
          </w:tcPr>
          <w:p w14:paraId="43F3FAF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Sistem tidak merespon dan tidak menampilkan halaman yang diinginkan oleh </w:t>
            </w:r>
            <w:proofErr w:type="gramStart"/>
            <w:r w:rsidRPr="00930E28">
              <w:rPr>
                <w:rFonts w:asciiTheme="minorHAnsi" w:hAnsiTheme="minorHAnsi" w:cstheme="minorHAnsi"/>
                <w:sz w:val="24"/>
                <w:szCs w:val="24"/>
              </w:rPr>
              <w:t>pengguna .</w:t>
            </w:r>
            <w:proofErr w:type="gramEnd"/>
          </w:p>
        </w:tc>
      </w:tr>
    </w:tbl>
    <w:p w14:paraId="7A5F1AA6" w14:textId="77777777" w:rsidR="00F5050B" w:rsidRPr="00930E28" w:rsidRDefault="00F5050B" w:rsidP="00F5050B">
      <w:pPr>
        <w:rPr>
          <w:sz w:val="24"/>
          <w:szCs w:val="24"/>
        </w:rPr>
      </w:pPr>
    </w:p>
    <w:tbl>
      <w:tblPr>
        <w:tblStyle w:val="TableGrid"/>
        <w:tblW w:w="8661" w:type="dxa"/>
        <w:tblLook w:val="04A0" w:firstRow="1" w:lastRow="0" w:firstColumn="1" w:lastColumn="0" w:noHBand="0" w:noVBand="1"/>
      </w:tblPr>
      <w:tblGrid>
        <w:gridCol w:w="559"/>
        <w:gridCol w:w="2409"/>
        <w:gridCol w:w="5693"/>
      </w:tblGrid>
      <w:tr w:rsidR="00F5050B" w:rsidRPr="00930E28" w14:paraId="0AC4FC0A" w14:textId="77777777" w:rsidTr="00F5050B">
        <w:tc>
          <w:tcPr>
            <w:tcW w:w="534" w:type="dxa"/>
          </w:tcPr>
          <w:p w14:paraId="2D8E58BB"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48EEC33E"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25</w:t>
            </w:r>
          </w:p>
        </w:tc>
      </w:tr>
      <w:tr w:rsidR="00F5050B" w:rsidRPr="00930E28" w14:paraId="17BC9E3F" w14:textId="77777777" w:rsidTr="00F5050B">
        <w:tc>
          <w:tcPr>
            <w:tcW w:w="2948" w:type="dxa"/>
            <w:gridSpan w:val="2"/>
          </w:tcPr>
          <w:p w14:paraId="4205CF4B"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73EE4AE8"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Melihat hasil review dan nilai sidang</w:t>
            </w:r>
          </w:p>
        </w:tc>
      </w:tr>
      <w:tr w:rsidR="00F5050B" w:rsidRPr="00930E28" w14:paraId="3A9D4F9C" w14:textId="77777777" w:rsidTr="00F5050B">
        <w:trPr>
          <w:trHeight w:val="70"/>
        </w:trPr>
        <w:tc>
          <w:tcPr>
            <w:tcW w:w="2948" w:type="dxa"/>
            <w:gridSpan w:val="2"/>
          </w:tcPr>
          <w:p w14:paraId="3A0F8305"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00223023"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Dosen penguji</w:t>
            </w:r>
          </w:p>
        </w:tc>
      </w:tr>
      <w:tr w:rsidR="00F5050B" w:rsidRPr="00930E28" w14:paraId="7A93A370" w14:textId="77777777" w:rsidTr="00F5050B">
        <w:trPr>
          <w:trHeight w:val="70"/>
        </w:trPr>
        <w:tc>
          <w:tcPr>
            <w:tcW w:w="2948" w:type="dxa"/>
            <w:gridSpan w:val="2"/>
          </w:tcPr>
          <w:p w14:paraId="4003E38C"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Deskripsi</w:t>
            </w:r>
          </w:p>
        </w:tc>
        <w:tc>
          <w:tcPr>
            <w:tcW w:w="5713" w:type="dxa"/>
          </w:tcPr>
          <w:p w14:paraId="703D4BD8"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Aktor melihat hasil review dan nilai mahasiswa yang akan sidang</w:t>
            </w:r>
          </w:p>
        </w:tc>
      </w:tr>
      <w:tr w:rsidR="00F5050B" w:rsidRPr="00930E28" w14:paraId="10F8AF72" w14:textId="77777777" w:rsidTr="00F5050B">
        <w:trPr>
          <w:trHeight w:val="70"/>
        </w:trPr>
        <w:tc>
          <w:tcPr>
            <w:tcW w:w="2948" w:type="dxa"/>
            <w:gridSpan w:val="2"/>
          </w:tcPr>
          <w:p w14:paraId="0CF1F734"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Pre-condition</w:t>
            </w:r>
          </w:p>
        </w:tc>
        <w:tc>
          <w:tcPr>
            <w:tcW w:w="5713" w:type="dxa"/>
          </w:tcPr>
          <w:p w14:paraId="39A52E94"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Aktor ingin</w:t>
            </w:r>
            <w:r w:rsidRPr="00930E28">
              <w:rPr>
                <w:rFonts w:asciiTheme="minorHAnsi" w:hAnsiTheme="minorHAnsi" w:cstheme="minorHAnsi"/>
                <w:sz w:val="24"/>
                <w:szCs w:val="24"/>
              </w:rPr>
              <w:t xml:space="preserve"> hasil review dan nilai sidang</w:t>
            </w:r>
          </w:p>
        </w:tc>
      </w:tr>
      <w:tr w:rsidR="00F5050B" w:rsidRPr="00930E28" w14:paraId="1A93D14F" w14:textId="77777777" w:rsidTr="00F5050B">
        <w:trPr>
          <w:trHeight w:val="70"/>
        </w:trPr>
        <w:tc>
          <w:tcPr>
            <w:tcW w:w="2948" w:type="dxa"/>
            <w:gridSpan w:val="2"/>
          </w:tcPr>
          <w:p w14:paraId="2F6F6D6D"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Post-condition</w:t>
            </w:r>
          </w:p>
        </w:tc>
        <w:tc>
          <w:tcPr>
            <w:tcW w:w="5713" w:type="dxa"/>
          </w:tcPr>
          <w:p w14:paraId="60C5AD3C"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telah </w:t>
            </w:r>
            <w:r w:rsidRPr="00930E28">
              <w:rPr>
                <w:rFonts w:asciiTheme="minorHAnsi" w:hAnsiTheme="minorHAnsi" w:cstheme="minorHAnsi"/>
                <w:sz w:val="24"/>
                <w:szCs w:val="24"/>
              </w:rPr>
              <w:t>hasil review dan nilai sidang</w:t>
            </w:r>
          </w:p>
        </w:tc>
      </w:tr>
      <w:tr w:rsidR="00F5050B" w:rsidRPr="00930E28" w14:paraId="05BBEC30" w14:textId="77777777" w:rsidTr="00F5050B">
        <w:trPr>
          <w:trHeight w:val="70"/>
        </w:trPr>
        <w:tc>
          <w:tcPr>
            <w:tcW w:w="8661" w:type="dxa"/>
            <w:gridSpan w:val="3"/>
          </w:tcPr>
          <w:p w14:paraId="33D17680"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0BC9FB83" w14:textId="77777777" w:rsidTr="00F5050B">
        <w:trPr>
          <w:trHeight w:val="135"/>
        </w:trPr>
        <w:tc>
          <w:tcPr>
            <w:tcW w:w="534" w:type="dxa"/>
          </w:tcPr>
          <w:p w14:paraId="15609F31"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2414" w:type="dxa"/>
          </w:tcPr>
          <w:p w14:paraId="36C7E5A8"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2DC2231E"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1D1D0D5F" w14:textId="77777777" w:rsidTr="00F5050B">
        <w:trPr>
          <w:trHeight w:val="135"/>
        </w:trPr>
        <w:tc>
          <w:tcPr>
            <w:tcW w:w="534" w:type="dxa"/>
          </w:tcPr>
          <w:p w14:paraId="5EC27A40"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65D8C2CA"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menu sidang</w:t>
            </w:r>
          </w:p>
        </w:tc>
        <w:tc>
          <w:tcPr>
            <w:tcW w:w="5713" w:type="dxa"/>
          </w:tcPr>
          <w:p w14:paraId="47B59B8B" w14:textId="77777777" w:rsidR="00F5050B" w:rsidRPr="00930E28" w:rsidRDefault="00F5050B" w:rsidP="00F5050B">
            <w:pPr>
              <w:jc w:val="center"/>
              <w:rPr>
                <w:rFonts w:asciiTheme="minorHAnsi" w:hAnsiTheme="minorHAnsi" w:cstheme="minorHAnsi"/>
                <w:sz w:val="24"/>
                <w:szCs w:val="24"/>
                <w:lang w:val="id-ID"/>
              </w:rPr>
            </w:pPr>
          </w:p>
        </w:tc>
      </w:tr>
      <w:tr w:rsidR="00F5050B" w:rsidRPr="00930E28" w14:paraId="7F23A4D1" w14:textId="77777777" w:rsidTr="00F5050B">
        <w:trPr>
          <w:trHeight w:val="135"/>
        </w:trPr>
        <w:tc>
          <w:tcPr>
            <w:tcW w:w="534" w:type="dxa"/>
          </w:tcPr>
          <w:p w14:paraId="7E96C23C"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2</w:t>
            </w:r>
          </w:p>
        </w:tc>
        <w:tc>
          <w:tcPr>
            <w:tcW w:w="2414" w:type="dxa"/>
          </w:tcPr>
          <w:p w14:paraId="78A677FF" w14:textId="77777777" w:rsidR="00F5050B" w:rsidRPr="00930E28" w:rsidRDefault="00F5050B" w:rsidP="00F5050B">
            <w:pPr>
              <w:jc w:val="center"/>
              <w:rPr>
                <w:rFonts w:asciiTheme="minorHAnsi" w:hAnsiTheme="minorHAnsi" w:cstheme="minorHAnsi"/>
                <w:sz w:val="24"/>
                <w:szCs w:val="24"/>
              </w:rPr>
            </w:pPr>
          </w:p>
        </w:tc>
        <w:tc>
          <w:tcPr>
            <w:tcW w:w="5713" w:type="dxa"/>
          </w:tcPr>
          <w:p w14:paraId="255669C0"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sub menu dari menu sidang</w:t>
            </w:r>
          </w:p>
        </w:tc>
      </w:tr>
      <w:tr w:rsidR="00F5050B" w:rsidRPr="00930E28" w14:paraId="3928AE4E" w14:textId="77777777" w:rsidTr="00F5050B">
        <w:trPr>
          <w:trHeight w:val="135"/>
        </w:trPr>
        <w:tc>
          <w:tcPr>
            <w:tcW w:w="534" w:type="dxa"/>
          </w:tcPr>
          <w:p w14:paraId="1576DD5D"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3</w:t>
            </w:r>
          </w:p>
        </w:tc>
        <w:tc>
          <w:tcPr>
            <w:tcW w:w="2414" w:type="dxa"/>
          </w:tcPr>
          <w:p w14:paraId="0C1700F2"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review sidang</w:t>
            </w:r>
          </w:p>
        </w:tc>
        <w:tc>
          <w:tcPr>
            <w:tcW w:w="5713" w:type="dxa"/>
          </w:tcPr>
          <w:p w14:paraId="698BF451" w14:textId="77777777" w:rsidR="00F5050B" w:rsidRPr="00930E28" w:rsidRDefault="00F5050B" w:rsidP="00F5050B">
            <w:pPr>
              <w:rPr>
                <w:rFonts w:asciiTheme="minorHAnsi" w:hAnsiTheme="minorHAnsi" w:cstheme="minorHAnsi"/>
                <w:sz w:val="24"/>
                <w:szCs w:val="24"/>
              </w:rPr>
            </w:pPr>
          </w:p>
        </w:tc>
      </w:tr>
      <w:tr w:rsidR="00F5050B" w:rsidRPr="00930E28" w14:paraId="4F34B56B" w14:textId="77777777" w:rsidTr="00F5050B">
        <w:trPr>
          <w:trHeight w:val="135"/>
        </w:trPr>
        <w:tc>
          <w:tcPr>
            <w:tcW w:w="534" w:type="dxa"/>
          </w:tcPr>
          <w:p w14:paraId="68B3A8DF"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4</w:t>
            </w:r>
          </w:p>
        </w:tc>
        <w:tc>
          <w:tcPr>
            <w:tcW w:w="2414" w:type="dxa"/>
          </w:tcPr>
          <w:p w14:paraId="4F62583D" w14:textId="77777777" w:rsidR="00F5050B" w:rsidRPr="00930E28" w:rsidRDefault="00F5050B" w:rsidP="00F5050B">
            <w:pPr>
              <w:rPr>
                <w:rFonts w:asciiTheme="minorHAnsi" w:hAnsiTheme="minorHAnsi" w:cstheme="minorHAnsi"/>
                <w:sz w:val="24"/>
                <w:szCs w:val="24"/>
              </w:rPr>
            </w:pPr>
          </w:p>
        </w:tc>
        <w:tc>
          <w:tcPr>
            <w:tcW w:w="5713" w:type="dxa"/>
          </w:tcPr>
          <w:p w14:paraId="0AE00537"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halaman dari review sidang</w:t>
            </w:r>
          </w:p>
        </w:tc>
      </w:tr>
      <w:tr w:rsidR="00F5050B" w:rsidRPr="00930E28" w14:paraId="0471C104" w14:textId="77777777" w:rsidTr="00F5050B">
        <w:trPr>
          <w:trHeight w:val="135"/>
        </w:trPr>
        <w:tc>
          <w:tcPr>
            <w:tcW w:w="534" w:type="dxa"/>
          </w:tcPr>
          <w:p w14:paraId="3420AAAE"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5</w:t>
            </w:r>
          </w:p>
        </w:tc>
        <w:tc>
          <w:tcPr>
            <w:tcW w:w="2414" w:type="dxa"/>
          </w:tcPr>
          <w:p w14:paraId="6440A2C3" w14:textId="77777777" w:rsidR="00F5050B" w:rsidRPr="00930E28" w:rsidRDefault="00F5050B" w:rsidP="00F5050B">
            <w:pPr>
              <w:rPr>
                <w:rFonts w:asciiTheme="minorHAnsi" w:hAnsiTheme="minorHAnsi" w:cstheme="minorHAnsi"/>
                <w:sz w:val="24"/>
                <w:szCs w:val="24"/>
              </w:rPr>
            </w:pPr>
          </w:p>
        </w:tc>
        <w:tc>
          <w:tcPr>
            <w:tcW w:w="5713" w:type="dxa"/>
          </w:tcPr>
          <w:p w14:paraId="1EB0EC9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menampilkan daftar mahasiswa yang akan di sidang</w:t>
            </w:r>
          </w:p>
        </w:tc>
      </w:tr>
      <w:tr w:rsidR="00F5050B" w:rsidRPr="00930E28" w14:paraId="78D4972E" w14:textId="77777777" w:rsidTr="00F5050B">
        <w:trPr>
          <w:trHeight w:val="135"/>
        </w:trPr>
        <w:tc>
          <w:tcPr>
            <w:tcW w:w="534" w:type="dxa"/>
          </w:tcPr>
          <w:p w14:paraId="1B066D9A"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6</w:t>
            </w:r>
          </w:p>
        </w:tc>
        <w:tc>
          <w:tcPr>
            <w:tcW w:w="2414" w:type="dxa"/>
          </w:tcPr>
          <w:p w14:paraId="60A77AC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salah satu mahasiswa monev</w:t>
            </w:r>
          </w:p>
        </w:tc>
        <w:tc>
          <w:tcPr>
            <w:tcW w:w="5713" w:type="dxa"/>
          </w:tcPr>
          <w:p w14:paraId="141EB363" w14:textId="77777777" w:rsidR="00F5050B" w:rsidRPr="00930E28" w:rsidRDefault="00F5050B" w:rsidP="00F5050B">
            <w:pPr>
              <w:rPr>
                <w:rFonts w:asciiTheme="minorHAnsi" w:hAnsiTheme="minorHAnsi" w:cstheme="minorHAnsi"/>
                <w:sz w:val="24"/>
                <w:szCs w:val="24"/>
              </w:rPr>
            </w:pPr>
          </w:p>
        </w:tc>
      </w:tr>
      <w:tr w:rsidR="00F5050B" w:rsidRPr="00930E28" w14:paraId="7F276928" w14:textId="77777777" w:rsidTr="00F5050B">
        <w:trPr>
          <w:trHeight w:val="135"/>
        </w:trPr>
        <w:tc>
          <w:tcPr>
            <w:tcW w:w="534" w:type="dxa"/>
          </w:tcPr>
          <w:p w14:paraId="0EB8C516" w14:textId="77777777" w:rsidR="00F5050B" w:rsidRPr="00930E28" w:rsidRDefault="00F5050B" w:rsidP="00F5050B">
            <w:pPr>
              <w:jc w:val="center"/>
              <w:rPr>
                <w:rFonts w:asciiTheme="minorHAnsi" w:hAnsiTheme="minorHAnsi" w:cstheme="minorHAnsi"/>
                <w:sz w:val="24"/>
                <w:szCs w:val="24"/>
              </w:rPr>
            </w:pPr>
          </w:p>
        </w:tc>
        <w:tc>
          <w:tcPr>
            <w:tcW w:w="2414" w:type="dxa"/>
          </w:tcPr>
          <w:p w14:paraId="616D9CC1" w14:textId="77777777" w:rsidR="00F5050B" w:rsidRPr="00930E28" w:rsidRDefault="00F5050B" w:rsidP="00F5050B">
            <w:pPr>
              <w:rPr>
                <w:rFonts w:asciiTheme="minorHAnsi" w:hAnsiTheme="minorHAnsi" w:cstheme="minorHAnsi"/>
                <w:sz w:val="24"/>
                <w:szCs w:val="24"/>
              </w:rPr>
            </w:pPr>
          </w:p>
        </w:tc>
        <w:tc>
          <w:tcPr>
            <w:tcW w:w="5713" w:type="dxa"/>
          </w:tcPr>
          <w:p w14:paraId="4523880E"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detail dari data mahasiswa monev berupa nilai dan hasil review</w:t>
            </w:r>
          </w:p>
        </w:tc>
      </w:tr>
      <w:tr w:rsidR="00F5050B" w:rsidRPr="00930E28" w14:paraId="09F1812F" w14:textId="77777777" w:rsidTr="00F5050B">
        <w:trPr>
          <w:trHeight w:val="135"/>
        </w:trPr>
        <w:tc>
          <w:tcPr>
            <w:tcW w:w="8661" w:type="dxa"/>
            <w:gridSpan w:val="3"/>
          </w:tcPr>
          <w:p w14:paraId="25FA2F33"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rPr>
              <w:t>Skenario Alternatif</w:t>
            </w:r>
          </w:p>
        </w:tc>
      </w:tr>
      <w:tr w:rsidR="00F5050B" w:rsidRPr="00930E28" w14:paraId="031316BE" w14:textId="77777777" w:rsidTr="00F5050B">
        <w:trPr>
          <w:trHeight w:val="135"/>
        </w:trPr>
        <w:tc>
          <w:tcPr>
            <w:tcW w:w="534" w:type="dxa"/>
          </w:tcPr>
          <w:p w14:paraId="10F5B0C2"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3C8ABD4C"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rPr>
              <w:t>Pengguna memilih dan klik menu review sidang</w:t>
            </w:r>
          </w:p>
        </w:tc>
        <w:tc>
          <w:tcPr>
            <w:tcW w:w="5713" w:type="dxa"/>
          </w:tcPr>
          <w:p w14:paraId="318CD6A4" w14:textId="77777777" w:rsidR="00F5050B" w:rsidRPr="00930E28" w:rsidRDefault="00F5050B" w:rsidP="00F5050B">
            <w:pPr>
              <w:rPr>
                <w:rFonts w:asciiTheme="minorHAnsi" w:hAnsiTheme="minorHAnsi" w:cstheme="minorHAnsi"/>
                <w:sz w:val="24"/>
                <w:szCs w:val="24"/>
                <w:lang w:val="id-ID"/>
              </w:rPr>
            </w:pPr>
          </w:p>
        </w:tc>
      </w:tr>
      <w:tr w:rsidR="00F5050B" w:rsidRPr="00930E28" w14:paraId="625D1495" w14:textId="77777777" w:rsidTr="00F5050B">
        <w:trPr>
          <w:trHeight w:val="135"/>
        </w:trPr>
        <w:tc>
          <w:tcPr>
            <w:tcW w:w="534" w:type="dxa"/>
          </w:tcPr>
          <w:p w14:paraId="0E5C1D3D" w14:textId="77777777" w:rsidR="00F5050B" w:rsidRPr="00930E28" w:rsidRDefault="00F5050B" w:rsidP="00F5050B">
            <w:pPr>
              <w:jc w:val="center"/>
              <w:rPr>
                <w:rFonts w:asciiTheme="minorHAnsi" w:hAnsiTheme="minorHAnsi" w:cstheme="minorHAnsi"/>
                <w:sz w:val="24"/>
                <w:szCs w:val="24"/>
              </w:rPr>
            </w:pPr>
          </w:p>
        </w:tc>
        <w:tc>
          <w:tcPr>
            <w:tcW w:w="2414" w:type="dxa"/>
          </w:tcPr>
          <w:p w14:paraId="7EDA7910" w14:textId="77777777" w:rsidR="00F5050B" w:rsidRPr="00930E28" w:rsidRDefault="00F5050B" w:rsidP="00F5050B">
            <w:pPr>
              <w:rPr>
                <w:rFonts w:asciiTheme="minorHAnsi" w:hAnsiTheme="minorHAnsi" w:cstheme="minorHAnsi"/>
                <w:sz w:val="24"/>
                <w:szCs w:val="24"/>
              </w:rPr>
            </w:pPr>
          </w:p>
        </w:tc>
        <w:tc>
          <w:tcPr>
            <w:tcW w:w="5713" w:type="dxa"/>
          </w:tcPr>
          <w:p w14:paraId="1E634BB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Sistem tidak merespon dan tidak menampilkan halaman yang diinginkan oleh </w:t>
            </w:r>
            <w:proofErr w:type="gramStart"/>
            <w:r w:rsidRPr="00930E28">
              <w:rPr>
                <w:rFonts w:asciiTheme="minorHAnsi" w:hAnsiTheme="minorHAnsi" w:cstheme="minorHAnsi"/>
                <w:sz w:val="24"/>
                <w:szCs w:val="24"/>
              </w:rPr>
              <w:t>pengguna .</w:t>
            </w:r>
            <w:proofErr w:type="gramEnd"/>
          </w:p>
        </w:tc>
      </w:tr>
    </w:tbl>
    <w:p w14:paraId="27EB7531" w14:textId="77777777" w:rsidR="00F5050B" w:rsidRPr="00930E28" w:rsidRDefault="00F5050B" w:rsidP="00F5050B">
      <w:pPr>
        <w:rPr>
          <w:sz w:val="24"/>
          <w:szCs w:val="24"/>
        </w:rPr>
      </w:pPr>
    </w:p>
    <w:tbl>
      <w:tblPr>
        <w:tblStyle w:val="TableGrid"/>
        <w:tblW w:w="8661" w:type="dxa"/>
        <w:tblLook w:val="04A0" w:firstRow="1" w:lastRow="0" w:firstColumn="1" w:lastColumn="0" w:noHBand="0" w:noVBand="1"/>
      </w:tblPr>
      <w:tblGrid>
        <w:gridCol w:w="559"/>
        <w:gridCol w:w="2409"/>
        <w:gridCol w:w="5693"/>
      </w:tblGrid>
      <w:tr w:rsidR="00F5050B" w:rsidRPr="00930E28" w14:paraId="2C09AE2A" w14:textId="77777777" w:rsidTr="00F5050B">
        <w:tc>
          <w:tcPr>
            <w:tcW w:w="534" w:type="dxa"/>
          </w:tcPr>
          <w:p w14:paraId="0EFBA335"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66B0E9E4"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26</w:t>
            </w:r>
          </w:p>
        </w:tc>
      </w:tr>
      <w:tr w:rsidR="00F5050B" w:rsidRPr="00930E28" w14:paraId="60BEF01B" w14:textId="77777777" w:rsidTr="00F5050B">
        <w:tc>
          <w:tcPr>
            <w:tcW w:w="2948" w:type="dxa"/>
            <w:gridSpan w:val="2"/>
          </w:tcPr>
          <w:p w14:paraId="0A6B4F09"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51C3D493"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M</w:t>
            </w:r>
            <w:r w:rsidRPr="00930E28">
              <w:rPr>
                <w:rFonts w:asciiTheme="minorHAnsi" w:hAnsiTheme="minorHAnsi" w:cstheme="minorHAnsi"/>
                <w:sz w:val="24"/>
                <w:szCs w:val="24"/>
              </w:rPr>
              <w:t>emasukkan hasil review dan nilai sidang</w:t>
            </w:r>
          </w:p>
        </w:tc>
      </w:tr>
      <w:tr w:rsidR="00F5050B" w:rsidRPr="00930E28" w14:paraId="15539337" w14:textId="77777777" w:rsidTr="00F5050B">
        <w:trPr>
          <w:trHeight w:val="70"/>
        </w:trPr>
        <w:tc>
          <w:tcPr>
            <w:tcW w:w="2948" w:type="dxa"/>
            <w:gridSpan w:val="2"/>
          </w:tcPr>
          <w:p w14:paraId="180E1A72"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70194AB2"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Dosen penguji</w:t>
            </w:r>
          </w:p>
        </w:tc>
      </w:tr>
      <w:tr w:rsidR="00F5050B" w:rsidRPr="00930E28" w14:paraId="5EF70B96" w14:textId="77777777" w:rsidTr="00F5050B">
        <w:trPr>
          <w:trHeight w:val="70"/>
        </w:trPr>
        <w:tc>
          <w:tcPr>
            <w:tcW w:w="2948" w:type="dxa"/>
            <w:gridSpan w:val="2"/>
          </w:tcPr>
          <w:p w14:paraId="424364E5"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Deskripsi</w:t>
            </w:r>
          </w:p>
        </w:tc>
        <w:tc>
          <w:tcPr>
            <w:tcW w:w="5713" w:type="dxa"/>
          </w:tcPr>
          <w:p w14:paraId="2E827CB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Aktor memasukkan hasil review dan nilai hasil sidang</w:t>
            </w:r>
          </w:p>
        </w:tc>
      </w:tr>
      <w:tr w:rsidR="00F5050B" w:rsidRPr="00930E28" w14:paraId="718027CA" w14:textId="77777777" w:rsidTr="00F5050B">
        <w:trPr>
          <w:trHeight w:val="70"/>
        </w:trPr>
        <w:tc>
          <w:tcPr>
            <w:tcW w:w="2948" w:type="dxa"/>
            <w:gridSpan w:val="2"/>
          </w:tcPr>
          <w:p w14:paraId="46845F8B"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Pre-condition</w:t>
            </w:r>
          </w:p>
        </w:tc>
        <w:tc>
          <w:tcPr>
            <w:tcW w:w="5713" w:type="dxa"/>
          </w:tcPr>
          <w:p w14:paraId="5F524078"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Aktor ingin</w:t>
            </w:r>
            <w:r w:rsidRPr="00930E28">
              <w:rPr>
                <w:rFonts w:asciiTheme="minorHAnsi" w:hAnsiTheme="minorHAnsi" w:cstheme="minorHAnsi"/>
                <w:sz w:val="24"/>
                <w:szCs w:val="24"/>
              </w:rPr>
              <w:t xml:space="preserve"> memasukkan hasil review dan nilai</w:t>
            </w:r>
          </w:p>
        </w:tc>
      </w:tr>
      <w:tr w:rsidR="00F5050B" w:rsidRPr="00930E28" w14:paraId="24F50052" w14:textId="77777777" w:rsidTr="00F5050B">
        <w:trPr>
          <w:trHeight w:val="70"/>
        </w:trPr>
        <w:tc>
          <w:tcPr>
            <w:tcW w:w="2948" w:type="dxa"/>
            <w:gridSpan w:val="2"/>
          </w:tcPr>
          <w:p w14:paraId="5C83554F"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Post-condition</w:t>
            </w:r>
          </w:p>
        </w:tc>
        <w:tc>
          <w:tcPr>
            <w:tcW w:w="5713" w:type="dxa"/>
          </w:tcPr>
          <w:p w14:paraId="356CAB51"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telah </w:t>
            </w:r>
            <w:r w:rsidRPr="00930E28">
              <w:rPr>
                <w:rFonts w:asciiTheme="minorHAnsi" w:hAnsiTheme="minorHAnsi" w:cstheme="minorHAnsi"/>
                <w:sz w:val="24"/>
                <w:szCs w:val="24"/>
              </w:rPr>
              <w:t>memasukkan hasil review dan nilai</w:t>
            </w:r>
          </w:p>
        </w:tc>
      </w:tr>
      <w:tr w:rsidR="00F5050B" w:rsidRPr="00930E28" w14:paraId="0E49A90D" w14:textId="77777777" w:rsidTr="00F5050B">
        <w:trPr>
          <w:trHeight w:val="70"/>
        </w:trPr>
        <w:tc>
          <w:tcPr>
            <w:tcW w:w="8661" w:type="dxa"/>
            <w:gridSpan w:val="3"/>
          </w:tcPr>
          <w:p w14:paraId="6619FE9D"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78D21145" w14:textId="77777777" w:rsidTr="00F5050B">
        <w:trPr>
          <w:trHeight w:val="135"/>
        </w:trPr>
        <w:tc>
          <w:tcPr>
            <w:tcW w:w="534" w:type="dxa"/>
          </w:tcPr>
          <w:p w14:paraId="3AE70D4C"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lastRenderedPageBreak/>
              <w:t>No.</w:t>
            </w:r>
          </w:p>
        </w:tc>
        <w:tc>
          <w:tcPr>
            <w:tcW w:w="2414" w:type="dxa"/>
          </w:tcPr>
          <w:p w14:paraId="4CF5F194"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124193DC"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63D62953" w14:textId="77777777" w:rsidTr="00F5050B">
        <w:trPr>
          <w:trHeight w:val="135"/>
        </w:trPr>
        <w:tc>
          <w:tcPr>
            <w:tcW w:w="534" w:type="dxa"/>
          </w:tcPr>
          <w:p w14:paraId="2DED86AB"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0C5418AE"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menu sidang</w:t>
            </w:r>
          </w:p>
        </w:tc>
        <w:tc>
          <w:tcPr>
            <w:tcW w:w="5713" w:type="dxa"/>
          </w:tcPr>
          <w:p w14:paraId="1143746D" w14:textId="77777777" w:rsidR="00F5050B" w:rsidRPr="00930E28" w:rsidRDefault="00F5050B" w:rsidP="00F5050B">
            <w:pPr>
              <w:jc w:val="center"/>
              <w:rPr>
                <w:rFonts w:asciiTheme="minorHAnsi" w:hAnsiTheme="minorHAnsi" w:cstheme="minorHAnsi"/>
                <w:sz w:val="24"/>
                <w:szCs w:val="24"/>
                <w:lang w:val="id-ID"/>
              </w:rPr>
            </w:pPr>
          </w:p>
        </w:tc>
      </w:tr>
      <w:tr w:rsidR="00F5050B" w:rsidRPr="00930E28" w14:paraId="76C7AFC2" w14:textId="77777777" w:rsidTr="00F5050B">
        <w:trPr>
          <w:trHeight w:val="135"/>
        </w:trPr>
        <w:tc>
          <w:tcPr>
            <w:tcW w:w="534" w:type="dxa"/>
          </w:tcPr>
          <w:p w14:paraId="29FC4A0B"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2</w:t>
            </w:r>
          </w:p>
        </w:tc>
        <w:tc>
          <w:tcPr>
            <w:tcW w:w="2414" w:type="dxa"/>
          </w:tcPr>
          <w:p w14:paraId="4EB14942" w14:textId="77777777" w:rsidR="00F5050B" w:rsidRPr="00930E28" w:rsidRDefault="00F5050B" w:rsidP="00F5050B">
            <w:pPr>
              <w:jc w:val="center"/>
              <w:rPr>
                <w:rFonts w:asciiTheme="minorHAnsi" w:hAnsiTheme="minorHAnsi" w:cstheme="minorHAnsi"/>
                <w:sz w:val="24"/>
                <w:szCs w:val="24"/>
              </w:rPr>
            </w:pPr>
          </w:p>
        </w:tc>
        <w:tc>
          <w:tcPr>
            <w:tcW w:w="5713" w:type="dxa"/>
          </w:tcPr>
          <w:p w14:paraId="02544AD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sub menu dari menu monev</w:t>
            </w:r>
          </w:p>
        </w:tc>
      </w:tr>
      <w:tr w:rsidR="00F5050B" w:rsidRPr="00930E28" w14:paraId="50F2A9F5" w14:textId="77777777" w:rsidTr="00F5050B">
        <w:trPr>
          <w:trHeight w:val="135"/>
        </w:trPr>
        <w:tc>
          <w:tcPr>
            <w:tcW w:w="534" w:type="dxa"/>
          </w:tcPr>
          <w:p w14:paraId="65AE9246"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3</w:t>
            </w:r>
          </w:p>
        </w:tc>
        <w:tc>
          <w:tcPr>
            <w:tcW w:w="2414" w:type="dxa"/>
          </w:tcPr>
          <w:p w14:paraId="752E6E74"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review review sidang</w:t>
            </w:r>
          </w:p>
        </w:tc>
        <w:tc>
          <w:tcPr>
            <w:tcW w:w="5713" w:type="dxa"/>
          </w:tcPr>
          <w:p w14:paraId="11504EFB" w14:textId="77777777" w:rsidR="00F5050B" w:rsidRPr="00930E28" w:rsidRDefault="00F5050B" w:rsidP="00F5050B">
            <w:pPr>
              <w:rPr>
                <w:rFonts w:asciiTheme="minorHAnsi" w:hAnsiTheme="minorHAnsi" w:cstheme="minorHAnsi"/>
                <w:sz w:val="24"/>
                <w:szCs w:val="24"/>
              </w:rPr>
            </w:pPr>
          </w:p>
        </w:tc>
      </w:tr>
      <w:tr w:rsidR="00F5050B" w:rsidRPr="00930E28" w14:paraId="7CC161E7" w14:textId="77777777" w:rsidTr="00F5050B">
        <w:trPr>
          <w:trHeight w:val="135"/>
        </w:trPr>
        <w:tc>
          <w:tcPr>
            <w:tcW w:w="534" w:type="dxa"/>
          </w:tcPr>
          <w:p w14:paraId="086EED61"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4</w:t>
            </w:r>
          </w:p>
        </w:tc>
        <w:tc>
          <w:tcPr>
            <w:tcW w:w="2414" w:type="dxa"/>
          </w:tcPr>
          <w:p w14:paraId="22955FC2" w14:textId="77777777" w:rsidR="00F5050B" w:rsidRPr="00930E28" w:rsidRDefault="00F5050B" w:rsidP="00F5050B">
            <w:pPr>
              <w:rPr>
                <w:rFonts w:asciiTheme="minorHAnsi" w:hAnsiTheme="minorHAnsi" w:cstheme="minorHAnsi"/>
                <w:sz w:val="24"/>
                <w:szCs w:val="24"/>
              </w:rPr>
            </w:pPr>
          </w:p>
        </w:tc>
        <w:tc>
          <w:tcPr>
            <w:tcW w:w="5713" w:type="dxa"/>
          </w:tcPr>
          <w:p w14:paraId="57874DD2"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halaman dari review sidang</w:t>
            </w:r>
          </w:p>
        </w:tc>
      </w:tr>
      <w:tr w:rsidR="00F5050B" w:rsidRPr="00930E28" w14:paraId="07897F99" w14:textId="77777777" w:rsidTr="00F5050B">
        <w:trPr>
          <w:trHeight w:val="135"/>
        </w:trPr>
        <w:tc>
          <w:tcPr>
            <w:tcW w:w="534" w:type="dxa"/>
          </w:tcPr>
          <w:p w14:paraId="21D5DB59"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5</w:t>
            </w:r>
          </w:p>
        </w:tc>
        <w:tc>
          <w:tcPr>
            <w:tcW w:w="2414" w:type="dxa"/>
          </w:tcPr>
          <w:p w14:paraId="244CA5B3"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salah satu mahasiswa sidang</w:t>
            </w:r>
          </w:p>
        </w:tc>
        <w:tc>
          <w:tcPr>
            <w:tcW w:w="5713" w:type="dxa"/>
          </w:tcPr>
          <w:p w14:paraId="2B7D78A1" w14:textId="77777777" w:rsidR="00F5050B" w:rsidRPr="00930E28" w:rsidRDefault="00F5050B" w:rsidP="00F5050B">
            <w:pPr>
              <w:rPr>
                <w:rFonts w:asciiTheme="minorHAnsi" w:hAnsiTheme="minorHAnsi" w:cstheme="minorHAnsi"/>
                <w:sz w:val="24"/>
                <w:szCs w:val="24"/>
              </w:rPr>
            </w:pPr>
          </w:p>
        </w:tc>
      </w:tr>
      <w:tr w:rsidR="00F5050B" w:rsidRPr="00930E28" w14:paraId="7CF23F2C" w14:textId="77777777" w:rsidTr="00F5050B">
        <w:trPr>
          <w:trHeight w:val="135"/>
        </w:trPr>
        <w:tc>
          <w:tcPr>
            <w:tcW w:w="534" w:type="dxa"/>
          </w:tcPr>
          <w:p w14:paraId="40F0D285"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6</w:t>
            </w:r>
          </w:p>
        </w:tc>
        <w:tc>
          <w:tcPr>
            <w:tcW w:w="2414" w:type="dxa"/>
          </w:tcPr>
          <w:p w14:paraId="71C90C29" w14:textId="77777777" w:rsidR="00F5050B" w:rsidRPr="00930E28" w:rsidRDefault="00F5050B" w:rsidP="00F5050B">
            <w:pPr>
              <w:rPr>
                <w:rFonts w:asciiTheme="minorHAnsi" w:hAnsiTheme="minorHAnsi" w:cstheme="minorHAnsi"/>
                <w:sz w:val="24"/>
                <w:szCs w:val="24"/>
              </w:rPr>
            </w:pPr>
          </w:p>
        </w:tc>
        <w:tc>
          <w:tcPr>
            <w:tcW w:w="5713" w:type="dxa"/>
          </w:tcPr>
          <w:p w14:paraId="48E4648D"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menampilkan daftar form penilaian dan review untuk monev</w:t>
            </w:r>
          </w:p>
        </w:tc>
      </w:tr>
      <w:tr w:rsidR="00F5050B" w:rsidRPr="00930E28" w14:paraId="6953A42F" w14:textId="77777777" w:rsidTr="00F5050B">
        <w:trPr>
          <w:trHeight w:val="135"/>
        </w:trPr>
        <w:tc>
          <w:tcPr>
            <w:tcW w:w="534" w:type="dxa"/>
          </w:tcPr>
          <w:p w14:paraId="746E85E6"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7</w:t>
            </w:r>
          </w:p>
        </w:tc>
        <w:tc>
          <w:tcPr>
            <w:tcW w:w="2414" w:type="dxa"/>
          </w:tcPr>
          <w:p w14:paraId="4F13BFC4"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mengisi form penilaian dan review yang telah disediakan dan klik tombol simpan</w:t>
            </w:r>
          </w:p>
        </w:tc>
        <w:tc>
          <w:tcPr>
            <w:tcW w:w="5713" w:type="dxa"/>
          </w:tcPr>
          <w:p w14:paraId="43B09BBE" w14:textId="77777777" w:rsidR="00F5050B" w:rsidRPr="00930E28" w:rsidRDefault="00F5050B" w:rsidP="00F5050B">
            <w:pPr>
              <w:rPr>
                <w:rFonts w:asciiTheme="minorHAnsi" w:hAnsiTheme="minorHAnsi" w:cstheme="minorHAnsi"/>
                <w:sz w:val="24"/>
                <w:szCs w:val="24"/>
              </w:rPr>
            </w:pPr>
          </w:p>
        </w:tc>
      </w:tr>
      <w:tr w:rsidR="00F5050B" w:rsidRPr="00930E28" w14:paraId="7355738F" w14:textId="77777777" w:rsidTr="00F5050B">
        <w:trPr>
          <w:trHeight w:val="135"/>
        </w:trPr>
        <w:tc>
          <w:tcPr>
            <w:tcW w:w="534" w:type="dxa"/>
          </w:tcPr>
          <w:p w14:paraId="48CE88F3"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8</w:t>
            </w:r>
          </w:p>
        </w:tc>
        <w:tc>
          <w:tcPr>
            <w:tcW w:w="2414" w:type="dxa"/>
          </w:tcPr>
          <w:p w14:paraId="36689F01" w14:textId="77777777" w:rsidR="00F5050B" w:rsidRPr="00930E28" w:rsidRDefault="00F5050B" w:rsidP="00F5050B">
            <w:pPr>
              <w:rPr>
                <w:rFonts w:asciiTheme="minorHAnsi" w:hAnsiTheme="minorHAnsi" w:cstheme="minorHAnsi"/>
                <w:sz w:val="24"/>
                <w:szCs w:val="24"/>
              </w:rPr>
            </w:pPr>
          </w:p>
        </w:tc>
        <w:tc>
          <w:tcPr>
            <w:tcW w:w="5713" w:type="dxa"/>
          </w:tcPr>
          <w:p w14:paraId="66A8C333"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pesan “review berhasil di input”</w:t>
            </w:r>
          </w:p>
        </w:tc>
      </w:tr>
      <w:tr w:rsidR="00F5050B" w:rsidRPr="00930E28" w14:paraId="03D5ABB2" w14:textId="77777777" w:rsidTr="00F5050B">
        <w:trPr>
          <w:trHeight w:val="135"/>
        </w:trPr>
        <w:tc>
          <w:tcPr>
            <w:tcW w:w="8661" w:type="dxa"/>
            <w:gridSpan w:val="3"/>
          </w:tcPr>
          <w:p w14:paraId="303F34B4"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rPr>
              <w:t>Skenario Alternatif</w:t>
            </w:r>
          </w:p>
        </w:tc>
      </w:tr>
      <w:tr w:rsidR="00F5050B" w:rsidRPr="00930E28" w14:paraId="4EA6140A" w14:textId="77777777" w:rsidTr="00F5050B">
        <w:trPr>
          <w:trHeight w:val="135"/>
        </w:trPr>
        <w:tc>
          <w:tcPr>
            <w:tcW w:w="534" w:type="dxa"/>
          </w:tcPr>
          <w:p w14:paraId="37287806"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2691460A"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rPr>
              <w:t>Pengguna memilih dan klik menu review monev</w:t>
            </w:r>
          </w:p>
        </w:tc>
        <w:tc>
          <w:tcPr>
            <w:tcW w:w="5713" w:type="dxa"/>
          </w:tcPr>
          <w:p w14:paraId="2E38A887" w14:textId="77777777" w:rsidR="00F5050B" w:rsidRPr="00930E28" w:rsidRDefault="00F5050B" w:rsidP="00F5050B">
            <w:pPr>
              <w:rPr>
                <w:rFonts w:asciiTheme="minorHAnsi" w:hAnsiTheme="minorHAnsi" w:cstheme="minorHAnsi"/>
                <w:sz w:val="24"/>
                <w:szCs w:val="24"/>
                <w:lang w:val="id-ID"/>
              </w:rPr>
            </w:pPr>
          </w:p>
        </w:tc>
      </w:tr>
      <w:tr w:rsidR="00F5050B" w:rsidRPr="00930E28" w14:paraId="5AAD8BAA" w14:textId="77777777" w:rsidTr="00F5050B">
        <w:trPr>
          <w:trHeight w:val="135"/>
        </w:trPr>
        <w:tc>
          <w:tcPr>
            <w:tcW w:w="534" w:type="dxa"/>
          </w:tcPr>
          <w:p w14:paraId="545BAB08" w14:textId="77777777" w:rsidR="00F5050B" w:rsidRPr="00930E28" w:rsidRDefault="00F5050B" w:rsidP="00F5050B">
            <w:pPr>
              <w:jc w:val="center"/>
              <w:rPr>
                <w:rFonts w:asciiTheme="minorHAnsi" w:hAnsiTheme="minorHAnsi" w:cstheme="minorHAnsi"/>
                <w:sz w:val="24"/>
                <w:szCs w:val="24"/>
              </w:rPr>
            </w:pPr>
          </w:p>
        </w:tc>
        <w:tc>
          <w:tcPr>
            <w:tcW w:w="2414" w:type="dxa"/>
          </w:tcPr>
          <w:p w14:paraId="5BBD4538" w14:textId="77777777" w:rsidR="00F5050B" w:rsidRPr="00930E28" w:rsidRDefault="00F5050B" w:rsidP="00F5050B">
            <w:pPr>
              <w:rPr>
                <w:rFonts w:asciiTheme="minorHAnsi" w:hAnsiTheme="minorHAnsi" w:cstheme="minorHAnsi"/>
                <w:sz w:val="24"/>
                <w:szCs w:val="24"/>
              </w:rPr>
            </w:pPr>
          </w:p>
        </w:tc>
        <w:tc>
          <w:tcPr>
            <w:tcW w:w="5713" w:type="dxa"/>
          </w:tcPr>
          <w:p w14:paraId="07156417"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Sistem tidak merespon dan tidak menampilkan halaman yang diinginkan oleh </w:t>
            </w:r>
            <w:proofErr w:type="gramStart"/>
            <w:r w:rsidRPr="00930E28">
              <w:rPr>
                <w:rFonts w:asciiTheme="minorHAnsi" w:hAnsiTheme="minorHAnsi" w:cstheme="minorHAnsi"/>
                <w:sz w:val="24"/>
                <w:szCs w:val="24"/>
              </w:rPr>
              <w:t>pengguna .</w:t>
            </w:r>
            <w:proofErr w:type="gramEnd"/>
          </w:p>
        </w:tc>
      </w:tr>
    </w:tbl>
    <w:p w14:paraId="4ED3D345" w14:textId="77777777" w:rsidR="00F5050B" w:rsidRPr="00930E28" w:rsidRDefault="00F5050B" w:rsidP="00F5050B">
      <w:pPr>
        <w:rPr>
          <w:sz w:val="24"/>
          <w:szCs w:val="24"/>
        </w:rPr>
      </w:pPr>
    </w:p>
    <w:tbl>
      <w:tblPr>
        <w:tblStyle w:val="TableGrid"/>
        <w:tblW w:w="8661" w:type="dxa"/>
        <w:tblLook w:val="04A0" w:firstRow="1" w:lastRow="0" w:firstColumn="1" w:lastColumn="0" w:noHBand="0" w:noVBand="1"/>
      </w:tblPr>
      <w:tblGrid>
        <w:gridCol w:w="559"/>
        <w:gridCol w:w="2409"/>
        <w:gridCol w:w="5693"/>
      </w:tblGrid>
      <w:tr w:rsidR="00F5050B" w:rsidRPr="00930E28" w14:paraId="3AA1B26A" w14:textId="77777777" w:rsidTr="00F5050B">
        <w:tc>
          <w:tcPr>
            <w:tcW w:w="534" w:type="dxa"/>
          </w:tcPr>
          <w:p w14:paraId="2F5CE817"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1A409505"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27</w:t>
            </w:r>
          </w:p>
        </w:tc>
      </w:tr>
      <w:tr w:rsidR="00F5050B" w:rsidRPr="00930E28" w14:paraId="22D6AA94" w14:textId="77777777" w:rsidTr="00F5050B">
        <w:tc>
          <w:tcPr>
            <w:tcW w:w="2948" w:type="dxa"/>
            <w:gridSpan w:val="2"/>
          </w:tcPr>
          <w:p w14:paraId="68465EED"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6EB4A2CE"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M</w:t>
            </w:r>
            <w:r w:rsidRPr="00930E28">
              <w:rPr>
                <w:rFonts w:asciiTheme="minorHAnsi" w:hAnsiTheme="minorHAnsi" w:cstheme="minorHAnsi"/>
                <w:sz w:val="24"/>
                <w:szCs w:val="24"/>
              </w:rPr>
              <w:t>engubah hasil review dan nilai</w:t>
            </w:r>
          </w:p>
        </w:tc>
      </w:tr>
      <w:tr w:rsidR="00F5050B" w:rsidRPr="00930E28" w14:paraId="20310572" w14:textId="77777777" w:rsidTr="00F5050B">
        <w:trPr>
          <w:trHeight w:val="70"/>
        </w:trPr>
        <w:tc>
          <w:tcPr>
            <w:tcW w:w="2948" w:type="dxa"/>
            <w:gridSpan w:val="2"/>
          </w:tcPr>
          <w:p w14:paraId="205ABF6B"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546E2291"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Dosen penguji</w:t>
            </w:r>
          </w:p>
        </w:tc>
      </w:tr>
      <w:tr w:rsidR="00F5050B" w:rsidRPr="00930E28" w14:paraId="697CE239" w14:textId="77777777" w:rsidTr="00F5050B">
        <w:trPr>
          <w:trHeight w:val="70"/>
        </w:trPr>
        <w:tc>
          <w:tcPr>
            <w:tcW w:w="2948" w:type="dxa"/>
            <w:gridSpan w:val="2"/>
          </w:tcPr>
          <w:p w14:paraId="13AAA80E"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Deskripsi</w:t>
            </w:r>
          </w:p>
        </w:tc>
        <w:tc>
          <w:tcPr>
            <w:tcW w:w="5713" w:type="dxa"/>
          </w:tcPr>
          <w:p w14:paraId="14FDD90F"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Aktor mengubah hasil review dan nilai hasil sidang mahasiswa</w:t>
            </w:r>
          </w:p>
        </w:tc>
      </w:tr>
      <w:tr w:rsidR="00F5050B" w:rsidRPr="00930E28" w14:paraId="4BC74266" w14:textId="77777777" w:rsidTr="00F5050B">
        <w:trPr>
          <w:trHeight w:val="70"/>
        </w:trPr>
        <w:tc>
          <w:tcPr>
            <w:tcW w:w="2948" w:type="dxa"/>
            <w:gridSpan w:val="2"/>
          </w:tcPr>
          <w:p w14:paraId="76FF9360"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Pre-condition</w:t>
            </w:r>
          </w:p>
        </w:tc>
        <w:tc>
          <w:tcPr>
            <w:tcW w:w="5713" w:type="dxa"/>
          </w:tcPr>
          <w:p w14:paraId="45C5AE94"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Aktor ingin</w:t>
            </w:r>
            <w:r w:rsidRPr="00930E28">
              <w:rPr>
                <w:rFonts w:asciiTheme="minorHAnsi" w:hAnsiTheme="minorHAnsi" w:cstheme="minorHAnsi"/>
                <w:sz w:val="24"/>
                <w:szCs w:val="24"/>
              </w:rPr>
              <w:t xml:space="preserve"> mengubah hasil review dan nilai</w:t>
            </w:r>
          </w:p>
        </w:tc>
      </w:tr>
      <w:tr w:rsidR="00F5050B" w:rsidRPr="00930E28" w14:paraId="5707949A" w14:textId="77777777" w:rsidTr="00F5050B">
        <w:trPr>
          <w:trHeight w:val="70"/>
        </w:trPr>
        <w:tc>
          <w:tcPr>
            <w:tcW w:w="2948" w:type="dxa"/>
            <w:gridSpan w:val="2"/>
          </w:tcPr>
          <w:p w14:paraId="364B2CB4"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Post-condition</w:t>
            </w:r>
          </w:p>
        </w:tc>
        <w:tc>
          <w:tcPr>
            <w:tcW w:w="5713" w:type="dxa"/>
          </w:tcPr>
          <w:p w14:paraId="7CFED392"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telah </w:t>
            </w:r>
            <w:r w:rsidRPr="00930E28">
              <w:rPr>
                <w:rFonts w:asciiTheme="minorHAnsi" w:hAnsiTheme="minorHAnsi" w:cstheme="minorHAnsi"/>
                <w:sz w:val="24"/>
                <w:szCs w:val="24"/>
              </w:rPr>
              <w:t>mengubah hasil review dan nilai</w:t>
            </w:r>
          </w:p>
        </w:tc>
      </w:tr>
      <w:tr w:rsidR="00F5050B" w:rsidRPr="00930E28" w14:paraId="29F88B84" w14:textId="77777777" w:rsidTr="00F5050B">
        <w:trPr>
          <w:trHeight w:val="70"/>
        </w:trPr>
        <w:tc>
          <w:tcPr>
            <w:tcW w:w="8661" w:type="dxa"/>
            <w:gridSpan w:val="3"/>
          </w:tcPr>
          <w:p w14:paraId="58DCCEDB"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4ED78FDC" w14:textId="77777777" w:rsidTr="00F5050B">
        <w:trPr>
          <w:trHeight w:val="135"/>
        </w:trPr>
        <w:tc>
          <w:tcPr>
            <w:tcW w:w="534" w:type="dxa"/>
          </w:tcPr>
          <w:p w14:paraId="3F0D0645"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2414" w:type="dxa"/>
          </w:tcPr>
          <w:p w14:paraId="71B64B32"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796FBDF6"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39E28BDA" w14:textId="77777777" w:rsidTr="00F5050B">
        <w:trPr>
          <w:trHeight w:val="135"/>
        </w:trPr>
        <w:tc>
          <w:tcPr>
            <w:tcW w:w="534" w:type="dxa"/>
          </w:tcPr>
          <w:p w14:paraId="3EB6D0C0"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067329D3"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menu sidang</w:t>
            </w:r>
          </w:p>
        </w:tc>
        <w:tc>
          <w:tcPr>
            <w:tcW w:w="5713" w:type="dxa"/>
          </w:tcPr>
          <w:p w14:paraId="0B182F7D" w14:textId="77777777" w:rsidR="00F5050B" w:rsidRPr="00930E28" w:rsidRDefault="00F5050B" w:rsidP="00F5050B">
            <w:pPr>
              <w:jc w:val="center"/>
              <w:rPr>
                <w:rFonts w:asciiTheme="minorHAnsi" w:hAnsiTheme="minorHAnsi" w:cstheme="minorHAnsi"/>
                <w:sz w:val="24"/>
                <w:szCs w:val="24"/>
                <w:lang w:val="id-ID"/>
              </w:rPr>
            </w:pPr>
          </w:p>
        </w:tc>
      </w:tr>
      <w:tr w:rsidR="00F5050B" w:rsidRPr="00930E28" w14:paraId="6BF29219" w14:textId="77777777" w:rsidTr="00F5050B">
        <w:trPr>
          <w:trHeight w:val="135"/>
        </w:trPr>
        <w:tc>
          <w:tcPr>
            <w:tcW w:w="534" w:type="dxa"/>
          </w:tcPr>
          <w:p w14:paraId="431C01F0"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2</w:t>
            </w:r>
          </w:p>
        </w:tc>
        <w:tc>
          <w:tcPr>
            <w:tcW w:w="2414" w:type="dxa"/>
          </w:tcPr>
          <w:p w14:paraId="24832291" w14:textId="77777777" w:rsidR="00F5050B" w:rsidRPr="00930E28" w:rsidRDefault="00F5050B" w:rsidP="00F5050B">
            <w:pPr>
              <w:jc w:val="center"/>
              <w:rPr>
                <w:rFonts w:asciiTheme="minorHAnsi" w:hAnsiTheme="minorHAnsi" w:cstheme="minorHAnsi"/>
                <w:sz w:val="24"/>
                <w:szCs w:val="24"/>
              </w:rPr>
            </w:pPr>
          </w:p>
        </w:tc>
        <w:tc>
          <w:tcPr>
            <w:tcW w:w="5713" w:type="dxa"/>
          </w:tcPr>
          <w:p w14:paraId="55D1C800"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sub menu dari menu sidang</w:t>
            </w:r>
          </w:p>
        </w:tc>
      </w:tr>
      <w:tr w:rsidR="00F5050B" w:rsidRPr="00930E28" w14:paraId="2E8AC930" w14:textId="77777777" w:rsidTr="00F5050B">
        <w:trPr>
          <w:trHeight w:val="135"/>
        </w:trPr>
        <w:tc>
          <w:tcPr>
            <w:tcW w:w="534" w:type="dxa"/>
          </w:tcPr>
          <w:p w14:paraId="53DBAAB6"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3</w:t>
            </w:r>
          </w:p>
        </w:tc>
        <w:tc>
          <w:tcPr>
            <w:tcW w:w="2414" w:type="dxa"/>
          </w:tcPr>
          <w:p w14:paraId="2D30FC08"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review sidang</w:t>
            </w:r>
          </w:p>
        </w:tc>
        <w:tc>
          <w:tcPr>
            <w:tcW w:w="5713" w:type="dxa"/>
          </w:tcPr>
          <w:p w14:paraId="4B4198AC" w14:textId="77777777" w:rsidR="00F5050B" w:rsidRPr="00930E28" w:rsidRDefault="00F5050B" w:rsidP="00F5050B">
            <w:pPr>
              <w:rPr>
                <w:rFonts w:asciiTheme="minorHAnsi" w:hAnsiTheme="minorHAnsi" w:cstheme="minorHAnsi"/>
                <w:sz w:val="24"/>
                <w:szCs w:val="24"/>
              </w:rPr>
            </w:pPr>
          </w:p>
        </w:tc>
      </w:tr>
      <w:tr w:rsidR="00F5050B" w:rsidRPr="00930E28" w14:paraId="3DAE5EEC" w14:textId="77777777" w:rsidTr="00F5050B">
        <w:trPr>
          <w:trHeight w:val="135"/>
        </w:trPr>
        <w:tc>
          <w:tcPr>
            <w:tcW w:w="534" w:type="dxa"/>
          </w:tcPr>
          <w:p w14:paraId="1D5513F3"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lastRenderedPageBreak/>
              <w:t>4</w:t>
            </w:r>
          </w:p>
        </w:tc>
        <w:tc>
          <w:tcPr>
            <w:tcW w:w="2414" w:type="dxa"/>
          </w:tcPr>
          <w:p w14:paraId="63EB1F20" w14:textId="77777777" w:rsidR="00F5050B" w:rsidRPr="00930E28" w:rsidRDefault="00F5050B" w:rsidP="00F5050B">
            <w:pPr>
              <w:rPr>
                <w:rFonts w:asciiTheme="minorHAnsi" w:hAnsiTheme="minorHAnsi" w:cstheme="minorHAnsi"/>
                <w:sz w:val="24"/>
                <w:szCs w:val="24"/>
              </w:rPr>
            </w:pPr>
          </w:p>
        </w:tc>
        <w:tc>
          <w:tcPr>
            <w:tcW w:w="5713" w:type="dxa"/>
          </w:tcPr>
          <w:p w14:paraId="4E160443"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halaman dari review sidang</w:t>
            </w:r>
          </w:p>
        </w:tc>
      </w:tr>
      <w:tr w:rsidR="00F5050B" w:rsidRPr="00930E28" w14:paraId="6270859C" w14:textId="77777777" w:rsidTr="00F5050B">
        <w:trPr>
          <w:trHeight w:val="135"/>
        </w:trPr>
        <w:tc>
          <w:tcPr>
            <w:tcW w:w="534" w:type="dxa"/>
          </w:tcPr>
          <w:p w14:paraId="657C62BE"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5</w:t>
            </w:r>
          </w:p>
        </w:tc>
        <w:tc>
          <w:tcPr>
            <w:tcW w:w="2414" w:type="dxa"/>
          </w:tcPr>
          <w:p w14:paraId="6FE4F92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salah satu hasil review monev lalu di klik dan tahan</w:t>
            </w:r>
          </w:p>
        </w:tc>
        <w:tc>
          <w:tcPr>
            <w:tcW w:w="5713" w:type="dxa"/>
          </w:tcPr>
          <w:p w14:paraId="3E3716BF" w14:textId="77777777" w:rsidR="00F5050B" w:rsidRPr="00930E28" w:rsidRDefault="00F5050B" w:rsidP="00F5050B">
            <w:pPr>
              <w:rPr>
                <w:rFonts w:asciiTheme="minorHAnsi" w:hAnsiTheme="minorHAnsi" w:cstheme="minorHAnsi"/>
                <w:sz w:val="24"/>
                <w:szCs w:val="24"/>
              </w:rPr>
            </w:pPr>
          </w:p>
        </w:tc>
      </w:tr>
      <w:tr w:rsidR="00F5050B" w:rsidRPr="00930E28" w14:paraId="2AFF81E6" w14:textId="77777777" w:rsidTr="00F5050B">
        <w:trPr>
          <w:trHeight w:val="135"/>
        </w:trPr>
        <w:tc>
          <w:tcPr>
            <w:tcW w:w="534" w:type="dxa"/>
          </w:tcPr>
          <w:p w14:paraId="11C2A4EA"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6</w:t>
            </w:r>
          </w:p>
        </w:tc>
        <w:tc>
          <w:tcPr>
            <w:tcW w:w="2414" w:type="dxa"/>
          </w:tcPr>
          <w:p w14:paraId="733D666B" w14:textId="77777777" w:rsidR="00F5050B" w:rsidRPr="00930E28" w:rsidRDefault="00F5050B" w:rsidP="00F5050B">
            <w:pPr>
              <w:rPr>
                <w:rFonts w:asciiTheme="minorHAnsi" w:hAnsiTheme="minorHAnsi" w:cstheme="minorHAnsi"/>
                <w:sz w:val="24"/>
                <w:szCs w:val="24"/>
              </w:rPr>
            </w:pPr>
          </w:p>
        </w:tc>
        <w:tc>
          <w:tcPr>
            <w:tcW w:w="5713" w:type="dxa"/>
          </w:tcPr>
          <w:p w14:paraId="158F06A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memunculkan action mode untuk pembaharuan data</w:t>
            </w:r>
          </w:p>
        </w:tc>
      </w:tr>
      <w:tr w:rsidR="00F5050B" w:rsidRPr="00930E28" w14:paraId="7A350915" w14:textId="77777777" w:rsidTr="00F5050B">
        <w:trPr>
          <w:trHeight w:val="135"/>
        </w:trPr>
        <w:tc>
          <w:tcPr>
            <w:tcW w:w="534" w:type="dxa"/>
          </w:tcPr>
          <w:p w14:paraId="27271BBD"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7</w:t>
            </w:r>
          </w:p>
        </w:tc>
        <w:tc>
          <w:tcPr>
            <w:tcW w:w="2414" w:type="dxa"/>
          </w:tcPr>
          <w:p w14:paraId="225FEA91"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salah satu tombol yaitu ubah data</w:t>
            </w:r>
          </w:p>
        </w:tc>
        <w:tc>
          <w:tcPr>
            <w:tcW w:w="5713" w:type="dxa"/>
          </w:tcPr>
          <w:p w14:paraId="54B68C66" w14:textId="77777777" w:rsidR="00F5050B" w:rsidRPr="00930E28" w:rsidRDefault="00F5050B" w:rsidP="00F5050B">
            <w:pPr>
              <w:rPr>
                <w:rFonts w:asciiTheme="minorHAnsi" w:hAnsiTheme="minorHAnsi" w:cstheme="minorHAnsi"/>
                <w:sz w:val="24"/>
                <w:szCs w:val="24"/>
              </w:rPr>
            </w:pPr>
          </w:p>
        </w:tc>
      </w:tr>
      <w:tr w:rsidR="00F5050B" w:rsidRPr="00930E28" w14:paraId="6145C89E" w14:textId="77777777" w:rsidTr="00F5050B">
        <w:trPr>
          <w:trHeight w:val="135"/>
        </w:trPr>
        <w:tc>
          <w:tcPr>
            <w:tcW w:w="534" w:type="dxa"/>
          </w:tcPr>
          <w:p w14:paraId="5FAA5746"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8</w:t>
            </w:r>
          </w:p>
        </w:tc>
        <w:tc>
          <w:tcPr>
            <w:tcW w:w="2414" w:type="dxa"/>
          </w:tcPr>
          <w:p w14:paraId="24E300F5" w14:textId="77777777" w:rsidR="00F5050B" w:rsidRPr="00930E28" w:rsidRDefault="00F5050B" w:rsidP="00F5050B">
            <w:pPr>
              <w:rPr>
                <w:rFonts w:asciiTheme="minorHAnsi" w:hAnsiTheme="minorHAnsi" w:cstheme="minorHAnsi"/>
                <w:sz w:val="24"/>
                <w:szCs w:val="24"/>
              </w:rPr>
            </w:pPr>
          </w:p>
        </w:tc>
        <w:tc>
          <w:tcPr>
            <w:tcW w:w="5713" w:type="dxa"/>
          </w:tcPr>
          <w:p w14:paraId="33A87964"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menampilkan daftar form penilaian dan review untuk sidang tetapi datanya sudah terisi</w:t>
            </w:r>
          </w:p>
        </w:tc>
      </w:tr>
      <w:tr w:rsidR="00F5050B" w:rsidRPr="00930E28" w14:paraId="4090DF42" w14:textId="77777777" w:rsidTr="00F5050B">
        <w:trPr>
          <w:trHeight w:val="135"/>
        </w:trPr>
        <w:tc>
          <w:tcPr>
            <w:tcW w:w="534" w:type="dxa"/>
          </w:tcPr>
          <w:p w14:paraId="4D2E46B1"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9</w:t>
            </w:r>
          </w:p>
        </w:tc>
        <w:tc>
          <w:tcPr>
            <w:tcW w:w="2414" w:type="dxa"/>
          </w:tcPr>
          <w:p w14:paraId="035AC05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mengubah isi form penilaian dan review yang telah disediakan dan klik tombol simpan</w:t>
            </w:r>
          </w:p>
        </w:tc>
        <w:tc>
          <w:tcPr>
            <w:tcW w:w="5713" w:type="dxa"/>
          </w:tcPr>
          <w:p w14:paraId="4B92248C" w14:textId="77777777" w:rsidR="00F5050B" w:rsidRPr="00930E28" w:rsidRDefault="00F5050B" w:rsidP="00F5050B">
            <w:pPr>
              <w:rPr>
                <w:rFonts w:asciiTheme="minorHAnsi" w:hAnsiTheme="minorHAnsi" w:cstheme="minorHAnsi"/>
                <w:sz w:val="24"/>
                <w:szCs w:val="24"/>
              </w:rPr>
            </w:pPr>
          </w:p>
        </w:tc>
      </w:tr>
      <w:tr w:rsidR="00F5050B" w:rsidRPr="00930E28" w14:paraId="18F84D58" w14:textId="77777777" w:rsidTr="00F5050B">
        <w:trPr>
          <w:trHeight w:val="135"/>
        </w:trPr>
        <w:tc>
          <w:tcPr>
            <w:tcW w:w="534" w:type="dxa"/>
          </w:tcPr>
          <w:p w14:paraId="10D1BCFF" w14:textId="77777777" w:rsidR="00F5050B" w:rsidRPr="00930E28" w:rsidRDefault="00F5050B" w:rsidP="00F5050B">
            <w:pPr>
              <w:jc w:val="center"/>
              <w:rPr>
                <w:rFonts w:asciiTheme="minorHAnsi" w:hAnsiTheme="minorHAnsi" w:cstheme="minorHAnsi"/>
                <w:sz w:val="24"/>
                <w:szCs w:val="24"/>
              </w:rPr>
            </w:pPr>
          </w:p>
        </w:tc>
        <w:tc>
          <w:tcPr>
            <w:tcW w:w="2414" w:type="dxa"/>
          </w:tcPr>
          <w:p w14:paraId="594C4A31" w14:textId="77777777" w:rsidR="00F5050B" w:rsidRPr="00930E28" w:rsidRDefault="00F5050B" w:rsidP="00F5050B">
            <w:pPr>
              <w:rPr>
                <w:rFonts w:asciiTheme="minorHAnsi" w:hAnsiTheme="minorHAnsi" w:cstheme="minorHAnsi"/>
                <w:sz w:val="24"/>
                <w:szCs w:val="24"/>
              </w:rPr>
            </w:pPr>
          </w:p>
        </w:tc>
        <w:tc>
          <w:tcPr>
            <w:tcW w:w="5713" w:type="dxa"/>
          </w:tcPr>
          <w:p w14:paraId="5EC7258C"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pesan “review berhasil di ubah”</w:t>
            </w:r>
          </w:p>
        </w:tc>
      </w:tr>
      <w:tr w:rsidR="00F5050B" w:rsidRPr="00930E28" w14:paraId="2BD39E44" w14:textId="77777777" w:rsidTr="00F5050B">
        <w:trPr>
          <w:trHeight w:val="135"/>
        </w:trPr>
        <w:tc>
          <w:tcPr>
            <w:tcW w:w="8661" w:type="dxa"/>
            <w:gridSpan w:val="3"/>
          </w:tcPr>
          <w:p w14:paraId="08BBE883"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rPr>
              <w:t>Skenario Alternatif</w:t>
            </w:r>
          </w:p>
        </w:tc>
      </w:tr>
      <w:tr w:rsidR="00F5050B" w:rsidRPr="00930E28" w14:paraId="38F9B65A" w14:textId="77777777" w:rsidTr="00F5050B">
        <w:trPr>
          <w:trHeight w:val="135"/>
        </w:trPr>
        <w:tc>
          <w:tcPr>
            <w:tcW w:w="534" w:type="dxa"/>
          </w:tcPr>
          <w:p w14:paraId="706B64C7"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63060A78"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rPr>
              <w:t>Pengguna memilih dan klik menu review monev</w:t>
            </w:r>
          </w:p>
        </w:tc>
        <w:tc>
          <w:tcPr>
            <w:tcW w:w="5713" w:type="dxa"/>
          </w:tcPr>
          <w:p w14:paraId="79CC9840" w14:textId="77777777" w:rsidR="00F5050B" w:rsidRPr="00930E28" w:rsidRDefault="00F5050B" w:rsidP="00F5050B">
            <w:pPr>
              <w:rPr>
                <w:rFonts w:asciiTheme="minorHAnsi" w:hAnsiTheme="minorHAnsi" w:cstheme="minorHAnsi"/>
                <w:sz w:val="24"/>
                <w:szCs w:val="24"/>
                <w:lang w:val="id-ID"/>
              </w:rPr>
            </w:pPr>
          </w:p>
        </w:tc>
      </w:tr>
      <w:tr w:rsidR="00F5050B" w:rsidRPr="00930E28" w14:paraId="02C483CB" w14:textId="77777777" w:rsidTr="00F5050B">
        <w:trPr>
          <w:trHeight w:val="135"/>
        </w:trPr>
        <w:tc>
          <w:tcPr>
            <w:tcW w:w="534" w:type="dxa"/>
          </w:tcPr>
          <w:p w14:paraId="5ED57223" w14:textId="77777777" w:rsidR="00F5050B" w:rsidRPr="00930E28" w:rsidRDefault="00F5050B" w:rsidP="00F5050B">
            <w:pPr>
              <w:jc w:val="center"/>
              <w:rPr>
                <w:rFonts w:asciiTheme="minorHAnsi" w:hAnsiTheme="minorHAnsi" w:cstheme="minorHAnsi"/>
                <w:sz w:val="24"/>
                <w:szCs w:val="24"/>
              </w:rPr>
            </w:pPr>
          </w:p>
        </w:tc>
        <w:tc>
          <w:tcPr>
            <w:tcW w:w="2414" w:type="dxa"/>
          </w:tcPr>
          <w:p w14:paraId="3D888195" w14:textId="77777777" w:rsidR="00F5050B" w:rsidRPr="00930E28" w:rsidRDefault="00F5050B" w:rsidP="00F5050B">
            <w:pPr>
              <w:rPr>
                <w:rFonts w:asciiTheme="minorHAnsi" w:hAnsiTheme="minorHAnsi" w:cstheme="minorHAnsi"/>
                <w:sz w:val="24"/>
                <w:szCs w:val="24"/>
              </w:rPr>
            </w:pPr>
          </w:p>
        </w:tc>
        <w:tc>
          <w:tcPr>
            <w:tcW w:w="5713" w:type="dxa"/>
          </w:tcPr>
          <w:p w14:paraId="38DFF4F1"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Sistem tidak merespon dan tidak menampilkan halaman yang diinginkan oleh </w:t>
            </w:r>
            <w:proofErr w:type="gramStart"/>
            <w:r w:rsidRPr="00930E28">
              <w:rPr>
                <w:rFonts w:asciiTheme="minorHAnsi" w:hAnsiTheme="minorHAnsi" w:cstheme="minorHAnsi"/>
                <w:sz w:val="24"/>
                <w:szCs w:val="24"/>
              </w:rPr>
              <w:t>pengguna .</w:t>
            </w:r>
            <w:proofErr w:type="gramEnd"/>
          </w:p>
        </w:tc>
      </w:tr>
    </w:tbl>
    <w:p w14:paraId="4800A5BD" w14:textId="77777777" w:rsidR="00F5050B" w:rsidRPr="00930E28" w:rsidRDefault="00F5050B" w:rsidP="00F5050B">
      <w:pPr>
        <w:rPr>
          <w:sz w:val="24"/>
          <w:szCs w:val="24"/>
        </w:rPr>
      </w:pPr>
    </w:p>
    <w:tbl>
      <w:tblPr>
        <w:tblStyle w:val="TableGrid"/>
        <w:tblW w:w="8661" w:type="dxa"/>
        <w:tblLook w:val="04A0" w:firstRow="1" w:lastRow="0" w:firstColumn="1" w:lastColumn="0" w:noHBand="0" w:noVBand="1"/>
      </w:tblPr>
      <w:tblGrid>
        <w:gridCol w:w="559"/>
        <w:gridCol w:w="2409"/>
        <w:gridCol w:w="5693"/>
      </w:tblGrid>
      <w:tr w:rsidR="00F5050B" w:rsidRPr="00930E28" w14:paraId="5765DE67" w14:textId="77777777" w:rsidTr="00F5050B">
        <w:tc>
          <w:tcPr>
            <w:tcW w:w="534" w:type="dxa"/>
          </w:tcPr>
          <w:p w14:paraId="5BE316D5"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31EFCBB0"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28</w:t>
            </w:r>
          </w:p>
        </w:tc>
      </w:tr>
      <w:tr w:rsidR="00F5050B" w:rsidRPr="00930E28" w14:paraId="0C9D4831" w14:textId="77777777" w:rsidTr="00F5050B">
        <w:tc>
          <w:tcPr>
            <w:tcW w:w="2948" w:type="dxa"/>
            <w:gridSpan w:val="2"/>
          </w:tcPr>
          <w:p w14:paraId="7A11E97C"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1C37329C"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M</w:t>
            </w:r>
            <w:r w:rsidRPr="00930E28">
              <w:rPr>
                <w:rFonts w:asciiTheme="minorHAnsi" w:hAnsiTheme="minorHAnsi" w:cstheme="minorHAnsi"/>
                <w:sz w:val="24"/>
                <w:szCs w:val="24"/>
              </w:rPr>
              <w:t>elihat data</w:t>
            </w:r>
            <w:r w:rsidRPr="00930E28">
              <w:rPr>
                <w:rFonts w:asciiTheme="minorHAnsi" w:hAnsiTheme="minorHAnsi" w:cstheme="minorHAnsi"/>
                <w:sz w:val="24"/>
                <w:szCs w:val="24"/>
                <w:lang w:val="id-ID"/>
              </w:rPr>
              <w:t xml:space="preserve"> </w:t>
            </w:r>
            <w:r w:rsidRPr="00930E28">
              <w:rPr>
                <w:rFonts w:asciiTheme="minorHAnsi" w:hAnsiTheme="minorHAnsi" w:cstheme="minorHAnsi"/>
                <w:sz w:val="24"/>
                <w:szCs w:val="24"/>
              </w:rPr>
              <w:t>mahasiswa sidang</w:t>
            </w:r>
          </w:p>
        </w:tc>
      </w:tr>
      <w:tr w:rsidR="00F5050B" w:rsidRPr="00930E28" w14:paraId="29111D84" w14:textId="77777777" w:rsidTr="00F5050B">
        <w:trPr>
          <w:trHeight w:val="70"/>
        </w:trPr>
        <w:tc>
          <w:tcPr>
            <w:tcW w:w="2948" w:type="dxa"/>
            <w:gridSpan w:val="2"/>
          </w:tcPr>
          <w:p w14:paraId="08E73827"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2961D40F"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Dosen penguji</w:t>
            </w:r>
          </w:p>
        </w:tc>
      </w:tr>
      <w:tr w:rsidR="00F5050B" w:rsidRPr="00930E28" w14:paraId="28478EA8" w14:textId="77777777" w:rsidTr="00F5050B">
        <w:trPr>
          <w:trHeight w:val="70"/>
        </w:trPr>
        <w:tc>
          <w:tcPr>
            <w:tcW w:w="2948" w:type="dxa"/>
            <w:gridSpan w:val="2"/>
          </w:tcPr>
          <w:p w14:paraId="10A6112B"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Deskripsi</w:t>
            </w:r>
          </w:p>
        </w:tc>
        <w:tc>
          <w:tcPr>
            <w:tcW w:w="5713" w:type="dxa"/>
          </w:tcPr>
          <w:p w14:paraId="4DED6BA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Melihat mahasiswa yang akan di sidang oleh dosen reviewer</w:t>
            </w:r>
          </w:p>
        </w:tc>
      </w:tr>
      <w:tr w:rsidR="00F5050B" w:rsidRPr="00930E28" w14:paraId="36FB44F0" w14:textId="77777777" w:rsidTr="00F5050B">
        <w:trPr>
          <w:trHeight w:val="70"/>
        </w:trPr>
        <w:tc>
          <w:tcPr>
            <w:tcW w:w="2948" w:type="dxa"/>
            <w:gridSpan w:val="2"/>
          </w:tcPr>
          <w:p w14:paraId="5C388438"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Pre-condition</w:t>
            </w:r>
          </w:p>
        </w:tc>
        <w:tc>
          <w:tcPr>
            <w:tcW w:w="5713" w:type="dxa"/>
          </w:tcPr>
          <w:p w14:paraId="7F35333A"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Aktor ingin</w:t>
            </w:r>
            <w:r w:rsidRPr="00930E28">
              <w:rPr>
                <w:rFonts w:asciiTheme="minorHAnsi" w:hAnsiTheme="minorHAnsi" w:cstheme="minorHAnsi"/>
                <w:sz w:val="24"/>
                <w:szCs w:val="24"/>
              </w:rPr>
              <w:t xml:space="preserve"> Data mahasiswa sidang</w:t>
            </w:r>
          </w:p>
        </w:tc>
      </w:tr>
      <w:tr w:rsidR="00F5050B" w:rsidRPr="00930E28" w14:paraId="041EF73D" w14:textId="77777777" w:rsidTr="00F5050B">
        <w:trPr>
          <w:trHeight w:val="70"/>
        </w:trPr>
        <w:tc>
          <w:tcPr>
            <w:tcW w:w="2948" w:type="dxa"/>
            <w:gridSpan w:val="2"/>
          </w:tcPr>
          <w:p w14:paraId="6090713E"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Post-condition</w:t>
            </w:r>
          </w:p>
        </w:tc>
        <w:tc>
          <w:tcPr>
            <w:tcW w:w="5713" w:type="dxa"/>
          </w:tcPr>
          <w:p w14:paraId="2055515C"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telah </w:t>
            </w:r>
            <w:r w:rsidRPr="00930E28">
              <w:rPr>
                <w:rFonts w:asciiTheme="minorHAnsi" w:hAnsiTheme="minorHAnsi" w:cstheme="minorHAnsi"/>
                <w:sz w:val="24"/>
                <w:szCs w:val="24"/>
              </w:rPr>
              <w:t>Data mahasiswa sidang</w:t>
            </w:r>
          </w:p>
        </w:tc>
      </w:tr>
      <w:tr w:rsidR="00F5050B" w:rsidRPr="00930E28" w14:paraId="1258A100" w14:textId="77777777" w:rsidTr="00F5050B">
        <w:trPr>
          <w:trHeight w:val="70"/>
        </w:trPr>
        <w:tc>
          <w:tcPr>
            <w:tcW w:w="8661" w:type="dxa"/>
            <w:gridSpan w:val="3"/>
          </w:tcPr>
          <w:p w14:paraId="32FF9735"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11D13B13" w14:textId="77777777" w:rsidTr="00F5050B">
        <w:trPr>
          <w:trHeight w:val="135"/>
        </w:trPr>
        <w:tc>
          <w:tcPr>
            <w:tcW w:w="534" w:type="dxa"/>
          </w:tcPr>
          <w:p w14:paraId="6D25412F"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2414" w:type="dxa"/>
          </w:tcPr>
          <w:p w14:paraId="49428D27"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192DEC5C"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3A00B22C" w14:textId="77777777" w:rsidTr="00F5050B">
        <w:trPr>
          <w:trHeight w:val="135"/>
        </w:trPr>
        <w:tc>
          <w:tcPr>
            <w:tcW w:w="534" w:type="dxa"/>
          </w:tcPr>
          <w:p w14:paraId="22D3FD7A"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39B0064A"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menu sidang</w:t>
            </w:r>
          </w:p>
        </w:tc>
        <w:tc>
          <w:tcPr>
            <w:tcW w:w="5713" w:type="dxa"/>
          </w:tcPr>
          <w:p w14:paraId="30EE1DF9" w14:textId="77777777" w:rsidR="00F5050B" w:rsidRPr="00930E28" w:rsidRDefault="00F5050B" w:rsidP="00F5050B">
            <w:pPr>
              <w:jc w:val="center"/>
              <w:rPr>
                <w:rFonts w:asciiTheme="minorHAnsi" w:hAnsiTheme="minorHAnsi" w:cstheme="minorHAnsi"/>
                <w:sz w:val="24"/>
                <w:szCs w:val="24"/>
                <w:lang w:val="id-ID"/>
              </w:rPr>
            </w:pPr>
          </w:p>
        </w:tc>
      </w:tr>
      <w:tr w:rsidR="00F5050B" w:rsidRPr="00930E28" w14:paraId="0F1DA537" w14:textId="77777777" w:rsidTr="00F5050B">
        <w:trPr>
          <w:trHeight w:val="135"/>
        </w:trPr>
        <w:tc>
          <w:tcPr>
            <w:tcW w:w="534" w:type="dxa"/>
          </w:tcPr>
          <w:p w14:paraId="47C01E39"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2</w:t>
            </w:r>
          </w:p>
        </w:tc>
        <w:tc>
          <w:tcPr>
            <w:tcW w:w="2414" w:type="dxa"/>
          </w:tcPr>
          <w:p w14:paraId="30543B30" w14:textId="77777777" w:rsidR="00F5050B" w:rsidRPr="00930E28" w:rsidRDefault="00F5050B" w:rsidP="00F5050B">
            <w:pPr>
              <w:jc w:val="center"/>
              <w:rPr>
                <w:rFonts w:asciiTheme="minorHAnsi" w:hAnsiTheme="minorHAnsi" w:cstheme="minorHAnsi"/>
                <w:sz w:val="24"/>
                <w:szCs w:val="24"/>
              </w:rPr>
            </w:pPr>
          </w:p>
        </w:tc>
        <w:tc>
          <w:tcPr>
            <w:tcW w:w="5713" w:type="dxa"/>
          </w:tcPr>
          <w:p w14:paraId="2A6F690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sub menu dari menu monev</w:t>
            </w:r>
          </w:p>
        </w:tc>
      </w:tr>
      <w:tr w:rsidR="00F5050B" w:rsidRPr="00930E28" w14:paraId="1BC3EFFF" w14:textId="77777777" w:rsidTr="00F5050B">
        <w:trPr>
          <w:trHeight w:val="135"/>
        </w:trPr>
        <w:tc>
          <w:tcPr>
            <w:tcW w:w="534" w:type="dxa"/>
          </w:tcPr>
          <w:p w14:paraId="7F57D6C4"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3</w:t>
            </w:r>
          </w:p>
        </w:tc>
        <w:tc>
          <w:tcPr>
            <w:tcW w:w="2414" w:type="dxa"/>
          </w:tcPr>
          <w:p w14:paraId="67D70859"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lihat data mahasiswa sidang</w:t>
            </w:r>
          </w:p>
        </w:tc>
        <w:tc>
          <w:tcPr>
            <w:tcW w:w="5713" w:type="dxa"/>
          </w:tcPr>
          <w:p w14:paraId="3F6834F2" w14:textId="77777777" w:rsidR="00F5050B" w:rsidRPr="00930E28" w:rsidRDefault="00F5050B" w:rsidP="00F5050B">
            <w:pPr>
              <w:rPr>
                <w:rFonts w:asciiTheme="minorHAnsi" w:hAnsiTheme="minorHAnsi" w:cstheme="minorHAnsi"/>
                <w:sz w:val="24"/>
                <w:szCs w:val="24"/>
              </w:rPr>
            </w:pPr>
          </w:p>
        </w:tc>
      </w:tr>
      <w:tr w:rsidR="00F5050B" w:rsidRPr="00930E28" w14:paraId="35C701D0" w14:textId="77777777" w:rsidTr="00F5050B">
        <w:trPr>
          <w:trHeight w:val="135"/>
        </w:trPr>
        <w:tc>
          <w:tcPr>
            <w:tcW w:w="534" w:type="dxa"/>
          </w:tcPr>
          <w:p w14:paraId="46DAD96F"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4</w:t>
            </w:r>
          </w:p>
        </w:tc>
        <w:tc>
          <w:tcPr>
            <w:tcW w:w="2414" w:type="dxa"/>
          </w:tcPr>
          <w:p w14:paraId="54D46252" w14:textId="77777777" w:rsidR="00F5050B" w:rsidRPr="00930E28" w:rsidRDefault="00F5050B" w:rsidP="00F5050B">
            <w:pPr>
              <w:rPr>
                <w:rFonts w:asciiTheme="minorHAnsi" w:hAnsiTheme="minorHAnsi" w:cstheme="minorHAnsi"/>
                <w:sz w:val="24"/>
                <w:szCs w:val="24"/>
              </w:rPr>
            </w:pPr>
          </w:p>
        </w:tc>
        <w:tc>
          <w:tcPr>
            <w:tcW w:w="5713" w:type="dxa"/>
          </w:tcPr>
          <w:p w14:paraId="72CCCC50"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menampilkan halaman dari mahasiswa yang akan di monev</w:t>
            </w:r>
          </w:p>
        </w:tc>
      </w:tr>
      <w:tr w:rsidR="00F5050B" w:rsidRPr="00930E28" w14:paraId="397B9920" w14:textId="77777777" w:rsidTr="00F5050B">
        <w:trPr>
          <w:trHeight w:val="135"/>
        </w:trPr>
        <w:tc>
          <w:tcPr>
            <w:tcW w:w="534" w:type="dxa"/>
          </w:tcPr>
          <w:p w14:paraId="2E9D6001"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lastRenderedPageBreak/>
              <w:t>5</w:t>
            </w:r>
          </w:p>
        </w:tc>
        <w:tc>
          <w:tcPr>
            <w:tcW w:w="2414" w:type="dxa"/>
          </w:tcPr>
          <w:p w14:paraId="6678DF3A" w14:textId="77777777" w:rsidR="00F5050B" w:rsidRPr="00930E28" w:rsidRDefault="00F5050B" w:rsidP="00F5050B">
            <w:pPr>
              <w:rPr>
                <w:rFonts w:asciiTheme="minorHAnsi" w:hAnsiTheme="minorHAnsi" w:cstheme="minorHAnsi"/>
                <w:sz w:val="24"/>
                <w:szCs w:val="24"/>
              </w:rPr>
            </w:pPr>
          </w:p>
        </w:tc>
        <w:tc>
          <w:tcPr>
            <w:tcW w:w="5713" w:type="dxa"/>
          </w:tcPr>
          <w:p w14:paraId="46189E3E"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menampilkan daftar mahasiswa yang akan di monev</w:t>
            </w:r>
          </w:p>
        </w:tc>
      </w:tr>
      <w:tr w:rsidR="00F5050B" w:rsidRPr="00930E28" w14:paraId="158D555B" w14:textId="77777777" w:rsidTr="00F5050B">
        <w:trPr>
          <w:trHeight w:val="135"/>
        </w:trPr>
        <w:tc>
          <w:tcPr>
            <w:tcW w:w="8661" w:type="dxa"/>
            <w:gridSpan w:val="3"/>
          </w:tcPr>
          <w:p w14:paraId="55AE29FB"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rPr>
              <w:t>Skenario Alternatif</w:t>
            </w:r>
          </w:p>
        </w:tc>
      </w:tr>
      <w:tr w:rsidR="00F5050B" w:rsidRPr="00930E28" w14:paraId="5E97F9C1" w14:textId="77777777" w:rsidTr="00F5050B">
        <w:trPr>
          <w:trHeight w:val="135"/>
        </w:trPr>
        <w:tc>
          <w:tcPr>
            <w:tcW w:w="534" w:type="dxa"/>
          </w:tcPr>
          <w:p w14:paraId="6A104F5C"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0EC16B52"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rPr>
              <w:t>Pengguna memilih dan klik menu lihat data mahasiswa sidang</w:t>
            </w:r>
          </w:p>
        </w:tc>
        <w:tc>
          <w:tcPr>
            <w:tcW w:w="5713" w:type="dxa"/>
          </w:tcPr>
          <w:p w14:paraId="2D3ED5AC" w14:textId="77777777" w:rsidR="00F5050B" w:rsidRPr="00930E28" w:rsidRDefault="00F5050B" w:rsidP="00F5050B">
            <w:pPr>
              <w:rPr>
                <w:rFonts w:asciiTheme="minorHAnsi" w:hAnsiTheme="minorHAnsi" w:cstheme="minorHAnsi"/>
                <w:sz w:val="24"/>
                <w:szCs w:val="24"/>
                <w:lang w:val="id-ID"/>
              </w:rPr>
            </w:pPr>
          </w:p>
        </w:tc>
      </w:tr>
      <w:tr w:rsidR="00F5050B" w:rsidRPr="00930E28" w14:paraId="0160D045" w14:textId="77777777" w:rsidTr="00F5050B">
        <w:trPr>
          <w:trHeight w:val="135"/>
        </w:trPr>
        <w:tc>
          <w:tcPr>
            <w:tcW w:w="534" w:type="dxa"/>
          </w:tcPr>
          <w:p w14:paraId="07554BE4" w14:textId="77777777" w:rsidR="00F5050B" w:rsidRPr="00930E28" w:rsidRDefault="00F5050B" w:rsidP="00F5050B">
            <w:pPr>
              <w:jc w:val="center"/>
              <w:rPr>
                <w:rFonts w:asciiTheme="minorHAnsi" w:hAnsiTheme="minorHAnsi" w:cstheme="minorHAnsi"/>
                <w:sz w:val="24"/>
                <w:szCs w:val="24"/>
              </w:rPr>
            </w:pPr>
          </w:p>
        </w:tc>
        <w:tc>
          <w:tcPr>
            <w:tcW w:w="2414" w:type="dxa"/>
          </w:tcPr>
          <w:p w14:paraId="6E4D1715" w14:textId="77777777" w:rsidR="00F5050B" w:rsidRPr="00930E28" w:rsidRDefault="00F5050B" w:rsidP="00F5050B">
            <w:pPr>
              <w:rPr>
                <w:rFonts w:asciiTheme="minorHAnsi" w:hAnsiTheme="minorHAnsi" w:cstheme="minorHAnsi"/>
                <w:sz w:val="24"/>
                <w:szCs w:val="24"/>
              </w:rPr>
            </w:pPr>
          </w:p>
        </w:tc>
        <w:tc>
          <w:tcPr>
            <w:tcW w:w="5713" w:type="dxa"/>
          </w:tcPr>
          <w:p w14:paraId="1E7B75BF"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Sistem tidak merespon dan tidak menampilkan halaman yang diinginkan oleh </w:t>
            </w:r>
            <w:proofErr w:type="gramStart"/>
            <w:r w:rsidRPr="00930E28">
              <w:rPr>
                <w:rFonts w:asciiTheme="minorHAnsi" w:hAnsiTheme="minorHAnsi" w:cstheme="minorHAnsi"/>
                <w:sz w:val="24"/>
                <w:szCs w:val="24"/>
              </w:rPr>
              <w:t>pengguna .</w:t>
            </w:r>
            <w:proofErr w:type="gramEnd"/>
          </w:p>
        </w:tc>
      </w:tr>
    </w:tbl>
    <w:p w14:paraId="7A229D29" w14:textId="77777777" w:rsidR="00F5050B" w:rsidRPr="00930E28" w:rsidRDefault="00F5050B" w:rsidP="00F5050B">
      <w:pPr>
        <w:rPr>
          <w:sz w:val="24"/>
          <w:szCs w:val="24"/>
        </w:rPr>
      </w:pPr>
    </w:p>
    <w:tbl>
      <w:tblPr>
        <w:tblStyle w:val="TableGrid"/>
        <w:tblW w:w="8661" w:type="dxa"/>
        <w:tblLook w:val="04A0" w:firstRow="1" w:lastRow="0" w:firstColumn="1" w:lastColumn="0" w:noHBand="0" w:noVBand="1"/>
      </w:tblPr>
      <w:tblGrid>
        <w:gridCol w:w="559"/>
        <w:gridCol w:w="2409"/>
        <w:gridCol w:w="5693"/>
      </w:tblGrid>
      <w:tr w:rsidR="00F5050B" w:rsidRPr="00930E28" w14:paraId="1B545B5E" w14:textId="77777777" w:rsidTr="00F5050B">
        <w:tc>
          <w:tcPr>
            <w:tcW w:w="534" w:type="dxa"/>
          </w:tcPr>
          <w:p w14:paraId="1CF433A5"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5F6E08CC"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28</w:t>
            </w:r>
          </w:p>
        </w:tc>
      </w:tr>
      <w:tr w:rsidR="00F5050B" w:rsidRPr="00930E28" w14:paraId="1C34BB6C" w14:textId="77777777" w:rsidTr="00F5050B">
        <w:tc>
          <w:tcPr>
            <w:tcW w:w="2948" w:type="dxa"/>
            <w:gridSpan w:val="2"/>
          </w:tcPr>
          <w:p w14:paraId="0E41F626"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138CD0D8"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Login</w:t>
            </w:r>
          </w:p>
        </w:tc>
      </w:tr>
      <w:tr w:rsidR="00F5050B" w:rsidRPr="00930E28" w14:paraId="3589FA45" w14:textId="77777777" w:rsidTr="00F5050B">
        <w:trPr>
          <w:trHeight w:val="70"/>
        </w:trPr>
        <w:tc>
          <w:tcPr>
            <w:tcW w:w="2948" w:type="dxa"/>
            <w:gridSpan w:val="2"/>
          </w:tcPr>
          <w:p w14:paraId="2E06E69E"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59CA00B5"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koordinator matakuliah proyek akhir</w:t>
            </w:r>
          </w:p>
        </w:tc>
      </w:tr>
      <w:tr w:rsidR="00F5050B" w:rsidRPr="00930E28" w14:paraId="22D4AD65" w14:textId="77777777" w:rsidTr="00F5050B">
        <w:trPr>
          <w:trHeight w:val="70"/>
        </w:trPr>
        <w:tc>
          <w:tcPr>
            <w:tcW w:w="2948" w:type="dxa"/>
            <w:gridSpan w:val="2"/>
          </w:tcPr>
          <w:p w14:paraId="0952ECBB"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Deskripsi</w:t>
            </w:r>
          </w:p>
        </w:tc>
        <w:tc>
          <w:tcPr>
            <w:tcW w:w="5713" w:type="dxa"/>
          </w:tcPr>
          <w:p w14:paraId="4D50763C"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aktor akan memasuki halaman utama tetapi sebelum itu harus diverifikasi terlebih dahulu melalui login</w:t>
            </w:r>
          </w:p>
        </w:tc>
      </w:tr>
      <w:tr w:rsidR="00F5050B" w:rsidRPr="00930E28" w14:paraId="20CAA97B" w14:textId="77777777" w:rsidTr="00F5050B">
        <w:trPr>
          <w:trHeight w:val="70"/>
        </w:trPr>
        <w:tc>
          <w:tcPr>
            <w:tcW w:w="2948" w:type="dxa"/>
            <w:gridSpan w:val="2"/>
          </w:tcPr>
          <w:p w14:paraId="540CCE1D"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Pre-condition</w:t>
            </w:r>
          </w:p>
        </w:tc>
        <w:tc>
          <w:tcPr>
            <w:tcW w:w="5713" w:type="dxa"/>
          </w:tcPr>
          <w:p w14:paraId="0A4C00E3"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Aktor ingin</w:t>
            </w:r>
            <w:r w:rsidRPr="00930E28">
              <w:rPr>
                <w:rFonts w:asciiTheme="minorHAnsi" w:hAnsiTheme="minorHAnsi" w:cstheme="minorHAnsi"/>
                <w:sz w:val="24"/>
                <w:szCs w:val="24"/>
              </w:rPr>
              <w:t xml:space="preserve"> masuk halaman utama</w:t>
            </w:r>
          </w:p>
        </w:tc>
      </w:tr>
      <w:tr w:rsidR="00F5050B" w:rsidRPr="00930E28" w14:paraId="44F1A42C" w14:textId="77777777" w:rsidTr="00F5050B">
        <w:trPr>
          <w:trHeight w:val="70"/>
        </w:trPr>
        <w:tc>
          <w:tcPr>
            <w:tcW w:w="2948" w:type="dxa"/>
            <w:gridSpan w:val="2"/>
          </w:tcPr>
          <w:p w14:paraId="19D4A32F"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Post-condition</w:t>
            </w:r>
          </w:p>
        </w:tc>
        <w:tc>
          <w:tcPr>
            <w:tcW w:w="5713" w:type="dxa"/>
          </w:tcPr>
          <w:p w14:paraId="0D851134"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telah </w:t>
            </w:r>
            <w:r w:rsidRPr="00930E28">
              <w:rPr>
                <w:rFonts w:asciiTheme="minorHAnsi" w:hAnsiTheme="minorHAnsi" w:cstheme="minorHAnsi"/>
                <w:sz w:val="24"/>
                <w:szCs w:val="24"/>
              </w:rPr>
              <w:t>masuk halaman utama</w:t>
            </w:r>
          </w:p>
        </w:tc>
      </w:tr>
      <w:tr w:rsidR="00F5050B" w:rsidRPr="00930E28" w14:paraId="39D2CA2D" w14:textId="77777777" w:rsidTr="00F5050B">
        <w:trPr>
          <w:trHeight w:val="70"/>
        </w:trPr>
        <w:tc>
          <w:tcPr>
            <w:tcW w:w="8661" w:type="dxa"/>
            <w:gridSpan w:val="3"/>
          </w:tcPr>
          <w:p w14:paraId="0534133D"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0AB7159A" w14:textId="77777777" w:rsidTr="00F5050B">
        <w:trPr>
          <w:trHeight w:val="135"/>
        </w:trPr>
        <w:tc>
          <w:tcPr>
            <w:tcW w:w="534" w:type="dxa"/>
          </w:tcPr>
          <w:p w14:paraId="66A2F0F8"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2414" w:type="dxa"/>
          </w:tcPr>
          <w:p w14:paraId="14034505"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5C7B8C02"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47FB6DCD" w14:textId="77777777" w:rsidTr="00F5050B">
        <w:trPr>
          <w:trHeight w:val="135"/>
        </w:trPr>
        <w:tc>
          <w:tcPr>
            <w:tcW w:w="534" w:type="dxa"/>
          </w:tcPr>
          <w:p w14:paraId="2CC46580"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0576ADF4"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membuka aplikas FinPro</w:t>
            </w:r>
          </w:p>
        </w:tc>
        <w:tc>
          <w:tcPr>
            <w:tcW w:w="5713" w:type="dxa"/>
          </w:tcPr>
          <w:p w14:paraId="34FC23F0" w14:textId="77777777" w:rsidR="00F5050B" w:rsidRPr="00930E28" w:rsidRDefault="00F5050B" w:rsidP="00F5050B">
            <w:pPr>
              <w:jc w:val="center"/>
              <w:rPr>
                <w:rFonts w:asciiTheme="minorHAnsi" w:hAnsiTheme="minorHAnsi" w:cstheme="minorHAnsi"/>
                <w:sz w:val="24"/>
                <w:szCs w:val="24"/>
                <w:lang w:val="id-ID"/>
              </w:rPr>
            </w:pPr>
          </w:p>
        </w:tc>
      </w:tr>
      <w:tr w:rsidR="00F5050B" w:rsidRPr="00930E28" w14:paraId="34E2BA44" w14:textId="77777777" w:rsidTr="00F5050B">
        <w:trPr>
          <w:trHeight w:val="135"/>
        </w:trPr>
        <w:tc>
          <w:tcPr>
            <w:tcW w:w="534" w:type="dxa"/>
          </w:tcPr>
          <w:p w14:paraId="13B0337B"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2</w:t>
            </w:r>
          </w:p>
        </w:tc>
        <w:tc>
          <w:tcPr>
            <w:tcW w:w="2414" w:type="dxa"/>
          </w:tcPr>
          <w:p w14:paraId="69B3BFA3" w14:textId="77777777" w:rsidR="00F5050B" w:rsidRPr="00930E28" w:rsidRDefault="00F5050B" w:rsidP="00F5050B">
            <w:pPr>
              <w:jc w:val="center"/>
              <w:rPr>
                <w:rFonts w:asciiTheme="minorHAnsi" w:hAnsiTheme="minorHAnsi" w:cstheme="minorHAnsi"/>
                <w:sz w:val="24"/>
                <w:szCs w:val="24"/>
              </w:rPr>
            </w:pPr>
          </w:p>
        </w:tc>
        <w:tc>
          <w:tcPr>
            <w:tcW w:w="5713" w:type="dxa"/>
          </w:tcPr>
          <w:p w14:paraId="2FCBB4C5"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dengan menampilkan form login dan juga memunculkan kategori posisi</w:t>
            </w:r>
          </w:p>
        </w:tc>
      </w:tr>
      <w:tr w:rsidR="00F5050B" w:rsidRPr="00930E28" w14:paraId="4270EB75" w14:textId="77777777" w:rsidTr="00F5050B">
        <w:trPr>
          <w:trHeight w:val="135"/>
        </w:trPr>
        <w:tc>
          <w:tcPr>
            <w:tcW w:w="534" w:type="dxa"/>
          </w:tcPr>
          <w:p w14:paraId="79108E3A"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3</w:t>
            </w:r>
          </w:p>
        </w:tc>
        <w:tc>
          <w:tcPr>
            <w:tcW w:w="2414" w:type="dxa"/>
          </w:tcPr>
          <w:p w14:paraId="0B2D4ADF"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Pengguna memilih dan klik kategori posisi untuk koordinator dan mengisi form login tersebut </w:t>
            </w:r>
          </w:p>
        </w:tc>
        <w:tc>
          <w:tcPr>
            <w:tcW w:w="5713" w:type="dxa"/>
          </w:tcPr>
          <w:p w14:paraId="639E13F8" w14:textId="77777777" w:rsidR="00F5050B" w:rsidRPr="00930E28" w:rsidRDefault="00F5050B" w:rsidP="00F5050B">
            <w:pPr>
              <w:rPr>
                <w:rFonts w:asciiTheme="minorHAnsi" w:hAnsiTheme="minorHAnsi" w:cstheme="minorHAnsi"/>
                <w:sz w:val="24"/>
                <w:szCs w:val="24"/>
              </w:rPr>
            </w:pPr>
          </w:p>
        </w:tc>
      </w:tr>
      <w:tr w:rsidR="00F5050B" w:rsidRPr="00930E28" w14:paraId="38D033DE" w14:textId="77777777" w:rsidTr="00F5050B">
        <w:trPr>
          <w:trHeight w:val="135"/>
        </w:trPr>
        <w:tc>
          <w:tcPr>
            <w:tcW w:w="534" w:type="dxa"/>
          </w:tcPr>
          <w:p w14:paraId="0105C398"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4</w:t>
            </w:r>
          </w:p>
        </w:tc>
        <w:tc>
          <w:tcPr>
            <w:tcW w:w="2414" w:type="dxa"/>
          </w:tcPr>
          <w:p w14:paraId="552D5AC3"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tombol login</w:t>
            </w:r>
          </w:p>
        </w:tc>
        <w:tc>
          <w:tcPr>
            <w:tcW w:w="5713" w:type="dxa"/>
          </w:tcPr>
          <w:p w14:paraId="47FFBBB0" w14:textId="77777777" w:rsidR="00F5050B" w:rsidRPr="00930E28" w:rsidRDefault="00F5050B" w:rsidP="00F5050B">
            <w:pPr>
              <w:rPr>
                <w:rFonts w:asciiTheme="minorHAnsi" w:hAnsiTheme="minorHAnsi" w:cstheme="minorHAnsi"/>
                <w:sz w:val="24"/>
                <w:szCs w:val="24"/>
              </w:rPr>
            </w:pPr>
          </w:p>
        </w:tc>
      </w:tr>
      <w:tr w:rsidR="00F5050B" w:rsidRPr="00930E28" w14:paraId="3C0A2CC6" w14:textId="77777777" w:rsidTr="00F5050B">
        <w:trPr>
          <w:trHeight w:val="135"/>
        </w:trPr>
        <w:tc>
          <w:tcPr>
            <w:tcW w:w="534" w:type="dxa"/>
          </w:tcPr>
          <w:p w14:paraId="266298D4"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4</w:t>
            </w:r>
          </w:p>
        </w:tc>
        <w:tc>
          <w:tcPr>
            <w:tcW w:w="2414" w:type="dxa"/>
          </w:tcPr>
          <w:p w14:paraId="2F8DB3F0" w14:textId="77777777" w:rsidR="00F5050B" w:rsidRPr="00930E28" w:rsidRDefault="00F5050B" w:rsidP="00F5050B">
            <w:pPr>
              <w:rPr>
                <w:rFonts w:asciiTheme="minorHAnsi" w:hAnsiTheme="minorHAnsi" w:cstheme="minorHAnsi"/>
                <w:sz w:val="24"/>
                <w:szCs w:val="24"/>
              </w:rPr>
            </w:pPr>
          </w:p>
        </w:tc>
        <w:tc>
          <w:tcPr>
            <w:tcW w:w="5713" w:type="dxa"/>
          </w:tcPr>
          <w:p w14:paraId="6A3CDD7E"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akan memunculkan halaman sebagai koordinator PA</w:t>
            </w:r>
          </w:p>
        </w:tc>
      </w:tr>
      <w:tr w:rsidR="00F5050B" w:rsidRPr="00930E28" w14:paraId="44AACA8A" w14:textId="77777777" w:rsidTr="00F5050B">
        <w:trPr>
          <w:trHeight w:val="135"/>
        </w:trPr>
        <w:tc>
          <w:tcPr>
            <w:tcW w:w="8661" w:type="dxa"/>
            <w:gridSpan w:val="3"/>
          </w:tcPr>
          <w:p w14:paraId="6D648763"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rPr>
              <w:t>Skenario Alternatif</w:t>
            </w:r>
          </w:p>
        </w:tc>
      </w:tr>
      <w:tr w:rsidR="00F5050B" w:rsidRPr="00930E28" w14:paraId="64DCAE91" w14:textId="77777777" w:rsidTr="00F5050B">
        <w:trPr>
          <w:trHeight w:val="135"/>
        </w:trPr>
        <w:tc>
          <w:tcPr>
            <w:tcW w:w="534" w:type="dxa"/>
          </w:tcPr>
          <w:p w14:paraId="6728E76C"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27430B87"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rPr>
              <w:t>Pengguna memilih dan klik tombol login</w:t>
            </w:r>
          </w:p>
        </w:tc>
        <w:tc>
          <w:tcPr>
            <w:tcW w:w="5713" w:type="dxa"/>
          </w:tcPr>
          <w:p w14:paraId="521E0618" w14:textId="77777777" w:rsidR="00F5050B" w:rsidRPr="00930E28" w:rsidRDefault="00F5050B" w:rsidP="00F5050B">
            <w:pPr>
              <w:rPr>
                <w:rFonts w:asciiTheme="minorHAnsi" w:hAnsiTheme="minorHAnsi" w:cstheme="minorHAnsi"/>
                <w:sz w:val="24"/>
                <w:szCs w:val="24"/>
                <w:lang w:val="id-ID"/>
              </w:rPr>
            </w:pPr>
          </w:p>
        </w:tc>
      </w:tr>
      <w:tr w:rsidR="00F5050B" w:rsidRPr="00930E28" w14:paraId="55EA49F2" w14:textId="77777777" w:rsidTr="00F5050B">
        <w:trPr>
          <w:trHeight w:val="135"/>
        </w:trPr>
        <w:tc>
          <w:tcPr>
            <w:tcW w:w="534" w:type="dxa"/>
          </w:tcPr>
          <w:p w14:paraId="0121E771" w14:textId="77777777" w:rsidR="00F5050B" w:rsidRPr="00930E28" w:rsidRDefault="00F5050B" w:rsidP="00F5050B">
            <w:pPr>
              <w:jc w:val="center"/>
              <w:rPr>
                <w:rFonts w:asciiTheme="minorHAnsi" w:hAnsiTheme="minorHAnsi" w:cstheme="minorHAnsi"/>
                <w:sz w:val="24"/>
                <w:szCs w:val="24"/>
              </w:rPr>
            </w:pPr>
          </w:p>
        </w:tc>
        <w:tc>
          <w:tcPr>
            <w:tcW w:w="2414" w:type="dxa"/>
          </w:tcPr>
          <w:p w14:paraId="0CB889B5" w14:textId="77777777" w:rsidR="00F5050B" w:rsidRPr="00930E28" w:rsidRDefault="00F5050B" w:rsidP="00F5050B">
            <w:pPr>
              <w:rPr>
                <w:rFonts w:asciiTheme="minorHAnsi" w:hAnsiTheme="minorHAnsi" w:cstheme="minorHAnsi"/>
                <w:sz w:val="24"/>
                <w:szCs w:val="24"/>
              </w:rPr>
            </w:pPr>
          </w:p>
        </w:tc>
        <w:tc>
          <w:tcPr>
            <w:tcW w:w="5713" w:type="dxa"/>
          </w:tcPr>
          <w:p w14:paraId="1E87AC50"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Sistem tidak merespon dan tidak menampilkan halaman yang diinginkan oleh </w:t>
            </w:r>
            <w:proofErr w:type="gramStart"/>
            <w:r w:rsidRPr="00930E28">
              <w:rPr>
                <w:rFonts w:asciiTheme="minorHAnsi" w:hAnsiTheme="minorHAnsi" w:cstheme="minorHAnsi"/>
                <w:sz w:val="24"/>
                <w:szCs w:val="24"/>
              </w:rPr>
              <w:t>pengguna .</w:t>
            </w:r>
            <w:proofErr w:type="gramEnd"/>
          </w:p>
        </w:tc>
      </w:tr>
    </w:tbl>
    <w:p w14:paraId="1823B90C" w14:textId="77777777" w:rsidR="00F5050B" w:rsidRPr="00930E28" w:rsidRDefault="00F5050B" w:rsidP="00F5050B">
      <w:pPr>
        <w:rPr>
          <w:sz w:val="24"/>
          <w:szCs w:val="24"/>
        </w:rPr>
      </w:pPr>
    </w:p>
    <w:tbl>
      <w:tblPr>
        <w:tblStyle w:val="TableGrid"/>
        <w:tblW w:w="8661" w:type="dxa"/>
        <w:tblLook w:val="04A0" w:firstRow="1" w:lastRow="0" w:firstColumn="1" w:lastColumn="0" w:noHBand="0" w:noVBand="1"/>
      </w:tblPr>
      <w:tblGrid>
        <w:gridCol w:w="559"/>
        <w:gridCol w:w="2409"/>
        <w:gridCol w:w="5693"/>
      </w:tblGrid>
      <w:tr w:rsidR="00F5050B" w:rsidRPr="00930E28" w14:paraId="236B9AA4" w14:textId="77777777" w:rsidTr="00F5050B">
        <w:tc>
          <w:tcPr>
            <w:tcW w:w="534" w:type="dxa"/>
          </w:tcPr>
          <w:p w14:paraId="2D7EC159"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72CC51D0"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29</w:t>
            </w:r>
          </w:p>
        </w:tc>
      </w:tr>
      <w:tr w:rsidR="00F5050B" w:rsidRPr="00930E28" w14:paraId="02A02CA7" w14:textId="77777777" w:rsidTr="00F5050B">
        <w:tc>
          <w:tcPr>
            <w:tcW w:w="2948" w:type="dxa"/>
            <w:gridSpan w:val="2"/>
          </w:tcPr>
          <w:p w14:paraId="721845A4"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28348A08"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Login</w:t>
            </w:r>
          </w:p>
        </w:tc>
      </w:tr>
      <w:tr w:rsidR="00F5050B" w:rsidRPr="00930E28" w14:paraId="26E7AEA8" w14:textId="77777777" w:rsidTr="00F5050B">
        <w:trPr>
          <w:trHeight w:val="70"/>
        </w:trPr>
        <w:tc>
          <w:tcPr>
            <w:tcW w:w="2948" w:type="dxa"/>
            <w:gridSpan w:val="2"/>
          </w:tcPr>
          <w:p w14:paraId="55DDAAAE"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33E9AEE7"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Dosen pembimbing</w:t>
            </w:r>
          </w:p>
        </w:tc>
      </w:tr>
      <w:tr w:rsidR="00F5050B" w:rsidRPr="00930E28" w14:paraId="0EECF2D3" w14:textId="77777777" w:rsidTr="00F5050B">
        <w:trPr>
          <w:trHeight w:val="70"/>
        </w:trPr>
        <w:tc>
          <w:tcPr>
            <w:tcW w:w="2948" w:type="dxa"/>
            <w:gridSpan w:val="2"/>
          </w:tcPr>
          <w:p w14:paraId="21243B99"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Deskripsi</w:t>
            </w:r>
          </w:p>
        </w:tc>
        <w:tc>
          <w:tcPr>
            <w:tcW w:w="5713" w:type="dxa"/>
          </w:tcPr>
          <w:p w14:paraId="060F2AE3"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aktor akan memasuki halaman utama tetapi sebelum itu harus diverifikasi terlebih dahulu melalui login</w:t>
            </w:r>
          </w:p>
        </w:tc>
      </w:tr>
      <w:tr w:rsidR="00F5050B" w:rsidRPr="00930E28" w14:paraId="5863A20B" w14:textId="77777777" w:rsidTr="00F5050B">
        <w:trPr>
          <w:trHeight w:val="70"/>
        </w:trPr>
        <w:tc>
          <w:tcPr>
            <w:tcW w:w="2948" w:type="dxa"/>
            <w:gridSpan w:val="2"/>
          </w:tcPr>
          <w:p w14:paraId="332C5082"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Pre-condition</w:t>
            </w:r>
          </w:p>
        </w:tc>
        <w:tc>
          <w:tcPr>
            <w:tcW w:w="5713" w:type="dxa"/>
          </w:tcPr>
          <w:p w14:paraId="46196C7C"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Aktor ingin</w:t>
            </w:r>
            <w:r w:rsidRPr="00930E28">
              <w:rPr>
                <w:rFonts w:asciiTheme="minorHAnsi" w:hAnsiTheme="minorHAnsi" w:cstheme="minorHAnsi"/>
                <w:sz w:val="24"/>
                <w:szCs w:val="24"/>
              </w:rPr>
              <w:t xml:space="preserve"> masuk halaman utama</w:t>
            </w:r>
          </w:p>
        </w:tc>
      </w:tr>
      <w:tr w:rsidR="00F5050B" w:rsidRPr="00930E28" w14:paraId="658CF21B" w14:textId="77777777" w:rsidTr="00F5050B">
        <w:trPr>
          <w:trHeight w:val="70"/>
        </w:trPr>
        <w:tc>
          <w:tcPr>
            <w:tcW w:w="2948" w:type="dxa"/>
            <w:gridSpan w:val="2"/>
          </w:tcPr>
          <w:p w14:paraId="014C6767"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lastRenderedPageBreak/>
              <w:t>Post-condition</w:t>
            </w:r>
          </w:p>
        </w:tc>
        <w:tc>
          <w:tcPr>
            <w:tcW w:w="5713" w:type="dxa"/>
          </w:tcPr>
          <w:p w14:paraId="6B278101"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telah </w:t>
            </w:r>
            <w:r w:rsidRPr="00930E28">
              <w:rPr>
                <w:rFonts w:asciiTheme="minorHAnsi" w:hAnsiTheme="minorHAnsi" w:cstheme="minorHAnsi"/>
                <w:sz w:val="24"/>
                <w:szCs w:val="24"/>
              </w:rPr>
              <w:t>masuk halaman utama</w:t>
            </w:r>
          </w:p>
        </w:tc>
      </w:tr>
      <w:tr w:rsidR="00F5050B" w:rsidRPr="00930E28" w14:paraId="4F01B248" w14:textId="77777777" w:rsidTr="00F5050B">
        <w:trPr>
          <w:trHeight w:val="70"/>
        </w:trPr>
        <w:tc>
          <w:tcPr>
            <w:tcW w:w="8661" w:type="dxa"/>
            <w:gridSpan w:val="3"/>
          </w:tcPr>
          <w:p w14:paraId="6B30ED04"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1E0D2D6B" w14:textId="77777777" w:rsidTr="00F5050B">
        <w:trPr>
          <w:trHeight w:val="135"/>
        </w:trPr>
        <w:tc>
          <w:tcPr>
            <w:tcW w:w="534" w:type="dxa"/>
          </w:tcPr>
          <w:p w14:paraId="0F214981"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2414" w:type="dxa"/>
          </w:tcPr>
          <w:p w14:paraId="0B0D8912"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21503BA7"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1D967CAE" w14:textId="77777777" w:rsidTr="00F5050B">
        <w:trPr>
          <w:trHeight w:val="135"/>
        </w:trPr>
        <w:tc>
          <w:tcPr>
            <w:tcW w:w="534" w:type="dxa"/>
          </w:tcPr>
          <w:p w14:paraId="7A941ABD"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1ED2BFB2"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membuka aplikas FinPro</w:t>
            </w:r>
          </w:p>
        </w:tc>
        <w:tc>
          <w:tcPr>
            <w:tcW w:w="5713" w:type="dxa"/>
          </w:tcPr>
          <w:p w14:paraId="1610CD09" w14:textId="77777777" w:rsidR="00F5050B" w:rsidRPr="00930E28" w:rsidRDefault="00F5050B" w:rsidP="00F5050B">
            <w:pPr>
              <w:jc w:val="center"/>
              <w:rPr>
                <w:rFonts w:asciiTheme="minorHAnsi" w:hAnsiTheme="minorHAnsi" w:cstheme="minorHAnsi"/>
                <w:sz w:val="24"/>
                <w:szCs w:val="24"/>
                <w:lang w:val="id-ID"/>
              </w:rPr>
            </w:pPr>
          </w:p>
        </w:tc>
      </w:tr>
      <w:tr w:rsidR="00F5050B" w:rsidRPr="00930E28" w14:paraId="35618CFC" w14:textId="77777777" w:rsidTr="00F5050B">
        <w:trPr>
          <w:trHeight w:val="135"/>
        </w:trPr>
        <w:tc>
          <w:tcPr>
            <w:tcW w:w="534" w:type="dxa"/>
          </w:tcPr>
          <w:p w14:paraId="3139F1B5"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2</w:t>
            </w:r>
          </w:p>
        </w:tc>
        <w:tc>
          <w:tcPr>
            <w:tcW w:w="2414" w:type="dxa"/>
          </w:tcPr>
          <w:p w14:paraId="16FA8612" w14:textId="77777777" w:rsidR="00F5050B" w:rsidRPr="00930E28" w:rsidRDefault="00F5050B" w:rsidP="00F5050B">
            <w:pPr>
              <w:jc w:val="center"/>
              <w:rPr>
                <w:rFonts w:asciiTheme="minorHAnsi" w:hAnsiTheme="minorHAnsi" w:cstheme="minorHAnsi"/>
                <w:sz w:val="24"/>
                <w:szCs w:val="24"/>
              </w:rPr>
            </w:pPr>
          </w:p>
        </w:tc>
        <w:tc>
          <w:tcPr>
            <w:tcW w:w="5713" w:type="dxa"/>
          </w:tcPr>
          <w:p w14:paraId="23F627CC"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dengan menampilkan form login dan juga memunculkan kategori posisi</w:t>
            </w:r>
          </w:p>
        </w:tc>
      </w:tr>
      <w:tr w:rsidR="00F5050B" w:rsidRPr="00930E28" w14:paraId="270C6C03" w14:textId="77777777" w:rsidTr="00F5050B">
        <w:trPr>
          <w:trHeight w:val="135"/>
        </w:trPr>
        <w:tc>
          <w:tcPr>
            <w:tcW w:w="534" w:type="dxa"/>
          </w:tcPr>
          <w:p w14:paraId="7A6A6B25"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3</w:t>
            </w:r>
          </w:p>
        </w:tc>
        <w:tc>
          <w:tcPr>
            <w:tcW w:w="2414" w:type="dxa"/>
          </w:tcPr>
          <w:p w14:paraId="5F9D7535"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Pengguna memilih dan klik kategori posisi dosen pembimbing dan mengisi form login tersebut </w:t>
            </w:r>
          </w:p>
        </w:tc>
        <w:tc>
          <w:tcPr>
            <w:tcW w:w="5713" w:type="dxa"/>
          </w:tcPr>
          <w:p w14:paraId="36A65B61" w14:textId="77777777" w:rsidR="00F5050B" w:rsidRPr="00930E28" w:rsidRDefault="00F5050B" w:rsidP="00F5050B">
            <w:pPr>
              <w:rPr>
                <w:rFonts w:asciiTheme="minorHAnsi" w:hAnsiTheme="minorHAnsi" w:cstheme="minorHAnsi"/>
                <w:sz w:val="24"/>
                <w:szCs w:val="24"/>
              </w:rPr>
            </w:pPr>
          </w:p>
        </w:tc>
      </w:tr>
      <w:tr w:rsidR="00F5050B" w:rsidRPr="00930E28" w14:paraId="16FF5824" w14:textId="77777777" w:rsidTr="00F5050B">
        <w:trPr>
          <w:trHeight w:val="135"/>
        </w:trPr>
        <w:tc>
          <w:tcPr>
            <w:tcW w:w="534" w:type="dxa"/>
          </w:tcPr>
          <w:p w14:paraId="2298656A"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4</w:t>
            </w:r>
          </w:p>
        </w:tc>
        <w:tc>
          <w:tcPr>
            <w:tcW w:w="2414" w:type="dxa"/>
          </w:tcPr>
          <w:p w14:paraId="4B77616F"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tombol login</w:t>
            </w:r>
          </w:p>
        </w:tc>
        <w:tc>
          <w:tcPr>
            <w:tcW w:w="5713" w:type="dxa"/>
          </w:tcPr>
          <w:p w14:paraId="3DE1B591" w14:textId="77777777" w:rsidR="00F5050B" w:rsidRPr="00930E28" w:rsidRDefault="00F5050B" w:rsidP="00F5050B">
            <w:pPr>
              <w:rPr>
                <w:rFonts w:asciiTheme="minorHAnsi" w:hAnsiTheme="minorHAnsi" w:cstheme="minorHAnsi"/>
                <w:sz w:val="24"/>
                <w:szCs w:val="24"/>
              </w:rPr>
            </w:pPr>
          </w:p>
        </w:tc>
      </w:tr>
      <w:tr w:rsidR="00F5050B" w:rsidRPr="00930E28" w14:paraId="5CAEAD60" w14:textId="77777777" w:rsidTr="00F5050B">
        <w:trPr>
          <w:trHeight w:val="135"/>
        </w:trPr>
        <w:tc>
          <w:tcPr>
            <w:tcW w:w="534" w:type="dxa"/>
          </w:tcPr>
          <w:p w14:paraId="5CE51619"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4</w:t>
            </w:r>
          </w:p>
        </w:tc>
        <w:tc>
          <w:tcPr>
            <w:tcW w:w="2414" w:type="dxa"/>
          </w:tcPr>
          <w:p w14:paraId="5B8D9FB0" w14:textId="77777777" w:rsidR="00F5050B" w:rsidRPr="00930E28" w:rsidRDefault="00F5050B" w:rsidP="00F5050B">
            <w:pPr>
              <w:rPr>
                <w:rFonts w:asciiTheme="minorHAnsi" w:hAnsiTheme="minorHAnsi" w:cstheme="minorHAnsi"/>
                <w:sz w:val="24"/>
                <w:szCs w:val="24"/>
              </w:rPr>
            </w:pPr>
          </w:p>
        </w:tc>
        <w:tc>
          <w:tcPr>
            <w:tcW w:w="5713" w:type="dxa"/>
          </w:tcPr>
          <w:p w14:paraId="6333FE4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akan memunculkan halaman sebagai dosen pembimbing</w:t>
            </w:r>
          </w:p>
        </w:tc>
      </w:tr>
      <w:tr w:rsidR="00F5050B" w:rsidRPr="00930E28" w14:paraId="51A7E78B" w14:textId="77777777" w:rsidTr="00F5050B">
        <w:trPr>
          <w:trHeight w:val="135"/>
        </w:trPr>
        <w:tc>
          <w:tcPr>
            <w:tcW w:w="8661" w:type="dxa"/>
            <w:gridSpan w:val="3"/>
          </w:tcPr>
          <w:p w14:paraId="343E35EF"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rPr>
              <w:t>Skenario Alternatif</w:t>
            </w:r>
          </w:p>
        </w:tc>
      </w:tr>
      <w:tr w:rsidR="00F5050B" w:rsidRPr="00930E28" w14:paraId="27EED532" w14:textId="77777777" w:rsidTr="00F5050B">
        <w:trPr>
          <w:trHeight w:val="135"/>
        </w:trPr>
        <w:tc>
          <w:tcPr>
            <w:tcW w:w="534" w:type="dxa"/>
          </w:tcPr>
          <w:p w14:paraId="316A918B"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605E575D"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rPr>
              <w:t>Pengguna memilih dan klik tombol login</w:t>
            </w:r>
          </w:p>
        </w:tc>
        <w:tc>
          <w:tcPr>
            <w:tcW w:w="5713" w:type="dxa"/>
          </w:tcPr>
          <w:p w14:paraId="1E4A6AC5" w14:textId="77777777" w:rsidR="00F5050B" w:rsidRPr="00930E28" w:rsidRDefault="00F5050B" w:rsidP="00F5050B">
            <w:pPr>
              <w:rPr>
                <w:rFonts w:asciiTheme="minorHAnsi" w:hAnsiTheme="minorHAnsi" w:cstheme="minorHAnsi"/>
                <w:sz w:val="24"/>
                <w:szCs w:val="24"/>
                <w:lang w:val="id-ID"/>
              </w:rPr>
            </w:pPr>
          </w:p>
        </w:tc>
      </w:tr>
      <w:tr w:rsidR="00F5050B" w:rsidRPr="00930E28" w14:paraId="3FA20B75" w14:textId="77777777" w:rsidTr="00F5050B">
        <w:trPr>
          <w:trHeight w:val="135"/>
        </w:trPr>
        <w:tc>
          <w:tcPr>
            <w:tcW w:w="534" w:type="dxa"/>
          </w:tcPr>
          <w:p w14:paraId="10759989" w14:textId="77777777" w:rsidR="00F5050B" w:rsidRPr="00930E28" w:rsidRDefault="00F5050B" w:rsidP="00F5050B">
            <w:pPr>
              <w:jc w:val="center"/>
              <w:rPr>
                <w:rFonts w:asciiTheme="minorHAnsi" w:hAnsiTheme="minorHAnsi" w:cstheme="minorHAnsi"/>
                <w:sz w:val="24"/>
                <w:szCs w:val="24"/>
              </w:rPr>
            </w:pPr>
          </w:p>
        </w:tc>
        <w:tc>
          <w:tcPr>
            <w:tcW w:w="2414" w:type="dxa"/>
          </w:tcPr>
          <w:p w14:paraId="0A8FE35B" w14:textId="77777777" w:rsidR="00F5050B" w:rsidRPr="00930E28" w:rsidRDefault="00F5050B" w:rsidP="00F5050B">
            <w:pPr>
              <w:rPr>
                <w:rFonts w:asciiTheme="minorHAnsi" w:hAnsiTheme="minorHAnsi" w:cstheme="minorHAnsi"/>
                <w:sz w:val="24"/>
                <w:szCs w:val="24"/>
              </w:rPr>
            </w:pPr>
          </w:p>
        </w:tc>
        <w:tc>
          <w:tcPr>
            <w:tcW w:w="5713" w:type="dxa"/>
          </w:tcPr>
          <w:p w14:paraId="4D11D194"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Sistem tidak merespon dan tidak menampilkan halaman yang diinginkan oleh </w:t>
            </w:r>
            <w:proofErr w:type="gramStart"/>
            <w:r w:rsidRPr="00930E28">
              <w:rPr>
                <w:rFonts w:asciiTheme="minorHAnsi" w:hAnsiTheme="minorHAnsi" w:cstheme="minorHAnsi"/>
                <w:sz w:val="24"/>
                <w:szCs w:val="24"/>
              </w:rPr>
              <w:t>pengguna .</w:t>
            </w:r>
            <w:proofErr w:type="gramEnd"/>
          </w:p>
        </w:tc>
      </w:tr>
    </w:tbl>
    <w:p w14:paraId="469E6889" w14:textId="77777777" w:rsidR="00F5050B" w:rsidRPr="00930E28" w:rsidRDefault="00F5050B" w:rsidP="00F5050B">
      <w:pPr>
        <w:rPr>
          <w:sz w:val="24"/>
          <w:szCs w:val="24"/>
        </w:rPr>
      </w:pPr>
    </w:p>
    <w:tbl>
      <w:tblPr>
        <w:tblStyle w:val="TableGrid"/>
        <w:tblW w:w="8661" w:type="dxa"/>
        <w:tblLook w:val="04A0" w:firstRow="1" w:lastRow="0" w:firstColumn="1" w:lastColumn="0" w:noHBand="0" w:noVBand="1"/>
      </w:tblPr>
      <w:tblGrid>
        <w:gridCol w:w="559"/>
        <w:gridCol w:w="2408"/>
        <w:gridCol w:w="5694"/>
      </w:tblGrid>
      <w:tr w:rsidR="00F5050B" w:rsidRPr="00930E28" w14:paraId="0B77F5CA" w14:textId="77777777" w:rsidTr="00F5050B">
        <w:tc>
          <w:tcPr>
            <w:tcW w:w="534" w:type="dxa"/>
          </w:tcPr>
          <w:p w14:paraId="461D323A"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691CA878"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30</w:t>
            </w:r>
          </w:p>
        </w:tc>
      </w:tr>
      <w:tr w:rsidR="00F5050B" w:rsidRPr="00930E28" w14:paraId="1AE218AB" w14:textId="77777777" w:rsidTr="00F5050B">
        <w:tc>
          <w:tcPr>
            <w:tcW w:w="2948" w:type="dxa"/>
            <w:gridSpan w:val="2"/>
          </w:tcPr>
          <w:p w14:paraId="141CF2F8"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35A1CA7E"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Login</w:t>
            </w:r>
          </w:p>
        </w:tc>
      </w:tr>
      <w:tr w:rsidR="00F5050B" w:rsidRPr="00930E28" w14:paraId="6E74CA5B" w14:textId="77777777" w:rsidTr="00F5050B">
        <w:trPr>
          <w:trHeight w:val="70"/>
        </w:trPr>
        <w:tc>
          <w:tcPr>
            <w:tcW w:w="2948" w:type="dxa"/>
            <w:gridSpan w:val="2"/>
          </w:tcPr>
          <w:p w14:paraId="6ED92A3D"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1C36695D"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Dosen reviewer</w:t>
            </w:r>
          </w:p>
        </w:tc>
      </w:tr>
      <w:tr w:rsidR="00F5050B" w:rsidRPr="00930E28" w14:paraId="4A810254" w14:textId="77777777" w:rsidTr="00F5050B">
        <w:trPr>
          <w:trHeight w:val="70"/>
        </w:trPr>
        <w:tc>
          <w:tcPr>
            <w:tcW w:w="2948" w:type="dxa"/>
            <w:gridSpan w:val="2"/>
          </w:tcPr>
          <w:p w14:paraId="11840065"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Deskripsi</w:t>
            </w:r>
          </w:p>
        </w:tc>
        <w:tc>
          <w:tcPr>
            <w:tcW w:w="5713" w:type="dxa"/>
          </w:tcPr>
          <w:p w14:paraId="100FD592"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aktor akan memasuki halaman utama tetapi sebelum itu harus diverifikasi terlebih dahulu melalui login</w:t>
            </w:r>
          </w:p>
        </w:tc>
      </w:tr>
      <w:tr w:rsidR="00F5050B" w:rsidRPr="00930E28" w14:paraId="4A46B9DA" w14:textId="77777777" w:rsidTr="00F5050B">
        <w:trPr>
          <w:trHeight w:val="70"/>
        </w:trPr>
        <w:tc>
          <w:tcPr>
            <w:tcW w:w="2948" w:type="dxa"/>
            <w:gridSpan w:val="2"/>
          </w:tcPr>
          <w:p w14:paraId="52432482"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Pre-condition</w:t>
            </w:r>
          </w:p>
        </w:tc>
        <w:tc>
          <w:tcPr>
            <w:tcW w:w="5713" w:type="dxa"/>
          </w:tcPr>
          <w:p w14:paraId="74DC80D1"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Aktor ingin</w:t>
            </w:r>
            <w:r w:rsidRPr="00930E28">
              <w:rPr>
                <w:rFonts w:asciiTheme="minorHAnsi" w:hAnsiTheme="minorHAnsi" w:cstheme="minorHAnsi"/>
                <w:sz w:val="24"/>
                <w:szCs w:val="24"/>
              </w:rPr>
              <w:t xml:space="preserve"> masuk halaman utama</w:t>
            </w:r>
          </w:p>
        </w:tc>
      </w:tr>
      <w:tr w:rsidR="00F5050B" w:rsidRPr="00930E28" w14:paraId="1C9D0671" w14:textId="77777777" w:rsidTr="00F5050B">
        <w:trPr>
          <w:trHeight w:val="70"/>
        </w:trPr>
        <w:tc>
          <w:tcPr>
            <w:tcW w:w="2948" w:type="dxa"/>
            <w:gridSpan w:val="2"/>
          </w:tcPr>
          <w:p w14:paraId="1654B7A4"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Post-condition</w:t>
            </w:r>
          </w:p>
        </w:tc>
        <w:tc>
          <w:tcPr>
            <w:tcW w:w="5713" w:type="dxa"/>
          </w:tcPr>
          <w:p w14:paraId="4B15C114"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telah </w:t>
            </w:r>
            <w:r w:rsidRPr="00930E28">
              <w:rPr>
                <w:rFonts w:asciiTheme="minorHAnsi" w:hAnsiTheme="minorHAnsi" w:cstheme="minorHAnsi"/>
                <w:sz w:val="24"/>
                <w:szCs w:val="24"/>
              </w:rPr>
              <w:t>masuk halaman utama</w:t>
            </w:r>
          </w:p>
        </w:tc>
      </w:tr>
      <w:tr w:rsidR="00F5050B" w:rsidRPr="00930E28" w14:paraId="3BDEE33D" w14:textId="77777777" w:rsidTr="00F5050B">
        <w:trPr>
          <w:trHeight w:val="70"/>
        </w:trPr>
        <w:tc>
          <w:tcPr>
            <w:tcW w:w="8661" w:type="dxa"/>
            <w:gridSpan w:val="3"/>
          </w:tcPr>
          <w:p w14:paraId="4F0CDF49"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2ED2826D" w14:textId="77777777" w:rsidTr="00F5050B">
        <w:trPr>
          <w:trHeight w:val="135"/>
        </w:trPr>
        <w:tc>
          <w:tcPr>
            <w:tcW w:w="534" w:type="dxa"/>
          </w:tcPr>
          <w:p w14:paraId="70C06E54"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2414" w:type="dxa"/>
          </w:tcPr>
          <w:p w14:paraId="21557E2F"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67D699AD"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2DC7EB3C" w14:textId="77777777" w:rsidTr="00F5050B">
        <w:trPr>
          <w:trHeight w:val="135"/>
        </w:trPr>
        <w:tc>
          <w:tcPr>
            <w:tcW w:w="534" w:type="dxa"/>
          </w:tcPr>
          <w:p w14:paraId="5CE25DBF"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73335388"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membuka aplikas FinPro</w:t>
            </w:r>
          </w:p>
        </w:tc>
        <w:tc>
          <w:tcPr>
            <w:tcW w:w="5713" w:type="dxa"/>
          </w:tcPr>
          <w:p w14:paraId="13187EDF" w14:textId="77777777" w:rsidR="00F5050B" w:rsidRPr="00930E28" w:rsidRDefault="00F5050B" w:rsidP="00F5050B">
            <w:pPr>
              <w:jc w:val="center"/>
              <w:rPr>
                <w:rFonts w:asciiTheme="minorHAnsi" w:hAnsiTheme="minorHAnsi" w:cstheme="minorHAnsi"/>
                <w:sz w:val="24"/>
                <w:szCs w:val="24"/>
                <w:lang w:val="id-ID"/>
              </w:rPr>
            </w:pPr>
          </w:p>
        </w:tc>
      </w:tr>
      <w:tr w:rsidR="00F5050B" w:rsidRPr="00930E28" w14:paraId="481FDAF5" w14:textId="77777777" w:rsidTr="00F5050B">
        <w:trPr>
          <w:trHeight w:val="135"/>
        </w:trPr>
        <w:tc>
          <w:tcPr>
            <w:tcW w:w="534" w:type="dxa"/>
          </w:tcPr>
          <w:p w14:paraId="69981571"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2</w:t>
            </w:r>
          </w:p>
        </w:tc>
        <w:tc>
          <w:tcPr>
            <w:tcW w:w="2414" w:type="dxa"/>
          </w:tcPr>
          <w:p w14:paraId="0A7B762E" w14:textId="77777777" w:rsidR="00F5050B" w:rsidRPr="00930E28" w:rsidRDefault="00F5050B" w:rsidP="00F5050B">
            <w:pPr>
              <w:jc w:val="center"/>
              <w:rPr>
                <w:rFonts w:asciiTheme="minorHAnsi" w:hAnsiTheme="minorHAnsi" w:cstheme="minorHAnsi"/>
                <w:sz w:val="24"/>
                <w:szCs w:val="24"/>
              </w:rPr>
            </w:pPr>
          </w:p>
        </w:tc>
        <w:tc>
          <w:tcPr>
            <w:tcW w:w="5713" w:type="dxa"/>
          </w:tcPr>
          <w:p w14:paraId="3D718C4A"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dengan menampilkan form login dan juga memunculkan kategori posisi</w:t>
            </w:r>
          </w:p>
        </w:tc>
      </w:tr>
      <w:tr w:rsidR="00F5050B" w:rsidRPr="00930E28" w14:paraId="04A8B8D9" w14:textId="77777777" w:rsidTr="00F5050B">
        <w:trPr>
          <w:trHeight w:val="135"/>
        </w:trPr>
        <w:tc>
          <w:tcPr>
            <w:tcW w:w="534" w:type="dxa"/>
          </w:tcPr>
          <w:p w14:paraId="091FCE50"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3</w:t>
            </w:r>
          </w:p>
        </w:tc>
        <w:tc>
          <w:tcPr>
            <w:tcW w:w="2414" w:type="dxa"/>
          </w:tcPr>
          <w:p w14:paraId="243A765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Pengguna memilih dan klik kategori posisi dosen reviewer dan mengisi form login tersebut </w:t>
            </w:r>
          </w:p>
        </w:tc>
        <w:tc>
          <w:tcPr>
            <w:tcW w:w="5713" w:type="dxa"/>
          </w:tcPr>
          <w:p w14:paraId="71DB49BC" w14:textId="77777777" w:rsidR="00F5050B" w:rsidRPr="00930E28" w:rsidRDefault="00F5050B" w:rsidP="00F5050B">
            <w:pPr>
              <w:rPr>
                <w:rFonts w:asciiTheme="minorHAnsi" w:hAnsiTheme="minorHAnsi" w:cstheme="minorHAnsi"/>
                <w:sz w:val="24"/>
                <w:szCs w:val="24"/>
              </w:rPr>
            </w:pPr>
          </w:p>
        </w:tc>
      </w:tr>
      <w:tr w:rsidR="00F5050B" w:rsidRPr="00930E28" w14:paraId="4A567A90" w14:textId="77777777" w:rsidTr="00F5050B">
        <w:trPr>
          <w:trHeight w:val="135"/>
        </w:trPr>
        <w:tc>
          <w:tcPr>
            <w:tcW w:w="534" w:type="dxa"/>
          </w:tcPr>
          <w:p w14:paraId="57C80092"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4</w:t>
            </w:r>
          </w:p>
        </w:tc>
        <w:tc>
          <w:tcPr>
            <w:tcW w:w="2414" w:type="dxa"/>
          </w:tcPr>
          <w:p w14:paraId="2ECAD388"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tombol login</w:t>
            </w:r>
          </w:p>
        </w:tc>
        <w:tc>
          <w:tcPr>
            <w:tcW w:w="5713" w:type="dxa"/>
          </w:tcPr>
          <w:p w14:paraId="3621D0DD" w14:textId="77777777" w:rsidR="00F5050B" w:rsidRPr="00930E28" w:rsidRDefault="00F5050B" w:rsidP="00F5050B">
            <w:pPr>
              <w:rPr>
                <w:rFonts w:asciiTheme="minorHAnsi" w:hAnsiTheme="minorHAnsi" w:cstheme="minorHAnsi"/>
                <w:sz w:val="24"/>
                <w:szCs w:val="24"/>
              </w:rPr>
            </w:pPr>
          </w:p>
        </w:tc>
      </w:tr>
      <w:tr w:rsidR="00F5050B" w:rsidRPr="00930E28" w14:paraId="06060B0A" w14:textId="77777777" w:rsidTr="00F5050B">
        <w:trPr>
          <w:trHeight w:val="135"/>
        </w:trPr>
        <w:tc>
          <w:tcPr>
            <w:tcW w:w="534" w:type="dxa"/>
          </w:tcPr>
          <w:p w14:paraId="72A8BCB4"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4</w:t>
            </w:r>
          </w:p>
        </w:tc>
        <w:tc>
          <w:tcPr>
            <w:tcW w:w="2414" w:type="dxa"/>
          </w:tcPr>
          <w:p w14:paraId="4E5C2FCA" w14:textId="77777777" w:rsidR="00F5050B" w:rsidRPr="00930E28" w:rsidRDefault="00F5050B" w:rsidP="00F5050B">
            <w:pPr>
              <w:rPr>
                <w:rFonts w:asciiTheme="minorHAnsi" w:hAnsiTheme="minorHAnsi" w:cstheme="minorHAnsi"/>
                <w:sz w:val="24"/>
                <w:szCs w:val="24"/>
              </w:rPr>
            </w:pPr>
          </w:p>
        </w:tc>
        <w:tc>
          <w:tcPr>
            <w:tcW w:w="5713" w:type="dxa"/>
          </w:tcPr>
          <w:p w14:paraId="41A22F8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akan memunculkan halaman sebagai dosen reviewer</w:t>
            </w:r>
          </w:p>
        </w:tc>
      </w:tr>
      <w:tr w:rsidR="00F5050B" w:rsidRPr="00930E28" w14:paraId="6FD47769" w14:textId="77777777" w:rsidTr="00F5050B">
        <w:trPr>
          <w:trHeight w:val="135"/>
        </w:trPr>
        <w:tc>
          <w:tcPr>
            <w:tcW w:w="8661" w:type="dxa"/>
            <w:gridSpan w:val="3"/>
          </w:tcPr>
          <w:p w14:paraId="30E22C91"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rPr>
              <w:lastRenderedPageBreak/>
              <w:t>Skenario Alternatif</w:t>
            </w:r>
          </w:p>
        </w:tc>
      </w:tr>
      <w:tr w:rsidR="00F5050B" w:rsidRPr="00930E28" w14:paraId="674FFBBD" w14:textId="77777777" w:rsidTr="00F5050B">
        <w:trPr>
          <w:trHeight w:val="135"/>
        </w:trPr>
        <w:tc>
          <w:tcPr>
            <w:tcW w:w="534" w:type="dxa"/>
          </w:tcPr>
          <w:p w14:paraId="44F5F4F3"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2AC2E738"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rPr>
              <w:t>Pengguna memilih dan klik tombol login</w:t>
            </w:r>
          </w:p>
        </w:tc>
        <w:tc>
          <w:tcPr>
            <w:tcW w:w="5713" w:type="dxa"/>
          </w:tcPr>
          <w:p w14:paraId="122D1A20" w14:textId="77777777" w:rsidR="00F5050B" w:rsidRPr="00930E28" w:rsidRDefault="00F5050B" w:rsidP="00F5050B">
            <w:pPr>
              <w:rPr>
                <w:rFonts w:asciiTheme="minorHAnsi" w:hAnsiTheme="minorHAnsi" w:cstheme="minorHAnsi"/>
                <w:sz w:val="24"/>
                <w:szCs w:val="24"/>
                <w:lang w:val="id-ID"/>
              </w:rPr>
            </w:pPr>
          </w:p>
        </w:tc>
      </w:tr>
      <w:tr w:rsidR="00F5050B" w:rsidRPr="00930E28" w14:paraId="70112850" w14:textId="77777777" w:rsidTr="00F5050B">
        <w:trPr>
          <w:trHeight w:val="135"/>
        </w:trPr>
        <w:tc>
          <w:tcPr>
            <w:tcW w:w="534" w:type="dxa"/>
          </w:tcPr>
          <w:p w14:paraId="027971C2" w14:textId="77777777" w:rsidR="00F5050B" w:rsidRPr="00930E28" w:rsidRDefault="00F5050B" w:rsidP="00F5050B">
            <w:pPr>
              <w:jc w:val="center"/>
              <w:rPr>
                <w:rFonts w:asciiTheme="minorHAnsi" w:hAnsiTheme="minorHAnsi" w:cstheme="minorHAnsi"/>
                <w:sz w:val="24"/>
                <w:szCs w:val="24"/>
              </w:rPr>
            </w:pPr>
          </w:p>
        </w:tc>
        <w:tc>
          <w:tcPr>
            <w:tcW w:w="2414" w:type="dxa"/>
          </w:tcPr>
          <w:p w14:paraId="080DC8C4" w14:textId="77777777" w:rsidR="00F5050B" w:rsidRPr="00930E28" w:rsidRDefault="00F5050B" w:rsidP="00F5050B">
            <w:pPr>
              <w:rPr>
                <w:rFonts w:asciiTheme="minorHAnsi" w:hAnsiTheme="minorHAnsi" w:cstheme="minorHAnsi"/>
                <w:sz w:val="24"/>
                <w:szCs w:val="24"/>
              </w:rPr>
            </w:pPr>
          </w:p>
        </w:tc>
        <w:tc>
          <w:tcPr>
            <w:tcW w:w="5713" w:type="dxa"/>
          </w:tcPr>
          <w:p w14:paraId="13DBBDE8"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Sistem tidak merespon dan tidak menampilkan halaman yang diinginkan oleh </w:t>
            </w:r>
            <w:proofErr w:type="gramStart"/>
            <w:r w:rsidRPr="00930E28">
              <w:rPr>
                <w:rFonts w:asciiTheme="minorHAnsi" w:hAnsiTheme="minorHAnsi" w:cstheme="minorHAnsi"/>
                <w:sz w:val="24"/>
                <w:szCs w:val="24"/>
              </w:rPr>
              <w:t>pengguna .</w:t>
            </w:r>
            <w:proofErr w:type="gramEnd"/>
          </w:p>
        </w:tc>
      </w:tr>
    </w:tbl>
    <w:p w14:paraId="5D447B1C" w14:textId="77777777" w:rsidR="00F5050B" w:rsidRPr="00930E28" w:rsidRDefault="00F5050B" w:rsidP="00F5050B">
      <w:pPr>
        <w:rPr>
          <w:sz w:val="24"/>
          <w:szCs w:val="24"/>
        </w:rPr>
      </w:pPr>
    </w:p>
    <w:tbl>
      <w:tblPr>
        <w:tblStyle w:val="TableGrid"/>
        <w:tblW w:w="8661" w:type="dxa"/>
        <w:tblLook w:val="04A0" w:firstRow="1" w:lastRow="0" w:firstColumn="1" w:lastColumn="0" w:noHBand="0" w:noVBand="1"/>
      </w:tblPr>
      <w:tblGrid>
        <w:gridCol w:w="559"/>
        <w:gridCol w:w="2408"/>
        <w:gridCol w:w="5694"/>
      </w:tblGrid>
      <w:tr w:rsidR="00F5050B" w:rsidRPr="00930E28" w14:paraId="6FEBB765" w14:textId="77777777" w:rsidTr="00F5050B">
        <w:tc>
          <w:tcPr>
            <w:tcW w:w="534" w:type="dxa"/>
          </w:tcPr>
          <w:p w14:paraId="2733D4F0"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0A7CC705"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31</w:t>
            </w:r>
          </w:p>
        </w:tc>
      </w:tr>
      <w:tr w:rsidR="00F5050B" w:rsidRPr="00930E28" w14:paraId="5EDC7826" w14:textId="77777777" w:rsidTr="00F5050B">
        <w:tc>
          <w:tcPr>
            <w:tcW w:w="2948" w:type="dxa"/>
            <w:gridSpan w:val="2"/>
          </w:tcPr>
          <w:p w14:paraId="40E7A0D1"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111146F9"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Login</w:t>
            </w:r>
          </w:p>
        </w:tc>
      </w:tr>
      <w:tr w:rsidR="00F5050B" w:rsidRPr="00930E28" w14:paraId="17392E1A" w14:textId="77777777" w:rsidTr="00F5050B">
        <w:trPr>
          <w:trHeight w:val="70"/>
        </w:trPr>
        <w:tc>
          <w:tcPr>
            <w:tcW w:w="2948" w:type="dxa"/>
            <w:gridSpan w:val="2"/>
          </w:tcPr>
          <w:p w14:paraId="4AFA44C3"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7E2CC973"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Dosen reviewer</w:t>
            </w:r>
          </w:p>
        </w:tc>
      </w:tr>
      <w:tr w:rsidR="00F5050B" w:rsidRPr="00930E28" w14:paraId="07180F4D" w14:textId="77777777" w:rsidTr="00F5050B">
        <w:trPr>
          <w:trHeight w:val="70"/>
        </w:trPr>
        <w:tc>
          <w:tcPr>
            <w:tcW w:w="2948" w:type="dxa"/>
            <w:gridSpan w:val="2"/>
          </w:tcPr>
          <w:p w14:paraId="07AA4F86"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Deskripsi</w:t>
            </w:r>
          </w:p>
        </w:tc>
        <w:tc>
          <w:tcPr>
            <w:tcW w:w="5713" w:type="dxa"/>
          </w:tcPr>
          <w:p w14:paraId="2BB98460"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aktor akan memasuki halaman utama tetapi sebelum itu harus diverifikasi terlebih dahulu melalui login</w:t>
            </w:r>
          </w:p>
        </w:tc>
      </w:tr>
      <w:tr w:rsidR="00F5050B" w:rsidRPr="00930E28" w14:paraId="5B966CBD" w14:textId="77777777" w:rsidTr="00F5050B">
        <w:trPr>
          <w:trHeight w:val="70"/>
        </w:trPr>
        <w:tc>
          <w:tcPr>
            <w:tcW w:w="2948" w:type="dxa"/>
            <w:gridSpan w:val="2"/>
          </w:tcPr>
          <w:p w14:paraId="410FA7D5"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Pre-condition</w:t>
            </w:r>
          </w:p>
        </w:tc>
        <w:tc>
          <w:tcPr>
            <w:tcW w:w="5713" w:type="dxa"/>
          </w:tcPr>
          <w:p w14:paraId="10A66C53"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Aktor ingin</w:t>
            </w:r>
            <w:r w:rsidRPr="00930E28">
              <w:rPr>
                <w:rFonts w:asciiTheme="minorHAnsi" w:hAnsiTheme="minorHAnsi" w:cstheme="minorHAnsi"/>
                <w:sz w:val="24"/>
                <w:szCs w:val="24"/>
              </w:rPr>
              <w:t xml:space="preserve"> masuk halaman utama</w:t>
            </w:r>
          </w:p>
        </w:tc>
      </w:tr>
      <w:tr w:rsidR="00F5050B" w:rsidRPr="00930E28" w14:paraId="39B0B53B" w14:textId="77777777" w:rsidTr="00F5050B">
        <w:trPr>
          <w:trHeight w:val="70"/>
        </w:trPr>
        <w:tc>
          <w:tcPr>
            <w:tcW w:w="2948" w:type="dxa"/>
            <w:gridSpan w:val="2"/>
          </w:tcPr>
          <w:p w14:paraId="34D67E87"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Post-condition</w:t>
            </w:r>
          </w:p>
        </w:tc>
        <w:tc>
          <w:tcPr>
            <w:tcW w:w="5713" w:type="dxa"/>
          </w:tcPr>
          <w:p w14:paraId="23C0E227"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telah </w:t>
            </w:r>
            <w:r w:rsidRPr="00930E28">
              <w:rPr>
                <w:rFonts w:asciiTheme="minorHAnsi" w:hAnsiTheme="minorHAnsi" w:cstheme="minorHAnsi"/>
                <w:sz w:val="24"/>
                <w:szCs w:val="24"/>
              </w:rPr>
              <w:t>masuk halaman utama</w:t>
            </w:r>
          </w:p>
        </w:tc>
      </w:tr>
      <w:tr w:rsidR="00F5050B" w:rsidRPr="00930E28" w14:paraId="742275AE" w14:textId="77777777" w:rsidTr="00F5050B">
        <w:trPr>
          <w:trHeight w:val="70"/>
        </w:trPr>
        <w:tc>
          <w:tcPr>
            <w:tcW w:w="8661" w:type="dxa"/>
            <w:gridSpan w:val="3"/>
          </w:tcPr>
          <w:p w14:paraId="4B2561B7"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603E657C" w14:textId="77777777" w:rsidTr="00F5050B">
        <w:trPr>
          <w:trHeight w:val="135"/>
        </w:trPr>
        <w:tc>
          <w:tcPr>
            <w:tcW w:w="534" w:type="dxa"/>
          </w:tcPr>
          <w:p w14:paraId="690989FF"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2414" w:type="dxa"/>
          </w:tcPr>
          <w:p w14:paraId="2DFFEA28"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4DC6D74C"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5A032BCA" w14:textId="77777777" w:rsidTr="00F5050B">
        <w:trPr>
          <w:trHeight w:val="135"/>
        </w:trPr>
        <w:tc>
          <w:tcPr>
            <w:tcW w:w="534" w:type="dxa"/>
          </w:tcPr>
          <w:p w14:paraId="54C82EF2"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1EBDDF25"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membuka aplikas FinPro</w:t>
            </w:r>
          </w:p>
        </w:tc>
        <w:tc>
          <w:tcPr>
            <w:tcW w:w="5713" w:type="dxa"/>
          </w:tcPr>
          <w:p w14:paraId="75265120" w14:textId="77777777" w:rsidR="00F5050B" w:rsidRPr="00930E28" w:rsidRDefault="00F5050B" w:rsidP="00F5050B">
            <w:pPr>
              <w:jc w:val="center"/>
              <w:rPr>
                <w:rFonts w:asciiTheme="minorHAnsi" w:hAnsiTheme="minorHAnsi" w:cstheme="minorHAnsi"/>
                <w:sz w:val="24"/>
                <w:szCs w:val="24"/>
                <w:lang w:val="id-ID"/>
              </w:rPr>
            </w:pPr>
          </w:p>
        </w:tc>
      </w:tr>
      <w:tr w:rsidR="00F5050B" w:rsidRPr="00930E28" w14:paraId="4F4CEDD9" w14:textId="77777777" w:rsidTr="00F5050B">
        <w:trPr>
          <w:trHeight w:val="135"/>
        </w:trPr>
        <w:tc>
          <w:tcPr>
            <w:tcW w:w="534" w:type="dxa"/>
          </w:tcPr>
          <w:p w14:paraId="46B3C544"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2</w:t>
            </w:r>
          </w:p>
        </w:tc>
        <w:tc>
          <w:tcPr>
            <w:tcW w:w="2414" w:type="dxa"/>
          </w:tcPr>
          <w:p w14:paraId="79A39638" w14:textId="77777777" w:rsidR="00F5050B" w:rsidRPr="00930E28" w:rsidRDefault="00F5050B" w:rsidP="00F5050B">
            <w:pPr>
              <w:jc w:val="center"/>
              <w:rPr>
                <w:rFonts w:asciiTheme="minorHAnsi" w:hAnsiTheme="minorHAnsi" w:cstheme="minorHAnsi"/>
                <w:sz w:val="24"/>
                <w:szCs w:val="24"/>
              </w:rPr>
            </w:pPr>
          </w:p>
        </w:tc>
        <w:tc>
          <w:tcPr>
            <w:tcW w:w="5713" w:type="dxa"/>
          </w:tcPr>
          <w:p w14:paraId="13C6DE5A"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dengan menampilkan form login dan juga memunculkan kategori posisi</w:t>
            </w:r>
          </w:p>
        </w:tc>
      </w:tr>
      <w:tr w:rsidR="00F5050B" w:rsidRPr="00930E28" w14:paraId="7244B538" w14:textId="77777777" w:rsidTr="00F5050B">
        <w:trPr>
          <w:trHeight w:val="135"/>
        </w:trPr>
        <w:tc>
          <w:tcPr>
            <w:tcW w:w="534" w:type="dxa"/>
          </w:tcPr>
          <w:p w14:paraId="554D7ECA"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3</w:t>
            </w:r>
          </w:p>
        </w:tc>
        <w:tc>
          <w:tcPr>
            <w:tcW w:w="2414" w:type="dxa"/>
          </w:tcPr>
          <w:p w14:paraId="1905E6DF"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Pengguna memilih dan klik kategori posisi dosen penguji dan mengisi form login tersebut </w:t>
            </w:r>
          </w:p>
        </w:tc>
        <w:tc>
          <w:tcPr>
            <w:tcW w:w="5713" w:type="dxa"/>
          </w:tcPr>
          <w:p w14:paraId="1276CA89" w14:textId="77777777" w:rsidR="00F5050B" w:rsidRPr="00930E28" w:rsidRDefault="00F5050B" w:rsidP="00F5050B">
            <w:pPr>
              <w:rPr>
                <w:rFonts w:asciiTheme="minorHAnsi" w:hAnsiTheme="minorHAnsi" w:cstheme="minorHAnsi"/>
                <w:sz w:val="24"/>
                <w:szCs w:val="24"/>
              </w:rPr>
            </w:pPr>
          </w:p>
        </w:tc>
      </w:tr>
      <w:tr w:rsidR="00F5050B" w:rsidRPr="00930E28" w14:paraId="5A9711FD" w14:textId="77777777" w:rsidTr="00F5050B">
        <w:trPr>
          <w:trHeight w:val="135"/>
        </w:trPr>
        <w:tc>
          <w:tcPr>
            <w:tcW w:w="534" w:type="dxa"/>
          </w:tcPr>
          <w:p w14:paraId="50E9222C"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4</w:t>
            </w:r>
          </w:p>
        </w:tc>
        <w:tc>
          <w:tcPr>
            <w:tcW w:w="2414" w:type="dxa"/>
          </w:tcPr>
          <w:p w14:paraId="1AD0E381"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tombol login</w:t>
            </w:r>
          </w:p>
        </w:tc>
        <w:tc>
          <w:tcPr>
            <w:tcW w:w="5713" w:type="dxa"/>
          </w:tcPr>
          <w:p w14:paraId="5AB48675" w14:textId="77777777" w:rsidR="00F5050B" w:rsidRPr="00930E28" w:rsidRDefault="00F5050B" w:rsidP="00F5050B">
            <w:pPr>
              <w:rPr>
                <w:rFonts w:asciiTheme="minorHAnsi" w:hAnsiTheme="minorHAnsi" w:cstheme="minorHAnsi"/>
                <w:sz w:val="24"/>
                <w:szCs w:val="24"/>
              </w:rPr>
            </w:pPr>
          </w:p>
        </w:tc>
      </w:tr>
      <w:tr w:rsidR="00F5050B" w:rsidRPr="00930E28" w14:paraId="66117087" w14:textId="77777777" w:rsidTr="00F5050B">
        <w:trPr>
          <w:trHeight w:val="135"/>
        </w:trPr>
        <w:tc>
          <w:tcPr>
            <w:tcW w:w="534" w:type="dxa"/>
          </w:tcPr>
          <w:p w14:paraId="709A0ECB"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4</w:t>
            </w:r>
          </w:p>
        </w:tc>
        <w:tc>
          <w:tcPr>
            <w:tcW w:w="2414" w:type="dxa"/>
          </w:tcPr>
          <w:p w14:paraId="6136738F" w14:textId="77777777" w:rsidR="00F5050B" w:rsidRPr="00930E28" w:rsidRDefault="00F5050B" w:rsidP="00F5050B">
            <w:pPr>
              <w:rPr>
                <w:rFonts w:asciiTheme="minorHAnsi" w:hAnsiTheme="minorHAnsi" w:cstheme="minorHAnsi"/>
                <w:sz w:val="24"/>
                <w:szCs w:val="24"/>
              </w:rPr>
            </w:pPr>
          </w:p>
        </w:tc>
        <w:tc>
          <w:tcPr>
            <w:tcW w:w="5713" w:type="dxa"/>
          </w:tcPr>
          <w:p w14:paraId="00FC31DC"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akan memunculkan halaman sebagai dosen penguji</w:t>
            </w:r>
          </w:p>
        </w:tc>
      </w:tr>
      <w:tr w:rsidR="00F5050B" w:rsidRPr="00930E28" w14:paraId="76A7FFE7" w14:textId="77777777" w:rsidTr="00F5050B">
        <w:trPr>
          <w:trHeight w:val="135"/>
        </w:trPr>
        <w:tc>
          <w:tcPr>
            <w:tcW w:w="8661" w:type="dxa"/>
            <w:gridSpan w:val="3"/>
          </w:tcPr>
          <w:p w14:paraId="4616E04F"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rPr>
              <w:t>Skenario Alternatif</w:t>
            </w:r>
          </w:p>
        </w:tc>
      </w:tr>
      <w:tr w:rsidR="00F5050B" w:rsidRPr="00930E28" w14:paraId="24F69199" w14:textId="77777777" w:rsidTr="00F5050B">
        <w:trPr>
          <w:trHeight w:val="135"/>
        </w:trPr>
        <w:tc>
          <w:tcPr>
            <w:tcW w:w="534" w:type="dxa"/>
          </w:tcPr>
          <w:p w14:paraId="26112C84"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7BE5977F"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rPr>
              <w:t>Pengguna memilih dan klik tombol login</w:t>
            </w:r>
          </w:p>
        </w:tc>
        <w:tc>
          <w:tcPr>
            <w:tcW w:w="5713" w:type="dxa"/>
          </w:tcPr>
          <w:p w14:paraId="31F1D148" w14:textId="77777777" w:rsidR="00F5050B" w:rsidRPr="00930E28" w:rsidRDefault="00F5050B" w:rsidP="00F5050B">
            <w:pPr>
              <w:rPr>
                <w:rFonts w:asciiTheme="minorHAnsi" w:hAnsiTheme="minorHAnsi" w:cstheme="minorHAnsi"/>
                <w:sz w:val="24"/>
                <w:szCs w:val="24"/>
                <w:lang w:val="id-ID"/>
              </w:rPr>
            </w:pPr>
          </w:p>
        </w:tc>
      </w:tr>
      <w:tr w:rsidR="00F5050B" w:rsidRPr="00930E28" w14:paraId="3E5E02D5" w14:textId="77777777" w:rsidTr="00F5050B">
        <w:trPr>
          <w:trHeight w:val="135"/>
        </w:trPr>
        <w:tc>
          <w:tcPr>
            <w:tcW w:w="534" w:type="dxa"/>
          </w:tcPr>
          <w:p w14:paraId="223C5747" w14:textId="77777777" w:rsidR="00F5050B" w:rsidRPr="00930E28" w:rsidRDefault="00F5050B" w:rsidP="00F5050B">
            <w:pPr>
              <w:jc w:val="center"/>
              <w:rPr>
                <w:rFonts w:asciiTheme="minorHAnsi" w:hAnsiTheme="minorHAnsi" w:cstheme="minorHAnsi"/>
                <w:sz w:val="24"/>
                <w:szCs w:val="24"/>
              </w:rPr>
            </w:pPr>
          </w:p>
        </w:tc>
        <w:tc>
          <w:tcPr>
            <w:tcW w:w="2414" w:type="dxa"/>
          </w:tcPr>
          <w:p w14:paraId="7FECF736" w14:textId="77777777" w:rsidR="00F5050B" w:rsidRPr="00930E28" w:rsidRDefault="00F5050B" w:rsidP="00F5050B">
            <w:pPr>
              <w:rPr>
                <w:rFonts w:asciiTheme="minorHAnsi" w:hAnsiTheme="minorHAnsi" w:cstheme="minorHAnsi"/>
                <w:sz w:val="24"/>
                <w:szCs w:val="24"/>
              </w:rPr>
            </w:pPr>
          </w:p>
        </w:tc>
        <w:tc>
          <w:tcPr>
            <w:tcW w:w="5713" w:type="dxa"/>
          </w:tcPr>
          <w:p w14:paraId="40D4CA34"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Sistem tidak merespon dan tidak menampilkan halaman yang diinginkan oleh </w:t>
            </w:r>
            <w:proofErr w:type="gramStart"/>
            <w:r w:rsidRPr="00930E28">
              <w:rPr>
                <w:rFonts w:asciiTheme="minorHAnsi" w:hAnsiTheme="minorHAnsi" w:cstheme="minorHAnsi"/>
                <w:sz w:val="24"/>
                <w:szCs w:val="24"/>
              </w:rPr>
              <w:t>pengguna .</w:t>
            </w:r>
            <w:proofErr w:type="gramEnd"/>
          </w:p>
        </w:tc>
      </w:tr>
    </w:tbl>
    <w:p w14:paraId="379F8C55" w14:textId="77777777" w:rsidR="00F5050B" w:rsidRPr="00930E28" w:rsidRDefault="00F5050B" w:rsidP="00F5050B">
      <w:pPr>
        <w:rPr>
          <w:sz w:val="24"/>
          <w:szCs w:val="24"/>
        </w:rPr>
      </w:pPr>
    </w:p>
    <w:tbl>
      <w:tblPr>
        <w:tblStyle w:val="TableGrid"/>
        <w:tblW w:w="8661" w:type="dxa"/>
        <w:tblLook w:val="04A0" w:firstRow="1" w:lastRow="0" w:firstColumn="1" w:lastColumn="0" w:noHBand="0" w:noVBand="1"/>
      </w:tblPr>
      <w:tblGrid>
        <w:gridCol w:w="559"/>
        <w:gridCol w:w="2409"/>
        <w:gridCol w:w="5693"/>
      </w:tblGrid>
      <w:tr w:rsidR="00F5050B" w:rsidRPr="00930E28" w14:paraId="44014B2E" w14:textId="77777777" w:rsidTr="00F5050B">
        <w:tc>
          <w:tcPr>
            <w:tcW w:w="534" w:type="dxa"/>
          </w:tcPr>
          <w:p w14:paraId="7ED76261"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8127" w:type="dxa"/>
            <w:gridSpan w:val="2"/>
          </w:tcPr>
          <w:p w14:paraId="27E62AB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32</w:t>
            </w:r>
          </w:p>
        </w:tc>
      </w:tr>
      <w:tr w:rsidR="00F5050B" w:rsidRPr="00930E28" w14:paraId="0D0B4FC0" w14:textId="77777777" w:rsidTr="00F5050B">
        <w:tc>
          <w:tcPr>
            <w:tcW w:w="2948" w:type="dxa"/>
            <w:gridSpan w:val="2"/>
          </w:tcPr>
          <w:p w14:paraId="00ADECFF"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Nama Use Case</w:t>
            </w:r>
          </w:p>
        </w:tc>
        <w:tc>
          <w:tcPr>
            <w:tcW w:w="5713" w:type="dxa"/>
          </w:tcPr>
          <w:p w14:paraId="2B69987A"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Login</w:t>
            </w:r>
          </w:p>
        </w:tc>
      </w:tr>
      <w:tr w:rsidR="00F5050B" w:rsidRPr="00930E28" w14:paraId="0669F870" w14:textId="77777777" w:rsidTr="00F5050B">
        <w:trPr>
          <w:trHeight w:val="70"/>
        </w:trPr>
        <w:tc>
          <w:tcPr>
            <w:tcW w:w="2948" w:type="dxa"/>
            <w:gridSpan w:val="2"/>
          </w:tcPr>
          <w:p w14:paraId="05FF260C"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Aktor</w:t>
            </w:r>
          </w:p>
        </w:tc>
        <w:tc>
          <w:tcPr>
            <w:tcW w:w="5713" w:type="dxa"/>
          </w:tcPr>
          <w:p w14:paraId="2863596A"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Mahasiswa</w:t>
            </w:r>
          </w:p>
        </w:tc>
      </w:tr>
      <w:tr w:rsidR="00F5050B" w:rsidRPr="00930E28" w14:paraId="4389EEEB" w14:textId="77777777" w:rsidTr="00F5050B">
        <w:trPr>
          <w:trHeight w:val="70"/>
        </w:trPr>
        <w:tc>
          <w:tcPr>
            <w:tcW w:w="2948" w:type="dxa"/>
            <w:gridSpan w:val="2"/>
          </w:tcPr>
          <w:p w14:paraId="2A6C9002"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Deskripsi</w:t>
            </w:r>
          </w:p>
        </w:tc>
        <w:tc>
          <w:tcPr>
            <w:tcW w:w="5713" w:type="dxa"/>
          </w:tcPr>
          <w:p w14:paraId="21DD581C"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aktor akan memasuki halaman utama tetapi sebelum itu harus diverifikasi terlebih dahulu melalui login</w:t>
            </w:r>
          </w:p>
        </w:tc>
      </w:tr>
      <w:tr w:rsidR="00F5050B" w:rsidRPr="00930E28" w14:paraId="0D11E685" w14:textId="77777777" w:rsidTr="00F5050B">
        <w:trPr>
          <w:trHeight w:val="70"/>
        </w:trPr>
        <w:tc>
          <w:tcPr>
            <w:tcW w:w="2948" w:type="dxa"/>
            <w:gridSpan w:val="2"/>
          </w:tcPr>
          <w:p w14:paraId="1D9F8D2B"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Pre-condition</w:t>
            </w:r>
          </w:p>
        </w:tc>
        <w:tc>
          <w:tcPr>
            <w:tcW w:w="5713" w:type="dxa"/>
          </w:tcPr>
          <w:p w14:paraId="0CF77A0C"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Aktor ingin</w:t>
            </w:r>
            <w:r w:rsidRPr="00930E28">
              <w:rPr>
                <w:rFonts w:asciiTheme="minorHAnsi" w:hAnsiTheme="minorHAnsi" w:cstheme="minorHAnsi"/>
                <w:sz w:val="24"/>
                <w:szCs w:val="24"/>
              </w:rPr>
              <w:t xml:space="preserve"> masuk halaman utama</w:t>
            </w:r>
          </w:p>
        </w:tc>
      </w:tr>
      <w:tr w:rsidR="00F5050B" w:rsidRPr="00930E28" w14:paraId="0D1DFCC0" w14:textId="77777777" w:rsidTr="00F5050B">
        <w:trPr>
          <w:trHeight w:val="70"/>
        </w:trPr>
        <w:tc>
          <w:tcPr>
            <w:tcW w:w="2948" w:type="dxa"/>
            <w:gridSpan w:val="2"/>
          </w:tcPr>
          <w:p w14:paraId="02C52CB9"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lang w:val="id-ID"/>
              </w:rPr>
              <w:t>Post-condition</w:t>
            </w:r>
          </w:p>
        </w:tc>
        <w:tc>
          <w:tcPr>
            <w:tcW w:w="5713" w:type="dxa"/>
          </w:tcPr>
          <w:p w14:paraId="615175B8"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lang w:val="id-ID"/>
              </w:rPr>
              <w:t xml:space="preserve">Aktor telah </w:t>
            </w:r>
            <w:r w:rsidRPr="00930E28">
              <w:rPr>
                <w:rFonts w:asciiTheme="minorHAnsi" w:hAnsiTheme="minorHAnsi" w:cstheme="minorHAnsi"/>
                <w:sz w:val="24"/>
                <w:szCs w:val="24"/>
              </w:rPr>
              <w:t>masuk halaman utama</w:t>
            </w:r>
          </w:p>
        </w:tc>
      </w:tr>
      <w:tr w:rsidR="00F5050B" w:rsidRPr="00930E28" w14:paraId="141AFA99" w14:textId="77777777" w:rsidTr="00F5050B">
        <w:trPr>
          <w:trHeight w:val="70"/>
        </w:trPr>
        <w:tc>
          <w:tcPr>
            <w:tcW w:w="8661" w:type="dxa"/>
            <w:gridSpan w:val="3"/>
          </w:tcPr>
          <w:p w14:paraId="52760141" w14:textId="77777777" w:rsidR="00F5050B" w:rsidRPr="00930E28" w:rsidRDefault="00F5050B" w:rsidP="00F5050B">
            <w:pPr>
              <w:jc w:val="center"/>
              <w:rPr>
                <w:rFonts w:asciiTheme="minorHAnsi" w:hAnsiTheme="minorHAnsi" w:cstheme="minorHAnsi"/>
                <w:b/>
                <w:sz w:val="24"/>
                <w:szCs w:val="24"/>
                <w:lang w:val="id-ID"/>
              </w:rPr>
            </w:pPr>
            <w:r w:rsidRPr="00930E28">
              <w:rPr>
                <w:rFonts w:asciiTheme="minorHAnsi" w:hAnsiTheme="minorHAnsi" w:cstheme="minorHAnsi"/>
                <w:b/>
                <w:sz w:val="24"/>
                <w:szCs w:val="24"/>
                <w:lang w:val="id-ID"/>
              </w:rPr>
              <w:t>Skenario Normal</w:t>
            </w:r>
          </w:p>
        </w:tc>
      </w:tr>
      <w:tr w:rsidR="00F5050B" w:rsidRPr="00930E28" w14:paraId="2AB589CF" w14:textId="77777777" w:rsidTr="00F5050B">
        <w:trPr>
          <w:trHeight w:val="135"/>
        </w:trPr>
        <w:tc>
          <w:tcPr>
            <w:tcW w:w="534" w:type="dxa"/>
          </w:tcPr>
          <w:p w14:paraId="6A0C8D35"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No.</w:t>
            </w:r>
          </w:p>
        </w:tc>
        <w:tc>
          <w:tcPr>
            <w:tcW w:w="2414" w:type="dxa"/>
          </w:tcPr>
          <w:p w14:paraId="7E920AFC"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Aksi Aktor</w:t>
            </w:r>
          </w:p>
        </w:tc>
        <w:tc>
          <w:tcPr>
            <w:tcW w:w="5713" w:type="dxa"/>
          </w:tcPr>
          <w:p w14:paraId="43BC527E" w14:textId="77777777" w:rsidR="00F5050B" w:rsidRPr="00930E28" w:rsidRDefault="00F5050B" w:rsidP="00F5050B">
            <w:pPr>
              <w:jc w:val="center"/>
              <w:rPr>
                <w:rFonts w:asciiTheme="minorHAnsi" w:hAnsiTheme="minorHAnsi" w:cstheme="minorHAnsi"/>
                <w:sz w:val="24"/>
                <w:szCs w:val="24"/>
                <w:lang w:val="id-ID"/>
              </w:rPr>
            </w:pPr>
            <w:r w:rsidRPr="00930E28">
              <w:rPr>
                <w:rFonts w:asciiTheme="minorHAnsi" w:hAnsiTheme="minorHAnsi" w:cstheme="minorHAnsi"/>
                <w:sz w:val="24"/>
                <w:szCs w:val="24"/>
                <w:lang w:val="id-ID"/>
              </w:rPr>
              <w:t>Reaksi sistem</w:t>
            </w:r>
          </w:p>
        </w:tc>
      </w:tr>
      <w:tr w:rsidR="00F5050B" w:rsidRPr="00930E28" w14:paraId="3497AB8A" w14:textId="77777777" w:rsidTr="00F5050B">
        <w:trPr>
          <w:trHeight w:val="135"/>
        </w:trPr>
        <w:tc>
          <w:tcPr>
            <w:tcW w:w="534" w:type="dxa"/>
          </w:tcPr>
          <w:p w14:paraId="1174A278"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lastRenderedPageBreak/>
              <w:t>1</w:t>
            </w:r>
          </w:p>
        </w:tc>
        <w:tc>
          <w:tcPr>
            <w:tcW w:w="2414" w:type="dxa"/>
          </w:tcPr>
          <w:p w14:paraId="42898805"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membuka aplikas FinPro</w:t>
            </w:r>
          </w:p>
        </w:tc>
        <w:tc>
          <w:tcPr>
            <w:tcW w:w="5713" w:type="dxa"/>
          </w:tcPr>
          <w:p w14:paraId="31340B06" w14:textId="77777777" w:rsidR="00F5050B" w:rsidRPr="00930E28" w:rsidRDefault="00F5050B" w:rsidP="00F5050B">
            <w:pPr>
              <w:jc w:val="center"/>
              <w:rPr>
                <w:rFonts w:asciiTheme="minorHAnsi" w:hAnsiTheme="minorHAnsi" w:cstheme="minorHAnsi"/>
                <w:sz w:val="24"/>
                <w:szCs w:val="24"/>
                <w:lang w:val="id-ID"/>
              </w:rPr>
            </w:pPr>
          </w:p>
        </w:tc>
      </w:tr>
      <w:tr w:rsidR="00F5050B" w:rsidRPr="00930E28" w14:paraId="3DD788D7" w14:textId="77777777" w:rsidTr="00F5050B">
        <w:trPr>
          <w:trHeight w:val="135"/>
        </w:trPr>
        <w:tc>
          <w:tcPr>
            <w:tcW w:w="534" w:type="dxa"/>
          </w:tcPr>
          <w:p w14:paraId="399C961D"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2</w:t>
            </w:r>
          </w:p>
        </w:tc>
        <w:tc>
          <w:tcPr>
            <w:tcW w:w="2414" w:type="dxa"/>
          </w:tcPr>
          <w:p w14:paraId="4737AD3A" w14:textId="77777777" w:rsidR="00F5050B" w:rsidRPr="00930E28" w:rsidRDefault="00F5050B" w:rsidP="00F5050B">
            <w:pPr>
              <w:jc w:val="center"/>
              <w:rPr>
                <w:rFonts w:asciiTheme="minorHAnsi" w:hAnsiTheme="minorHAnsi" w:cstheme="minorHAnsi"/>
                <w:sz w:val="24"/>
                <w:szCs w:val="24"/>
              </w:rPr>
            </w:pPr>
          </w:p>
        </w:tc>
        <w:tc>
          <w:tcPr>
            <w:tcW w:w="5713" w:type="dxa"/>
          </w:tcPr>
          <w:p w14:paraId="3DFD69F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dengan menampilkan form login dan juga memunculkan kategori posisi</w:t>
            </w:r>
          </w:p>
        </w:tc>
      </w:tr>
      <w:tr w:rsidR="00F5050B" w:rsidRPr="00930E28" w14:paraId="5009BB22" w14:textId="77777777" w:rsidTr="00F5050B">
        <w:trPr>
          <w:trHeight w:val="135"/>
        </w:trPr>
        <w:tc>
          <w:tcPr>
            <w:tcW w:w="534" w:type="dxa"/>
          </w:tcPr>
          <w:p w14:paraId="10A984F6"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3</w:t>
            </w:r>
          </w:p>
        </w:tc>
        <w:tc>
          <w:tcPr>
            <w:tcW w:w="2414" w:type="dxa"/>
          </w:tcPr>
          <w:p w14:paraId="525E9793"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Pengguna memilih dan klik kategori posisi mahasiswa dan mengisi form login tersebut </w:t>
            </w:r>
          </w:p>
        </w:tc>
        <w:tc>
          <w:tcPr>
            <w:tcW w:w="5713" w:type="dxa"/>
          </w:tcPr>
          <w:p w14:paraId="11E9C3D0" w14:textId="77777777" w:rsidR="00F5050B" w:rsidRPr="00930E28" w:rsidRDefault="00F5050B" w:rsidP="00F5050B">
            <w:pPr>
              <w:rPr>
                <w:rFonts w:asciiTheme="minorHAnsi" w:hAnsiTheme="minorHAnsi" w:cstheme="minorHAnsi"/>
                <w:sz w:val="24"/>
                <w:szCs w:val="24"/>
              </w:rPr>
            </w:pPr>
          </w:p>
        </w:tc>
      </w:tr>
      <w:tr w:rsidR="00F5050B" w:rsidRPr="00930E28" w14:paraId="597927F4" w14:textId="77777777" w:rsidTr="00F5050B">
        <w:trPr>
          <w:trHeight w:val="135"/>
        </w:trPr>
        <w:tc>
          <w:tcPr>
            <w:tcW w:w="534" w:type="dxa"/>
          </w:tcPr>
          <w:p w14:paraId="205CE683"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4</w:t>
            </w:r>
          </w:p>
        </w:tc>
        <w:tc>
          <w:tcPr>
            <w:tcW w:w="2414" w:type="dxa"/>
          </w:tcPr>
          <w:p w14:paraId="2703FD4B"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Pengguna memilih dan klik tombol login</w:t>
            </w:r>
          </w:p>
        </w:tc>
        <w:tc>
          <w:tcPr>
            <w:tcW w:w="5713" w:type="dxa"/>
          </w:tcPr>
          <w:p w14:paraId="5F18E795" w14:textId="77777777" w:rsidR="00F5050B" w:rsidRPr="00930E28" w:rsidRDefault="00F5050B" w:rsidP="00F5050B">
            <w:pPr>
              <w:rPr>
                <w:rFonts w:asciiTheme="minorHAnsi" w:hAnsiTheme="minorHAnsi" w:cstheme="minorHAnsi"/>
                <w:sz w:val="24"/>
                <w:szCs w:val="24"/>
              </w:rPr>
            </w:pPr>
          </w:p>
        </w:tc>
      </w:tr>
      <w:tr w:rsidR="00F5050B" w:rsidRPr="00930E28" w14:paraId="6DE5BAF7" w14:textId="77777777" w:rsidTr="00F5050B">
        <w:trPr>
          <w:trHeight w:val="135"/>
        </w:trPr>
        <w:tc>
          <w:tcPr>
            <w:tcW w:w="534" w:type="dxa"/>
          </w:tcPr>
          <w:p w14:paraId="17FE99E7"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4</w:t>
            </w:r>
          </w:p>
        </w:tc>
        <w:tc>
          <w:tcPr>
            <w:tcW w:w="2414" w:type="dxa"/>
          </w:tcPr>
          <w:p w14:paraId="1D62F9BA" w14:textId="77777777" w:rsidR="00F5050B" w:rsidRPr="00930E28" w:rsidRDefault="00F5050B" w:rsidP="00F5050B">
            <w:pPr>
              <w:rPr>
                <w:rFonts w:asciiTheme="minorHAnsi" w:hAnsiTheme="minorHAnsi" w:cstheme="minorHAnsi"/>
                <w:sz w:val="24"/>
                <w:szCs w:val="24"/>
              </w:rPr>
            </w:pPr>
          </w:p>
        </w:tc>
        <w:tc>
          <w:tcPr>
            <w:tcW w:w="5713" w:type="dxa"/>
          </w:tcPr>
          <w:p w14:paraId="791320FE"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Sistem akan merespon dan akan memunculkan halaman sebagai mahasiswa</w:t>
            </w:r>
          </w:p>
        </w:tc>
      </w:tr>
      <w:tr w:rsidR="00F5050B" w:rsidRPr="00930E28" w14:paraId="0E00F74E" w14:textId="77777777" w:rsidTr="00F5050B">
        <w:trPr>
          <w:trHeight w:val="135"/>
        </w:trPr>
        <w:tc>
          <w:tcPr>
            <w:tcW w:w="8661" w:type="dxa"/>
            <w:gridSpan w:val="3"/>
          </w:tcPr>
          <w:p w14:paraId="214277F7" w14:textId="77777777" w:rsidR="00F5050B" w:rsidRPr="00930E28" w:rsidRDefault="00F5050B" w:rsidP="00F5050B">
            <w:pPr>
              <w:jc w:val="center"/>
              <w:rPr>
                <w:rFonts w:asciiTheme="minorHAnsi" w:hAnsiTheme="minorHAnsi" w:cstheme="minorHAnsi"/>
                <w:b/>
                <w:sz w:val="24"/>
                <w:szCs w:val="24"/>
              </w:rPr>
            </w:pPr>
            <w:r w:rsidRPr="00930E28">
              <w:rPr>
                <w:rFonts w:asciiTheme="minorHAnsi" w:hAnsiTheme="minorHAnsi" w:cstheme="minorHAnsi"/>
                <w:b/>
                <w:sz w:val="24"/>
                <w:szCs w:val="24"/>
              </w:rPr>
              <w:t>Skenario Alternatif</w:t>
            </w:r>
          </w:p>
        </w:tc>
      </w:tr>
      <w:tr w:rsidR="00F5050B" w:rsidRPr="00930E28" w14:paraId="0C669410" w14:textId="77777777" w:rsidTr="00F5050B">
        <w:trPr>
          <w:trHeight w:val="135"/>
        </w:trPr>
        <w:tc>
          <w:tcPr>
            <w:tcW w:w="534" w:type="dxa"/>
          </w:tcPr>
          <w:p w14:paraId="561C2421" w14:textId="77777777" w:rsidR="00F5050B" w:rsidRPr="00930E28" w:rsidRDefault="00F5050B" w:rsidP="00F5050B">
            <w:pPr>
              <w:jc w:val="center"/>
              <w:rPr>
                <w:rFonts w:asciiTheme="minorHAnsi" w:hAnsiTheme="minorHAnsi" w:cstheme="minorHAnsi"/>
                <w:sz w:val="24"/>
                <w:szCs w:val="24"/>
              </w:rPr>
            </w:pPr>
            <w:r w:rsidRPr="00930E28">
              <w:rPr>
                <w:rFonts w:asciiTheme="minorHAnsi" w:hAnsiTheme="minorHAnsi" w:cstheme="minorHAnsi"/>
                <w:sz w:val="24"/>
                <w:szCs w:val="24"/>
              </w:rPr>
              <w:t>1</w:t>
            </w:r>
          </w:p>
        </w:tc>
        <w:tc>
          <w:tcPr>
            <w:tcW w:w="2414" w:type="dxa"/>
          </w:tcPr>
          <w:p w14:paraId="10A2FA0E" w14:textId="77777777" w:rsidR="00F5050B" w:rsidRPr="00930E28" w:rsidRDefault="00F5050B" w:rsidP="00F5050B">
            <w:pPr>
              <w:rPr>
                <w:rFonts w:asciiTheme="minorHAnsi" w:hAnsiTheme="minorHAnsi" w:cstheme="minorHAnsi"/>
                <w:sz w:val="24"/>
                <w:szCs w:val="24"/>
                <w:lang w:val="id-ID"/>
              </w:rPr>
            </w:pPr>
            <w:r w:rsidRPr="00930E28">
              <w:rPr>
                <w:rFonts w:asciiTheme="minorHAnsi" w:hAnsiTheme="minorHAnsi" w:cstheme="minorHAnsi"/>
                <w:sz w:val="24"/>
                <w:szCs w:val="24"/>
              </w:rPr>
              <w:t>Pengguna memilih dan klik tombol login</w:t>
            </w:r>
          </w:p>
        </w:tc>
        <w:tc>
          <w:tcPr>
            <w:tcW w:w="5713" w:type="dxa"/>
          </w:tcPr>
          <w:p w14:paraId="575FAC6C" w14:textId="77777777" w:rsidR="00F5050B" w:rsidRPr="00930E28" w:rsidRDefault="00F5050B" w:rsidP="00F5050B">
            <w:pPr>
              <w:rPr>
                <w:rFonts w:asciiTheme="minorHAnsi" w:hAnsiTheme="minorHAnsi" w:cstheme="minorHAnsi"/>
                <w:sz w:val="24"/>
                <w:szCs w:val="24"/>
                <w:lang w:val="id-ID"/>
              </w:rPr>
            </w:pPr>
          </w:p>
        </w:tc>
      </w:tr>
      <w:tr w:rsidR="00F5050B" w:rsidRPr="00930E28" w14:paraId="2119DA03" w14:textId="77777777" w:rsidTr="00F5050B">
        <w:trPr>
          <w:trHeight w:val="135"/>
        </w:trPr>
        <w:tc>
          <w:tcPr>
            <w:tcW w:w="534" w:type="dxa"/>
          </w:tcPr>
          <w:p w14:paraId="564AE1B5" w14:textId="77777777" w:rsidR="00F5050B" w:rsidRPr="00930E28" w:rsidRDefault="00F5050B" w:rsidP="00F5050B">
            <w:pPr>
              <w:jc w:val="center"/>
              <w:rPr>
                <w:rFonts w:asciiTheme="minorHAnsi" w:hAnsiTheme="minorHAnsi" w:cstheme="minorHAnsi"/>
                <w:sz w:val="24"/>
                <w:szCs w:val="24"/>
              </w:rPr>
            </w:pPr>
          </w:p>
        </w:tc>
        <w:tc>
          <w:tcPr>
            <w:tcW w:w="2414" w:type="dxa"/>
          </w:tcPr>
          <w:p w14:paraId="11C1C9ED" w14:textId="77777777" w:rsidR="00F5050B" w:rsidRPr="00930E28" w:rsidRDefault="00F5050B" w:rsidP="00F5050B">
            <w:pPr>
              <w:rPr>
                <w:rFonts w:asciiTheme="minorHAnsi" w:hAnsiTheme="minorHAnsi" w:cstheme="minorHAnsi"/>
                <w:sz w:val="24"/>
                <w:szCs w:val="24"/>
              </w:rPr>
            </w:pPr>
          </w:p>
        </w:tc>
        <w:tc>
          <w:tcPr>
            <w:tcW w:w="5713" w:type="dxa"/>
          </w:tcPr>
          <w:p w14:paraId="526C5586" w14:textId="77777777" w:rsidR="00F5050B" w:rsidRPr="00930E28" w:rsidRDefault="00F5050B" w:rsidP="00F5050B">
            <w:pPr>
              <w:rPr>
                <w:rFonts w:asciiTheme="minorHAnsi" w:hAnsiTheme="minorHAnsi" w:cstheme="minorHAnsi"/>
                <w:sz w:val="24"/>
                <w:szCs w:val="24"/>
              </w:rPr>
            </w:pPr>
            <w:r w:rsidRPr="00930E28">
              <w:rPr>
                <w:rFonts w:asciiTheme="minorHAnsi" w:hAnsiTheme="minorHAnsi" w:cstheme="minorHAnsi"/>
                <w:sz w:val="24"/>
                <w:szCs w:val="24"/>
              </w:rPr>
              <w:t xml:space="preserve">Sistem tidak merespon dan tidak menampilkan halaman yang diinginkan oleh </w:t>
            </w:r>
            <w:proofErr w:type="gramStart"/>
            <w:r w:rsidRPr="00930E28">
              <w:rPr>
                <w:rFonts w:asciiTheme="minorHAnsi" w:hAnsiTheme="minorHAnsi" w:cstheme="minorHAnsi"/>
                <w:sz w:val="24"/>
                <w:szCs w:val="24"/>
              </w:rPr>
              <w:t>pengguna .</w:t>
            </w:r>
            <w:proofErr w:type="gramEnd"/>
          </w:p>
        </w:tc>
      </w:tr>
    </w:tbl>
    <w:p w14:paraId="77CD60E1" w14:textId="77777777" w:rsidR="00F5050B" w:rsidRPr="00930E28" w:rsidRDefault="00F5050B" w:rsidP="00F5050B">
      <w:pPr>
        <w:rPr>
          <w:sz w:val="24"/>
          <w:szCs w:val="24"/>
        </w:rPr>
      </w:pPr>
    </w:p>
    <w:p w14:paraId="3006CDB5" w14:textId="100E6A34" w:rsidR="00F5050B" w:rsidRDefault="00F5050B" w:rsidP="00F5050B">
      <w:pPr>
        <w:pStyle w:val="StyleHeading2Left"/>
        <w:numPr>
          <w:ilvl w:val="0"/>
          <w:numId w:val="0"/>
        </w:numPr>
        <w:spacing w:before="0" w:after="0" w:line="360" w:lineRule="auto"/>
        <w:outlineLvl w:val="9"/>
        <w:rPr>
          <w:rFonts w:asciiTheme="minorHAnsi" w:hAnsiTheme="minorHAnsi"/>
          <w:b w:val="0"/>
          <w:sz w:val="24"/>
          <w:szCs w:val="24"/>
          <w:lang w:val="id-ID"/>
        </w:rPr>
      </w:pPr>
    </w:p>
    <w:p w14:paraId="140D1161" w14:textId="77777777" w:rsidR="00F5050B" w:rsidRPr="00195D09" w:rsidRDefault="00F5050B" w:rsidP="00F5050B">
      <w:pPr>
        <w:pStyle w:val="StyleHeading2Left"/>
        <w:numPr>
          <w:ilvl w:val="0"/>
          <w:numId w:val="0"/>
        </w:numPr>
        <w:spacing w:before="0" w:after="0" w:line="360" w:lineRule="auto"/>
        <w:ind w:left="1440"/>
        <w:outlineLvl w:val="9"/>
        <w:rPr>
          <w:rFonts w:asciiTheme="minorHAnsi" w:hAnsiTheme="minorHAnsi"/>
          <w:b w:val="0"/>
          <w:sz w:val="24"/>
          <w:szCs w:val="24"/>
          <w:lang w:val="id-ID"/>
        </w:rPr>
      </w:pPr>
    </w:p>
    <w:p w14:paraId="758E4155" w14:textId="63324F87" w:rsidR="009E4599" w:rsidRPr="00F24E87" w:rsidRDefault="009E4599" w:rsidP="0099697F">
      <w:pPr>
        <w:pStyle w:val="StyleHeading2Left"/>
        <w:numPr>
          <w:ilvl w:val="3"/>
          <w:numId w:val="25"/>
        </w:numPr>
        <w:spacing w:before="0" w:after="0" w:line="360" w:lineRule="auto"/>
        <w:outlineLvl w:val="9"/>
        <w:rPr>
          <w:rFonts w:asciiTheme="minorHAnsi" w:hAnsiTheme="minorHAnsi"/>
          <w:sz w:val="24"/>
          <w:szCs w:val="24"/>
        </w:rPr>
      </w:pPr>
      <w:r w:rsidRPr="00F24E87">
        <w:rPr>
          <w:rFonts w:asciiTheme="minorHAnsi" w:hAnsiTheme="minorHAnsi"/>
          <w:sz w:val="24"/>
          <w:szCs w:val="24"/>
        </w:rPr>
        <w:t>Kebutuhan antarmuka</w:t>
      </w:r>
    </w:p>
    <w:p w14:paraId="57ED82AE" w14:textId="49BD1883" w:rsidR="00A12FFA" w:rsidRDefault="0034526F" w:rsidP="0034526F">
      <w:pPr>
        <w:pStyle w:val="StyleHeading2Left"/>
        <w:numPr>
          <w:ilvl w:val="0"/>
          <w:numId w:val="42"/>
        </w:numPr>
        <w:spacing w:before="0" w:after="0" w:line="360" w:lineRule="auto"/>
        <w:outlineLvl w:val="9"/>
        <w:rPr>
          <w:rFonts w:asciiTheme="minorHAnsi" w:hAnsiTheme="minorHAnsi"/>
          <w:b w:val="0"/>
          <w:sz w:val="24"/>
          <w:szCs w:val="24"/>
          <w:lang w:val="id-ID"/>
        </w:rPr>
      </w:pPr>
      <w:r>
        <w:rPr>
          <w:rFonts w:asciiTheme="minorHAnsi" w:hAnsiTheme="minorHAnsi"/>
          <w:b w:val="0"/>
          <w:sz w:val="24"/>
          <w:szCs w:val="24"/>
          <w:lang w:val="id-ID"/>
        </w:rPr>
        <w:t>User Profile</w:t>
      </w:r>
    </w:p>
    <w:p w14:paraId="5CA72F91" w14:textId="25525506" w:rsidR="0034526F" w:rsidRDefault="0034526F" w:rsidP="003C3A15">
      <w:pPr>
        <w:pStyle w:val="StyleHeading2Left"/>
        <w:numPr>
          <w:ilvl w:val="0"/>
          <w:numId w:val="0"/>
        </w:numPr>
        <w:spacing w:before="0" w:after="0" w:line="360" w:lineRule="auto"/>
        <w:ind w:left="735"/>
        <w:jc w:val="both"/>
        <w:outlineLvl w:val="9"/>
        <w:rPr>
          <w:rFonts w:asciiTheme="minorHAnsi" w:hAnsiTheme="minorHAnsi"/>
          <w:b w:val="0"/>
          <w:sz w:val="24"/>
          <w:szCs w:val="24"/>
          <w:lang w:val="id-ID"/>
        </w:rPr>
      </w:pPr>
      <w:r>
        <w:rPr>
          <w:rFonts w:asciiTheme="minorHAnsi" w:hAnsiTheme="minorHAnsi"/>
          <w:b w:val="0"/>
          <w:sz w:val="24"/>
          <w:szCs w:val="24"/>
          <w:lang w:val="id-ID"/>
        </w:rPr>
        <w:t xml:space="preserve">Pengelompokkan user dalam aplikasi Finpro terdiri atas </w:t>
      </w:r>
      <w:r w:rsidR="008F4206">
        <w:rPr>
          <w:rFonts w:asciiTheme="minorHAnsi" w:hAnsiTheme="minorHAnsi"/>
          <w:b w:val="0"/>
          <w:sz w:val="24"/>
          <w:szCs w:val="24"/>
          <w:lang w:val="id-ID"/>
        </w:rPr>
        <w:t>Koordinator Mata Kuliah Proyek Akhir</w:t>
      </w:r>
      <w:r>
        <w:rPr>
          <w:rFonts w:asciiTheme="minorHAnsi" w:hAnsiTheme="minorHAnsi"/>
          <w:b w:val="0"/>
          <w:sz w:val="24"/>
          <w:szCs w:val="24"/>
          <w:lang w:val="id-ID"/>
        </w:rPr>
        <w:t>, Dosen Pembimbing, Dosen Reviewer, Dosen Penguji Sidang, dan Mahasiswa. Setiap user akan di identifikasi berdasarkan kebutuhan antarmu</w:t>
      </w:r>
      <w:r w:rsidR="00863446">
        <w:rPr>
          <w:rFonts w:asciiTheme="minorHAnsi" w:hAnsiTheme="minorHAnsi"/>
          <w:b w:val="0"/>
          <w:sz w:val="24"/>
          <w:szCs w:val="24"/>
          <w:lang w:val="id-ID"/>
        </w:rPr>
        <w:t>ka</w:t>
      </w:r>
      <w:r>
        <w:rPr>
          <w:rFonts w:asciiTheme="minorHAnsi" w:hAnsiTheme="minorHAnsi"/>
          <w:b w:val="0"/>
          <w:sz w:val="24"/>
          <w:szCs w:val="24"/>
          <w:lang w:val="id-ID"/>
        </w:rPr>
        <w:t xml:space="preserve"> yang meliputi </w:t>
      </w:r>
      <w:r w:rsidRPr="0034526F">
        <w:rPr>
          <w:rFonts w:asciiTheme="minorHAnsi" w:hAnsiTheme="minorHAnsi"/>
          <w:b w:val="0"/>
          <w:sz w:val="24"/>
          <w:szCs w:val="24"/>
          <w:lang w:val="id-ID"/>
        </w:rPr>
        <w:t xml:space="preserve">tingkat pengetahuan dan pengalaman </w:t>
      </w:r>
      <w:r w:rsidRPr="0034526F">
        <w:rPr>
          <w:rFonts w:asciiTheme="minorHAnsi" w:hAnsiTheme="minorHAnsi"/>
          <w:b w:val="0"/>
          <w:sz w:val="24"/>
          <w:szCs w:val="24"/>
          <w:lang w:val="id-ID"/>
        </w:rPr>
        <w:lastRenderedPageBreak/>
        <w:t>pengguna</w:t>
      </w:r>
      <w:r>
        <w:rPr>
          <w:rFonts w:asciiTheme="minorHAnsi" w:hAnsiTheme="minorHAnsi"/>
          <w:b w:val="0"/>
          <w:sz w:val="24"/>
          <w:szCs w:val="24"/>
          <w:lang w:val="id-ID"/>
        </w:rPr>
        <w:t xml:space="preserve">, </w:t>
      </w:r>
      <w:r w:rsidRPr="0034526F">
        <w:rPr>
          <w:rFonts w:asciiTheme="minorHAnsi" w:hAnsiTheme="minorHAnsi"/>
          <w:b w:val="0"/>
          <w:sz w:val="24"/>
          <w:szCs w:val="24"/>
          <w:lang w:val="id-ID"/>
        </w:rPr>
        <w:t>karakteristik kebutuhan, tugas, dan pekerjaan pengguna</w:t>
      </w:r>
      <w:r>
        <w:rPr>
          <w:rFonts w:asciiTheme="minorHAnsi" w:hAnsiTheme="minorHAnsi"/>
          <w:b w:val="0"/>
          <w:sz w:val="24"/>
          <w:szCs w:val="24"/>
          <w:lang w:val="id-ID"/>
        </w:rPr>
        <w:t xml:space="preserve">, </w:t>
      </w:r>
      <w:r w:rsidRPr="0034526F">
        <w:rPr>
          <w:rFonts w:asciiTheme="minorHAnsi" w:hAnsiTheme="minorHAnsi"/>
          <w:b w:val="0"/>
          <w:sz w:val="24"/>
          <w:szCs w:val="24"/>
          <w:lang w:val="id-ID"/>
        </w:rPr>
        <w:t>karakteristik psikologis pengguna</w:t>
      </w:r>
      <w:r>
        <w:rPr>
          <w:rFonts w:asciiTheme="minorHAnsi" w:hAnsiTheme="minorHAnsi"/>
          <w:b w:val="0"/>
          <w:sz w:val="24"/>
          <w:szCs w:val="24"/>
          <w:lang w:val="id-ID"/>
        </w:rPr>
        <w:t xml:space="preserve">, </w:t>
      </w:r>
      <w:r w:rsidRPr="0034526F">
        <w:rPr>
          <w:rFonts w:asciiTheme="minorHAnsi" w:hAnsiTheme="minorHAnsi"/>
          <w:b w:val="0"/>
          <w:sz w:val="24"/>
          <w:szCs w:val="24"/>
          <w:lang w:val="id-ID"/>
        </w:rPr>
        <w:t>karakteristik fisik pengguna</w:t>
      </w:r>
      <w:r>
        <w:rPr>
          <w:rFonts w:asciiTheme="minorHAnsi" w:hAnsiTheme="minorHAnsi"/>
          <w:b w:val="0"/>
          <w:sz w:val="24"/>
          <w:szCs w:val="24"/>
          <w:lang w:val="id-ID"/>
        </w:rPr>
        <w:t>.</w:t>
      </w:r>
    </w:p>
    <w:p w14:paraId="62948E5C" w14:textId="6B0C1515" w:rsidR="00FD7C46" w:rsidRDefault="00C5672D" w:rsidP="00C5672D">
      <w:pPr>
        <w:pStyle w:val="StyleHeading2Left"/>
        <w:numPr>
          <w:ilvl w:val="0"/>
          <w:numId w:val="44"/>
        </w:numPr>
        <w:spacing w:before="0" w:after="0" w:line="360" w:lineRule="auto"/>
        <w:jc w:val="both"/>
        <w:outlineLvl w:val="9"/>
        <w:rPr>
          <w:rFonts w:asciiTheme="minorHAnsi" w:hAnsiTheme="minorHAnsi"/>
          <w:b w:val="0"/>
          <w:sz w:val="24"/>
          <w:szCs w:val="24"/>
          <w:lang w:val="id-ID"/>
        </w:rPr>
      </w:pPr>
      <w:r>
        <w:rPr>
          <w:rFonts w:asciiTheme="minorHAnsi" w:hAnsiTheme="minorHAnsi"/>
          <w:b w:val="0"/>
          <w:sz w:val="24"/>
          <w:szCs w:val="24"/>
          <w:lang w:val="id-ID"/>
        </w:rPr>
        <w:t>Koordinator Mata Kuliah Proyek Akhir</w:t>
      </w:r>
    </w:p>
    <w:p w14:paraId="4991A87C" w14:textId="4FB59F79" w:rsidR="00C03C49" w:rsidRPr="00F152B0" w:rsidRDefault="00C03C49" w:rsidP="00C03C49">
      <w:pPr>
        <w:pStyle w:val="StyleHeading2Left"/>
        <w:numPr>
          <w:ilvl w:val="0"/>
          <w:numId w:val="0"/>
        </w:numPr>
        <w:spacing w:before="0" w:after="0" w:line="360" w:lineRule="auto"/>
        <w:ind w:left="1095"/>
        <w:jc w:val="both"/>
        <w:outlineLvl w:val="9"/>
        <w:rPr>
          <w:rFonts w:asciiTheme="minorHAnsi" w:hAnsiTheme="minorHAnsi" w:cstheme="minorHAnsi"/>
          <w:b w:val="0"/>
          <w:sz w:val="24"/>
          <w:szCs w:val="24"/>
          <w:lang w:val="id-ID"/>
        </w:rPr>
      </w:pPr>
      <w:r>
        <w:rPr>
          <w:rFonts w:asciiTheme="minorHAnsi" w:hAnsiTheme="minorHAnsi"/>
          <w:b w:val="0"/>
          <w:sz w:val="24"/>
          <w:szCs w:val="24"/>
          <w:lang w:val="id-ID"/>
        </w:rPr>
        <w:t xml:space="preserve">Berikut Identifikasi yang ditemukan pada user Koordinator Mata Kuliah </w:t>
      </w:r>
      <w:r w:rsidRPr="00F152B0">
        <w:rPr>
          <w:rFonts w:asciiTheme="minorHAnsi" w:hAnsiTheme="minorHAnsi" w:cstheme="minorHAnsi"/>
          <w:b w:val="0"/>
          <w:sz w:val="24"/>
          <w:szCs w:val="24"/>
          <w:lang w:val="id-ID"/>
        </w:rPr>
        <w:t>Proyek Akhir :</w:t>
      </w:r>
    </w:p>
    <w:p w14:paraId="44CAD996" w14:textId="6CBEBEAD" w:rsidR="00C03C49" w:rsidRPr="00F152B0" w:rsidRDefault="00C03C49" w:rsidP="00C03C49">
      <w:pPr>
        <w:pStyle w:val="StyleHeading2Left"/>
        <w:numPr>
          <w:ilvl w:val="0"/>
          <w:numId w:val="0"/>
        </w:numPr>
        <w:spacing w:before="0" w:after="0" w:line="360" w:lineRule="auto"/>
        <w:ind w:left="1095"/>
        <w:jc w:val="center"/>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Tabel 3.1</w:t>
      </w:r>
    </w:p>
    <w:p w14:paraId="15151BF4" w14:textId="223C7D4E" w:rsidR="00C03C49" w:rsidRPr="00F152B0" w:rsidRDefault="00C03C49" w:rsidP="00C03C49">
      <w:pPr>
        <w:pStyle w:val="StyleHeading2Left"/>
        <w:numPr>
          <w:ilvl w:val="0"/>
          <w:numId w:val="0"/>
        </w:numPr>
        <w:spacing w:before="0" w:after="0" w:line="360" w:lineRule="auto"/>
        <w:ind w:left="1095"/>
        <w:jc w:val="center"/>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Tabel Identifikasi tingkat pengetahuan dan pengalaman pengguna</w:t>
      </w:r>
      <w:r w:rsidR="00F152B0" w:rsidRPr="00F152B0">
        <w:rPr>
          <w:rFonts w:asciiTheme="minorHAnsi" w:hAnsiTheme="minorHAnsi" w:cstheme="minorHAnsi"/>
          <w:b w:val="0"/>
          <w:sz w:val="24"/>
          <w:szCs w:val="24"/>
          <w:lang w:val="id-ID"/>
        </w:rPr>
        <w:t>, Koordinator Mata Kuliah Proyek Akhir</w:t>
      </w:r>
    </w:p>
    <w:tbl>
      <w:tblPr>
        <w:tblStyle w:val="TableGrid"/>
        <w:tblW w:w="0" w:type="auto"/>
        <w:tblInd w:w="1095" w:type="dxa"/>
        <w:tblLook w:val="04A0" w:firstRow="1" w:lastRow="0" w:firstColumn="1" w:lastColumn="0" w:noHBand="0" w:noVBand="1"/>
      </w:tblPr>
      <w:tblGrid>
        <w:gridCol w:w="2869"/>
        <w:gridCol w:w="4249"/>
      </w:tblGrid>
      <w:tr w:rsidR="00C03C49" w:rsidRPr="00F152B0" w14:paraId="072BC637" w14:textId="77777777" w:rsidTr="00DC7FA9">
        <w:tc>
          <w:tcPr>
            <w:tcW w:w="7118" w:type="dxa"/>
            <w:gridSpan w:val="2"/>
          </w:tcPr>
          <w:p w14:paraId="72FDA18E" w14:textId="593A9C8F" w:rsidR="00C03C49" w:rsidRPr="00F152B0" w:rsidRDefault="00C03C49" w:rsidP="00351669">
            <w:pPr>
              <w:pStyle w:val="StyleHeading2Left"/>
              <w:numPr>
                <w:ilvl w:val="0"/>
                <w:numId w:val="0"/>
              </w:numPr>
              <w:spacing w:before="0" w:after="0" w:line="360" w:lineRule="auto"/>
              <w:jc w:val="center"/>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Identifikasi tingkat pengetahuan dan pengalaman pengguna</w:t>
            </w:r>
          </w:p>
        </w:tc>
      </w:tr>
      <w:tr w:rsidR="00C03C49" w:rsidRPr="00F152B0" w14:paraId="717AAB2D" w14:textId="77777777" w:rsidTr="00C03C49">
        <w:tc>
          <w:tcPr>
            <w:tcW w:w="2869" w:type="dxa"/>
          </w:tcPr>
          <w:p w14:paraId="355FE8C0" w14:textId="1E0C7EEF"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Literasi Komputer</w:t>
            </w:r>
          </w:p>
        </w:tc>
        <w:tc>
          <w:tcPr>
            <w:tcW w:w="4249" w:type="dxa"/>
          </w:tcPr>
          <w:p w14:paraId="3B70CD24" w14:textId="6132F054"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 dikarenakan aplikasi FinPro memiliki fungsi yang kompleks untuk mengoperasikannya, dan juga untuk tingkat tanggung jawab atas penggunaan aplikasi FinPro sangat tinggi.</w:t>
            </w:r>
          </w:p>
        </w:tc>
      </w:tr>
      <w:tr w:rsidR="00C03C49" w:rsidRPr="00F152B0" w14:paraId="574628B8" w14:textId="77777777" w:rsidTr="00C03C49">
        <w:tc>
          <w:tcPr>
            <w:tcW w:w="2869" w:type="dxa"/>
          </w:tcPr>
          <w:p w14:paraId="0A05DA08" w14:textId="606E61AD"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Pengalaman Sistem</w:t>
            </w:r>
          </w:p>
        </w:tc>
        <w:tc>
          <w:tcPr>
            <w:tcW w:w="4249" w:type="dxa"/>
          </w:tcPr>
          <w:p w14:paraId="1D8A21FA" w14:textId="7A3AA572"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 dikarenakan aplikasi FinPro memiliki sistem yang rumit.</w:t>
            </w:r>
          </w:p>
        </w:tc>
      </w:tr>
      <w:tr w:rsidR="00C03C49" w:rsidRPr="00F152B0" w14:paraId="0B8D53F1" w14:textId="77777777" w:rsidTr="00C03C49">
        <w:tc>
          <w:tcPr>
            <w:tcW w:w="2869" w:type="dxa"/>
          </w:tcPr>
          <w:p w14:paraId="3994FDD3" w14:textId="05A6154C"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Pengalaman Aplikasi</w:t>
            </w:r>
          </w:p>
        </w:tc>
        <w:tc>
          <w:tcPr>
            <w:tcW w:w="4249" w:type="dxa"/>
          </w:tcPr>
          <w:p w14:paraId="23DA5F78" w14:textId="36EA0BF0"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 dikarenakan user sudah bisa mengoperasikan smartphone dengan mudah.</w:t>
            </w:r>
          </w:p>
        </w:tc>
      </w:tr>
      <w:tr w:rsidR="00C03C49" w:rsidRPr="00F152B0" w14:paraId="4EA0E19A" w14:textId="77777777" w:rsidTr="00C03C49">
        <w:tc>
          <w:tcPr>
            <w:tcW w:w="2869" w:type="dxa"/>
          </w:tcPr>
          <w:p w14:paraId="47D9F3C1" w14:textId="4F8BCA38"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Pengalaman Tugas</w:t>
            </w:r>
          </w:p>
        </w:tc>
        <w:tc>
          <w:tcPr>
            <w:tcW w:w="4249" w:type="dxa"/>
          </w:tcPr>
          <w:p w14:paraId="0F691D97" w14:textId="4BD8C40A"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Sudah mahir, dikarenakan user harus merupakan user ahli.</w:t>
            </w:r>
          </w:p>
        </w:tc>
      </w:tr>
      <w:tr w:rsidR="00C03C49" w:rsidRPr="00F152B0" w14:paraId="3148D1D2" w14:textId="77777777" w:rsidTr="00C03C49">
        <w:tc>
          <w:tcPr>
            <w:tcW w:w="2869" w:type="dxa"/>
          </w:tcPr>
          <w:p w14:paraId="0CFBB02F" w14:textId="40D9965E"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Sistem lain yang digunakan</w:t>
            </w:r>
          </w:p>
        </w:tc>
        <w:tc>
          <w:tcPr>
            <w:tcW w:w="4249" w:type="dxa"/>
          </w:tcPr>
          <w:p w14:paraId="2EA2A962" w14:textId="55E582E8"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Sering menggunakan</w:t>
            </w:r>
          </w:p>
        </w:tc>
      </w:tr>
      <w:tr w:rsidR="00C03C49" w:rsidRPr="00F152B0" w14:paraId="2E257E5A" w14:textId="77777777" w:rsidTr="00C03C49">
        <w:tc>
          <w:tcPr>
            <w:tcW w:w="2869" w:type="dxa"/>
          </w:tcPr>
          <w:p w14:paraId="51A62820" w14:textId="766A6DAF"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 xml:space="preserve">Pendidikan </w:t>
            </w:r>
          </w:p>
        </w:tc>
        <w:tc>
          <w:tcPr>
            <w:tcW w:w="4249" w:type="dxa"/>
          </w:tcPr>
          <w:p w14:paraId="6E5E2E5C" w14:textId="60DBDEDD"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Perguruan Tinggi</w:t>
            </w:r>
          </w:p>
        </w:tc>
      </w:tr>
      <w:tr w:rsidR="00C03C49" w:rsidRPr="00F152B0" w14:paraId="5DF93A35" w14:textId="77777777" w:rsidTr="00C03C49">
        <w:tc>
          <w:tcPr>
            <w:tcW w:w="2869" w:type="dxa"/>
          </w:tcPr>
          <w:p w14:paraId="6F6D1125" w14:textId="6BFED519"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Tingkat Membaca </w:t>
            </w:r>
          </w:p>
        </w:tc>
        <w:tc>
          <w:tcPr>
            <w:tcW w:w="4249" w:type="dxa"/>
          </w:tcPr>
          <w:p w14:paraId="46379919" w14:textId="6E01A34B"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Lebih dari umur 12 tahun</w:t>
            </w:r>
          </w:p>
        </w:tc>
      </w:tr>
      <w:tr w:rsidR="00C03C49" w:rsidRPr="00F152B0" w14:paraId="5EAFA525" w14:textId="77777777" w:rsidTr="00C03C49">
        <w:tc>
          <w:tcPr>
            <w:tcW w:w="2869" w:type="dxa"/>
          </w:tcPr>
          <w:p w14:paraId="5E52E276" w14:textId="2A420A1B"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Keterampilan Mengetik</w:t>
            </w:r>
          </w:p>
        </w:tc>
        <w:tc>
          <w:tcPr>
            <w:tcW w:w="4249" w:type="dxa"/>
          </w:tcPr>
          <w:p w14:paraId="2CC6B8E3" w14:textId="4FE25A5F"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Rata – rata (40 WPM)</w:t>
            </w:r>
          </w:p>
        </w:tc>
      </w:tr>
      <w:tr w:rsidR="00C03C49" w:rsidRPr="00F152B0" w14:paraId="037329CB" w14:textId="77777777" w:rsidTr="00C03C49">
        <w:tc>
          <w:tcPr>
            <w:tcW w:w="2869" w:type="dxa"/>
          </w:tcPr>
          <w:p w14:paraId="6D0EFCB0" w14:textId="428A888C"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Bahasa asli atau Budaya</w:t>
            </w:r>
          </w:p>
        </w:tc>
        <w:tc>
          <w:tcPr>
            <w:tcW w:w="4249" w:type="dxa"/>
          </w:tcPr>
          <w:p w14:paraId="7300DEE0" w14:textId="39B1DE88"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Bahasa Asli Indonesia, Bahasa Inggris</w:t>
            </w:r>
          </w:p>
        </w:tc>
      </w:tr>
    </w:tbl>
    <w:p w14:paraId="798BFD98" w14:textId="77777777" w:rsidR="00C03C49" w:rsidRPr="00F152B0" w:rsidRDefault="00C03C49" w:rsidP="00C03C49">
      <w:pPr>
        <w:pStyle w:val="StyleHeading2Left"/>
        <w:numPr>
          <w:ilvl w:val="0"/>
          <w:numId w:val="0"/>
        </w:numPr>
        <w:spacing w:before="0" w:after="0" w:line="360" w:lineRule="auto"/>
        <w:ind w:left="1095"/>
        <w:outlineLvl w:val="9"/>
        <w:rPr>
          <w:rFonts w:asciiTheme="minorHAnsi" w:hAnsiTheme="minorHAnsi" w:cstheme="minorHAnsi"/>
          <w:b w:val="0"/>
          <w:sz w:val="24"/>
          <w:szCs w:val="24"/>
          <w:lang w:val="id-ID"/>
        </w:rPr>
      </w:pPr>
    </w:p>
    <w:p w14:paraId="754C6F9D" w14:textId="35786AC0" w:rsidR="00C03C49" w:rsidRPr="00F152B0" w:rsidRDefault="00C03C49" w:rsidP="00C03C49">
      <w:pPr>
        <w:pStyle w:val="StyleHeading2Left"/>
        <w:numPr>
          <w:ilvl w:val="0"/>
          <w:numId w:val="0"/>
        </w:numPr>
        <w:spacing w:before="0" w:after="0" w:line="360" w:lineRule="auto"/>
        <w:ind w:left="1095"/>
        <w:jc w:val="center"/>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Tabel 3.2</w:t>
      </w:r>
    </w:p>
    <w:p w14:paraId="1AFEFCCF" w14:textId="7F730B8E" w:rsidR="00C03C49" w:rsidRPr="00F152B0" w:rsidRDefault="00C03C49" w:rsidP="00C03C49">
      <w:pPr>
        <w:pStyle w:val="StyleHeading2Left"/>
        <w:numPr>
          <w:ilvl w:val="0"/>
          <w:numId w:val="0"/>
        </w:numPr>
        <w:spacing w:before="0" w:after="0" w:line="360" w:lineRule="auto"/>
        <w:ind w:left="1095"/>
        <w:jc w:val="center"/>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Tabel Identifikasi karakteristik kebutuhan, tugas, dan pekerjaan pengguna</w:t>
      </w:r>
      <w:r w:rsidR="00F152B0" w:rsidRPr="00F152B0">
        <w:rPr>
          <w:rFonts w:asciiTheme="minorHAnsi" w:hAnsiTheme="minorHAnsi" w:cstheme="minorHAnsi"/>
          <w:b w:val="0"/>
          <w:sz w:val="24"/>
          <w:szCs w:val="24"/>
          <w:lang w:val="id-ID"/>
        </w:rPr>
        <w:t>, Koordinator Mata Kuliah Proyek Akhir</w:t>
      </w:r>
    </w:p>
    <w:tbl>
      <w:tblPr>
        <w:tblStyle w:val="TableGrid"/>
        <w:tblW w:w="0" w:type="auto"/>
        <w:tblInd w:w="1095" w:type="dxa"/>
        <w:tblLook w:val="04A0" w:firstRow="1" w:lastRow="0" w:firstColumn="1" w:lastColumn="0" w:noHBand="0" w:noVBand="1"/>
      </w:tblPr>
      <w:tblGrid>
        <w:gridCol w:w="2869"/>
        <w:gridCol w:w="4249"/>
      </w:tblGrid>
      <w:tr w:rsidR="00C03C49" w:rsidRPr="00F152B0" w14:paraId="4DFACF38" w14:textId="77777777" w:rsidTr="00DC7FA9">
        <w:tc>
          <w:tcPr>
            <w:tcW w:w="7118" w:type="dxa"/>
            <w:gridSpan w:val="2"/>
          </w:tcPr>
          <w:p w14:paraId="7A5946B7" w14:textId="4D234DF4" w:rsidR="00C03C49" w:rsidRPr="00F152B0" w:rsidRDefault="00C03C49" w:rsidP="00351669">
            <w:pPr>
              <w:pStyle w:val="StyleHeading2Left"/>
              <w:numPr>
                <w:ilvl w:val="0"/>
                <w:numId w:val="0"/>
              </w:numPr>
              <w:spacing w:before="0" w:after="0" w:line="360" w:lineRule="auto"/>
              <w:jc w:val="center"/>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lastRenderedPageBreak/>
              <w:t>Identifikasi karakteristik kebutuhan, tugas, dan pekerjaan pengguna</w:t>
            </w:r>
          </w:p>
        </w:tc>
      </w:tr>
      <w:tr w:rsidR="00C03C49" w:rsidRPr="00F152B0" w14:paraId="2D1A1DC7" w14:textId="77777777" w:rsidTr="00C03C49">
        <w:tc>
          <w:tcPr>
            <w:tcW w:w="2869" w:type="dxa"/>
            <w:vAlign w:val="center"/>
          </w:tcPr>
          <w:p w14:paraId="29EC712F" w14:textId="6790E251"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Jenis sistem yang digunakan</w:t>
            </w:r>
          </w:p>
        </w:tc>
        <w:tc>
          <w:tcPr>
            <w:tcW w:w="4249" w:type="dxa"/>
          </w:tcPr>
          <w:p w14:paraId="6EBEE9BE" w14:textId="19E939AF"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Wajib</w:t>
            </w:r>
          </w:p>
        </w:tc>
      </w:tr>
      <w:tr w:rsidR="00C03C49" w:rsidRPr="00F152B0" w14:paraId="1B97AB69" w14:textId="77777777" w:rsidTr="00C03C49">
        <w:tc>
          <w:tcPr>
            <w:tcW w:w="2869" w:type="dxa"/>
            <w:vAlign w:val="center"/>
          </w:tcPr>
          <w:p w14:paraId="5DF52997" w14:textId="3C473BD5"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Frekuensi penggunaan</w:t>
            </w:r>
          </w:p>
        </w:tc>
        <w:tc>
          <w:tcPr>
            <w:tcW w:w="4249" w:type="dxa"/>
          </w:tcPr>
          <w:p w14:paraId="21497EF1" w14:textId="2356B0AA"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Terus menerus</w:t>
            </w:r>
          </w:p>
        </w:tc>
      </w:tr>
      <w:tr w:rsidR="00C03C49" w:rsidRPr="00F152B0" w14:paraId="1DFADDE4" w14:textId="77777777" w:rsidTr="00C03C49">
        <w:tc>
          <w:tcPr>
            <w:tcW w:w="2869" w:type="dxa"/>
            <w:vAlign w:val="center"/>
          </w:tcPr>
          <w:p w14:paraId="2497960A" w14:textId="13CF1E44"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Tugas atau pentingnya kebutuhan</w:t>
            </w:r>
          </w:p>
        </w:tc>
        <w:tc>
          <w:tcPr>
            <w:tcW w:w="4249" w:type="dxa"/>
          </w:tcPr>
          <w:p w14:paraId="6663CEA1" w14:textId="4FC4252D"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w:t>
            </w:r>
          </w:p>
        </w:tc>
      </w:tr>
      <w:tr w:rsidR="00C03C49" w:rsidRPr="00F152B0" w14:paraId="5905A1F1" w14:textId="77777777" w:rsidTr="00C03C49">
        <w:tc>
          <w:tcPr>
            <w:tcW w:w="2869" w:type="dxa"/>
            <w:vAlign w:val="center"/>
          </w:tcPr>
          <w:p w14:paraId="3C1F40C8" w14:textId="0BC8DFE9"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Struktur Tugas</w:t>
            </w:r>
          </w:p>
        </w:tc>
        <w:tc>
          <w:tcPr>
            <w:tcW w:w="4249" w:type="dxa"/>
          </w:tcPr>
          <w:p w14:paraId="1605010A" w14:textId="32D30AC3"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w:t>
            </w:r>
          </w:p>
        </w:tc>
      </w:tr>
      <w:tr w:rsidR="00C03C49" w:rsidRPr="00F152B0" w14:paraId="13E57C69" w14:textId="77777777" w:rsidTr="00C03C49">
        <w:tc>
          <w:tcPr>
            <w:tcW w:w="2869" w:type="dxa"/>
            <w:vAlign w:val="center"/>
          </w:tcPr>
          <w:p w14:paraId="48227510" w14:textId="3442B2E1"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Interaksi Sosial</w:t>
            </w:r>
          </w:p>
        </w:tc>
        <w:tc>
          <w:tcPr>
            <w:tcW w:w="4249" w:type="dxa"/>
          </w:tcPr>
          <w:p w14:paraId="6CF1D0D5" w14:textId="6550A564"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Komunikasi verbal diperlukan</w:t>
            </w:r>
          </w:p>
        </w:tc>
      </w:tr>
      <w:tr w:rsidR="00C03C49" w:rsidRPr="00F152B0" w14:paraId="5AD85385" w14:textId="77777777" w:rsidTr="00C03C49">
        <w:tc>
          <w:tcPr>
            <w:tcW w:w="2869" w:type="dxa"/>
            <w:vAlign w:val="center"/>
          </w:tcPr>
          <w:p w14:paraId="65E27387" w14:textId="7DD53548"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Pelatihan Dasar</w:t>
            </w:r>
          </w:p>
        </w:tc>
        <w:tc>
          <w:tcPr>
            <w:tcW w:w="4249" w:type="dxa"/>
          </w:tcPr>
          <w:p w14:paraId="3B76E267" w14:textId="61E5E343"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Pelatihan mandiri</w:t>
            </w:r>
          </w:p>
        </w:tc>
      </w:tr>
      <w:tr w:rsidR="00C03C49" w:rsidRPr="00F152B0" w14:paraId="5CBEF14F" w14:textId="77777777" w:rsidTr="00C03C49">
        <w:tc>
          <w:tcPr>
            <w:tcW w:w="2869" w:type="dxa"/>
            <w:vAlign w:val="center"/>
          </w:tcPr>
          <w:p w14:paraId="380907CF" w14:textId="7769F94C"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Tingkat Omset</w:t>
            </w:r>
          </w:p>
        </w:tc>
        <w:tc>
          <w:tcPr>
            <w:tcW w:w="4249" w:type="dxa"/>
          </w:tcPr>
          <w:p w14:paraId="4D7D58A8" w14:textId="4B4C7DCC"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w:t>
            </w:r>
          </w:p>
        </w:tc>
      </w:tr>
      <w:tr w:rsidR="00C03C49" w:rsidRPr="00F152B0" w14:paraId="279E5F64" w14:textId="77777777" w:rsidTr="00C03C49">
        <w:tc>
          <w:tcPr>
            <w:tcW w:w="2869" w:type="dxa"/>
            <w:vAlign w:val="center"/>
          </w:tcPr>
          <w:p w14:paraId="0DDEB942" w14:textId="378DD969"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Kategori Pekerjaan</w:t>
            </w:r>
          </w:p>
        </w:tc>
        <w:tc>
          <w:tcPr>
            <w:tcW w:w="4249" w:type="dxa"/>
          </w:tcPr>
          <w:p w14:paraId="3475D5F8" w14:textId="5082C9A2"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Dosen</w:t>
            </w:r>
          </w:p>
        </w:tc>
      </w:tr>
    </w:tbl>
    <w:p w14:paraId="21E5BD2D" w14:textId="77777777" w:rsidR="00C03C49" w:rsidRPr="00F152B0" w:rsidRDefault="00C03C49" w:rsidP="00C03C49">
      <w:pPr>
        <w:pStyle w:val="StyleHeading2Left"/>
        <w:numPr>
          <w:ilvl w:val="0"/>
          <w:numId w:val="0"/>
        </w:numPr>
        <w:spacing w:before="0" w:after="0" w:line="360" w:lineRule="auto"/>
        <w:ind w:left="1095"/>
        <w:outlineLvl w:val="9"/>
        <w:rPr>
          <w:rFonts w:asciiTheme="minorHAnsi" w:hAnsiTheme="minorHAnsi" w:cstheme="minorHAnsi"/>
          <w:b w:val="0"/>
          <w:sz w:val="24"/>
          <w:szCs w:val="24"/>
          <w:lang w:val="id-ID"/>
        </w:rPr>
      </w:pPr>
    </w:p>
    <w:p w14:paraId="2D560D0D" w14:textId="18955836" w:rsidR="00C03C49" w:rsidRPr="00F152B0" w:rsidRDefault="00C03C49" w:rsidP="00C03C49">
      <w:pPr>
        <w:pStyle w:val="StyleHeading2Left"/>
        <w:numPr>
          <w:ilvl w:val="0"/>
          <w:numId w:val="0"/>
        </w:numPr>
        <w:spacing w:before="0" w:after="0" w:line="360" w:lineRule="auto"/>
        <w:ind w:left="1095"/>
        <w:jc w:val="center"/>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Tabel 3.3</w:t>
      </w:r>
    </w:p>
    <w:p w14:paraId="3465BEAC" w14:textId="305C5E27" w:rsidR="00C03C49" w:rsidRPr="00F152B0" w:rsidRDefault="00C03C49" w:rsidP="00C03C49">
      <w:pPr>
        <w:pStyle w:val="StyleHeading2Left"/>
        <w:numPr>
          <w:ilvl w:val="0"/>
          <w:numId w:val="0"/>
        </w:numPr>
        <w:spacing w:before="0" w:after="0" w:line="360" w:lineRule="auto"/>
        <w:ind w:left="1095"/>
        <w:jc w:val="center"/>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Tabel Identifikasi karakteristik fisik pengguna</w:t>
      </w:r>
      <w:r w:rsidR="00F152B0" w:rsidRPr="00F152B0">
        <w:rPr>
          <w:rFonts w:asciiTheme="minorHAnsi" w:hAnsiTheme="minorHAnsi" w:cstheme="minorHAnsi"/>
          <w:b w:val="0"/>
          <w:sz w:val="24"/>
          <w:szCs w:val="24"/>
          <w:lang w:val="id-ID"/>
        </w:rPr>
        <w:t>, Koordinator Mata Kuliah Proyek Akhir</w:t>
      </w:r>
    </w:p>
    <w:tbl>
      <w:tblPr>
        <w:tblStyle w:val="TableGrid"/>
        <w:tblW w:w="0" w:type="auto"/>
        <w:tblInd w:w="1095" w:type="dxa"/>
        <w:tblLook w:val="04A0" w:firstRow="1" w:lastRow="0" w:firstColumn="1" w:lastColumn="0" w:noHBand="0" w:noVBand="1"/>
      </w:tblPr>
      <w:tblGrid>
        <w:gridCol w:w="2869"/>
        <w:gridCol w:w="4249"/>
      </w:tblGrid>
      <w:tr w:rsidR="00C03C49" w:rsidRPr="00F152B0" w14:paraId="0184B0CF" w14:textId="77777777" w:rsidTr="00DC7FA9">
        <w:tc>
          <w:tcPr>
            <w:tcW w:w="7118" w:type="dxa"/>
            <w:gridSpan w:val="2"/>
          </w:tcPr>
          <w:p w14:paraId="77187D1D" w14:textId="631796CA" w:rsidR="00C03C49" w:rsidRPr="00F152B0" w:rsidRDefault="00C03C49" w:rsidP="00351669">
            <w:pPr>
              <w:pStyle w:val="StyleHeading2Left"/>
              <w:numPr>
                <w:ilvl w:val="0"/>
                <w:numId w:val="0"/>
              </w:numPr>
              <w:spacing w:before="0" w:after="0" w:line="360" w:lineRule="auto"/>
              <w:jc w:val="center"/>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Identifikasi karakteristik fisik pengguna</w:t>
            </w:r>
          </w:p>
        </w:tc>
      </w:tr>
      <w:tr w:rsidR="00C03C49" w:rsidRPr="00F152B0" w14:paraId="24CF53D3" w14:textId="77777777" w:rsidTr="00C03C49">
        <w:tc>
          <w:tcPr>
            <w:tcW w:w="2869" w:type="dxa"/>
            <w:vAlign w:val="center"/>
          </w:tcPr>
          <w:p w14:paraId="5A7F9EA2" w14:textId="39C7707C"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Umur </w:t>
            </w:r>
          </w:p>
        </w:tc>
        <w:tc>
          <w:tcPr>
            <w:tcW w:w="4249" w:type="dxa"/>
          </w:tcPr>
          <w:p w14:paraId="6CF597D9" w14:textId="7B4F566E"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Paruh Baya</w:t>
            </w:r>
          </w:p>
        </w:tc>
      </w:tr>
      <w:tr w:rsidR="00C03C49" w:rsidRPr="00F152B0" w14:paraId="0B1512BB" w14:textId="77777777" w:rsidTr="00C03C49">
        <w:tc>
          <w:tcPr>
            <w:tcW w:w="2869" w:type="dxa"/>
            <w:vAlign w:val="center"/>
          </w:tcPr>
          <w:p w14:paraId="40CF8006" w14:textId="333311C6"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Jenis Kelamin </w:t>
            </w:r>
          </w:p>
        </w:tc>
        <w:tc>
          <w:tcPr>
            <w:tcW w:w="4249" w:type="dxa"/>
          </w:tcPr>
          <w:p w14:paraId="736F2CC2" w14:textId="2DB3B60B"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Pria atau Wanita</w:t>
            </w:r>
          </w:p>
        </w:tc>
      </w:tr>
      <w:tr w:rsidR="00C03C49" w:rsidRPr="00F152B0" w14:paraId="62D7C9D6" w14:textId="77777777" w:rsidTr="00C03C49">
        <w:tc>
          <w:tcPr>
            <w:tcW w:w="2869" w:type="dxa"/>
            <w:vAlign w:val="center"/>
          </w:tcPr>
          <w:p w14:paraId="427C33F9" w14:textId="493DB2C5"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Handedness </w:t>
            </w:r>
          </w:p>
        </w:tc>
        <w:tc>
          <w:tcPr>
            <w:tcW w:w="4249" w:type="dxa"/>
          </w:tcPr>
          <w:p w14:paraId="31E2BF75" w14:textId="625B960A"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Keduanya</w:t>
            </w:r>
          </w:p>
        </w:tc>
      </w:tr>
      <w:tr w:rsidR="00C03C49" w:rsidRPr="00F152B0" w14:paraId="63FBA27C" w14:textId="77777777" w:rsidTr="00C03C49">
        <w:tc>
          <w:tcPr>
            <w:tcW w:w="2869" w:type="dxa"/>
            <w:vAlign w:val="center"/>
          </w:tcPr>
          <w:p w14:paraId="0B670AE2" w14:textId="5F00013D"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Disabilitas </w:t>
            </w:r>
          </w:p>
        </w:tc>
        <w:tc>
          <w:tcPr>
            <w:tcW w:w="4249" w:type="dxa"/>
          </w:tcPr>
          <w:p w14:paraId="0B194869" w14:textId="6E97F9DD"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Tidak Ada</w:t>
            </w:r>
          </w:p>
        </w:tc>
      </w:tr>
    </w:tbl>
    <w:p w14:paraId="3889B12D" w14:textId="77777777" w:rsidR="00C03C49" w:rsidRPr="00F152B0" w:rsidRDefault="00C03C49" w:rsidP="00C03C49">
      <w:pPr>
        <w:pStyle w:val="StyleHeading2Left"/>
        <w:numPr>
          <w:ilvl w:val="0"/>
          <w:numId w:val="0"/>
        </w:numPr>
        <w:spacing w:before="0" w:after="0" w:line="360" w:lineRule="auto"/>
        <w:ind w:left="1095"/>
        <w:outlineLvl w:val="9"/>
        <w:rPr>
          <w:rFonts w:asciiTheme="minorHAnsi" w:hAnsiTheme="minorHAnsi" w:cstheme="minorHAnsi"/>
          <w:b w:val="0"/>
          <w:sz w:val="24"/>
          <w:szCs w:val="24"/>
          <w:lang w:val="id-ID"/>
        </w:rPr>
      </w:pPr>
    </w:p>
    <w:p w14:paraId="5CEFC93C" w14:textId="38358712" w:rsidR="00C03C49" w:rsidRPr="00F152B0" w:rsidRDefault="00C03C49" w:rsidP="00C03C49">
      <w:pPr>
        <w:pStyle w:val="StyleHeading2Left"/>
        <w:numPr>
          <w:ilvl w:val="0"/>
          <w:numId w:val="0"/>
        </w:numPr>
        <w:spacing w:before="0" w:after="0" w:line="360" w:lineRule="auto"/>
        <w:ind w:left="1095"/>
        <w:jc w:val="center"/>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Tabel 3.4</w:t>
      </w:r>
    </w:p>
    <w:p w14:paraId="601E97D3" w14:textId="3C8986DF" w:rsidR="00C03C49" w:rsidRPr="00F152B0" w:rsidRDefault="00C03C49" w:rsidP="00C03C49">
      <w:pPr>
        <w:pStyle w:val="StyleHeading2Left"/>
        <w:numPr>
          <w:ilvl w:val="0"/>
          <w:numId w:val="0"/>
        </w:numPr>
        <w:spacing w:before="0" w:after="0" w:line="360" w:lineRule="auto"/>
        <w:ind w:left="1095"/>
        <w:jc w:val="center"/>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 xml:space="preserve">Tabel Identifikasi karakteristik </w:t>
      </w:r>
      <w:r w:rsidRPr="00F152B0">
        <w:rPr>
          <w:rFonts w:asciiTheme="minorHAnsi" w:hAnsiTheme="minorHAnsi" w:cstheme="minorHAnsi"/>
          <w:b w:val="0"/>
          <w:bCs w:val="0"/>
          <w:sz w:val="24"/>
          <w:szCs w:val="24"/>
          <w:lang w:val="id-ID" w:eastAsia="id-ID"/>
        </w:rPr>
        <w:t>psikologis</w:t>
      </w:r>
      <w:r w:rsidRPr="00F152B0">
        <w:rPr>
          <w:rFonts w:asciiTheme="minorHAnsi" w:hAnsiTheme="minorHAnsi" w:cstheme="minorHAnsi"/>
          <w:b w:val="0"/>
          <w:sz w:val="24"/>
          <w:szCs w:val="24"/>
          <w:lang w:val="id-ID"/>
        </w:rPr>
        <w:t xml:space="preserve"> pengguna</w:t>
      </w:r>
      <w:r w:rsidR="00F152B0" w:rsidRPr="00F152B0">
        <w:rPr>
          <w:rFonts w:asciiTheme="minorHAnsi" w:hAnsiTheme="minorHAnsi" w:cstheme="minorHAnsi"/>
          <w:b w:val="0"/>
          <w:sz w:val="24"/>
          <w:szCs w:val="24"/>
          <w:lang w:val="id-ID"/>
        </w:rPr>
        <w:t>, Koordinator Mata Kuliah Proyek Akhir</w:t>
      </w:r>
    </w:p>
    <w:tbl>
      <w:tblPr>
        <w:tblStyle w:val="TableGrid"/>
        <w:tblW w:w="0" w:type="auto"/>
        <w:tblInd w:w="1095" w:type="dxa"/>
        <w:tblLook w:val="04A0" w:firstRow="1" w:lastRow="0" w:firstColumn="1" w:lastColumn="0" w:noHBand="0" w:noVBand="1"/>
      </w:tblPr>
      <w:tblGrid>
        <w:gridCol w:w="2869"/>
        <w:gridCol w:w="4249"/>
      </w:tblGrid>
      <w:tr w:rsidR="00C03C49" w:rsidRPr="00F152B0" w14:paraId="3EB621F4" w14:textId="77777777" w:rsidTr="00DC7FA9">
        <w:tc>
          <w:tcPr>
            <w:tcW w:w="7118" w:type="dxa"/>
            <w:gridSpan w:val="2"/>
          </w:tcPr>
          <w:p w14:paraId="71E6CF93" w14:textId="65A5D83E" w:rsidR="00C03C49" w:rsidRPr="00F152B0" w:rsidRDefault="00C03C49" w:rsidP="00351669">
            <w:pPr>
              <w:pStyle w:val="StyleHeading2Left"/>
              <w:numPr>
                <w:ilvl w:val="0"/>
                <w:numId w:val="0"/>
              </w:numPr>
              <w:spacing w:before="0" w:after="0" w:line="360" w:lineRule="auto"/>
              <w:jc w:val="center"/>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 xml:space="preserve">Identifikasi karakteristik </w:t>
            </w:r>
            <w:r w:rsidRPr="00F152B0">
              <w:rPr>
                <w:rFonts w:asciiTheme="minorHAnsi" w:hAnsiTheme="minorHAnsi" w:cstheme="minorHAnsi"/>
                <w:b w:val="0"/>
                <w:bCs w:val="0"/>
                <w:sz w:val="24"/>
                <w:szCs w:val="24"/>
                <w:lang w:val="id-ID" w:eastAsia="id-ID"/>
              </w:rPr>
              <w:t>psikologis</w:t>
            </w:r>
            <w:r w:rsidRPr="00F152B0">
              <w:rPr>
                <w:rFonts w:asciiTheme="minorHAnsi" w:hAnsiTheme="minorHAnsi" w:cstheme="minorHAnsi"/>
                <w:b w:val="0"/>
                <w:sz w:val="24"/>
                <w:szCs w:val="24"/>
                <w:lang w:val="id-ID"/>
              </w:rPr>
              <w:t xml:space="preserve"> pengguna</w:t>
            </w:r>
          </w:p>
        </w:tc>
      </w:tr>
      <w:tr w:rsidR="00C03C49" w:rsidRPr="00F152B0" w14:paraId="1EC039DA" w14:textId="77777777" w:rsidTr="00C03C49">
        <w:tc>
          <w:tcPr>
            <w:tcW w:w="2869" w:type="dxa"/>
          </w:tcPr>
          <w:p w14:paraId="6C4168AD" w14:textId="6979A694"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Sikap</w:t>
            </w:r>
          </w:p>
        </w:tc>
        <w:tc>
          <w:tcPr>
            <w:tcW w:w="4249" w:type="dxa"/>
          </w:tcPr>
          <w:p w14:paraId="2459A94A" w14:textId="7374AF3E"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 xml:space="preserve">Perasaan Positif </w:t>
            </w:r>
          </w:p>
        </w:tc>
      </w:tr>
      <w:tr w:rsidR="00C03C49" w:rsidRPr="00F152B0" w14:paraId="3B7DE4C9" w14:textId="77777777" w:rsidTr="00C03C49">
        <w:tc>
          <w:tcPr>
            <w:tcW w:w="2869" w:type="dxa"/>
          </w:tcPr>
          <w:p w14:paraId="4F781BFD" w14:textId="7AF8699B"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Motivasi</w:t>
            </w:r>
          </w:p>
        </w:tc>
        <w:tc>
          <w:tcPr>
            <w:tcW w:w="4249" w:type="dxa"/>
          </w:tcPr>
          <w:p w14:paraId="4DD690CD" w14:textId="5E73C825"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w:t>
            </w:r>
          </w:p>
        </w:tc>
      </w:tr>
      <w:tr w:rsidR="00C03C49" w:rsidRPr="00F152B0" w14:paraId="0D377DDB" w14:textId="77777777" w:rsidTr="00C03C49">
        <w:tc>
          <w:tcPr>
            <w:tcW w:w="2869" w:type="dxa"/>
          </w:tcPr>
          <w:p w14:paraId="67BEC477" w14:textId="26F86A74"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Kesabaran</w:t>
            </w:r>
          </w:p>
        </w:tc>
        <w:tc>
          <w:tcPr>
            <w:tcW w:w="4249" w:type="dxa"/>
          </w:tcPr>
          <w:p w14:paraId="1C83F415" w14:textId="1AD21F91"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w:t>
            </w:r>
          </w:p>
        </w:tc>
      </w:tr>
      <w:tr w:rsidR="00C03C49" w:rsidRPr="00F152B0" w14:paraId="743BE727" w14:textId="77777777" w:rsidTr="00C03C49">
        <w:tc>
          <w:tcPr>
            <w:tcW w:w="2869" w:type="dxa"/>
          </w:tcPr>
          <w:p w14:paraId="24E40530" w14:textId="2318A375"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Tingkat  Stres</w:t>
            </w:r>
          </w:p>
        </w:tc>
        <w:tc>
          <w:tcPr>
            <w:tcW w:w="4249" w:type="dxa"/>
          </w:tcPr>
          <w:p w14:paraId="5AA7D8FA" w14:textId="0A11B547"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w:t>
            </w:r>
          </w:p>
        </w:tc>
      </w:tr>
      <w:tr w:rsidR="00C03C49" w:rsidRPr="00F152B0" w14:paraId="5DBD914C" w14:textId="77777777" w:rsidTr="00C03C49">
        <w:tc>
          <w:tcPr>
            <w:tcW w:w="2869" w:type="dxa"/>
            <w:vAlign w:val="center"/>
          </w:tcPr>
          <w:p w14:paraId="391FB86E" w14:textId="034385A4"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Gaya Kemampuan Berfikir</w:t>
            </w:r>
          </w:p>
        </w:tc>
        <w:tc>
          <w:tcPr>
            <w:tcW w:w="4249" w:type="dxa"/>
          </w:tcPr>
          <w:p w14:paraId="10F33825" w14:textId="64640FBA" w:rsidR="00C03C49" w:rsidRPr="00F152B0" w:rsidRDefault="00C03C49" w:rsidP="0035166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Analisis</w:t>
            </w:r>
          </w:p>
        </w:tc>
      </w:tr>
    </w:tbl>
    <w:p w14:paraId="1DA7EBC5" w14:textId="77777777" w:rsidR="00C03C49" w:rsidRPr="00F152B0" w:rsidRDefault="00C03C49" w:rsidP="00C03C49">
      <w:pPr>
        <w:pStyle w:val="StyleHeading2Left"/>
        <w:numPr>
          <w:ilvl w:val="0"/>
          <w:numId w:val="0"/>
        </w:numPr>
        <w:spacing w:before="0" w:after="0" w:line="360" w:lineRule="auto"/>
        <w:ind w:left="1095"/>
        <w:outlineLvl w:val="9"/>
        <w:rPr>
          <w:rFonts w:asciiTheme="minorHAnsi" w:hAnsiTheme="minorHAnsi" w:cstheme="minorHAnsi"/>
          <w:b w:val="0"/>
          <w:sz w:val="24"/>
          <w:szCs w:val="24"/>
          <w:lang w:val="id-ID"/>
        </w:rPr>
      </w:pPr>
    </w:p>
    <w:p w14:paraId="5FB284DB" w14:textId="6AD5F9CF" w:rsidR="00C5672D" w:rsidRPr="00F152B0" w:rsidRDefault="00C5672D" w:rsidP="00C5672D">
      <w:pPr>
        <w:pStyle w:val="StyleHeading2Left"/>
        <w:numPr>
          <w:ilvl w:val="0"/>
          <w:numId w:val="44"/>
        </w:numPr>
        <w:spacing w:before="0" w:after="0" w:line="360" w:lineRule="auto"/>
        <w:jc w:val="both"/>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Dosen Pembimbing</w:t>
      </w:r>
    </w:p>
    <w:p w14:paraId="2DDD71B6" w14:textId="1081C0F5" w:rsidR="00EF5B70" w:rsidRPr="00F152B0" w:rsidRDefault="00EF5B70" w:rsidP="00EF5B70">
      <w:pPr>
        <w:pStyle w:val="StyleHeading2Left"/>
        <w:numPr>
          <w:ilvl w:val="0"/>
          <w:numId w:val="0"/>
        </w:numPr>
        <w:spacing w:before="0" w:after="0" w:line="360" w:lineRule="auto"/>
        <w:ind w:left="1095"/>
        <w:jc w:val="both"/>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Berikut Identifikasi yang ditemukan pada user Dosen Pembimbing :</w:t>
      </w:r>
    </w:p>
    <w:p w14:paraId="714AD625" w14:textId="27934975" w:rsidR="003A14B1" w:rsidRPr="00F152B0" w:rsidRDefault="003A14B1" w:rsidP="003A14B1">
      <w:pPr>
        <w:pStyle w:val="StyleHeading2Left"/>
        <w:numPr>
          <w:ilvl w:val="0"/>
          <w:numId w:val="0"/>
        </w:numPr>
        <w:spacing w:before="0" w:after="0" w:line="360" w:lineRule="auto"/>
        <w:ind w:left="1095"/>
        <w:jc w:val="center"/>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Tabel 3.</w:t>
      </w:r>
      <w:r w:rsidR="00F152B0" w:rsidRPr="00F152B0">
        <w:rPr>
          <w:rFonts w:asciiTheme="minorHAnsi" w:hAnsiTheme="minorHAnsi" w:cstheme="minorHAnsi"/>
          <w:b w:val="0"/>
          <w:sz w:val="24"/>
          <w:szCs w:val="24"/>
          <w:lang w:val="id-ID"/>
        </w:rPr>
        <w:t>5</w:t>
      </w:r>
    </w:p>
    <w:p w14:paraId="5F064705" w14:textId="7946433C" w:rsidR="003A14B1" w:rsidRPr="00F152B0" w:rsidRDefault="003A14B1" w:rsidP="003A14B1">
      <w:pPr>
        <w:pStyle w:val="StyleHeading2Left"/>
        <w:numPr>
          <w:ilvl w:val="0"/>
          <w:numId w:val="0"/>
        </w:numPr>
        <w:spacing w:before="0" w:after="0" w:line="360" w:lineRule="auto"/>
        <w:ind w:left="1095"/>
        <w:jc w:val="center"/>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Tabel Identifikasi tingkat pengetahuan dan pengalaman pengguna</w:t>
      </w:r>
      <w:r w:rsidR="00F152B0" w:rsidRPr="00F152B0">
        <w:rPr>
          <w:rFonts w:asciiTheme="minorHAnsi" w:hAnsiTheme="minorHAnsi" w:cstheme="minorHAnsi"/>
          <w:b w:val="0"/>
          <w:sz w:val="24"/>
          <w:szCs w:val="24"/>
          <w:lang w:val="id-ID"/>
        </w:rPr>
        <w:t>, Dosen Pembimbing</w:t>
      </w:r>
    </w:p>
    <w:tbl>
      <w:tblPr>
        <w:tblStyle w:val="TableGrid"/>
        <w:tblW w:w="0" w:type="auto"/>
        <w:tblInd w:w="1095" w:type="dxa"/>
        <w:tblLook w:val="04A0" w:firstRow="1" w:lastRow="0" w:firstColumn="1" w:lastColumn="0" w:noHBand="0" w:noVBand="1"/>
      </w:tblPr>
      <w:tblGrid>
        <w:gridCol w:w="2869"/>
        <w:gridCol w:w="4249"/>
      </w:tblGrid>
      <w:tr w:rsidR="003A14B1" w:rsidRPr="00F152B0" w14:paraId="2D9DB641" w14:textId="77777777" w:rsidTr="00DC7FA9">
        <w:tc>
          <w:tcPr>
            <w:tcW w:w="7118" w:type="dxa"/>
            <w:gridSpan w:val="2"/>
          </w:tcPr>
          <w:p w14:paraId="0EDF7525" w14:textId="77777777" w:rsidR="003A14B1" w:rsidRPr="00F152B0" w:rsidRDefault="003A14B1" w:rsidP="00DC7FA9">
            <w:pPr>
              <w:pStyle w:val="StyleHeading2Left"/>
              <w:numPr>
                <w:ilvl w:val="0"/>
                <w:numId w:val="0"/>
              </w:numPr>
              <w:spacing w:before="0" w:after="0" w:line="360" w:lineRule="auto"/>
              <w:jc w:val="center"/>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Identifikasi tingkat pengetahuan dan pengalaman pengguna</w:t>
            </w:r>
          </w:p>
        </w:tc>
      </w:tr>
      <w:tr w:rsidR="003A14B1" w:rsidRPr="00F152B0" w14:paraId="016E290A" w14:textId="77777777" w:rsidTr="00DC7FA9">
        <w:tc>
          <w:tcPr>
            <w:tcW w:w="2869" w:type="dxa"/>
          </w:tcPr>
          <w:p w14:paraId="16659CBB"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Literasi Komputer</w:t>
            </w:r>
          </w:p>
        </w:tc>
        <w:tc>
          <w:tcPr>
            <w:tcW w:w="4249" w:type="dxa"/>
          </w:tcPr>
          <w:p w14:paraId="533A5F7D"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 dikarenakan aplikasi FinPro memiliki fungsi yang kompleks untuk mengoperasikannya, dan juga untuk tingkat tanggung jawab atas penggunaan aplikasi FinPro sangat tinggi.</w:t>
            </w:r>
          </w:p>
        </w:tc>
      </w:tr>
      <w:tr w:rsidR="003A14B1" w:rsidRPr="00F152B0" w14:paraId="3FCBEDE2" w14:textId="77777777" w:rsidTr="00DC7FA9">
        <w:tc>
          <w:tcPr>
            <w:tcW w:w="2869" w:type="dxa"/>
          </w:tcPr>
          <w:p w14:paraId="7A2903F3"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Pengalaman Sistem</w:t>
            </w:r>
          </w:p>
        </w:tc>
        <w:tc>
          <w:tcPr>
            <w:tcW w:w="4249" w:type="dxa"/>
          </w:tcPr>
          <w:p w14:paraId="12897EA3"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 dikarenakan aplikasi FinPro memiliki sistem yang rumit.</w:t>
            </w:r>
          </w:p>
        </w:tc>
      </w:tr>
      <w:tr w:rsidR="003A14B1" w:rsidRPr="00F152B0" w14:paraId="0DE41887" w14:textId="77777777" w:rsidTr="00DC7FA9">
        <w:tc>
          <w:tcPr>
            <w:tcW w:w="2869" w:type="dxa"/>
          </w:tcPr>
          <w:p w14:paraId="0D71D990"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Pengalaman Aplikasi</w:t>
            </w:r>
          </w:p>
        </w:tc>
        <w:tc>
          <w:tcPr>
            <w:tcW w:w="4249" w:type="dxa"/>
          </w:tcPr>
          <w:p w14:paraId="63B41059"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 dikarenakan user sudah bisa mengoperasikan smartphone dengan mudah.</w:t>
            </w:r>
          </w:p>
        </w:tc>
      </w:tr>
      <w:tr w:rsidR="003A14B1" w:rsidRPr="00F152B0" w14:paraId="1FE96E5D" w14:textId="77777777" w:rsidTr="00DC7FA9">
        <w:tc>
          <w:tcPr>
            <w:tcW w:w="2869" w:type="dxa"/>
          </w:tcPr>
          <w:p w14:paraId="028D9FA1"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Pengalaman Tugas</w:t>
            </w:r>
          </w:p>
        </w:tc>
        <w:tc>
          <w:tcPr>
            <w:tcW w:w="4249" w:type="dxa"/>
          </w:tcPr>
          <w:p w14:paraId="0E3199E4"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Sudah mahir, dikarenakan user harus merupakan user ahli.</w:t>
            </w:r>
          </w:p>
        </w:tc>
      </w:tr>
      <w:tr w:rsidR="003A14B1" w:rsidRPr="00F152B0" w14:paraId="6DDFBB2C" w14:textId="77777777" w:rsidTr="00DC7FA9">
        <w:tc>
          <w:tcPr>
            <w:tcW w:w="2869" w:type="dxa"/>
          </w:tcPr>
          <w:p w14:paraId="593BA88C"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Sistem lain yang digunakan</w:t>
            </w:r>
          </w:p>
        </w:tc>
        <w:tc>
          <w:tcPr>
            <w:tcW w:w="4249" w:type="dxa"/>
          </w:tcPr>
          <w:p w14:paraId="60BDD6A1"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Sering menggunakan</w:t>
            </w:r>
          </w:p>
        </w:tc>
      </w:tr>
      <w:tr w:rsidR="003A14B1" w:rsidRPr="00F152B0" w14:paraId="1E1D5CF3" w14:textId="77777777" w:rsidTr="00DC7FA9">
        <w:tc>
          <w:tcPr>
            <w:tcW w:w="2869" w:type="dxa"/>
          </w:tcPr>
          <w:p w14:paraId="3B1C7B46"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 xml:space="preserve">Pendidikan </w:t>
            </w:r>
          </w:p>
        </w:tc>
        <w:tc>
          <w:tcPr>
            <w:tcW w:w="4249" w:type="dxa"/>
          </w:tcPr>
          <w:p w14:paraId="4EB202AC"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Perguruan Tinggi</w:t>
            </w:r>
          </w:p>
        </w:tc>
      </w:tr>
      <w:tr w:rsidR="003A14B1" w:rsidRPr="00F152B0" w14:paraId="2528CE52" w14:textId="77777777" w:rsidTr="00DC7FA9">
        <w:tc>
          <w:tcPr>
            <w:tcW w:w="2869" w:type="dxa"/>
          </w:tcPr>
          <w:p w14:paraId="67838F4C"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Tingkat Membaca </w:t>
            </w:r>
          </w:p>
        </w:tc>
        <w:tc>
          <w:tcPr>
            <w:tcW w:w="4249" w:type="dxa"/>
          </w:tcPr>
          <w:p w14:paraId="3D1D3937"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Lebih dari umur 12 tahun</w:t>
            </w:r>
          </w:p>
        </w:tc>
      </w:tr>
      <w:tr w:rsidR="003A14B1" w:rsidRPr="00F152B0" w14:paraId="5B098FC1" w14:textId="77777777" w:rsidTr="00DC7FA9">
        <w:tc>
          <w:tcPr>
            <w:tcW w:w="2869" w:type="dxa"/>
          </w:tcPr>
          <w:p w14:paraId="297FE360"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Keterampilan Mengetik</w:t>
            </w:r>
          </w:p>
        </w:tc>
        <w:tc>
          <w:tcPr>
            <w:tcW w:w="4249" w:type="dxa"/>
          </w:tcPr>
          <w:p w14:paraId="2A42AD92"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Rata – rata (40 WPM)</w:t>
            </w:r>
          </w:p>
        </w:tc>
      </w:tr>
      <w:tr w:rsidR="003A14B1" w:rsidRPr="00F152B0" w14:paraId="51F2ABD7" w14:textId="77777777" w:rsidTr="00DC7FA9">
        <w:tc>
          <w:tcPr>
            <w:tcW w:w="2869" w:type="dxa"/>
          </w:tcPr>
          <w:p w14:paraId="18DCD787"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Bahasa asli atau Budaya</w:t>
            </w:r>
          </w:p>
        </w:tc>
        <w:tc>
          <w:tcPr>
            <w:tcW w:w="4249" w:type="dxa"/>
          </w:tcPr>
          <w:p w14:paraId="6B45058C"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Bahasa Asli Indonesia, Bahasa Inggris</w:t>
            </w:r>
          </w:p>
        </w:tc>
      </w:tr>
    </w:tbl>
    <w:p w14:paraId="65B74B2B" w14:textId="77777777" w:rsidR="003A14B1" w:rsidRPr="00F152B0" w:rsidRDefault="003A14B1" w:rsidP="003A14B1">
      <w:pPr>
        <w:pStyle w:val="StyleHeading2Left"/>
        <w:numPr>
          <w:ilvl w:val="0"/>
          <w:numId w:val="0"/>
        </w:numPr>
        <w:spacing w:before="0" w:after="0" w:line="360" w:lineRule="auto"/>
        <w:ind w:left="1095"/>
        <w:outlineLvl w:val="9"/>
        <w:rPr>
          <w:rFonts w:asciiTheme="minorHAnsi" w:hAnsiTheme="minorHAnsi" w:cstheme="minorHAnsi"/>
          <w:b w:val="0"/>
          <w:sz w:val="24"/>
          <w:szCs w:val="24"/>
          <w:lang w:val="id-ID"/>
        </w:rPr>
      </w:pPr>
    </w:p>
    <w:p w14:paraId="43CB9852" w14:textId="4ABCF0F3" w:rsidR="003A14B1" w:rsidRPr="00F152B0" w:rsidRDefault="003A14B1" w:rsidP="003A14B1">
      <w:pPr>
        <w:pStyle w:val="StyleHeading2Left"/>
        <w:numPr>
          <w:ilvl w:val="0"/>
          <w:numId w:val="0"/>
        </w:numPr>
        <w:spacing w:before="0" w:after="0" w:line="360" w:lineRule="auto"/>
        <w:ind w:left="1095"/>
        <w:jc w:val="center"/>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Tabel 3.</w:t>
      </w:r>
      <w:r w:rsidR="00F152B0" w:rsidRPr="00F152B0">
        <w:rPr>
          <w:rFonts w:asciiTheme="minorHAnsi" w:hAnsiTheme="minorHAnsi" w:cstheme="minorHAnsi"/>
          <w:b w:val="0"/>
          <w:sz w:val="24"/>
          <w:szCs w:val="24"/>
          <w:lang w:val="id-ID"/>
        </w:rPr>
        <w:t>6</w:t>
      </w:r>
    </w:p>
    <w:p w14:paraId="749F6A9C" w14:textId="19B31592" w:rsidR="003A14B1" w:rsidRPr="00F152B0" w:rsidRDefault="003A14B1" w:rsidP="003A14B1">
      <w:pPr>
        <w:pStyle w:val="StyleHeading2Left"/>
        <w:numPr>
          <w:ilvl w:val="0"/>
          <w:numId w:val="0"/>
        </w:numPr>
        <w:spacing w:before="0" w:after="0" w:line="360" w:lineRule="auto"/>
        <w:ind w:left="1095"/>
        <w:jc w:val="center"/>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Tabel Identifikasi karakteristik kebutuhan, tugas, dan pekerjaan pengguna</w:t>
      </w:r>
      <w:r w:rsidR="00F152B0" w:rsidRPr="00F152B0">
        <w:rPr>
          <w:rFonts w:asciiTheme="minorHAnsi" w:hAnsiTheme="minorHAnsi" w:cstheme="minorHAnsi"/>
          <w:b w:val="0"/>
          <w:sz w:val="24"/>
          <w:szCs w:val="24"/>
          <w:lang w:val="id-ID"/>
        </w:rPr>
        <w:t>, Dosen Pembimbing</w:t>
      </w:r>
    </w:p>
    <w:tbl>
      <w:tblPr>
        <w:tblStyle w:val="TableGrid"/>
        <w:tblW w:w="0" w:type="auto"/>
        <w:tblInd w:w="1095" w:type="dxa"/>
        <w:tblLook w:val="04A0" w:firstRow="1" w:lastRow="0" w:firstColumn="1" w:lastColumn="0" w:noHBand="0" w:noVBand="1"/>
      </w:tblPr>
      <w:tblGrid>
        <w:gridCol w:w="2869"/>
        <w:gridCol w:w="4249"/>
      </w:tblGrid>
      <w:tr w:rsidR="003A14B1" w:rsidRPr="00F152B0" w14:paraId="36BB1591" w14:textId="77777777" w:rsidTr="00DC7FA9">
        <w:tc>
          <w:tcPr>
            <w:tcW w:w="7118" w:type="dxa"/>
            <w:gridSpan w:val="2"/>
          </w:tcPr>
          <w:p w14:paraId="22C9E74C" w14:textId="77777777" w:rsidR="003A14B1" w:rsidRPr="00F152B0" w:rsidRDefault="003A14B1" w:rsidP="00DC7FA9">
            <w:pPr>
              <w:pStyle w:val="StyleHeading2Left"/>
              <w:numPr>
                <w:ilvl w:val="0"/>
                <w:numId w:val="0"/>
              </w:numPr>
              <w:spacing w:before="0" w:after="0" w:line="360" w:lineRule="auto"/>
              <w:jc w:val="center"/>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lastRenderedPageBreak/>
              <w:t>Identifikasi karakteristik kebutuhan, tugas, dan pekerjaan pengguna</w:t>
            </w:r>
          </w:p>
        </w:tc>
      </w:tr>
      <w:tr w:rsidR="003A14B1" w:rsidRPr="00F152B0" w14:paraId="1B18EAC0" w14:textId="77777777" w:rsidTr="00DC7FA9">
        <w:tc>
          <w:tcPr>
            <w:tcW w:w="2869" w:type="dxa"/>
            <w:vAlign w:val="center"/>
          </w:tcPr>
          <w:p w14:paraId="4237360A"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Jenis sistem yang digunakan</w:t>
            </w:r>
          </w:p>
        </w:tc>
        <w:tc>
          <w:tcPr>
            <w:tcW w:w="4249" w:type="dxa"/>
          </w:tcPr>
          <w:p w14:paraId="5B20F9B8"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Wajib</w:t>
            </w:r>
          </w:p>
        </w:tc>
      </w:tr>
      <w:tr w:rsidR="003A14B1" w:rsidRPr="00F152B0" w14:paraId="1449448E" w14:textId="77777777" w:rsidTr="00DC7FA9">
        <w:tc>
          <w:tcPr>
            <w:tcW w:w="2869" w:type="dxa"/>
            <w:vAlign w:val="center"/>
          </w:tcPr>
          <w:p w14:paraId="25F29899"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Frekuensi penggunaan</w:t>
            </w:r>
          </w:p>
        </w:tc>
        <w:tc>
          <w:tcPr>
            <w:tcW w:w="4249" w:type="dxa"/>
          </w:tcPr>
          <w:p w14:paraId="66D4FF0B"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Terus menerus</w:t>
            </w:r>
          </w:p>
        </w:tc>
      </w:tr>
      <w:tr w:rsidR="003A14B1" w:rsidRPr="00F152B0" w14:paraId="69591506" w14:textId="77777777" w:rsidTr="00DC7FA9">
        <w:tc>
          <w:tcPr>
            <w:tcW w:w="2869" w:type="dxa"/>
            <w:vAlign w:val="center"/>
          </w:tcPr>
          <w:p w14:paraId="59D7C337"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Tugas atau pentingnya kebutuhan</w:t>
            </w:r>
          </w:p>
        </w:tc>
        <w:tc>
          <w:tcPr>
            <w:tcW w:w="4249" w:type="dxa"/>
          </w:tcPr>
          <w:p w14:paraId="456907B2"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w:t>
            </w:r>
          </w:p>
        </w:tc>
      </w:tr>
      <w:tr w:rsidR="003A14B1" w:rsidRPr="00F152B0" w14:paraId="0EED14A7" w14:textId="77777777" w:rsidTr="00DC7FA9">
        <w:tc>
          <w:tcPr>
            <w:tcW w:w="2869" w:type="dxa"/>
            <w:vAlign w:val="center"/>
          </w:tcPr>
          <w:p w14:paraId="19886D76"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Struktur Tugas</w:t>
            </w:r>
          </w:p>
        </w:tc>
        <w:tc>
          <w:tcPr>
            <w:tcW w:w="4249" w:type="dxa"/>
          </w:tcPr>
          <w:p w14:paraId="21DBF906"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w:t>
            </w:r>
          </w:p>
        </w:tc>
      </w:tr>
      <w:tr w:rsidR="003A14B1" w:rsidRPr="00F152B0" w14:paraId="5092D51A" w14:textId="77777777" w:rsidTr="00DC7FA9">
        <w:tc>
          <w:tcPr>
            <w:tcW w:w="2869" w:type="dxa"/>
            <w:vAlign w:val="center"/>
          </w:tcPr>
          <w:p w14:paraId="383E0A5C"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Interaksi Sosial</w:t>
            </w:r>
          </w:p>
        </w:tc>
        <w:tc>
          <w:tcPr>
            <w:tcW w:w="4249" w:type="dxa"/>
          </w:tcPr>
          <w:p w14:paraId="3F202E09"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Komunikasi verbal diperlukan</w:t>
            </w:r>
          </w:p>
        </w:tc>
      </w:tr>
      <w:tr w:rsidR="003A14B1" w:rsidRPr="00F152B0" w14:paraId="30A60302" w14:textId="77777777" w:rsidTr="00DC7FA9">
        <w:tc>
          <w:tcPr>
            <w:tcW w:w="2869" w:type="dxa"/>
            <w:vAlign w:val="center"/>
          </w:tcPr>
          <w:p w14:paraId="2C062B60"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Pelatihan Dasar</w:t>
            </w:r>
          </w:p>
        </w:tc>
        <w:tc>
          <w:tcPr>
            <w:tcW w:w="4249" w:type="dxa"/>
          </w:tcPr>
          <w:p w14:paraId="03BACF0E"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Pelatihan mandiri</w:t>
            </w:r>
          </w:p>
        </w:tc>
      </w:tr>
      <w:tr w:rsidR="003A14B1" w:rsidRPr="00F152B0" w14:paraId="747A22D0" w14:textId="77777777" w:rsidTr="00DC7FA9">
        <w:tc>
          <w:tcPr>
            <w:tcW w:w="2869" w:type="dxa"/>
            <w:vAlign w:val="center"/>
          </w:tcPr>
          <w:p w14:paraId="6BCE4308"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Tingkat Omset</w:t>
            </w:r>
          </w:p>
        </w:tc>
        <w:tc>
          <w:tcPr>
            <w:tcW w:w="4249" w:type="dxa"/>
          </w:tcPr>
          <w:p w14:paraId="62EE8BE8"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w:t>
            </w:r>
          </w:p>
        </w:tc>
      </w:tr>
      <w:tr w:rsidR="003A14B1" w:rsidRPr="00F152B0" w14:paraId="728A945B" w14:textId="77777777" w:rsidTr="00DC7FA9">
        <w:tc>
          <w:tcPr>
            <w:tcW w:w="2869" w:type="dxa"/>
            <w:vAlign w:val="center"/>
          </w:tcPr>
          <w:p w14:paraId="0C96761C"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Kategori Pekerjaan</w:t>
            </w:r>
          </w:p>
        </w:tc>
        <w:tc>
          <w:tcPr>
            <w:tcW w:w="4249" w:type="dxa"/>
          </w:tcPr>
          <w:p w14:paraId="033DBD0F"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Dosen</w:t>
            </w:r>
          </w:p>
        </w:tc>
      </w:tr>
    </w:tbl>
    <w:p w14:paraId="496A51D5" w14:textId="77777777" w:rsidR="003A14B1" w:rsidRPr="00F152B0" w:rsidRDefault="003A14B1" w:rsidP="003A14B1">
      <w:pPr>
        <w:pStyle w:val="StyleHeading2Left"/>
        <w:numPr>
          <w:ilvl w:val="0"/>
          <w:numId w:val="0"/>
        </w:numPr>
        <w:spacing w:before="0" w:after="0" w:line="360" w:lineRule="auto"/>
        <w:ind w:left="1095"/>
        <w:outlineLvl w:val="9"/>
        <w:rPr>
          <w:rFonts w:asciiTheme="minorHAnsi" w:hAnsiTheme="minorHAnsi" w:cstheme="minorHAnsi"/>
          <w:b w:val="0"/>
          <w:sz w:val="24"/>
          <w:szCs w:val="24"/>
          <w:lang w:val="id-ID"/>
        </w:rPr>
      </w:pPr>
    </w:p>
    <w:p w14:paraId="3361430C" w14:textId="544295A6" w:rsidR="003A14B1" w:rsidRPr="00F152B0" w:rsidRDefault="003A14B1" w:rsidP="008835E3">
      <w:pPr>
        <w:pStyle w:val="StyleHeading2Left"/>
        <w:numPr>
          <w:ilvl w:val="0"/>
          <w:numId w:val="0"/>
        </w:numPr>
        <w:tabs>
          <w:tab w:val="center" w:pos="4659"/>
          <w:tab w:val="left" w:pos="5545"/>
        </w:tabs>
        <w:spacing w:before="0" w:after="0" w:line="360" w:lineRule="auto"/>
        <w:ind w:left="1095"/>
        <w:jc w:val="center"/>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Tabel 3.</w:t>
      </w:r>
      <w:r w:rsidR="00F152B0" w:rsidRPr="00F152B0">
        <w:rPr>
          <w:rFonts w:asciiTheme="minorHAnsi" w:hAnsiTheme="minorHAnsi" w:cstheme="minorHAnsi"/>
          <w:b w:val="0"/>
          <w:sz w:val="24"/>
          <w:szCs w:val="24"/>
          <w:lang w:val="id-ID"/>
        </w:rPr>
        <w:t>7</w:t>
      </w:r>
      <w:r w:rsidR="008835E3">
        <w:rPr>
          <w:rFonts w:asciiTheme="minorHAnsi" w:hAnsiTheme="minorHAnsi" w:cstheme="minorHAnsi"/>
          <w:b w:val="0"/>
          <w:sz w:val="24"/>
          <w:szCs w:val="24"/>
          <w:lang w:val="id-ID"/>
        </w:rPr>
        <w:t xml:space="preserve"> </w:t>
      </w:r>
      <w:r w:rsidRPr="00F152B0">
        <w:rPr>
          <w:rFonts w:asciiTheme="minorHAnsi" w:hAnsiTheme="minorHAnsi" w:cstheme="minorHAnsi"/>
          <w:b w:val="0"/>
          <w:sz w:val="24"/>
          <w:szCs w:val="24"/>
          <w:lang w:val="id-ID"/>
        </w:rPr>
        <w:t>Tabel Identifikasi karakteristik fisik pengguna</w:t>
      </w:r>
      <w:r w:rsidR="00F152B0" w:rsidRPr="00F152B0">
        <w:rPr>
          <w:rFonts w:asciiTheme="minorHAnsi" w:hAnsiTheme="minorHAnsi" w:cstheme="minorHAnsi"/>
          <w:b w:val="0"/>
          <w:sz w:val="24"/>
          <w:szCs w:val="24"/>
          <w:lang w:val="id-ID"/>
        </w:rPr>
        <w:t>, Dosen Pembimbing</w:t>
      </w:r>
    </w:p>
    <w:tbl>
      <w:tblPr>
        <w:tblStyle w:val="TableGrid"/>
        <w:tblW w:w="0" w:type="auto"/>
        <w:tblInd w:w="1095" w:type="dxa"/>
        <w:tblLook w:val="04A0" w:firstRow="1" w:lastRow="0" w:firstColumn="1" w:lastColumn="0" w:noHBand="0" w:noVBand="1"/>
      </w:tblPr>
      <w:tblGrid>
        <w:gridCol w:w="2869"/>
        <w:gridCol w:w="4249"/>
      </w:tblGrid>
      <w:tr w:rsidR="003A14B1" w:rsidRPr="00F152B0" w14:paraId="3E72241D" w14:textId="77777777" w:rsidTr="00DC7FA9">
        <w:tc>
          <w:tcPr>
            <w:tcW w:w="7118" w:type="dxa"/>
            <w:gridSpan w:val="2"/>
          </w:tcPr>
          <w:p w14:paraId="3555FA5A" w14:textId="77777777" w:rsidR="003A14B1" w:rsidRPr="00F152B0" w:rsidRDefault="003A14B1" w:rsidP="00DC7FA9">
            <w:pPr>
              <w:pStyle w:val="StyleHeading2Left"/>
              <w:numPr>
                <w:ilvl w:val="0"/>
                <w:numId w:val="0"/>
              </w:numPr>
              <w:spacing w:before="0" w:after="0" w:line="360" w:lineRule="auto"/>
              <w:jc w:val="center"/>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Identifikasi karakteristik fisik pengguna</w:t>
            </w:r>
          </w:p>
        </w:tc>
      </w:tr>
      <w:tr w:rsidR="003A14B1" w:rsidRPr="00F152B0" w14:paraId="50679250" w14:textId="77777777" w:rsidTr="00DC7FA9">
        <w:tc>
          <w:tcPr>
            <w:tcW w:w="2869" w:type="dxa"/>
            <w:vAlign w:val="center"/>
          </w:tcPr>
          <w:p w14:paraId="3BE04912"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Umur </w:t>
            </w:r>
          </w:p>
        </w:tc>
        <w:tc>
          <w:tcPr>
            <w:tcW w:w="4249" w:type="dxa"/>
          </w:tcPr>
          <w:p w14:paraId="26601DE5"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Paruh Baya</w:t>
            </w:r>
          </w:p>
        </w:tc>
      </w:tr>
      <w:tr w:rsidR="003A14B1" w:rsidRPr="00F152B0" w14:paraId="634D0482" w14:textId="77777777" w:rsidTr="00DC7FA9">
        <w:tc>
          <w:tcPr>
            <w:tcW w:w="2869" w:type="dxa"/>
            <w:vAlign w:val="center"/>
          </w:tcPr>
          <w:p w14:paraId="3064E2C7"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Jenis Kelamin </w:t>
            </w:r>
          </w:p>
        </w:tc>
        <w:tc>
          <w:tcPr>
            <w:tcW w:w="4249" w:type="dxa"/>
          </w:tcPr>
          <w:p w14:paraId="295CAC5C"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Pria atau Wanita</w:t>
            </w:r>
          </w:p>
        </w:tc>
      </w:tr>
      <w:tr w:rsidR="003A14B1" w:rsidRPr="00F152B0" w14:paraId="55E85785" w14:textId="77777777" w:rsidTr="00DC7FA9">
        <w:tc>
          <w:tcPr>
            <w:tcW w:w="2869" w:type="dxa"/>
            <w:vAlign w:val="center"/>
          </w:tcPr>
          <w:p w14:paraId="1CB2ED2F"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Handedness </w:t>
            </w:r>
          </w:p>
        </w:tc>
        <w:tc>
          <w:tcPr>
            <w:tcW w:w="4249" w:type="dxa"/>
          </w:tcPr>
          <w:p w14:paraId="1741E484"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Keduanya</w:t>
            </w:r>
          </w:p>
        </w:tc>
      </w:tr>
      <w:tr w:rsidR="003A14B1" w:rsidRPr="00F152B0" w14:paraId="05A08EA7" w14:textId="77777777" w:rsidTr="00DC7FA9">
        <w:tc>
          <w:tcPr>
            <w:tcW w:w="2869" w:type="dxa"/>
            <w:vAlign w:val="center"/>
          </w:tcPr>
          <w:p w14:paraId="4D7272AA"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Disabilitas </w:t>
            </w:r>
          </w:p>
        </w:tc>
        <w:tc>
          <w:tcPr>
            <w:tcW w:w="4249" w:type="dxa"/>
          </w:tcPr>
          <w:p w14:paraId="3AA5CC6F"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Tidak Ada</w:t>
            </w:r>
          </w:p>
        </w:tc>
      </w:tr>
    </w:tbl>
    <w:p w14:paraId="7B8D455A" w14:textId="77777777" w:rsidR="003A14B1" w:rsidRPr="00F152B0" w:rsidRDefault="003A14B1" w:rsidP="003A14B1">
      <w:pPr>
        <w:pStyle w:val="StyleHeading2Left"/>
        <w:numPr>
          <w:ilvl w:val="0"/>
          <w:numId w:val="0"/>
        </w:numPr>
        <w:spacing w:before="0" w:after="0" w:line="360" w:lineRule="auto"/>
        <w:ind w:left="1095"/>
        <w:outlineLvl w:val="9"/>
        <w:rPr>
          <w:rFonts w:asciiTheme="minorHAnsi" w:hAnsiTheme="minorHAnsi" w:cstheme="minorHAnsi"/>
          <w:b w:val="0"/>
          <w:sz w:val="24"/>
          <w:szCs w:val="24"/>
          <w:lang w:val="id-ID"/>
        </w:rPr>
      </w:pPr>
    </w:p>
    <w:p w14:paraId="28F33AD2" w14:textId="0C5D4F9C" w:rsidR="003A14B1" w:rsidRPr="00F152B0" w:rsidRDefault="003A14B1" w:rsidP="008835E3">
      <w:pPr>
        <w:pStyle w:val="StyleHeading2Left"/>
        <w:numPr>
          <w:ilvl w:val="0"/>
          <w:numId w:val="0"/>
        </w:numPr>
        <w:spacing w:before="0" w:after="0" w:line="360" w:lineRule="auto"/>
        <w:ind w:left="1095"/>
        <w:jc w:val="center"/>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Tabel 3.</w:t>
      </w:r>
      <w:r w:rsidR="00F152B0" w:rsidRPr="00F152B0">
        <w:rPr>
          <w:rFonts w:asciiTheme="minorHAnsi" w:hAnsiTheme="minorHAnsi" w:cstheme="minorHAnsi"/>
          <w:b w:val="0"/>
          <w:sz w:val="24"/>
          <w:szCs w:val="24"/>
          <w:lang w:val="id-ID"/>
        </w:rPr>
        <w:t>8</w:t>
      </w:r>
      <w:r w:rsidR="008835E3">
        <w:rPr>
          <w:rFonts w:asciiTheme="minorHAnsi" w:hAnsiTheme="minorHAnsi" w:cstheme="minorHAnsi"/>
          <w:b w:val="0"/>
          <w:sz w:val="24"/>
          <w:szCs w:val="24"/>
          <w:lang w:val="id-ID"/>
        </w:rPr>
        <w:t xml:space="preserve"> </w:t>
      </w:r>
      <w:r w:rsidRPr="00F152B0">
        <w:rPr>
          <w:rFonts w:asciiTheme="minorHAnsi" w:hAnsiTheme="minorHAnsi" w:cstheme="minorHAnsi"/>
          <w:b w:val="0"/>
          <w:sz w:val="24"/>
          <w:szCs w:val="24"/>
          <w:lang w:val="id-ID"/>
        </w:rPr>
        <w:t xml:space="preserve">Tabel Identifikasi karakteristik </w:t>
      </w:r>
      <w:r w:rsidRPr="00F152B0">
        <w:rPr>
          <w:rFonts w:asciiTheme="minorHAnsi" w:hAnsiTheme="minorHAnsi" w:cstheme="minorHAnsi"/>
          <w:b w:val="0"/>
          <w:bCs w:val="0"/>
          <w:sz w:val="24"/>
          <w:szCs w:val="24"/>
          <w:lang w:val="id-ID" w:eastAsia="id-ID"/>
        </w:rPr>
        <w:t>psikologis</w:t>
      </w:r>
      <w:r w:rsidRPr="00F152B0">
        <w:rPr>
          <w:rFonts w:asciiTheme="minorHAnsi" w:hAnsiTheme="minorHAnsi" w:cstheme="minorHAnsi"/>
          <w:b w:val="0"/>
          <w:sz w:val="24"/>
          <w:szCs w:val="24"/>
          <w:lang w:val="id-ID"/>
        </w:rPr>
        <w:t xml:space="preserve"> pengguna</w:t>
      </w:r>
      <w:r w:rsidR="00F152B0" w:rsidRPr="00F152B0">
        <w:rPr>
          <w:rFonts w:asciiTheme="minorHAnsi" w:hAnsiTheme="minorHAnsi" w:cstheme="minorHAnsi"/>
          <w:b w:val="0"/>
          <w:sz w:val="24"/>
          <w:szCs w:val="24"/>
          <w:lang w:val="id-ID"/>
        </w:rPr>
        <w:t>, Dosen Pembimbing</w:t>
      </w:r>
    </w:p>
    <w:tbl>
      <w:tblPr>
        <w:tblStyle w:val="TableGrid"/>
        <w:tblW w:w="0" w:type="auto"/>
        <w:tblInd w:w="1095" w:type="dxa"/>
        <w:tblLook w:val="04A0" w:firstRow="1" w:lastRow="0" w:firstColumn="1" w:lastColumn="0" w:noHBand="0" w:noVBand="1"/>
      </w:tblPr>
      <w:tblGrid>
        <w:gridCol w:w="2869"/>
        <w:gridCol w:w="4249"/>
      </w:tblGrid>
      <w:tr w:rsidR="003A14B1" w:rsidRPr="00F152B0" w14:paraId="0B282E6D" w14:textId="77777777" w:rsidTr="00DC7FA9">
        <w:tc>
          <w:tcPr>
            <w:tcW w:w="7118" w:type="dxa"/>
            <w:gridSpan w:val="2"/>
          </w:tcPr>
          <w:p w14:paraId="162456F2" w14:textId="77777777" w:rsidR="003A14B1" w:rsidRPr="00F152B0" w:rsidRDefault="003A14B1" w:rsidP="00DC7FA9">
            <w:pPr>
              <w:pStyle w:val="StyleHeading2Left"/>
              <w:numPr>
                <w:ilvl w:val="0"/>
                <w:numId w:val="0"/>
              </w:numPr>
              <w:spacing w:before="0" w:after="0" w:line="360" w:lineRule="auto"/>
              <w:jc w:val="center"/>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 xml:space="preserve">Identifikasi karakteristik </w:t>
            </w:r>
            <w:r w:rsidRPr="00F152B0">
              <w:rPr>
                <w:rFonts w:asciiTheme="minorHAnsi" w:hAnsiTheme="minorHAnsi" w:cstheme="minorHAnsi"/>
                <w:b w:val="0"/>
                <w:bCs w:val="0"/>
                <w:sz w:val="24"/>
                <w:szCs w:val="24"/>
                <w:lang w:val="id-ID" w:eastAsia="id-ID"/>
              </w:rPr>
              <w:t>psikologis</w:t>
            </w:r>
            <w:r w:rsidRPr="00F152B0">
              <w:rPr>
                <w:rFonts w:asciiTheme="minorHAnsi" w:hAnsiTheme="minorHAnsi" w:cstheme="minorHAnsi"/>
                <w:b w:val="0"/>
                <w:sz w:val="24"/>
                <w:szCs w:val="24"/>
                <w:lang w:val="id-ID"/>
              </w:rPr>
              <w:t xml:space="preserve"> pengguna</w:t>
            </w:r>
          </w:p>
        </w:tc>
      </w:tr>
      <w:tr w:rsidR="003A14B1" w:rsidRPr="00F152B0" w14:paraId="765F43B1" w14:textId="77777777" w:rsidTr="00DC7FA9">
        <w:tc>
          <w:tcPr>
            <w:tcW w:w="2869" w:type="dxa"/>
          </w:tcPr>
          <w:p w14:paraId="1F89BB08"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Sikap</w:t>
            </w:r>
          </w:p>
        </w:tc>
        <w:tc>
          <w:tcPr>
            <w:tcW w:w="4249" w:type="dxa"/>
          </w:tcPr>
          <w:p w14:paraId="01D8D490"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 xml:space="preserve">Perasaan Positif </w:t>
            </w:r>
          </w:p>
        </w:tc>
      </w:tr>
      <w:tr w:rsidR="003A14B1" w:rsidRPr="00F152B0" w14:paraId="280108D1" w14:textId="77777777" w:rsidTr="00DC7FA9">
        <w:tc>
          <w:tcPr>
            <w:tcW w:w="2869" w:type="dxa"/>
          </w:tcPr>
          <w:p w14:paraId="3FB4E406"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Motivasi</w:t>
            </w:r>
          </w:p>
        </w:tc>
        <w:tc>
          <w:tcPr>
            <w:tcW w:w="4249" w:type="dxa"/>
          </w:tcPr>
          <w:p w14:paraId="199C9B5D"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w:t>
            </w:r>
          </w:p>
        </w:tc>
      </w:tr>
      <w:tr w:rsidR="003A14B1" w:rsidRPr="00F152B0" w14:paraId="0D699BF2" w14:textId="77777777" w:rsidTr="00DC7FA9">
        <w:tc>
          <w:tcPr>
            <w:tcW w:w="2869" w:type="dxa"/>
          </w:tcPr>
          <w:p w14:paraId="4ABBFF16"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Kesabaran</w:t>
            </w:r>
          </w:p>
        </w:tc>
        <w:tc>
          <w:tcPr>
            <w:tcW w:w="4249" w:type="dxa"/>
          </w:tcPr>
          <w:p w14:paraId="2935BB92"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w:t>
            </w:r>
          </w:p>
        </w:tc>
      </w:tr>
      <w:tr w:rsidR="003A14B1" w:rsidRPr="00F152B0" w14:paraId="50F60F48" w14:textId="77777777" w:rsidTr="00DC7FA9">
        <w:tc>
          <w:tcPr>
            <w:tcW w:w="2869" w:type="dxa"/>
          </w:tcPr>
          <w:p w14:paraId="27904677"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Tingkat  Stres</w:t>
            </w:r>
          </w:p>
        </w:tc>
        <w:tc>
          <w:tcPr>
            <w:tcW w:w="4249" w:type="dxa"/>
          </w:tcPr>
          <w:p w14:paraId="64EC1BDE"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w:t>
            </w:r>
          </w:p>
        </w:tc>
      </w:tr>
      <w:tr w:rsidR="003A14B1" w:rsidRPr="00F152B0" w14:paraId="75FCD27C" w14:textId="77777777" w:rsidTr="00DC7FA9">
        <w:tc>
          <w:tcPr>
            <w:tcW w:w="2869" w:type="dxa"/>
            <w:vAlign w:val="center"/>
          </w:tcPr>
          <w:p w14:paraId="0AB50BC2"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Gaya Kemampuan Berfikir</w:t>
            </w:r>
          </w:p>
        </w:tc>
        <w:tc>
          <w:tcPr>
            <w:tcW w:w="4249" w:type="dxa"/>
          </w:tcPr>
          <w:p w14:paraId="5E90D9B5" w14:textId="77777777" w:rsidR="003A14B1" w:rsidRPr="00F152B0" w:rsidRDefault="003A14B1"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Analisis</w:t>
            </w:r>
          </w:p>
        </w:tc>
      </w:tr>
    </w:tbl>
    <w:p w14:paraId="5CD42AA1" w14:textId="77777777" w:rsidR="00EF5B70" w:rsidRPr="00F152B0" w:rsidRDefault="00EF5B70" w:rsidP="003A14B1">
      <w:pPr>
        <w:pStyle w:val="StyleHeading2Left"/>
        <w:numPr>
          <w:ilvl w:val="0"/>
          <w:numId w:val="0"/>
        </w:numPr>
        <w:spacing w:before="0" w:after="0" w:line="360" w:lineRule="auto"/>
        <w:ind w:left="1095"/>
        <w:jc w:val="center"/>
        <w:outlineLvl w:val="9"/>
        <w:rPr>
          <w:rFonts w:asciiTheme="minorHAnsi" w:hAnsiTheme="minorHAnsi" w:cstheme="minorHAnsi"/>
          <w:b w:val="0"/>
          <w:sz w:val="24"/>
          <w:szCs w:val="24"/>
          <w:lang w:val="id-ID"/>
        </w:rPr>
      </w:pPr>
    </w:p>
    <w:p w14:paraId="38969175" w14:textId="6BBF7421" w:rsidR="00C5672D" w:rsidRPr="00F152B0" w:rsidRDefault="00C5672D" w:rsidP="00C5672D">
      <w:pPr>
        <w:pStyle w:val="StyleHeading2Left"/>
        <w:numPr>
          <w:ilvl w:val="0"/>
          <w:numId w:val="44"/>
        </w:numPr>
        <w:spacing w:before="0" w:after="0" w:line="360" w:lineRule="auto"/>
        <w:jc w:val="both"/>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Dosen Reviewer</w:t>
      </w:r>
    </w:p>
    <w:p w14:paraId="2AD6F60C" w14:textId="3BF095E9" w:rsidR="00F152B0" w:rsidRPr="00F152B0" w:rsidRDefault="00F152B0" w:rsidP="00F152B0">
      <w:pPr>
        <w:pStyle w:val="StyleHeading2Left"/>
        <w:numPr>
          <w:ilvl w:val="0"/>
          <w:numId w:val="0"/>
        </w:numPr>
        <w:spacing w:before="0" w:after="0" w:line="360" w:lineRule="auto"/>
        <w:ind w:left="1095"/>
        <w:jc w:val="both"/>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lastRenderedPageBreak/>
        <w:t>Berikut Identifikasi yang ditemukan pada user Dosen Reviewer :</w:t>
      </w:r>
    </w:p>
    <w:p w14:paraId="7BAC49AA" w14:textId="02BC1338" w:rsidR="00F152B0" w:rsidRPr="00F152B0" w:rsidRDefault="00F152B0" w:rsidP="008835E3">
      <w:pPr>
        <w:pStyle w:val="StyleHeading2Left"/>
        <w:numPr>
          <w:ilvl w:val="0"/>
          <w:numId w:val="0"/>
        </w:numPr>
        <w:spacing w:before="0" w:after="0" w:line="360" w:lineRule="auto"/>
        <w:ind w:left="1095"/>
        <w:jc w:val="center"/>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Tabel 3.9</w:t>
      </w:r>
      <w:r w:rsidR="008835E3">
        <w:rPr>
          <w:rFonts w:asciiTheme="minorHAnsi" w:hAnsiTheme="minorHAnsi" w:cstheme="minorHAnsi"/>
          <w:b w:val="0"/>
          <w:sz w:val="24"/>
          <w:szCs w:val="24"/>
          <w:lang w:val="id-ID"/>
        </w:rPr>
        <w:t xml:space="preserve"> </w:t>
      </w:r>
      <w:r w:rsidRPr="00F152B0">
        <w:rPr>
          <w:rFonts w:asciiTheme="minorHAnsi" w:hAnsiTheme="minorHAnsi" w:cstheme="minorHAnsi"/>
          <w:b w:val="0"/>
          <w:sz w:val="24"/>
          <w:szCs w:val="24"/>
          <w:lang w:val="id-ID"/>
        </w:rPr>
        <w:t>Tabel Identifikasi tingkat pengetahuan dan pengalaman pengguna, Dosen Reviewer</w:t>
      </w:r>
    </w:p>
    <w:tbl>
      <w:tblPr>
        <w:tblStyle w:val="TableGrid"/>
        <w:tblW w:w="0" w:type="auto"/>
        <w:tblInd w:w="1095" w:type="dxa"/>
        <w:tblLook w:val="04A0" w:firstRow="1" w:lastRow="0" w:firstColumn="1" w:lastColumn="0" w:noHBand="0" w:noVBand="1"/>
      </w:tblPr>
      <w:tblGrid>
        <w:gridCol w:w="2869"/>
        <w:gridCol w:w="4249"/>
      </w:tblGrid>
      <w:tr w:rsidR="00F152B0" w:rsidRPr="00F152B0" w14:paraId="6EB9B2CD" w14:textId="77777777" w:rsidTr="00DC7FA9">
        <w:tc>
          <w:tcPr>
            <w:tcW w:w="7118" w:type="dxa"/>
            <w:gridSpan w:val="2"/>
          </w:tcPr>
          <w:p w14:paraId="1B92EDCE" w14:textId="77777777" w:rsidR="00F152B0" w:rsidRPr="00F152B0" w:rsidRDefault="00F152B0" w:rsidP="00DC7FA9">
            <w:pPr>
              <w:pStyle w:val="StyleHeading2Left"/>
              <w:numPr>
                <w:ilvl w:val="0"/>
                <w:numId w:val="0"/>
              </w:numPr>
              <w:spacing w:before="0" w:after="0" w:line="360" w:lineRule="auto"/>
              <w:jc w:val="center"/>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Identifikasi tingkat pengetahuan dan pengalaman pengguna</w:t>
            </w:r>
          </w:p>
        </w:tc>
      </w:tr>
      <w:tr w:rsidR="00F152B0" w:rsidRPr="00F152B0" w14:paraId="4A69282E" w14:textId="77777777" w:rsidTr="00DC7FA9">
        <w:tc>
          <w:tcPr>
            <w:tcW w:w="2869" w:type="dxa"/>
          </w:tcPr>
          <w:p w14:paraId="650D60CD"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Literasi Komputer</w:t>
            </w:r>
          </w:p>
        </w:tc>
        <w:tc>
          <w:tcPr>
            <w:tcW w:w="4249" w:type="dxa"/>
          </w:tcPr>
          <w:p w14:paraId="4D477BE7"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 dikarenakan aplikasi FinPro memiliki fungsi yang kompleks untuk mengoperasikannya, dan juga untuk tingkat tanggung jawab atas penggunaan aplikasi FinPro sangat tinggi.</w:t>
            </w:r>
          </w:p>
        </w:tc>
      </w:tr>
      <w:tr w:rsidR="00F152B0" w:rsidRPr="00F152B0" w14:paraId="3912813E" w14:textId="77777777" w:rsidTr="00DC7FA9">
        <w:tc>
          <w:tcPr>
            <w:tcW w:w="2869" w:type="dxa"/>
          </w:tcPr>
          <w:p w14:paraId="3F374FB1"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Pengalaman Sistem</w:t>
            </w:r>
          </w:p>
        </w:tc>
        <w:tc>
          <w:tcPr>
            <w:tcW w:w="4249" w:type="dxa"/>
          </w:tcPr>
          <w:p w14:paraId="47F9111E"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 dikarenakan aplikasi FinPro memiliki sistem yang rumit.</w:t>
            </w:r>
          </w:p>
        </w:tc>
      </w:tr>
      <w:tr w:rsidR="00F152B0" w:rsidRPr="00F152B0" w14:paraId="3CE9B420" w14:textId="77777777" w:rsidTr="00DC7FA9">
        <w:tc>
          <w:tcPr>
            <w:tcW w:w="2869" w:type="dxa"/>
          </w:tcPr>
          <w:p w14:paraId="15F4FD18"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Pengalaman Aplikasi</w:t>
            </w:r>
          </w:p>
        </w:tc>
        <w:tc>
          <w:tcPr>
            <w:tcW w:w="4249" w:type="dxa"/>
          </w:tcPr>
          <w:p w14:paraId="729E45D3"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 dikarenakan user sudah bisa mengoperasikan smartphone dengan mudah.</w:t>
            </w:r>
          </w:p>
        </w:tc>
      </w:tr>
      <w:tr w:rsidR="00F152B0" w:rsidRPr="00F152B0" w14:paraId="099F9E97" w14:textId="77777777" w:rsidTr="00DC7FA9">
        <w:tc>
          <w:tcPr>
            <w:tcW w:w="2869" w:type="dxa"/>
          </w:tcPr>
          <w:p w14:paraId="6CB00EDB"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Pengalaman Tugas</w:t>
            </w:r>
          </w:p>
        </w:tc>
        <w:tc>
          <w:tcPr>
            <w:tcW w:w="4249" w:type="dxa"/>
          </w:tcPr>
          <w:p w14:paraId="3936E297"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Sudah mahir, dikarenakan user harus merupakan user ahli.</w:t>
            </w:r>
          </w:p>
        </w:tc>
      </w:tr>
      <w:tr w:rsidR="00F152B0" w:rsidRPr="00F152B0" w14:paraId="4C858DD7" w14:textId="77777777" w:rsidTr="00DC7FA9">
        <w:tc>
          <w:tcPr>
            <w:tcW w:w="2869" w:type="dxa"/>
          </w:tcPr>
          <w:p w14:paraId="4B93B144"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Sistem lain yang digunakan</w:t>
            </w:r>
          </w:p>
        </w:tc>
        <w:tc>
          <w:tcPr>
            <w:tcW w:w="4249" w:type="dxa"/>
          </w:tcPr>
          <w:p w14:paraId="7C045032"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Sering menggunakan</w:t>
            </w:r>
          </w:p>
        </w:tc>
      </w:tr>
      <w:tr w:rsidR="00F152B0" w:rsidRPr="00F152B0" w14:paraId="54664204" w14:textId="77777777" w:rsidTr="00DC7FA9">
        <w:tc>
          <w:tcPr>
            <w:tcW w:w="2869" w:type="dxa"/>
          </w:tcPr>
          <w:p w14:paraId="3A9F5EBA"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 xml:space="preserve">Pendidikan </w:t>
            </w:r>
          </w:p>
        </w:tc>
        <w:tc>
          <w:tcPr>
            <w:tcW w:w="4249" w:type="dxa"/>
          </w:tcPr>
          <w:p w14:paraId="0F01D572"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Perguruan Tinggi</w:t>
            </w:r>
          </w:p>
        </w:tc>
      </w:tr>
      <w:tr w:rsidR="00F152B0" w:rsidRPr="00F152B0" w14:paraId="29CF0E6C" w14:textId="77777777" w:rsidTr="00DC7FA9">
        <w:tc>
          <w:tcPr>
            <w:tcW w:w="2869" w:type="dxa"/>
          </w:tcPr>
          <w:p w14:paraId="71FF77DB"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Tingkat Membaca </w:t>
            </w:r>
          </w:p>
        </w:tc>
        <w:tc>
          <w:tcPr>
            <w:tcW w:w="4249" w:type="dxa"/>
          </w:tcPr>
          <w:p w14:paraId="70A5F5AE"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Lebih dari umur 12 tahun</w:t>
            </w:r>
          </w:p>
        </w:tc>
      </w:tr>
      <w:tr w:rsidR="00F152B0" w:rsidRPr="00F152B0" w14:paraId="20F6CB58" w14:textId="77777777" w:rsidTr="00DC7FA9">
        <w:tc>
          <w:tcPr>
            <w:tcW w:w="2869" w:type="dxa"/>
          </w:tcPr>
          <w:p w14:paraId="0769029B"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Keterampilan Mengetik</w:t>
            </w:r>
          </w:p>
        </w:tc>
        <w:tc>
          <w:tcPr>
            <w:tcW w:w="4249" w:type="dxa"/>
          </w:tcPr>
          <w:p w14:paraId="62959EB7"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Rata – rata (40 WPM)</w:t>
            </w:r>
          </w:p>
        </w:tc>
      </w:tr>
      <w:tr w:rsidR="00F152B0" w:rsidRPr="00F152B0" w14:paraId="669E5D25" w14:textId="77777777" w:rsidTr="00DC7FA9">
        <w:tc>
          <w:tcPr>
            <w:tcW w:w="2869" w:type="dxa"/>
          </w:tcPr>
          <w:p w14:paraId="36E3A1EC"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Bahasa asli atau Budaya</w:t>
            </w:r>
          </w:p>
        </w:tc>
        <w:tc>
          <w:tcPr>
            <w:tcW w:w="4249" w:type="dxa"/>
          </w:tcPr>
          <w:p w14:paraId="55C7A1FD"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Bahasa Asli Indonesia, Bahasa Inggris</w:t>
            </w:r>
          </w:p>
        </w:tc>
      </w:tr>
    </w:tbl>
    <w:p w14:paraId="64684668" w14:textId="77777777" w:rsidR="00F152B0" w:rsidRPr="00F152B0" w:rsidRDefault="00F152B0" w:rsidP="00F152B0">
      <w:pPr>
        <w:pStyle w:val="StyleHeading2Left"/>
        <w:numPr>
          <w:ilvl w:val="0"/>
          <w:numId w:val="0"/>
        </w:numPr>
        <w:spacing w:before="0" w:after="0" w:line="360" w:lineRule="auto"/>
        <w:ind w:left="1095"/>
        <w:outlineLvl w:val="9"/>
        <w:rPr>
          <w:rFonts w:asciiTheme="minorHAnsi" w:hAnsiTheme="minorHAnsi" w:cstheme="minorHAnsi"/>
          <w:b w:val="0"/>
          <w:sz w:val="24"/>
          <w:szCs w:val="24"/>
          <w:lang w:val="id-ID"/>
        </w:rPr>
      </w:pPr>
    </w:p>
    <w:p w14:paraId="0F61E830" w14:textId="0AB9600E" w:rsidR="00F152B0" w:rsidRPr="00F152B0" w:rsidRDefault="00F152B0" w:rsidP="00F152B0">
      <w:pPr>
        <w:pStyle w:val="StyleHeading2Left"/>
        <w:numPr>
          <w:ilvl w:val="0"/>
          <w:numId w:val="0"/>
        </w:numPr>
        <w:spacing w:before="0" w:after="0" w:line="360" w:lineRule="auto"/>
        <w:ind w:left="1095"/>
        <w:jc w:val="center"/>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Tabel 3.10</w:t>
      </w:r>
    </w:p>
    <w:p w14:paraId="3A153C33" w14:textId="20B1A1C0" w:rsidR="00F152B0" w:rsidRPr="00F152B0" w:rsidRDefault="00F152B0" w:rsidP="00F152B0">
      <w:pPr>
        <w:pStyle w:val="StyleHeading2Left"/>
        <w:numPr>
          <w:ilvl w:val="0"/>
          <w:numId w:val="0"/>
        </w:numPr>
        <w:spacing w:before="0" w:after="0" w:line="360" w:lineRule="auto"/>
        <w:ind w:left="1095"/>
        <w:jc w:val="center"/>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Tabel Identifikasi karakteristik kebutuhan, tugas, dan pekerjaan pengguna, Dosen Reviewer</w:t>
      </w:r>
    </w:p>
    <w:tbl>
      <w:tblPr>
        <w:tblStyle w:val="TableGrid"/>
        <w:tblW w:w="0" w:type="auto"/>
        <w:tblInd w:w="1095" w:type="dxa"/>
        <w:tblLook w:val="04A0" w:firstRow="1" w:lastRow="0" w:firstColumn="1" w:lastColumn="0" w:noHBand="0" w:noVBand="1"/>
      </w:tblPr>
      <w:tblGrid>
        <w:gridCol w:w="2869"/>
        <w:gridCol w:w="4249"/>
      </w:tblGrid>
      <w:tr w:rsidR="00F152B0" w:rsidRPr="00F152B0" w14:paraId="074FF44D" w14:textId="77777777" w:rsidTr="00DC7FA9">
        <w:tc>
          <w:tcPr>
            <w:tcW w:w="7118" w:type="dxa"/>
            <w:gridSpan w:val="2"/>
          </w:tcPr>
          <w:p w14:paraId="5BB3444C" w14:textId="77777777" w:rsidR="00F152B0" w:rsidRPr="00F152B0" w:rsidRDefault="00F152B0" w:rsidP="00DC7FA9">
            <w:pPr>
              <w:pStyle w:val="StyleHeading2Left"/>
              <w:numPr>
                <w:ilvl w:val="0"/>
                <w:numId w:val="0"/>
              </w:numPr>
              <w:spacing w:before="0" w:after="0" w:line="360" w:lineRule="auto"/>
              <w:jc w:val="center"/>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lastRenderedPageBreak/>
              <w:t>Identifikasi karakteristik kebutuhan, tugas, dan pekerjaan pengguna</w:t>
            </w:r>
          </w:p>
        </w:tc>
      </w:tr>
      <w:tr w:rsidR="00F152B0" w:rsidRPr="00F152B0" w14:paraId="527BB28D" w14:textId="77777777" w:rsidTr="00DC7FA9">
        <w:tc>
          <w:tcPr>
            <w:tcW w:w="2869" w:type="dxa"/>
            <w:vAlign w:val="center"/>
          </w:tcPr>
          <w:p w14:paraId="215BD589"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Jenis sistem yang digunakan</w:t>
            </w:r>
          </w:p>
        </w:tc>
        <w:tc>
          <w:tcPr>
            <w:tcW w:w="4249" w:type="dxa"/>
          </w:tcPr>
          <w:p w14:paraId="5B1BBF03"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Wajib</w:t>
            </w:r>
          </w:p>
        </w:tc>
      </w:tr>
      <w:tr w:rsidR="00F152B0" w:rsidRPr="00F152B0" w14:paraId="30A29259" w14:textId="77777777" w:rsidTr="00DC7FA9">
        <w:tc>
          <w:tcPr>
            <w:tcW w:w="2869" w:type="dxa"/>
            <w:vAlign w:val="center"/>
          </w:tcPr>
          <w:p w14:paraId="6E7DAA9B"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Frekuensi penggunaan</w:t>
            </w:r>
          </w:p>
        </w:tc>
        <w:tc>
          <w:tcPr>
            <w:tcW w:w="4249" w:type="dxa"/>
          </w:tcPr>
          <w:p w14:paraId="6606DEEA"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Terus menerus</w:t>
            </w:r>
          </w:p>
        </w:tc>
      </w:tr>
      <w:tr w:rsidR="00F152B0" w:rsidRPr="00F152B0" w14:paraId="1B54DBE5" w14:textId="77777777" w:rsidTr="00DC7FA9">
        <w:tc>
          <w:tcPr>
            <w:tcW w:w="2869" w:type="dxa"/>
            <w:vAlign w:val="center"/>
          </w:tcPr>
          <w:p w14:paraId="67D523EA"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Tugas atau pentingnya kebutuhan</w:t>
            </w:r>
          </w:p>
        </w:tc>
        <w:tc>
          <w:tcPr>
            <w:tcW w:w="4249" w:type="dxa"/>
          </w:tcPr>
          <w:p w14:paraId="76CFC210"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w:t>
            </w:r>
          </w:p>
        </w:tc>
      </w:tr>
      <w:tr w:rsidR="00F152B0" w:rsidRPr="00F152B0" w14:paraId="4BBF8087" w14:textId="77777777" w:rsidTr="00DC7FA9">
        <w:tc>
          <w:tcPr>
            <w:tcW w:w="2869" w:type="dxa"/>
            <w:vAlign w:val="center"/>
          </w:tcPr>
          <w:p w14:paraId="2184B23D"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Struktur Tugas</w:t>
            </w:r>
          </w:p>
        </w:tc>
        <w:tc>
          <w:tcPr>
            <w:tcW w:w="4249" w:type="dxa"/>
          </w:tcPr>
          <w:p w14:paraId="7AB6A406"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w:t>
            </w:r>
          </w:p>
        </w:tc>
      </w:tr>
      <w:tr w:rsidR="00F152B0" w:rsidRPr="00F152B0" w14:paraId="5C054A08" w14:textId="77777777" w:rsidTr="00DC7FA9">
        <w:tc>
          <w:tcPr>
            <w:tcW w:w="2869" w:type="dxa"/>
            <w:vAlign w:val="center"/>
          </w:tcPr>
          <w:p w14:paraId="0CB288BF"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Interaksi Sosial</w:t>
            </w:r>
          </w:p>
        </w:tc>
        <w:tc>
          <w:tcPr>
            <w:tcW w:w="4249" w:type="dxa"/>
          </w:tcPr>
          <w:p w14:paraId="3834C8BA"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Komunikasi verbal diperlukan</w:t>
            </w:r>
          </w:p>
        </w:tc>
      </w:tr>
      <w:tr w:rsidR="00F152B0" w:rsidRPr="00F152B0" w14:paraId="06EB6B64" w14:textId="77777777" w:rsidTr="00DC7FA9">
        <w:tc>
          <w:tcPr>
            <w:tcW w:w="2869" w:type="dxa"/>
            <w:vAlign w:val="center"/>
          </w:tcPr>
          <w:p w14:paraId="51F5F32A"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Pelatihan Dasar</w:t>
            </w:r>
          </w:p>
        </w:tc>
        <w:tc>
          <w:tcPr>
            <w:tcW w:w="4249" w:type="dxa"/>
          </w:tcPr>
          <w:p w14:paraId="637E7F6D"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Pelatihan mandiri</w:t>
            </w:r>
          </w:p>
        </w:tc>
      </w:tr>
      <w:tr w:rsidR="00F152B0" w:rsidRPr="00F152B0" w14:paraId="4DC1AB4F" w14:textId="77777777" w:rsidTr="00DC7FA9">
        <w:tc>
          <w:tcPr>
            <w:tcW w:w="2869" w:type="dxa"/>
            <w:vAlign w:val="center"/>
          </w:tcPr>
          <w:p w14:paraId="1083994C"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Tingkat Omset</w:t>
            </w:r>
          </w:p>
        </w:tc>
        <w:tc>
          <w:tcPr>
            <w:tcW w:w="4249" w:type="dxa"/>
          </w:tcPr>
          <w:p w14:paraId="239CB467"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w:t>
            </w:r>
          </w:p>
        </w:tc>
      </w:tr>
      <w:tr w:rsidR="00F152B0" w:rsidRPr="00F152B0" w14:paraId="39F7089E" w14:textId="77777777" w:rsidTr="00DC7FA9">
        <w:tc>
          <w:tcPr>
            <w:tcW w:w="2869" w:type="dxa"/>
            <w:vAlign w:val="center"/>
          </w:tcPr>
          <w:p w14:paraId="19D5D203"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Kategori Pekerjaan</w:t>
            </w:r>
          </w:p>
        </w:tc>
        <w:tc>
          <w:tcPr>
            <w:tcW w:w="4249" w:type="dxa"/>
          </w:tcPr>
          <w:p w14:paraId="3AE68E8A"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Dosen</w:t>
            </w:r>
          </w:p>
        </w:tc>
      </w:tr>
    </w:tbl>
    <w:p w14:paraId="55126FFC" w14:textId="77777777" w:rsidR="00F152B0" w:rsidRPr="00F152B0" w:rsidRDefault="00F152B0" w:rsidP="00F152B0">
      <w:pPr>
        <w:pStyle w:val="StyleHeading2Left"/>
        <w:numPr>
          <w:ilvl w:val="0"/>
          <w:numId w:val="0"/>
        </w:numPr>
        <w:spacing w:before="0" w:after="0" w:line="360" w:lineRule="auto"/>
        <w:ind w:left="1095"/>
        <w:outlineLvl w:val="9"/>
        <w:rPr>
          <w:rFonts w:asciiTheme="minorHAnsi" w:hAnsiTheme="minorHAnsi" w:cstheme="minorHAnsi"/>
          <w:b w:val="0"/>
          <w:sz w:val="24"/>
          <w:szCs w:val="24"/>
          <w:lang w:val="id-ID"/>
        </w:rPr>
      </w:pPr>
    </w:p>
    <w:p w14:paraId="3F5F078A" w14:textId="4AC83708" w:rsidR="00F152B0" w:rsidRPr="00F152B0" w:rsidRDefault="00F152B0" w:rsidP="00F152B0">
      <w:pPr>
        <w:pStyle w:val="StyleHeading2Left"/>
        <w:numPr>
          <w:ilvl w:val="0"/>
          <w:numId w:val="0"/>
        </w:numPr>
        <w:tabs>
          <w:tab w:val="center" w:pos="4659"/>
          <w:tab w:val="left" w:pos="5545"/>
        </w:tabs>
        <w:spacing w:before="0" w:after="0" w:line="360" w:lineRule="auto"/>
        <w:ind w:left="1095"/>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ab/>
        <w:t>Tabel 3.11</w:t>
      </w:r>
    </w:p>
    <w:p w14:paraId="3BB10FAD" w14:textId="10D550B5" w:rsidR="00F152B0" w:rsidRPr="00F152B0" w:rsidRDefault="00F152B0" w:rsidP="00F152B0">
      <w:pPr>
        <w:pStyle w:val="StyleHeading2Left"/>
        <w:numPr>
          <w:ilvl w:val="0"/>
          <w:numId w:val="0"/>
        </w:numPr>
        <w:spacing w:before="0" w:after="0" w:line="360" w:lineRule="auto"/>
        <w:ind w:left="1095"/>
        <w:jc w:val="center"/>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Tabel Identifikasi karakteristik fisik pengguna, Dosen Reviewer</w:t>
      </w:r>
    </w:p>
    <w:tbl>
      <w:tblPr>
        <w:tblStyle w:val="TableGrid"/>
        <w:tblW w:w="0" w:type="auto"/>
        <w:tblInd w:w="1095" w:type="dxa"/>
        <w:tblLook w:val="04A0" w:firstRow="1" w:lastRow="0" w:firstColumn="1" w:lastColumn="0" w:noHBand="0" w:noVBand="1"/>
      </w:tblPr>
      <w:tblGrid>
        <w:gridCol w:w="2869"/>
        <w:gridCol w:w="4249"/>
      </w:tblGrid>
      <w:tr w:rsidR="00F152B0" w:rsidRPr="00F152B0" w14:paraId="7F8B142F" w14:textId="77777777" w:rsidTr="00DC7FA9">
        <w:tc>
          <w:tcPr>
            <w:tcW w:w="7118" w:type="dxa"/>
            <w:gridSpan w:val="2"/>
          </w:tcPr>
          <w:p w14:paraId="12B331D3" w14:textId="77777777" w:rsidR="00F152B0" w:rsidRPr="00F152B0" w:rsidRDefault="00F152B0" w:rsidP="00DC7FA9">
            <w:pPr>
              <w:pStyle w:val="StyleHeading2Left"/>
              <w:numPr>
                <w:ilvl w:val="0"/>
                <w:numId w:val="0"/>
              </w:numPr>
              <w:spacing w:before="0" w:after="0" w:line="360" w:lineRule="auto"/>
              <w:jc w:val="center"/>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Identifikasi karakteristik fisik pengguna</w:t>
            </w:r>
          </w:p>
        </w:tc>
      </w:tr>
      <w:tr w:rsidR="00F152B0" w:rsidRPr="00F152B0" w14:paraId="56E3E1A4" w14:textId="77777777" w:rsidTr="00DC7FA9">
        <w:tc>
          <w:tcPr>
            <w:tcW w:w="2869" w:type="dxa"/>
            <w:vAlign w:val="center"/>
          </w:tcPr>
          <w:p w14:paraId="1592598B"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Umur </w:t>
            </w:r>
          </w:p>
        </w:tc>
        <w:tc>
          <w:tcPr>
            <w:tcW w:w="4249" w:type="dxa"/>
          </w:tcPr>
          <w:p w14:paraId="2A81F6C0"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Paruh Baya</w:t>
            </w:r>
          </w:p>
        </w:tc>
      </w:tr>
      <w:tr w:rsidR="00F152B0" w:rsidRPr="00F152B0" w14:paraId="70034BEA" w14:textId="77777777" w:rsidTr="00DC7FA9">
        <w:tc>
          <w:tcPr>
            <w:tcW w:w="2869" w:type="dxa"/>
            <w:vAlign w:val="center"/>
          </w:tcPr>
          <w:p w14:paraId="7F542BC3"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Jenis Kelamin </w:t>
            </w:r>
          </w:p>
        </w:tc>
        <w:tc>
          <w:tcPr>
            <w:tcW w:w="4249" w:type="dxa"/>
          </w:tcPr>
          <w:p w14:paraId="5B1FDA37"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Pria atau Wanita</w:t>
            </w:r>
          </w:p>
        </w:tc>
      </w:tr>
      <w:tr w:rsidR="00F152B0" w:rsidRPr="00F152B0" w14:paraId="245E421F" w14:textId="77777777" w:rsidTr="00DC7FA9">
        <w:tc>
          <w:tcPr>
            <w:tcW w:w="2869" w:type="dxa"/>
            <w:vAlign w:val="center"/>
          </w:tcPr>
          <w:p w14:paraId="49844B57"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Handedness </w:t>
            </w:r>
          </w:p>
        </w:tc>
        <w:tc>
          <w:tcPr>
            <w:tcW w:w="4249" w:type="dxa"/>
          </w:tcPr>
          <w:p w14:paraId="734B21D8"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Keduanya</w:t>
            </w:r>
          </w:p>
        </w:tc>
      </w:tr>
      <w:tr w:rsidR="00F152B0" w:rsidRPr="00F152B0" w14:paraId="5A4D6499" w14:textId="77777777" w:rsidTr="00DC7FA9">
        <w:tc>
          <w:tcPr>
            <w:tcW w:w="2869" w:type="dxa"/>
            <w:vAlign w:val="center"/>
          </w:tcPr>
          <w:p w14:paraId="4F1B7368"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Disabilitas </w:t>
            </w:r>
          </w:p>
        </w:tc>
        <w:tc>
          <w:tcPr>
            <w:tcW w:w="4249" w:type="dxa"/>
          </w:tcPr>
          <w:p w14:paraId="6B2735F2"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Tidak Ada</w:t>
            </w:r>
          </w:p>
        </w:tc>
      </w:tr>
    </w:tbl>
    <w:p w14:paraId="661919C5" w14:textId="77777777" w:rsidR="00F152B0" w:rsidRPr="00F152B0" w:rsidRDefault="00F152B0" w:rsidP="00F152B0">
      <w:pPr>
        <w:pStyle w:val="StyleHeading2Left"/>
        <w:numPr>
          <w:ilvl w:val="0"/>
          <w:numId w:val="0"/>
        </w:numPr>
        <w:spacing w:before="0" w:after="0" w:line="360" w:lineRule="auto"/>
        <w:ind w:left="1095"/>
        <w:outlineLvl w:val="9"/>
        <w:rPr>
          <w:rFonts w:asciiTheme="minorHAnsi" w:hAnsiTheme="minorHAnsi" w:cstheme="minorHAnsi"/>
          <w:b w:val="0"/>
          <w:sz w:val="24"/>
          <w:szCs w:val="24"/>
          <w:lang w:val="id-ID"/>
        </w:rPr>
      </w:pPr>
    </w:p>
    <w:p w14:paraId="2050B714" w14:textId="5B17F5D9" w:rsidR="00F152B0" w:rsidRPr="00F152B0" w:rsidRDefault="00F152B0" w:rsidP="008835E3">
      <w:pPr>
        <w:pStyle w:val="StyleHeading2Left"/>
        <w:numPr>
          <w:ilvl w:val="0"/>
          <w:numId w:val="0"/>
        </w:numPr>
        <w:spacing w:before="0" w:after="0" w:line="360" w:lineRule="auto"/>
        <w:ind w:left="1095"/>
        <w:jc w:val="center"/>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Tabel 3.12</w:t>
      </w:r>
      <w:r w:rsidR="008835E3">
        <w:rPr>
          <w:rFonts w:asciiTheme="minorHAnsi" w:hAnsiTheme="minorHAnsi" w:cstheme="minorHAnsi"/>
          <w:b w:val="0"/>
          <w:sz w:val="24"/>
          <w:szCs w:val="24"/>
          <w:lang w:val="id-ID"/>
        </w:rPr>
        <w:t xml:space="preserve"> </w:t>
      </w:r>
      <w:r w:rsidRPr="00F152B0">
        <w:rPr>
          <w:rFonts w:asciiTheme="minorHAnsi" w:hAnsiTheme="minorHAnsi" w:cstheme="minorHAnsi"/>
          <w:b w:val="0"/>
          <w:sz w:val="24"/>
          <w:szCs w:val="24"/>
          <w:lang w:val="id-ID"/>
        </w:rPr>
        <w:t xml:space="preserve">Tabel Identifikasi karakteristik </w:t>
      </w:r>
      <w:r w:rsidRPr="00F152B0">
        <w:rPr>
          <w:rFonts w:asciiTheme="minorHAnsi" w:hAnsiTheme="minorHAnsi" w:cstheme="minorHAnsi"/>
          <w:b w:val="0"/>
          <w:bCs w:val="0"/>
          <w:sz w:val="24"/>
          <w:szCs w:val="24"/>
          <w:lang w:val="id-ID" w:eastAsia="id-ID"/>
        </w:rPr>
        <w:t>psikologis</w:t>
      </w:r>
      <w:r w:rsidRPr="00F152B0">
        <w:rPr>
          <w:rFonts w:asciiTheme="minorHAnsi" w:hAnsiTheme="minorHAnsi" w:cstheme="minorHAnsi"/>
          <w:b w:val="0"/>
          <w:sz w:val="24"/>
          <w:szCs w:val="24"/>
          <w:lang w:val="id-ID"/>
        </w:rPr>
        <w:t xml:space="preserve"> pengguna, Dosen Reviewer</w:t>
      </w:r>
    </w:p>
    <w:tbl>
      <w:tblPr>
        <w:tblStyle w:val="TableGrid"/>
        <w:tblW w:w="0" w:type="auto"/>
        <w:tblInd w:w="1095" w:type="dxa"/>
        <w:tblLook w:val="04A0" w:firstRow="1" w:lastRow="0" w:firstColumn="1" w:lastColumn="0" w:noHBand="0" w:noVBand="1"/>
      </w:tblPr>
      <w:tblGrid>
        <w:gridCol w:w="2869"/>
        <w:gridCol w:w="4249"/>
      </w:tblGrid>
      <w:tr w:rsidR="00F152B0" w:rsidRPr="00F152B0" w14:paraId="468C839F" w14:textId="77777777" w:rsidTr="00DC7FA9">
        <w:tc>
          <w:tcPr>
            <w:tcW w:w="7118" w:type="dxa"/>
            <w:gridSpan w:val="2"/>
          </w:tcPr>
          <w:p w14:paraId="538C4053" w14:textId="77777777" w:rsidR="00F152B0" w:rsidRPr="00F152B0" w:rsidRDefault="00F152B0" w:rsidP="00DC7FA9">
            <w:pPr>
              <w:pStyle w:val="StyleHeading2Left"/>
              <w:numPr>
                <w:ilvl w:val="0"/>
                <w:numId w:val="0"/>
              </w:numPr>
              <w:spacing w:before="0" w:after="0" w:line="360" w:lineRule="auto"/>
              <w:jc w:val="center"/>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 xml:space="preserve">Identifikasi karakteristik </w:t>
            </w:r>
            <w:r w:rsidRPr="00F152B0">
              <w:rPr>
                <w:rFonts w:asciiTheme="minorHAnsi" w:hAnsiTheme="minorHAnsi" w:cstheme="minorHAnsi"/>
                <w:b w:val="0"/>
                <w:bCs w:val="0"/>
                <w:sz w:val="24"/>
                <w:szCs w:val="24"/>
                <w:lang w:val="id-ID" w:eastAsia="id-ID"/>
              </w:rPr>
              <w:t>psikologis</w:t>
            </w:r>
            <w:r w:rsidRPr="00F152B0">
              <w:rPr>
                <w:rFonts w:asciiTheme="minorHAnsi" w:hAnsiTheme="minorHAnsi" w:cstheme="minorHAnsi"/>
                <w:b w:val="0"/>
                <w:sz w:val="24"/>
                <w:szCs w:val="24"/>
                <w:lang w:val="id-ID"/>
              </w:rPr>
              <w:t xml:space="preserve"> pengguna</w:t>
            </w:r>
          </w:p>
        </w:tc>
      </w:tr>
      <w:tr w:rsidR="00F152B0" w:rsidRPr="00F152B0" w14:paraId="0EBDBC54" w14:textId="77777777" w:rsidTr="00DC7FA9">
        <w:tc>
          <w:tcPr>
            <w:tcW w:w="2869" w:type="dxa"/>
          </w:tcPr>
          <w:p w14:paraId="17A251F1"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Sikap</w:t>
            </w:r>
          </w:p>
        </w:tc>
        <w:tc>
          <w:tcPr>
            <w:tcW w:w="4249" w:type="dxa"/>
          </w:tcPr>
          <w:p w14:paraId="492E4299"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 xml:space="preserve">Perasaan Positif </w:t>
            </w:r>
          </w:p>
        </w:tc>
      </w:tr>
      <w:tr w:rsidR="00F152B0" w:rsidRPr="00F152B0" w14:paraId="7ABD14EB" w14:textId="77777777" w:rsidTr="00DC7FA9">
        <w:tc>
          <w:tcPr>
            <w:tcW w:w="2869" w:type="dxa"/>
          </w:tcPr>
          <w:p w14:paraId="1FEEA6B4"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Motivasi</w:t>
            </w:r>
          </w:p>
        </w:tc>
        <w:tc>
          <w:tcPr>
            <w:tcW w:w="4249" w:type="dxa"/>
          </w:tcPr>
          <w:p w14:paraId="217E061C"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w:t>
            </w:r>
          </w:p>
        </w:tc>
      </w:tr>
      <w:tr w:rsidR="00F152B0" w:rsidRPr="00F152B0" w14:paraId="251E8129" w14:textId="77777777" w:rsidTr="00DC7FA9">
        <w:tc>
          <w:tcPr>
            <w:tcW w:w="2869" w:type="dxa"/>
          </w:tcPr>
          <w:p w14:paraId="42D876C7"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Kesabaran</w:t>
            </w:r>
          </w:p>
        </w:tc>
        <w:tc>
          <w:tcPr>
            <w:tcW w:w="4249" w:type="dxa"/>
          </w:tcPr>
          <w:p w14:paraId="0551906E"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w:t>
            </w:r>
          </w:p>
        </w:tc>
      </w:tr>
      <w:tr w:rsidR="00F152B0" w:rsidRPr="00F152B0" w14:paraId="78806D73" w14:textId="77777777" w:rsidTr="00DC7FA9">
        <w:tc>
          <w:tcPr>
            <w:tcW w:w="2869" w:type="dxa"/>
          </w:tcPr>
          <w:p w14:paraId="1E4DDA63"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Tingkat  Stres</w:t>
            </w:r>
          </w:p>
        </w:tc>
        <w:tc>
          <w:tcPr>
            <w:tcW w:w="4249" w:type="dxa"/>
          </w:tcPr>
          <w:p w14:paraId="2BBFCF4C"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w:t>
            </w:r>
          </w:p>
        </w:tc>
      </w:tr>
      <w:tr w:rsidR="00F152B0" w:rsidRPr="00F152B0" w14:paraId="176B7D8E" w14:textId="77777777" w:rsidTr="00DC7FA9">
        <w:tc>
          <w:tcPr>
            <w:tcW w:w="2869" w:type="dxa"/>
            <w:vAlign w:val="center"/>
          </w:tcPr>
          <w:p w14:paraId="71F3C29F"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Gaya Kemampuan Berfikir</w:t>
            </w:r>
          </w:p>
        </w:tc>
        <w:tc>
          <w:tcPr>
            <w:tcW w:w="4249" w:type="dxa"/>
          </w:tcPr>
          <w:p w14:paraId="2F7E32B1"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Analisis</w:t>
            </w:r>
          </w:p>
        </w:tc>
      </w:tr>
    </w:tbl>
    <w:p w14:paraId="17B3D2AE" w14:textId="77777777" w:rsidR="00F152B0" w:rsidRDefault="00F152B0" w:rsidP="00F152B0">
      <w:pPr>
        <w:pStyle w:val="StyleHeading2Left"/>
        <w:numPr>
          <w:ilvl w:val="0"/>
          <w:numId w:val="0"/>
        </w:numPr>
        <w:spacing w:before="0" w:after="0" w:line="360" w:lineRule="auto"/>
        <w:ind w:left="1095"/>
        <w:jc w:val="both"/>
        <w:outlineLvl w:val="9"/>
        <w:rPr>
          <w:rFonts w:asciiTheme="minorHAnsi" w:hAnsiTheme="minorHAnsi"/>
          <w:b w:val="0"/>
          <w:sz w:val="24"/>
          <w:szCs w:val="24"/>
          <w:lang w:val="id-ID"/>
        </w:rPr>
      </w:pPr>
    </w:p>
    <w:p w14:paraId="3AF117EA" w14:textId="08553323" w:rsidR="00C5672D" w:rsidRDefault="00C5672D" w:rsidP="00C5672D">
      <w:pPr>
        <w:pStyle w:val="StyleHeading2Left"/>
        <w:numPr>
          <w:ilvl w:val="0"/>
          <w:numId w:val="44"/>
        </w:numPr>
        <w:spacing w:before="0" w:after="0" w:line="360" w:lineRule="auto"/>
        <w:jc w:val="both"/>
        <w:outlineLvl w:val="9"/>
        <w:rPr>
          <w:rFonts w:asciiTheme="minorHAnsi" w:hAnsiTheme="minorHAnsi"/>
          <w:b w:val="0"/>
          <w:sz w:val="24"/>
          <w:szCs w:val="24"/>
          <w:lang w:val="id-ID"/>
        </w:rPr>
      </w:pPr>
      <w:r>
        <w:rPr>
          <w:rFonts w:asciiTheme="minorHAnsi" w:hAnsiTheme="minorHAnsi"/>
          <w:b w:val="0"/>
          <w:sz w:val="24"/>
          <w:szCs w:val="24"/>
          <w:lang w:val="id-ID"/>
        </w:rPr>
        <w:t>Dosen Penguji Sidang</w:t>
      </w:r>
    </w:p>
    <w:p w14:paraId="479774D8" w14:textId="50CAF00D" w:rsidR="00F152B0" w:rsidRDefault="00F152B0" w:rsidP="00F152B0">
      <w:pPr>
        <w:pStyle w:val="StyleHeading2Left"/>
        <w:numPr>
          <w:ilvl w:val="0"/>
          <w:numId w:val="0"/>
        </w:numPr>
        <w:spacing w:before="0" w:after="0" w:line="360" w:lineRule="auto"/>
        <w:ind w:left="1095"/>
        <w:jc w:val="both"/>
        <w:outlineLvl w:val="9"/>
        <w:rPr>
          <w:rFonts w:asciiTheme="minorHAnsi" w:hAnsiTheme="minorHAnsi" w:cstheme="minorHAnsi"/>
          <w:b w:val="0"/>
          <w:sz w:val="24"/>
          <w:szCs w:val="24"/>
          <w:lang w:val="id-ID"/>
        </w:rPr>
      </w:pPr>
      <w:r>
        <w:rPr>
          <w:rFonts w:asciiTheme="minorHAnsi" w:hAnsiTheme="minorHAnsi"/>
          <w:b w:val="0"/>
          <w:sz w:val="24"/>
          <w:szCs w:val="24"/>
          <w:lang w:val="id-ID"/>
        </w:rPr>
        <w:lastRenderedPageBreak/>
        <w:t xml:space="preserve">Berikut Identifikasi yang ditemukan pada user </w:t>
      </w:r>
      <w:r>
        <w:rPr>
          <w:rFonts w:asciiTheme="minorHAnsi" w:hAnsiTheme="minorHAnsi" w:cstheme="minorHAnsi"/>
          <w:b w:val="0"/>
          <w:sz w:val="24"/>
          <w:szCs w:val="24"/>
          <w:lang w:val="id-ID"/>
        </w:rPr>
        <w:t>Dosen Penguji Sidang :</w:t>
      </w:r>
    </w:p>
    <w:p w14:paraId="0EA24001" w14:textId="37ECD3A8" w:rsidR="00F152B0" w:rsidRPr="00F152B0" w:rsidRDefault="00F152B0" w:rsidP="008835E3">
      <w:pPr>
        <w:pStyle w:val="StyleHeading2Left"/>
        <w:numPr>
          <w:ilvl w:val="0"/>
          <w:numId w:val="0"/>
        </w:numPr>
        <w:spacing w:before="0" w:after="0" w:line="360" w:lineRule="auto"/>
        <w:ind w:left="1095"/>
        <w:jc w:val="center"/>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Tabel 3.</w:t>
      </w:r>
      <w:r>
        <w:rPr>
          <w:rFonts w:asciiTheme="minorHAnsi" w:hAnsiTheme="minorHAnsi" w:cstheme="minorHAnsi"/>
          <w:b w:val="0"/>
          <w:sz w:val="24"/>
          <w:szCs w:val="24"/>
          <w:lang w:val="id-ID"/>
        </w:rPr>
        <w:t>13</w:t>
      </w:r>
      <w:r w:rsidR="008835E3">
        <w:rPr>
          <w:rFonts w:asciiTheme="minorHAnsi" w:hAnsiTheme="minorHAnsi" w:cstheme="minorHAnsi"/>
          <w:b w:val="0"/>
          <w:sz w:val="24"/>
          <w:szCs w:val="24"/>
          <w:lang w:val="id-ID"/>
        </w:rPr>
        <w:t xml:space="preserve"> </w:t>
      </w:r>
      <w:r w:rsidRPr="00F152B0">
        <w:rPr>
          <w:rFonts w:asciiTheme="minorHAnsi" w:hAnsiTheme="minorHAnsi" w:cstheme="minorHAnsi"/>
          <w:b w:val="0"/>
          <w:sz w:val="24"/>
          <w:szCs w:val="24"/>
          <w:lang w:val="id-ID"/>
        </w:rPr>
        <w:t xml:space="preserve">Tabel Identifikasi tingkat pengetahuan dan pengalaman pengguna, Dosen </w:t>
      </w:r>
      <w:r>
        <w:rPr>
          <w:rFonts w:asciiTheme="minorHAnsi" w:hAnsiTheme="minorHAnsi" w:cstheme="minorHAnsi"/>
          <w:b w:val="0"/>
          <w:sz w:val="24"/>
          <w:szCs w:val="24"/>
          <w:lang w:val="id-ID"/>
        </w:rPr>
        <w:t>Penguji Sidang</w:t>
      </w:r>
    </w:p>
    <w:tbl>
      <w:tblPr>
        <w:tblStyle w:val="TableGrid"/>
        <w:tblW w:w="0" w:type="auto"/>
        <w:tblInd w:w="1095" w:type="dxa"/>
        <w:tblLook w:val="04A0" w:firstRow="1" w:lastRow="0" w:firstColumn="1" w:lastColumn="0" w:noHBand="0" w:noVBand="1"/>
      </w:tblPr>
      <w:tblGrid>
        <w:gridCol w:w="2869"/>
        <w:gridCol w:w="4249"/>
      </w:tblGrid>
      <w:tr w:rsidR="00F152B0" w:rsidRPr="00F152B0" w14:paraId="5F52EC06" w14:textId="77777777" w:rsidTr="00DC7FA9">
        <w:tc>
          <w:tcPr>
            <w:tcW w:w="7118" w:type="dxa"/>
            <w:gridSpan w:val="2"/>
          </w:tcPr>
          <w:p w14:paraId="017E24B5" w14:textId="77777777" w:rsidR="00F152B0" w:rsidRPr="00F152B0" w:rsidRDefault="00F152B0" w:rsidP="00DC7FA9">
            <w:pPr>
              <w:pStyle w:val="StyleHeading2Left"/>
              <w:numPr>
                <w:ilvl w:val="0"/>
                <w:numId w:val="0"/>
              </w:numPr>
              <w:spacing w:before="0" w:after="0" w:line="360" w:lineRule="auto"/>
              <w:jc w:val="center"/>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Identifikasi tingkat pengetahuan dan pengalaman pengguna</w:t>
            </w:r>
          </w:p>
        </w:tc>
      </w:tr>
      <w:tr w:rsidR="00F152B0" w:rsidRPr="00F152B0" w14:paraId="25DEB0F2" w14:textId="77777777" w:rsidTr="00DC7FA9">
        <w:tc>
          <w:tcPr>
            <w:tcW w:w="2869" w:type="dxa"/>
          </w:tcPr>
          <w:p w14:paraId="0B358BD5"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Literasi Komputer</w:t>
            </w:r>
          </w:p>
        </w:tc>
        <w:tc>
          <w:tcPr>
            <w:tcW w:w="4249" w:type="dxa"/>
          </w:tcPr>
          <w:p w14:paraId="20422DAB"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 dikarenakan aplikasi FinPro memiliki fungsi yang kompleks untuk mengoperasikannya, dan juga untuk tingkat tanggung jawab atas penggunaan aplikasi FinPro sangat tinggi.</w:t>
            </w:r>
          </w:p>
        </w:tc>
      </w:tr>
      <w:tr w:rsidR="00F152B0" w:rsidRPr="00F152B0" w14:paraId="37C34E6D" w14:textId="77777777" w:rsidTr="00DC7FA9">
        <w:tc>
          <w:tcPr>
            <w:tcW w:w="2869" w:type="dxa"/>
          </w:tcPr>
          <w:p w14:paraId="6B36F3C0"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Pengalaman Sistem</w:t>
            </w:r>
          </w:p>
        </w:tc>
        <w:tc>
          <w:tcPr>
            <w:tcW w:w="4249" w:type="dxa"/>
          </w:tcPr>
          <w:p w14:paraId="363203AA"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 dikarenakan aplikasi FinPro memiliki sistem yang rumit.</w:t>
            </w:r>
          </w:p>
        </w:tc>
      </w:tr>
      <w:tr w:rsidR="00F152B0" w:rsidRPr="00F152B0" w14:paraId="484B0C59" w14:textId="77777777" w:rsidTr="00DC7FA9">
        <w:tc>
          <w:tcPr>
            <w:tcW w:w="2869" w:type="dxa"/>
          </w:tcPr>
          <w:p w14:paraId="5AA471E1"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Pengalaman Aplikasi</w:t>
            </w:r>
          </w:p>
        </w:tc>
        <w:tc>
          <w:tcPr>
            <w:tcW w:w="4249" w:type="dxa"/>
          </w:tcPr>
          <w:p w14:paraId="71B1AD1C"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 dikarenakan user sudah bisa mengoperasikan smartphone dengan mudah.</w:t>
            </w:r>
          </w:p>
        </w:tc>
      </w:tr>
      <w:tr w:rsidR="00F152B0" w:rsidRPr="00F152B0" w14:paraId="6B87871C" w14:textId="77777777" w:rsidTr="00DC7FA9">
        <w:tc>
          <w:tcPr>
            <w:tcW w:w="2869" w:type="dxa"/>
          </w:tcPr>
          <w:p w14:paraId="022591DF"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Pengalaman Tugas</w:t>
            </w:r>
          </w:p>
        </w:tc>
        <w:tc>
          <w:tcPr>
            <w:tcW w:w="4249" w:type="dxa"/>
          </w:tcPr>
          <w:p w14:paraId="7659BBD3"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Sudah mahir, dikarenakan user harus merupakan user ahli.</w:t>
            </w:r>
          </w:p>
        </w:tc>
      </w:tr>
      <w:tr w:rsidR="00F152B0" w:rsidRPr="00F152B0" w14:paraId="1BC6C2EF" w14:textId="77777777" w:rsidTr="00DC7FA9">
        <w:tc>
          <w:tcPr>
            <w:tcW w:w="2869" w:type="dxa"/>
          </w:tcPr>
          <w:p w14:paraId="49573EDF"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Sistem lain yang digunakan</w:t>
            </w:r>
          </w:p>
        </w:tc>
        <w:tc>
          <w:tcPr>
            <w:tcW w:w="4249" w:type="dxa"/>
          </w:tcPr>
          <w:p w14:paraId="3313DB09"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Sering menggunakan</w:t>
            </w:r>
          </w:p>
        </w:tc>
      </w:tr>
      <w:tr w:rsidR="00F152B0" w:rsidRPr="00F152B0" w14:paraId="1A105861" w14:textId="77777777" w:rsidTr="00DC7FA9">
        <w:tc>
          <w:tcPr>
            <w:tcW w:w="2869" w:type="dxa"/>
          </w:tcPr>
          <w:p w14:paraId="33311C6C"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 xml:space="preserve">Pendidikan </w:t>
            </w:r>
          </w:p>
        </w:tc>
        <w:tc>
          <w:tcPr>
            <w:tcW w:w="4249" w:type="dxa"/>
          </w:tcPr>
          <w:p w14:paraId="7E1C2DA7"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Perguruan Tinggi</w:t>
            </w:r>
          </w:p>
        </w:tc>
      </w:tr>
      <w:tr w:rsidR="00F152B0" w:rsidRPr="00F152B0" w14:paraId="40A96892" w14:textId="77777777" w:rsidTr="00DC7FA9">
        <w:tc>
          <w:tcPr>
            <w:tcW w:w="2869" w:type="dxa"/>
          </w:tcPr>
          <w:p w14:paraId="001B4CB2"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Tingkat Membaca </w:t>
            </w:r>
          </w:p>
        </w:tc>
        <w:tc>
          <w:tcPr>
            <w:tcW w:w="4249" w:type="dxa"/>
          </w:tcPr>
          <w:p w14:paraId="3259F8C5"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Lebih dari umur 12 tahun</w:t>
            </w:r>
          </w:p>
        </w:tc>
      </w:tr>
      <w:tr w:rsidR="00F152B0" w:rsidRPr="00F152B0" w14:paraId="7147337D" w14:textId="77777777" w:rsidTr="00DC7FA9">
        <w:tc>
          <w:tcPr>
            <w:tcW w:w="2869" w:type="dxa"/>
          </w:tcPr>
          <w:p w14:paraId="3E1D8A72"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Keterampilan Mengetik</w:t>
            </w:r>
          </w:p>
        </w:tc>
        <w:tc>
          <w:tcPr>
            <w:tcW w:w="4249" w:type="dxa"/>
          </w:tcPr>
          <w:p w14:paraId="0E55165A"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Rata – rata (40 WPM)</w:t>
            </w:r>
          </w:p>
        </w:tc>
      </w:tr>
      <w:tr w:rsidR="00F152B0" w:rsidRPr="00F152B0" w14:paraId="3114A0BA" w14:textId="77777777" w:rsidTr="00DC7FA9">
        <w:tc>
          <w:tcPr>
            <w:tcW w:w="2869" w:type="dxa"/>
          </w:tcPr>
          <w:p w14:paraId="538F3679"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Bahasa asli atau Budaya</w:t>
            </w:r>
          </w:p>
        </w:tc>
        <w:tc>
          <w:tcPr>
            <w:tcW w:w="4249" w:type="dxa"/>
          </w:tcPr>
          <w:p w14:paraId="3829A7BC"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Bahasa Asli Indonesia, Bahasa Inggris</w:t>
            </w:r>
          </w:p>
        </w:tc>
      </w:tr>
    </w:tbl>
    <w:p w14:paraId="7F66D9B5" w14:textId="77777777" w:rsidR="00F152B0" w:rsidRPr="00F152B0" w:rsidRDefault="00F152B0" w:rsidP="00F152B0">
      <w:pPr>
        <w:pStyle w:val="StyleHeading2Left"/>
        <w:numPr>
          <w:ilvl w:val="0"/>
          <w:numId w:val="0"/>
        </w:numPr>
        <w:spacing w:before="0" w:after="0" w:line="360" w:lineRule="auto"/>
        <w:ind w:left="1095"/>
        <w:outlineLvl w:val="9"/>
        <w:rPr>
          <w:rFonts w:asciiTheme="minorHAnsi" w:hAnsiTheme="minorHAnsi" w:cstheme="minorHAnsi"/>
          <w:b w:val="0"/>
          <w:sz w:val="24"/>
          <w:szCs w:val="24"/>
          <w:lang w:val="id-ID"/>
        </w:rPr>
      </w:pPr>
    </w:p>
    <w:p w14:paraId="47886D07" w14:textId="740E7F3B" w:rsidR="00F152B0" w:rsidRPr="00F152B0" w:rsidRDefault="00F152B0" w:rsidP="008835E3">
      <w:pPr>
        <w:pStyle w:val="StyleHeading2Left"/>
        <w:numPr>
          <w:ilvl w:val="0"/>
          <w:numId w:val="0"/>
        </w:numPr>
        <w:spacing w:before="0" w:after="0" w:line="360" w:lineRule="auto"/>
        <w:ind w:left="1095"/>
        <w:jc w:val="center"/>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Tabel 3.1</w:t>
      </w:r>
      <w:r>
        <w:rPr>
          <w:rFonts w:asciiTheme="minorHAnsi" w:hAnsiTheme="minorHAnsi" w:cstheme="minorHAnsi"/>
          <w:b w:val="0"/>
          <w:sz w:val="24"/>
          <w:szCs w:val="24"/>
          <w:lang w:val="id-ID"/>
        </w:rPr>
        <w:t>4</w:t>
      </w:r>
      <w:r w:rsidR="008835E3">
        <w:rPr>
          <w:rFonts w:asciiTheme="minorHAnsi" w:hAnsiTheme="minorHAnsi" w:cstheme="minorHAnsi"/>
          <w:b w:val="0"/>
          <w:sz w:val="24"/>
          <w:szCs w:val="24"/>
          <w:lang w:val="id-ID"/>
        </w:rPr>
        <w:t xml:space="preserve"> </w:t>
      </w:r>
      <w:r w:rsidRPr="00F152B0">
        <w:rPr>
          <w:rFonts w:asciiTheme="minorHAnsi" w:hAnsiTheme="minorHAnsi" w:cstheme="minorHAnsi"/>
          <w:b w:val="0"/>
          <w:sz w:val="24"/>
          <w:szCs w:val="24"/>
          <w:lang w:val="id-ID"/>
        </w:rPr>
        <w:t xml:space="preserve">Tabel Identifikasi karakteristik kebutuhan, tugas, dan pekerjaan pengguna, Dosen </w:t>
      </w:r>
      <w:r>
        <w:rPr>
          <w:rFonts w:asciiTheme="minorHAnsi" w:hAnsiTheme="minorHAnsi" w:cstheme="minorHAnsi"/>
          <w:b w:val="0"/>
          <w:sz w:val="24"/>
          <w:szCs w:val="24"/>
          <w:lang w:val="id-ID"/>
        </w:rPr>
        <w:t>Penguji Sidang</w:t>
      </w:r>
    </w:p>
    <w:tbl>
      <w:tblPr>
        <w:tblStyle w:val="TableGrid"/>
        <w:tblW w:w="0" w:type="auto"/>
        <w:tblInd w:w="1095" w:type="dxa"/>
        <w:tblLook w:val="04A0" w:firstRow="1" w:lastRow="0" w:firstColumn="1" w:lastColumn="0" w:noHBand="0" w:noVBand="1"/>
      </w:tblPr>
      <w:tblGrid>
        <w:gridCol w:w="2869"/>
        <w:gridCol w:w="4249"/>
      </w:tblGrid>
      <w:tr w:rsidR="00F152B0" w:rsidRPr="00F152B0" w14:paraId="35753DAE" w14:textId="77777777" w:rsidTr="00DC7FA9">
        <w:tc>
          <w:tcPr>
            <w:tcW w:w="7118" w:type="dxa"/>
            <w:gridSpan w:val="2"/>
          </w:tcPr>
          <w:p w14:paraId="57CB8334" w14:textId="77777777" w:rsidR="00F152B0" w:rsidRPr="00F152B0" w:rsidRDefault="00F152B0" w:rsidP="00DC7FA9">
            <w:pPr>
              <w:pStyle w:val="StyleHeading2Left"/>
              <w:numPr>
                <w:ilvl w:val="0"/>
                <w:numId w:val="0"/>
              </w:numPr>
              <w:spacing w:before="0" w:after="0" w:line="360" w:lineRule="auto"/>
              <w:jc w:val="center"/>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lastRenderedPageBreak/>
              <w:t>Identifikasi karakteristik kebutuhan, tugas, dan pekerjaan pengguna</w:t>
            </w:r>
          </w:p>
        </w:tc>
      </w:tr>
      <w:tr w:rsidR="00F152B0" w:rsidRPr="00F152B0" w14:paraId="4D02A399" w14:textId="77777777" w:rsidTr="00DC7FA9">
        <w:tc>
          <w:tcPr>
            <w:tcW w:w="2869" w:type="dxa"/>
            <w:vAlign w:val="center"/>
          </w:tcPr>
          <w:p w14:paraId="6DCC033E"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Jenis sistem yang digunakan</w:t>
            </w:r>
          </w:p>
        </w:tc>
        <w:tc>
          <w:tcPr>
            <w:tcW w:w="4249" w:type="dxa"/>
          </w:tcPr>
          <w:p w14:paraId="46A542DB"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Wajib</w:t>
            </w:r>
          </w:p>
        </w:tc>
      </w:tr>
      <w:tr w:rsidR="00F152B0" w:rsidRPr="00F152B0" w14:paraId="345CA1CD" w14:textId="77777777" w:rsidTr="00DC7FA9">
        <w:tc>
          <w:tcPr>
            <w:tcW w:w="2869" w:type="dxa"/>
            <w:vAlign w:val="center"/>
          </w:tcPr>
          <w:p w14:paraId="794B0ED4"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Frekuensi penggunaan</w:t>
            </w:r>
          </w:p>
        </w:tc>
        <w:tc>
          <w:tcPr>
            <w:tcW w:w="4249" w:type="dxa"/>
          </w:tcPr>
          <w:p w14:paraId="4F84CA95"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Terus menerus</w:t>
            </w:r>
          </w:p>
        </w:tc>
      </w:tr>
      <w:tr w:rsidR="00F152B0" w:rsidRPr="00F152B0" w14:paraId="06D05BB5" w14:textId="77777777" w:rsidTr="00DC7FA9">
        <w:tc>
          <w:tcPr>
            <w:tcW w:w="2869" w:type="dxa"/>
            <w:vAlign w:val="center"/>
          </w:tcPr>
          <w:p w14:paraId="60B80FFC"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Tugas atau pentingnya kebutuhan</w:t>
            </w:r>
          </w:p>
        </w:tc>
        <w:tc>
          <w:tcPr>
            <w:tcW w:w="4249" w:type="dxa"/>
          </w:tcPr>
          <w:p w14:paraId="104A2093"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w:t>
            </w:r>
          </w:p>
        </w:tc>
      </w:tr>
      <w:tr w:rsidR="00F152B0" w:rsidRPr="00F152B0" w14:paraId="56F93C3A" w14:textId="77777777" w:rsidTr="00DC7FA9">
        <w:tc>
          <w:tcPr>
            <w:tcW w:w="2869" w:type="dxa"/>
            <w:vAlign w:val="center"/>
          </w:tcPr>
          <w:p w14:paraId="025AD9FE"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Struktur Tugas</w:t>
            </w:r>
          </w:p>
        </w:tc>
        <w:tc>
          <w:tcPr>
            <w:tcW w:w="4249" w:type="dxa"/>
          </w:tcPr>
          <w:p w14:paraId="72699154"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w:t>
            </w:r>
          </w:p>
        </w:tc>
      </w:tr>
      <w:tr w:rsidR="00F152B0" w:rsidRPr="00F152B0" w14:paraId="2B3CF65A" w14:textId="77777777" w:rsidTr="00DC7FA9">
        <w:tc>
          <w:tcPr>
            <w:tcW w:w="2869" w:type="dxa"/>
            <w:vAlign w:val="center"/>
          </w:tcPr>
          <w:p w14:paraId="32885F74"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Interaksi Sosial</w:t>
            </w:r>
          </w:p>
        </w:tc>
        <w:tc>
          <w:tcPr>
            <w:tcW w:w="4249" w:type="dxa"/>
          </w:tcPr>
          <w:p w14:paraId="34C2AB93"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Komunikasi verbal diperlukan</w:t>
            </w:r>
          </w:p>
        </w:tc>
      </w:tr>
      <w:tr w:rsidR="00F152B0" w:rsidRPr="00F152B0" w14:paraId="3E4F520C" w14:textId="77777777" w:rsidTr="00DC7FA9">
        <w:tc>
          <w:tcPr>
            <w:tcW w:w="2869" w:type="dxa"/>
            <w:vAlign w:val="center"/>
          </w:tcPr>
          <w:p w14:paraId="5CC3AD44"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Pelatihan Dasar</w:t>
            </w:r>
          </w:p>
        </w:tc>
        <w:tc>
          <w:tcPr>
            <w:tcW w:w="4249" w:type="dxa"/>
          </w:tcPr>
          <w:p w14:paraId="59DAE9FC"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Pelatihan mandiri</w:t>
            </w:r>
          </w:p>
        </w:tc>
      </w:tr>
      <w:tr w:rsidR="00F152B0" w:rsidRPr="00F152B0" w14:paraId="067D59EA" w14:textId="77777777" w:rsidTr="00DC7FA9">
        <w:tc>
          <w:tcPr>
            <w:tcW w:w="2869" w:type="dxa"/>
            <w:vAlign w:val="center"/>
          </w:tcPr>
          <w:p w14:paraId="040B669D"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Tingkat Omset</w:t>
            </w:r>
          </w:p>
        </w:tc>
        <w:tc>
          <w:tcPr>
            <w:tcW w:w="4249" w:type="dxa"/>
          </w:tcPr>
          <w:p w14:paraId="446C36C1"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w:t>
            </w:r>
          </w:p>
        </w:tc>
      </w:tr>
      <w:tr w:rsidR="00F152B0" w:rsidRPr="00F152B0" w14:paraId="04E0D433" w14:textId="77777777" w:rsidTr="00DC7FA9">
        <w:tc>
          <w:tcPr>
            <w:tcW w:w="2869" w:type="dxa"/>
            <w:vAlign w:val="center"/>
          </w:tcPr>
          <w:p w14:paraId="11EF2AA5"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Kategori Pekerjaan</w:t>
            </w:r>
          </w:p>
        </w:tc>
        <w:tc>
          <w:tcPr>
            <w:tcW w:w="4249" w:type="dxa"/>
          </w:tcPr>
          <w:p w14:paraId="1F43BE1B"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Dosen</w:t>
            </w:r>
          </w:p>
        </w:tc>
      </w:tr>
    </w:tbl>
    <w:p w14:paraId="40395975" w14:textId="77777777" w:rsidR="00F152B0" w:rsidRPr="00F152B0" w:rsidRDefault="00F152B0" w:rsidP="00F152B0">
      <w:pPr>
        <w:pStyle w:val="StyleHeading2Left"/>
        <w:numPr>
          <w:ilvl w:val="0"/>
          <w:numId w:val="0"/>
        </w:numPr>
        <w:spacing w:before="0" w:after="0" w:line="360" w:lineRule="auto"/>
        <w:ind w:left="1095"/>
        <w:outlineLvl w:val="9"/>
        <w:rPr>
          <w:rFonts w:asciiTheme="minorHAnsi" w:hAnsiTheme="minorHAnsi" w:cstheme="minorHAnsi"/>
          <w:b w:val="0"/>
          <w:sz w:val="24"/>
          <w:szCs w:val="24"/>
          <w:lang w:val="id-ID"/>
        </w:rPr>
      </w:pPr>
    </w:p>
    <w:p w14:paraId="202F7661" w14:textId="2A010B7D" w:rsidR="00F152B0" w:rsidRPr="00F152B0" w:rsidRDefault="00F152B0" w:rsidP="008835E3">
      <w:pPr>
        <w:pStyle w:val="StyleHeading2Left"/>
        <w:numPr>
          <w:ilvl w:val="0"/>
          <w:numId w:val="0"/>
        </w:numPr>
        <w:tabs>
          <w:tab w:val="center" w:pos="4659"/>
          <w:tab w:val="left" w:pos="5545"/>
        </w:tabs>
        <w:spacing w:before="0" w:after="0" w:line="360" w:lineRule="auto"/>
        <w:ind w:left="1095"/>
        <w:jc w:val="center"/>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Tabel 3.1</w:t>
      </w:r>
      <w:r>
        <w:rPr>
          <w:rFonts w:asciiTheme="minorHAnsi" w:hAnsiTheme="minorHAnsi" w:cstheme="minorHAnsi"/>
          <w:b w:val="0"/>
          <w:sz w:val="24"/>
          <w:szCs w:val="24"/>
          <w:lang w:val="id-ID"/>
        </w:rPr>
        <w:t>5</w:t>
      </w:r>
      <w:r w:rsidR="008835E3">
        <w:rPr>
          <w:rFonts w:asciiTheme="minorHAnsi" w:hAnsiTheme="minorHAnsi" w:cstheme="minorHAnsi"/>
          <w:b w:val="0"/>
          <w:sz w:val="24"/>
          <w:szCs w:val="24"/>
          <w:lang w:val="id-ID"/>
        </w:rPr>
        <w:t xml:space="preserve"> </w:t>
      </w:r>
      <w:r w:rsidRPr="00F152B0">
        <w:rPr>
          <w:rFonts w:asciiTheme="minorHAnsi" w:hAnsiTheme="minorHAnsi" w:cstheme="minorHAnsi"/>
          <w:b w:val="0"/>
          <w:sz w:val="24"/>
          <w:szCs w:val="24"/>
          <w:lang w:val="id-ID"/>
        </w:rPr>
        <w:t xml:space="preserve">Tabel Identifikasi karakteristik fisik pengguna, Dosen </w:t>
      </w:r>
      <w:r>
        <w:rPr>
          <w:rFonts w:asciiTheme="minorHAnsi" w:hAnsiTheme="minorHAnsi" w:cstheme="minorHAnsi"/>
          <w:b w:val="0"/>
          <w:sz w:val="24"/>
          <w:szCs w:val="24"/>
          <w:lang w:val="id-ID"/>
        </w:rPr>
        <w:t>Penguji Sidang</w:t>
      </w:r>
    </w:p>
    <w:tbl>
      <w:tblPr>
        <w:tblStyle w:val="TableGrid"/>
        <w:tblW w:w="0" w:type="auto"/>
        <w:tblInd w:w="1095" w:type="dxa"/>
        <w:tblLook w:val="04A0" w:firstRow="1" w:lastRow="0" w:firstColumn="1" w:lastColumn="0" w:noHBand="0" w:noVBand="1"/>
      </w:tblPr>
      <w:tblGrid>
        <w:gridCol w:w="2869"/>
        <w:gridCol w:w="4249"/>
      </w:tblGrid>
      <w:tr w:rsidR="00F152B0" w:rsidRPr="00F152B0" w14:paraId="5A7317D6" w14:textId="77777777" w:rsidTr="00DC7FA9">
        <w:tc>
          <w:tcPr>
            <w:tcW w:w="7118" w:type="dxa"/>
            <w:gridSpan w:val="2"/>
          </w:tcPr>
          <w:p w14:paraId="57DD28CD" w14:textId="77777777" w:rsidR="00F152B0" w:rsidRPr="00F152B0" w:rsidRDefault="00F152B0" w:rsidP="00DC7FA9">
            <w:pPr>
              <w:pStyle w:val="StyleHeading2Left"/>
              <w:numPr>
                <w:ilvl w:val="0"/>
                <w:numId w:val="0"/>
              </w:numPr>
              <w:spacing w:before="0" w:after="0" w:line="360" w:lineRule="auto"/>
              <w:jc w:val="center"/>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Identifikasi karakteristik fisik pengguna</w:t>
            </w:r>
          </w:p>
        </w:tc>
      </w:tr>
      <w:tr w:rsidR="00F152B0" w:rsidRPr="00F152B0" w14:paraId="0A14E87A" w14:textId="77777777" w:rsidTr="00DC7FA9">
        <w:tc>
          <w:tcPr>
            <w:tcW w:w="2869" w:type="dxa"/>
            <w:vAlign w:val="center"/>
          </w:tcPr>
          <w:p w14:paraId="0C666501"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Umur </w:t>
            </w:r>
          </w:p>
        </w:tc>
        <w:tc>
          <w:tcPr>
            <w:tcW w:w="4249" w:type="dxa"/>
          </w:tcPr>
          <w:p w14:paraId="4F3D9F4B"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Paruh Baya</w:t>
            </w:r>
          </w:p>
        </w:tc>
      </w:tr>
      <w:tr w:rsidR="00F152B0" w:rsidRPr="00F152B0" w14:paraId="1454D4F7" w14:textId="77777777" w:rsidTr="00DC7FA9">
        <w:tc>
          <w:tcPr>
            <w:tcW w:w="2869" w:type="dxa"/>
            <w:vAlign w:val="center"/>
          </w:tcPr>
          <w:p w14:paraId="5F2736D5"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Jenis Kelamin </w:t>
            </w:r>
          </w:p>
        </w:tc>
        <w:tc>
          <w:tcPr>
            <w:tcW w:w="4249" w:type="dxa"/>
          </w:tcPr>
          <w:p w14:paraId="7E6F7127"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Pria atau Wanita</w:t>
            </w:r>
          </w:p>
        </w:tc>
      </w:tr>
      <w:tr w:rsidR="00F152B0" w:rsidRPr="00F152B0" w14:paraId="3E0C520D" w14:textId="77777777" w:rsidTr="00DC7FA9">
        <w:tc>
          <w:tcPr>
            <w:tcW w:w="2869" w:type="dxa"/>
            <w:vAlign w:val="center"/>
          </w:tcPr>
          <w:p w14:paraId="157ABB82"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Handedness </w:t>
            </w:r>
          </w:p>
        </w:tc>
        <w:tc>
          <w:tcPr>
            <w:tcW w:w="4249" w:type="dxa"/>
          </w:tcPr>
          <w:p w14:paraId="20783169"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Keduanya</w:t>
            </w:r>
          </w:p>
        </w:tc>
      </w:tr>
      <w:tr w:rsidR="00F152B0" w:rsidRPr="00F152B0" w14:paraId="36153CC6" w14:textId="77777777" w:rsidTr="00DC7FA9">
        <w:tc>
          <w:tcPr>
            <w:tcW w:w="2869" w:type="dxa"/>
            <w:vAlign w:val="center"/>
          </w:tcPr>
          <w:p w14:paraId="79B48C71"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Disabilitas </w:t>
            </w:r>
          </w:p>
        </w:tc>
        <w:tc>
          <w:tcPr>
            <w:tcW w:w="4249" w:type="dxa"/>
          </w:tcPr>
          <w:p w14:paraId="1E7CD572"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Tidak Ada</w:t>
            </w:r>
          </w:p>
        </w:tc>
      </w:tr>
    </w:tbl>
    <w:p w14:paraId="67C940E8" w14:textId="77777777" w:rsidR="00F152B0" w:rsidRPr="00F152B0" w:rsidRDefault="00F152B0" w:rsidP="00F152B0">
      <w:pPr>
        <w:pStyle w:val="StyleHeading2Left"/>
        <w:numPr>
          <w:ilvl w:val="0"/>
          <w:numId w:val="0"/>
        </w:numPr>
        <w:spacing w:before="0" w:after="0" w:line="360" w:lineRule="auto"/>
        <w:ind w:left="1095"/>
        <w:outlineLvl w:val="9"/>
        <w:rPr>
          <w:rFonts w:asciiTheme="minorHAnsi" w:hAnsiTheme="minorHAnsi" w:cstheme="minorHAnsi"/>
          <w:b w:val="0"/>
          <w:sz w:val="24"/>
          <w:szCs w:val="24"/>
          <w:lang w:val="id-ID"/>
        </w:rPr>
      </w:pPr>
    </w:p>
    <w:p w14:paraId="2ECC0157" w14:textId="0448B221" w:rsidR="00F152B0" w:rsidRPr="00F152B0" w:rsidRDefault="00F152B0" w:rsidP="00F152B0">
      <w:pPr>
        <w:pStyle w:val="StyleHeading2Left"/>
        <w:numPr>
          <w:ilvl w:val="0"/>
          <w:numId w:val="0"/>
        </w:numPr>
        <w:spacing w:before="0" w:after="0" w:line="360" w:lineRule="auto"/>
        <w:ind w:left="1095"/>
        <w:jc w:val="center"/>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Tabel 3.1</w:t>
      </w:r>
      <w:r>
        <w:rPr>
          <w:rFonts w:asciiTheme="minorHAnsi" w:hAnsiTheme="minorHAnsi" w:cstheme="minorHAnsi"/>
          <w:b w:val="0"/>
          <w:sz w:val="24"/>
          <w:szCs w:val="24"/>
          <w:lang w:val="id-ID"/>
        </w:rPr>
        <w:t>6</w:t>
      </w:r>
    </w:p>
    <w:p w14:paraId="635C2026" w14:textId="17565410" w:rsidR="00F152B0" w:rsidRPr="00F152B0" w:rsidRDefault="00F152B0" w:rsidP="00F152B0">
      <w:pPr>
        <w:pStyle w:val="StyleHeading2Left"/>
        <w:numPr>
          <w:ilvl w:val="0"/>
          <w:numId w:val="0"/>
        </w:numPr>
        <w:spacing w:before="0" w:after="0" w:line="360" w:lineRule="auto"/>
        <w:ind w:left="1095"/>
        <w:jc w:val="center"/>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 xml:space="preserve">Tabel Identifikasi karakteristik </w:t>
      </w:r>
      <w:r w:rsidRPr="00F152B0">
        <w:rPr>
          <w:rFonts w:asciiTheme="minorHAnsi" w:hAnsiTheme="minorHAnsi" w:cstheme="minorHAnsi"/>
          <w:b w:val="0"/>
          <w:bCs w:val="0"/>
          <w:sz w:val="24"/>
          <w:szCs w:val="24"/>
          <w:lang w:val="id-ID" w:eastAsia="id-ID"/>
        </w:rPr>
        <w:t>psikologis</w:t>
      </w:r>
      <w:r w:rsidRPr="00F152B0">
        <w:rPr>
          <w:rFonts w:asciiTheme="minorHAnsi" w:hAnsiTheme="minorHAnsi" w:cstheme="minorHAnsi"/>
          <w:b w:val="0"/>
          <w:sz w:val="24"/>
          <w:szCs w:val="24"/>
          <w:lang w:val="id-ID"/>
        </w:rPr>
        <w:t xml:space="preserve"> pengguna, Dosen </w:t>
      </w:r>
      <w:r>
        <w:rPr>
          <w:rFonts w:asciiTheme="minorHAnsi" w:hAnsiTheme="minorHAnsi" w:cstheme="minorHAnsi"/>
          <w:b w:val="0"/>
          <w:sz w:val="24"/>
          <w:szCs w:val="24"/>
          <w:lang w:val="id-ID"/>
        </w:rPr>
        <w:t>Penguji Sidang</w:t>
      </w:r>
    </w:p>
    <w:tbl>
      <w:tblPr>
        <w:tblStyle w:val="TableGrid"/>
        <w:tblW w:w="0" w:type="auto"/>
        <w:tblInd w:w="1095" w:type="dxa"/>
        <w:tblLook w:val="04A0" w:firstRow="1" w:lastRow="0" w:firstColumn="1" w:lastColumn="0" w:noHBand="0" w:noVBand="1"/>
      </w:tblPr>
      <w:tblGrid>
        <w:gridCol w:w="2869"/>
        <w:gridCol w:w="4249"/>
      </w:tblGrid>
      <w:tr w:rsidR="00F152B0" w:rsidRPr="00F152B0" w14:paraId="1B590982" w14:textId="77777777" w:rsidTr="00DC7FA9">
        <w:tc>
          <w:tcPr>
            <w:tcW w:w="7118" w:type="dxa"/>
            <w:gridSpan w:val="2"/>
          </w:tcPr>
          <w:p w14:paraId="604A3ED3" w14:textId="77777777" w:rsidR="00F152B0" w:rsidRPr="00F152B0" w:rsidRDefault="00F152B0" w:rsidP="00DC7FA9">
            <w:pPr>
              <w:pStyle w:val="StyleHeading2Left"/>
              <w:numPr>
                <w:ilvl w:val="0"/>
                <w:numId w:val="0"/>
              </w:numPr>
              <w:spacing w:before="0" w:after="0" w:line="360" w:lineRule="auto"/>
              <w:jc w:val="center"/>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 xml:space="preserve">Identifikasi karakteristik </w:t>
            </w:r>
            <w:r w:rsidRPr="00F152B0">
              <w:rPr>
                <w:rFonts w:asciiTheme="minorHAnsi" w:hAnsiTheme="minorHAnsi" w:cstheme="minorHAnsi"/>
                <w:b w:val="0"/>
                <w:bCs w:val="0"/>
                <w:sz w:val="24"/>
                <w:szCs w:val="24"/>
                <w:lang w:val="id-ID" w:eastAsia="id-ID"/>
              </w:rPr>
              <w:t>psikologis</w:t>
            </w:r>
            <w:r w:rsidRPr="00F152B0">
              <w:rPr>
                <w:rFonts w:asciiTheme="minorHAnsi" w:hAnsiTheme="minorHAnsi" w:cstheme="minorHAnsi"/>
                <w:b w:val="0"/>
                <w:sz w:val="24"/>
                <w:szCs w:val="24"/>
                <w:lang w:val="id-ID"/>
              </w:rPr>
              <w:t xml:space="preserve"> pengguna</w:t>
            </w:r>
          </w:p>
        </w:tc>
      </w:tr>
      <w:tr w:rsidR="00F152B0" w:rsidRPr="00F152B0" w14:paraId="7468B1DD" w14:textId="77777777" w:rsidTr="00DC7FA9">
        <w:tc>
          <w:tcPr>
            <w:tcW w:w="2869" w:type="dxa"/>
          </w:tcPr>
          <w:p w14:paraId="41CE866F"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Sikap</w:t>
            </w:r>
          </w:p>
        </w:tc>
        <w:tc>
          <w:tcPr>
            <w:tcW w:w="4249" w:type="dxa"/>
          </w:tcPr>
          <w:p w14:paraId="2B0831BC"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 xml:space="preserve">Perasaan Positif </w:t>
            </w:r>
          </w:p>
        </w:tc>
      </w:tr>
      <w:tr w:rsidR="00F152B0" w:rsidRPr="00F152B0" w14:paraId="72B05912" w14:textId="77777777" w:rsidTr="00DC7FA9">
        <w:tc>
          <w:tcPr>
            <w:tcW w:w="2869" w:type="dxa"/>
          </w:tcPr>
          <w:p w14:paraId="6F7C70CE"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Motivasi</w:t>
            </w:r>
          </w:p>
        </w:tc>
        <w:tc>
          <w:tcPr>
            <w:tcW w:w="4249" w:type="dxa"/>
          </w:tcPr>
          <w:p w14:paraId="1400830D"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w:t>
            </w:r>
          </w:p>
        </w:tc>
      </w:tr>
      <w:tr w:rsidR="00F152B0" w:rsidRPr="00F152B0" w14:paraId="636190D7" w14:textId="77777777" w:rsidTr="00DC7FA9">
        <w:tc>
          <w:tcPr>
            <w:tcW w:w="2869" w:type="dxa"/>
          </w:tcPr>
          <w:p w14:paraId="7255EF16"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Kesabaran</w:t>
            </w:r>
          </w:p>
        </w:tc>
        <w:tc>
          <w:tcPr>
            <w:tcW w:w="4249" w:type="dxa"/>
          </w:tcPr>
          <w:p w14:paraId="65C22064"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w:t>
            </w:r>
          </w:p>
        </w:tc>
      </w:tr>
      <w:tr w:rsidR="00F152B0" w:rsidRPr="00F152B0" w14:paraId="6AF6AA9F" w14:textId="77777777" w:rsidTr="00DC7FA9">
        <w:tc>
          <w:tcPr>
            <w:tcW w:w="2869" w:type="dxa"/>
          </w:tcPr>
          <w:p w14:paraId="30FE7341"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Tingkat  Stres</w:t>
            </w:r>
          </w:p>
        </w:tc>
        <w:tc>
          <w:tcPr>
            <w:tcW w:w="4249" w:type="dxa"/>
          </w:tcPr>
          <w:p w14:paraId="2C9854B7"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w:t>
            </w:r>
          </w:p>
        </w:tc>
      </w:tr>
      <w:tr w:rsidR="00F152B0" w:rsidRPr="00F152B0" w14:paraId="618F994D" w14:textId="77777777" w:rsidTr="00DC7FA9">
        <w:tc>
          <w:tcPr>
            <w:tcW w:w="2869" w:type="dxa"/>
            <w:vAlign w:val="center"/>
          </w:tcPr>
          <w:p w14:paraId="13FC942B"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Gaya Kemampuan Berfikir</w:t>
            </w:r>
          </w:p>
        </w:tc>
        <w:tc>
          <w:tcPr>
            <w:tcW w:w="4249" w:type="dxa"/>
          </w:tcPr>
          <w:p w14:paraId="5BCCF994"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Analisis</w:t>
            </w:r>
          </w:p>
        </w:tc>
      </w:tr>
    </w:tbl>
    <w:p w14:paraId="14680E66" w14:textId="77777777" w:rsidR="00F152B0" w:rsidRDefault="00F152B0" w:rsidP="00F152B0">
      <w:pPr>
        <w:pStyle w:val="StyleHeading2Left"/>
        <w:numPr>
          <w:ilvl w:val="0"/>
          <w:numId w:val="0"/>
        </w:numPr>
        <w:spacing w:before="0" w:after="0" w:line="360" w:lineRule="auto"/>
        <w:ind w:left="1095"/>
        <w:jc w:val="both"/>
        <w:outlineLvl w:val="9"/>
        <w:rPr>
          <w:rFonts w:asciiTheme="minorHAnsi" w:hAnsiTheme="minorHAnsi"/>
          <w:b w:val="0"/>
          <w:sz w:val="24"/>
          <w:szCs w:val="24"/>
          <w:lang w:val="id-ID"/>
        </w:rPr>
      </w:pPr>
    </w:p>
    <w:p w14:paraId="4F156D85" w14:textId="77777777" w:rsidR="00F152B0" w:rsidRDefault="00F152B0" w:rsidP="00F152B0">
      <w:pPr>
        <w:pStyle w:val="StyleHeading2Left"/>
        <w:numPr>
          <w:ilvl w:val="0"/>
          <w:numId w:val="0"/>
        </w:numPr>
        <w:spacing w:before="0" w:after="0" w:line="360" w:lineRule="auto"/>
        <w:ind w:left="1095"/>
        <w:jc w:val="both"/>
        <w:outlineLvl w:val="9"/>
        <w:rPr>
          <w:rFonts w:asciiTheme="minorHAnsi" w:hAnsiTheme="minorHAnsi"/>
          <w:b w:val="0"/>
          <w:sz w:val="24"/>
          <w:szCs w:val="24"/>
          <w:lang w:val="id-ID"/>
        </w:rPr>
      </w:pPr>
    </w:p>
    <w:p w14:paraId="71B36A48" w14:textId="55F99747" w:rsidR="00C5672D" w:rsidRDefault="00C5672D" w:rsidP="00C5672D">
      <w:pPr>
        <w:pStyle w:val="StyleHeading2Left"/>
        <w:numPr>
          <w:ilvl w:val="0"/>
          <w:numId w:val="44"/>
        </w:numPr>
        <w:spacing w:before="0" w:after="0" w:line="360" w:lineRule="auto"/>
        <w:jc w:val="both"/>
        <w:outlineLvl w:val="9"/>
        <w:rPr>
          <w:rFonts w:asciiTheme="minorHAnsi" w:hAnsiTheme="minorHAnsi"/>
          <w:b w:val="0"/>
          <w:sz w:val="24"/>
          <w:szCs w:val="24"/>
          <w:lang w:val="id-ID"/>
        </w:rPr>
      </w:pPr>
      <w:r>
        <w:rPr>
          <w:rFonts w:asciiTheme="minorHAnsi" w:hAnsiTheme="minorHAnsi"/>
          <w:b w:val="0"/>
          <w:sz w:val="24"/>
          <w:szCs w:val="24"/>
          <w:lang w:val="id-ID"/>
        </w:rPr>
        <w:t>Mahasiswa</w:t>
      </w:r>
    </w:p>
    <w:p w14:paraId="632D72B5" w14:textId="02753CC3" w:rsidR="00F152B0" w:rsidRDefault="00F152B0" w:rsidP="00F152B0">
      <w:pPr>
        <w:pStyle w:val="StyleHeading2Left"/>
        <w:numPr>
          <w:ilvl w:val="0"/>
          <w:numId w:val="0"/>
        </w:numPr>
        <w:spacing w:before="0" w:after="0" w:line="360" w:lineRule="auto"/>
        <w:ind w:left="1095"/>
        <w:jc w:val="both"/>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 xml:space="preserve">Berikut Identifikasi yang ditemukan pada user </w:t>
      </w:r>
      <w:r>
        <w:rPr>
          <w:rFonts w:asciiTheme="minorHAnsi" w:hAnsiTheme="minorHAnsi" w:cstheme="minorHAnsi"/>
          <w:b w:val="0"/>
          <w:sz w:val="24"/>
          <w:szCs w:val="24"/>
          <w:lang w:val="id-ID"/>
        </w:rPr>
        <w:t>Mahasiswa :</w:t>
      </w:r>
    </w:p>
    <w:p w14:paraId="351ACEFF" w14:textId="5382001F" w:rsidR="00F152B0" w:rsidRPr="00F152B0" w:rsidRDefault="00F152B0" w:rsidP="00F152B0">
      <w:pPr>
        <w:pStyle w:val="StyleHeading2Left"/>
        <w:numPr>
          <w:ilvl w:val="0"/>
          <w:numId w:val="0"/>
        </w:numPr>
        <w:spacing w:before="0" w:after="0" w:line="360" w:lineRule="auto"/>
        <w:ind w:left="1095"/>
        <w:jc w:val="center"/>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Tabel 3.</w:t>
      </w:r>
      <w:r>
        <w:rPr>
          <w:rFonts w:asciiTheme="minorHAnsi" w:hAnsiTheme="minorHAnsi" w:cstheme="minorHAnsi"/>
          <w:b w:val="0"/>
          <w:sz w:val="24"/>
          <w:szCs w:val="24"/>
          <w:lang w:val="id-ID"/>
        </w:rPr>
        <w:t>17</w:t>
      </w:r>
    </w:p>
    <w:p w14:paraId="6083D35E" w14:textId="40AA7EBA" w:rsidR="00F152B0" w:rsidRPr="00F152B0" w:rsidRDefault="00F152B0" w:rsidP="00F152B0">
      <w:pPr>
        <w:pStyle w:val="StyleHeading2Left"/>
        <w:numPr>
          <w:ilvl w:val="0"/>
          <w:numId w:val="0"/>
        </w:numPr>
        <w:spacing w:before="0" w:after="0" w:line="360" w:lineRule="auto"/>
        <w:ind w:left="1095"/>
        <w:jc w:val="center"/>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 xml:space="preserve">Tabel Identifikasi tingkat pengetahuan dan pengalaman pengguna, </w:t>
      </w:r>
      <w:r>
        <w:rPr>
          <w:rFonts w:asciiTheme="minorHAnsi" w:hAnsiTheme="minorHAnsi" w:cstheme="minorHAnsi"/>
          <w:b w:val="0"/>
          <w:sz w:val="24"/>
          <w:szCs w:val="24"/>
          <w:lang w:val="id-ID"/>
        </w:rPr>
        <w:t>Mahasiswa</w:t>
      </w:r>
    </w:p>
    <w:tbl>
      <w:tblPr>
        <w:tblStyle w:val="TableGrid"/>
        <w:tblW w:w="0" w:type="auto"/>
        <w:tblInd w:w="1095" w:type="dxa"/>
        <w:tblLook w:val="04A0" w:firstRow="1" w:lastRow="0" w:firstColumn="1" w:lastColumn="0" w:noHBand="0" w:noVBand="1"/>
      </w:tblPr>
      <w:tblGrid>
        <w:gridCol w:w="2869"/>
        <w:gridCol w:w="4249"/>
      </w:tblGrid>
      <w:tr w:rsidR="00F152B0" w:rsidRPr="00F152B0" w14:paraId="7D6F1A8A" w14:textId="77777777" w:rsidTr="00DC7FA9">
        <w:tc>
          <w:tcPr>
            <w:tcW w:w="7118" w:type="dxa"/>
            <w:gridSpan w:val="2"/>
          </w:tcPr>
          <w:p w14:paraId="3C50A8F9" w14:textId="77777777" w:rsidR="00F152B0" w:rsidRPr="00F152B0" w:rsidRDefault="00F152B0" w:rsidP="00DC7FA9">
            <w:pPr>
              <w:pStyle w:val="StyleHeading2Left"/>
              <w:numPr>
                <w:ilvl w:val="0"/>
                <w:numId w:val="0"/>
              </w:numPr>
              <w:spacing w:before="0" w:after="0" w:line="360" w:lineRule="auto"/>
              <w:jc w:val="center"/>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Identifikasi tingkat pengetahuan dan pengalaman pengguna</w:t>
            </w:r>
          </w:p>
        </w:tc>
      </w:tr>
      <w:tr w:rsidR="00F152B0" w:rsidRPr="00F152B0" w14:paraId="17CC26AE" w14:textId="77777777" w:rsidTr="00DC7FA9">
        <w:tc>
          <w:tcPr>
            <w:tcW w:w="2869" w:type="dxa"/>
          </w:tcPr>
          <w:p w14:paraId="2A5A2847"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Literasi Komputer</w:t>
            </w:r>
          </w:p>
        </w:tc>
        <w:tc>
          <w:tcPr>
            <w:tcW w:w="4249" w:type="dxa"/>
          </w:tcPr>
          <w:p w14:paraId="5FC80747"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 dikarenakan aplikasi FinPro memiliki fungsi yang kompleks untuk mengoperasikannya, dan juga untuk tingkat tanggung jawab atas penggunaan aplikasi FinPro sangat tinggi.</w:t>
            </w:r>
          </w:p>
        </w:tc>
      </w:tr>
      <w:tr w:rsidR="00F152B0" w:rsidRPr="00F152B0" w14:paraId="13F79814" w14:textId="77777777" w:rsidTr="00DC7FA9">
        <w:tc>
          <w:tcPr>
            <w:tcW w:w="2869" w:type="dxa"/>
          </w:tcPr>
          <w:p w14:paraId="0DF4ACAB"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Pengalaman Sistem</w:t>
            </w:r>
          </w:p>
        </w:tc>
        <w:tc>
          <w:tcPr>
            <w:tcW w:w="4249" w:type="dxa"/>
          </w:tcPr>
          <w:p w14:paraId="7E90CC39"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 dikarenakan aplikasi FinPro memiliki sistem yang rumit.</w:t>
            </w:r>
          </w:p>
        </w:tc>
      </w:tr>
      <w:tr w:rsidR="00F152B0" w:rsidRPr="00F152B0" w14:paraId="13B4E7E6" w14:textId="77777777" w:rsidTr="00DC7FA9">
        <w:tc>
          <w:tcPr>
            <w:tcW w:w="2869" w:type="dxa"/>
          </w:tcPr>
          <w:p w14:paraId="1C91E400"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Pengalaman Aplikasi</w:t>
            </w:r>
          </w:p>
        </w:tc>
        <w:tc>
          <w:tcPr>
            <w:tcW w:w="4249" w:type="dxa"/>
          </w:tcPr>
          <w:p w14:paraId="23E49856"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 dikarenakan user sudah bisa mengoperasikan smartphone dengan mudah.</w:t>
            </w:r>
          </w:p>
        </w:tc>
      </w:tr>
      <w:tr w:rsidR="00F152B0" w:rsidRPr="00F152B0" w14:paraId="50064953" w14:textId="77777777" w:rsidTr="00DC7FA9">
        <w:tc>
          <w:tcPr>
            <w:tcW w:w="2869" w:type="dxa"/>
          </w:tcPr>
          <w:p w14:paraId="1E310F11"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Pengalaman Tugas</w:t>
            </w:r>
          </w:p>
        </w:tc>
        <w:tc>
          <w:tcPr>
            <w:tcW w:w="4249" w:type="dxa"/>
          </w:tcPr>
          <w:p w14:paraId="5B1BAE9B"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Sudah mahir, dikarenakan user harus merupakan user ahli.</w:t>
            </w:r>
          </w:p>
        </w:tc>
      </w:tr>
      <w:tr w:rsidR="00F152B0" w:rsidRPr="00F152B0" w14:paraId="1144EC1D" w14:textId="77777777" w:rsidTr="00DC7FA9">
        <w:tc>
          <w:tcPr>
            <w:tcW w:w="2869" w:type="dxa"/>
          </w:tcPr>
          <w:p w14:paraId="1C37C6E7"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Sistem lain yang digunakan</w:t>
            </w:r>
          </w:p>
        </w:tc>
        <w:tc>
          <w:tcPr>
            <w:tcW w:w="4249" w:type="dxa"/>
          </w:tcPr>
          <w:p w14:paraId="22D645EA"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Sering menggunakan</w:t>
            </w:r>
          </w:p>
        </w:tc>
      </w:tr>
      <w:tr w:rsidR="00F152B0" w:rsidRPr="00F152B0" w14:paraId="1C88E443" w14:textId="77777777" w:rsidTr="00DC7FA9">
        <w:tc>
          <w:tcPr>
            <w:tcW w:w="2869" w:type="dxa"/>
          </w:tcPr>
          <w:p w14:paraId="1C22E0AA"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 xml:space="preserve">Pendidikan </w:t>
            </w:r>
          </w:p>
        </w:tc>
        <w:tc>
          <w:tcPr>
            <w:tcW w:w="4249" w:type="dxa"/>
          </w:tcPr>
          <w:p w14:paraId="0111A238"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Perguruan Tinggi</w:t>
            </w:r>
          </w:p>
        </w:tc>
      </w:tr>
      <w:tr w:rsidR="00F152B0" w:rsidRPr="00F152B0" w14:paraId="36A08C1D" w14:textId="77777777" w:rsidTr="00DC7FA9">
        <w:tc>
          <w:tcPr>
            <w:tcW w:w="2869" w:type="dxa"/>
          </w:tcPr>
          <w:p w14:paraId="4AA98E5F"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Tingkat Membaca </w:t>
            </w:r>
          </w:p>
        </w:tc>
        <w:tc>
          <w:tcPr>
            <w:tcW w:w="4249" w:type="dxa"/>
          </w:tcPr>
          <w:p w14:paraId="65C7A20C"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Lebih dari umur 12 tahun</w:t>
            </w:r>
          </w:p>
        </w:tc>
      </w:tr>
      <w:tr w:rsidR="00F152B0" w:rsidRPr="00F152B0" w14:paraId="65E664D6" w14:textId="77777777" w:rsidTr="00DC7FA9">
        <w:tc>
          <w:tcPr>
            <w:tcW w:w="2869" w:type="dxa"/>
          </w:tcPr>
          <w:p w14:paraId="482C01A3"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Keterampilan Mengetik</w:t>
            </w:r>
          </w:p>
        </w:tc>
        <w:tc>
          <w:tcPr>
            <w:tcW w:w="4249" w:type="dxa"/>
          </w:tcPr>
          <w:p w14:paraId="5B47A088"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Rata – rata (40 WPM)</w:t>
            </w:r>
          </w:p>
        </w:tc>
      </w:tr>
      <w:tr w:rsidR="00F152B0" w:rsidRPr="00F152B0" w14:paraId="1A0B55CA" w14:textId="77777777" w:rsidTr="00DC7FA9">
        <w:tc>
          <w:tcPr>
            <w:tcW w:w="2869" w:type="dxa"/>
          </w:tcPr>
          <w:p w14:paraId="52B74101"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Bahasa asli atau Budaya</w:t>
            </w:r>
          </w:p>
        </w:tc>
        <w:tc>
          <w:tcPr>
            <w:tcW w:w="4249" w:type="dxa"/>
          </w:tcPr>
          <w:p w14:paraId="5B45A658"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Bahasa Asli Indonesia, Bahasa Inggris</w:t>
            </w:r>
          </w:p>
        </w:tc>
      </w:tr>
    </w:tbl>
    <w:p w14:paraId="3FE6D55D" w14:textId="77777777" w:rsidR="00F152B0" w:rsidRPr="00F152B0" w:rsidRDefault="00F152B0" w:rsidP="00F152B0">
      <w:pPr>
        <w:pStyle w:val="StyleHeading2Left"/>
        <w:numPr>
          <w:ilvl w:val="0"/>
          <w:numId w:val="0"/>
        </w:numPr>
        <w:spacing w:before="0" w:after="0" w:line="360" w:lineRule="auto"/>
        <w:ind w:left="1095"/>
        <w:outlineLvl w:val="9"/>
        <w:rPr>
          <w:rFonts w:asciiTheme="minorHAnsi" w:hAnsiTheme="minorHAnsi" w:cstheme="minorHAnsi"/>
          <w:b w:val="0"/>
          <w:sz w:val="24"/>
          <w:szCs w:val="24"/>
          <w:lang w:val="id-ID"/>
        </w:rPr>
      </w:pPr>
    </w:p>
    <w:p w14:paraId="1594265B" w14:textId="13EA9F09" w:rsidR="00F152B0" w:rsidRPr="00F152B0" w:rsidRDefault="00F152B0" w:rsidP="00F152B0">
      <w:pPr>
        <w:pStyle w:val="StyleHeading2Left"/>
        <w:numPr>
          <w:ilvl w:val="0"/>
          <w:numId w:val="0"/>
        </w:numPr>
        <w:spacing w:before="0" w:after="0" w:line="360" w:lineRule="auto"/>
        <w:ind w:left="1095"/>
        <w:jc w:val="center"/>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Tabel 3.1</w:t>
      </w:r>
      <w:r>
        <w:rPr>
          <w:rFonts w:asciiTheme="minorHAnsi" w:hAnsiTheme="minorHAnsi" w:cstheme="minorHAnsi"/>
          <w:b w:val="0"/>
          <w:sz w:val="24"/>
          <w:szCs w:val="24"/>
          <w:lang w:val="id-ID"/>
        </w:rPr>
        <w:t>8</w:t>
      </w:r>
    </w:p>
    <w:p w14:paraId="6F90352A" w14:textId="28D2A81D" w:rsidR="00F152B0" w:rsidRPr="00F152B0" w:rsidRDefault="00F152B0" w:rsidP="00F152B0">
      <w:pPr>
        <w:pStyle w:val="StyleHeading2Left"/>
        <w:numPr>
          <w:ilvl w:val="0"/>
          <w:numId w:val="0"/>
        </w:numPr>
        <w:spacing w:before="0" w:after="0" w:line="360" w:lineRule="auto"/>
        <w:ind w:left="1095"/>
        <w:jc w:val="center"/>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 xml:space="preserve">Tabel Identifikasi karakteristik kebutuhan, tugas, dan pekerjaan pengguna, </w:t>
      </w:r>
      <w:r>
        <w:rPr>
          <w:rFonts w:asciiTheme="minorHAnsi" w:hAnsiTheme="minorHAnsi" w:cstheme="minorHAnsi"/>
          <w:b w:val="0"/>
          <w:sz w:val="24"/>
          <w:szCs w:val="24"/>
          <w:lang w:val="id-ID"/>
        </w:rPr>
        <w:t>Mahasiswa</w:t>
      </w:r>
    </w:p>
    <w:tbl>
      <w:tblPr>
        <w:tblStyle w:val="TableGrid"/>
        <w:tblW w:w="0" w:type="auto"/>
        <w:tblInd w:w="1095" w:type="dxa"/>
        <w:tblLook w:val="04A0" w:firstRow="1" w:lastRow="0" w:firstColumn="1" w:lastColumn="0" w:noHBand="0" w:noVBand="1"/>
      </w:tblPr>
      <w:tblGrid>
        <w:gridCol w:w="2869"/>
        <w:gridCol w:w="4249"/>
      </w:tblGrid>
      <w:tr w:rsidR="00F152B0" w:rsidRPr="00F152B0" w14:paraId="6941352A" w14:textId="77777777" w:rsidTr="00DC7FA9">
        <w:tc>
          <w:tcPr>
            <w:tcW w:w="7118" w:type="dxa"/>
            <w:gridSpan w:val="2"/>
          </w:tcPr>
          <w:p w14:paraId="0A5490BC" w14:textId="77777777" w:rsidR="00F152B0" w:rsidRPr="00F152B0" w:rsidRDefault="00F152B0" w:rsidP="00DC7FA9">
            <w:pPr>
              <w:pStyle w:val="StyleHeading2Left"/>
              <w:numPr>
                <w:ilvl w:val="0"/>
                <w:numId w:val="0"/>
              </w:numPr>
              <w:spacing w:before="0" w:after="0" w:line="360" w:lineRule="auto"/>
              <w:jc w:val="center"/>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lastRenderedPageBreak/>
              <w:t>Identifikasi karakteristik kebutuhan, tugas, dan pekerjaan pengguna</w:t>
            </w:r>
          </w:p>
        </w:tc>
      </w:tr>
      <w:tr w:rsidR="00F152B0" w:rsidRPr="00F152B0" w14:paraId="676E6910" w14:textId="77777777" w:rsidTr="00DC7FA9">
        <w:tc>
          <w:tcPr>
            <w:tcW w:w="2869" w:type="dxa"/>
            <w:vAlign w:val="center"/>
          </w:tcPr>
          <w:p w14:paraId="05A1874B"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Jenis sistem yang digunakan</w:t>
            </w:r>
          </w:p>
        </w:tc>
        <w:tc>
          <w:tcPr>
            <w:tcW w:w="4249" w:type="dxa"/>
          </w:tcPr>
          <w:p w14:paraId="20D00577"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Wajib</w:t>
            </w:r>
          </w:p>
        </w:tc>
      </w:tr>
      <w:tr w:rsidR="00F152B0" w:rsidRPr="00F152B0" w14:paraId="21B59DB4" w14:textId="77777777" w:rsidTr="00DC7FA9">
        <w:tc>
          <w:tcPr>
            <w:tcW w:w="2869" w:type="dxa"/>
            <w:vAlign w:val="center"/>
          </w:tcPr>
          <w:p w14:paraId="11C18BEB"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Frekuensi penggunaan</w:t>
            </w:r>
          </w:p>
        </w:tc>
        <w:tc>
          <w:tcPr>
            <w:tcW w:w="4249" w:type="dxa"/>
          </w:tcPr>
          <w:p w14:paraId="49216893"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Terus menerus</w:t>
            </w:r>
          </w:p>
        </w:tc>
      </w:tr>
      <w:tr w:rsidR="00F152B0" w:rsidRPr="00F152B0" w14:paraId="5523BA96" w14:textId="77777777" w:rsidTr="00DC7FA9">
        <w:tc>
          <w:tcPr>
            <w:tcW w:w="2869" w:type="dxa"/>
            <w:vAlign w:val="center"/>
          </w:tcPr>
          <w:p w14:paraId="4F6FD51C"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Tugas atau pentingnya kebutuhan</w:t>
            </w:r>
          </w:p>
        </w:tc>
        <w:tc>
          <w:tcPr>
            <w:tcW w:w="4249" w:type="dxa"/>
          </w:tcPr>
          <w:p w14:paraId="104F8165"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w:t>
            </w:r>
          </w:p>
        </w:tc>
      </w:tr>
      <w:tr w:rsidR="00F152B0" w:rsidRPr="00F152B0" w14:paraId="5ACD5783" w14:textId="77777777" w:rsidTr="00DC7FA9">
        <w:tc>
          <w:tcPr>
            <w:tcW w:w="2869" w:type="dxa"/>
            <w:vAlign w:val="center"/>
          </w:tcPr>
          <w:p w14:paraId="56B9DD7D"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Struktur Tugas</w:t>
            </w:r>
          </w:p>
        </w:tc>
        <w:tc>
          <w:tcPr>
            <w:tcW w:w="4249" w:type="dxa"/>
          </w:tcPr>
          <w:p w14:paraId="3372EBD0"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w:t>
            </w:r>
          </w:p>
        </w:tc>
      </w:tr>
      <w:tr w:rsidR="00F152B0" w:rsidRPr="00F152B0" w14:paraId="703FC6BC" w14:textId="77777777" w:rsidTr="00DC7FA9">
        <w:tc>
          <w:tcPr>
            <w:tcW w:w="2869" w:type="dxa"/>
            <w:vAlign w:val="center"/>
          </w:tcPr>
          <w:p w14:paraId="12A32B56"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Interaksi Sosial</w:t>
            </w:r>
          </w:p>
        </w:tc>
        <w:tc>
          <w:tcPr>
            <w:tcW w:w="4249" w:type="dxa"/>
          </w:tcPr>
          <w:p w14:paraId="18C2478E"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Komunikasi verbal diperlukan</w:t>
            </w:r>
          </w:p>
        </w:tc>
      </w:tr>
      <w:tr w:rsidR="00F152B0" w:rsidRPr="00F152B0" w14:paraId="770A4B9B" w14:textId="77777777" w:rsidTr="00DC7FA9">
        <w:tc>
          <w:tcPr>
            <w:tcW w:w="2869" w:type="dxa"/>
            <w:vAlign w:val="center"/>
          </w:tcPr>
          <w:p w14:paraId="59B80452"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Pelatihan Dasar</w:t>
            </w:r>
          </w:p>
        </w:tc>
        <w:tc>
          <w:tcPr>
            <w:tcW w:w="4249" w:type="dxa"/>
          </w:tcPr>
          <w:p w14:paraId="038A9888"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Pelatihan mandiri</w:t>
            </w:r>
          </w:p>
        </w:tc>
      </w:tr>
      <w:tr w:rsidR="00F152B0" w:rsidRPr="00F152B0" w14:paraId="73A8D86F" w14:textId="77777777" w:rsidTr="00DC7FA9">
        <w:tc>
          <w:tcPr>
            <w:tcW w:w="2869" w:type="dxa"/>
            <w:vAlign w:val="center"/>
          </w:tcPr>
          <w:p w14:paraId="61036DF8"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Tingkat Omset</w:t>
            </w:r>
          </w:p>
        </w:tc>
        <w:tc>
          <w:tcPr>
            <w:tcW w:w="4249" w:type="dxa"/>
          </w:tcPr>
          <w:p w14:paraId="5B9EBC40"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w:t>
            </w:r>
          </w:p>
        </w:tc>
      </w:tr>
      <w:tr w:rsidR="00F152B0" w:rsidRPr="00F152B0" w14:paraId="0DF91EEF" w14:textId="77777777" w:rsidTr="00DC7FA9">
        <w:tc>
          <w:tcPr>
            <w:tcW w:w="2869" w:type="dxa"/>
            <w:vAlign w:val="center"/>
          </w:tcPr>
          <w:p w14:paraId="2F841DD3"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Kategori Pekerjaan</w:t>
            </w:r>
          </w:p>
        </w:tc>
        <w:tc>
          <w:tcPr>
            <w:tcW w:w="4249" w:type="dxa"/>
          </w:tcPr>
          <w:p w14:paraId="7A78F919"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Dosen</w:t>
            </w:r>
          </w:p>
        </w:tc>
      </w:tr>
    </w:tbl>
    <w:p w14:paraId="29246B33" w14:textId="77777777" w:rsidR="00F152B0" w:rsidRPr="00F152B0" w:rsidRDefault="00F152B0" w:rsidP="00F152B0">
      <w:pPr>
        <w:pStyle w:val="StyleHeading2Left"/>
        <w:numPr>
          <w:ilvl w:val="0"/>
          <w:numId w:val="0"/>
        </w:numPr>
        <w:spacing w:before="0" w:after="0" w:line="360" w:lineRule="auto"/>
        <w:ind w:left="1095"/>
        <w:outlineLvl w:val="9"/>
        <w:rPr>
          <w:rFonts w:asciiTheme="minorHAnsi" w:hAnsiTheme="minorHAnsi" w:cstheme="minorHAnsi"/>
          <w:b w:val="0"/>
          <w:sz w:val="24"/>
          <w:szCs w:val="24"/>
          <w:lang w:val="id-ID"/>
        </w:rPr>
      </w:pPr>
    </w:p>
    <w:p w14:paraId="75315C17" w14:textId="010D1F68" w:rsidR="00F152B0" w:rsidRPr="00F152B0" w:rsidRDefault="00F152B0" w:rsidP="00F152B0">
      <w:pPr>
        <w:pStyle w:val="StyleHeading2Left"/>
        <w:numPr>
          <w:ilvl w:val="0"/>
          <w:numId w:val="0"/>
        </w:numPr>
        <w:tabs>
          <w:tab w:val="center" w:pos="4659"/>
          <w:tab w:val="left" w:pos="5545"/>
        </w:tabs>
        <w:spacing w:before="0" w:after="0" w:line="360" w:lineRule="auto"/>
        <w:ind w:left="1095"/>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ab/>
        <w:t>Tabel 3.1</w:t>
      </w:r>
      <w:r>
        <w:rPr>
          <w:rFonts w:asciiTheme="minorHAnsi" w:hAnsiTheme="minorHAnsi" w:cstheme="minorHAnsi"/>
          <w:b w:val="0"/>
          <w:sz w:val="24"/>
          <w:szCs w:val="24"/>
          <w:lang w:val="id-ID"/>
        </w:rPr>
        <w:t>9</w:t>
      </w:r>
    </w:p>
    <w:p w14:paraId="01A6D306" w14:textId="6814D37A" w:rsidR="00F152B0" w:rsidRPr="00F152B0" w:rsidRDefault="00F152B0" w:rsidP="00F152B0">
      <w:pPr>
        <w:pStyle w:val="StyleHeading2Left"/>
        <w:numPr>
          <w:ilvl w:val="0"/>
          <w:numId w:val="0"/>
        </w:numPr>
        <w:spacing w:before="0" w:after="0" w:line="360" w:lineRule="auto"/>
        <w:ind w:left="1095"/>
        <w:jc w:val="center"/>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 xml:space="preserve">Tabel Identifikasi karakteristik fisik pengguna, </w:t>
      </w:r>
      <w:r>
        <w:rPr>
          <w:rFonts w:asciiTheme="minorHAnsi" w:hAnsiTheme="minorHAnsi" w:cstheme="minorHAnsi"/>
          <w:b w:val="0"/>
          <w:sz w:val="24"/>
          <w:szCs w:val="24"/>
          <w:lang w:val="id-ID"/>
        </w:rPr>
        <w:t>Mahasiswa</w:t>
      </w:r>
    </w:p>
    <w:tbl>
      <w:tblPr>
        <w:tblStyle w:val="TableGrid"/>
        <w:tblW w:w="0" w:type="auto"/>
        <w:tblInd w:w="1095" w:type="dxa"/>
        <w:tblLook w:val="04A0" w:firstRow="1" w:lastRow="0" w:firstColumn="1" w:lastColumn="0" w:noHBand="0" w:noVBand="1"/>
      </w:tblPr>
      <w:tblGrid>
        <w:gridCol w:w="2869"/>
        <w:gridCol w:w="4249"/>
      </w:tblGrid>
      <w:tr w:rsidR="00F152B0" w:rsidRPr="00F152B0" w14:paraId="55810ADC" w14:textId="77777777" w:rsidTr="00DC7FA9">
        <w:tc>
          <w:tcPr>
            <w:tcW w:w="7118" w:type="dxa"/>
            <w:gridSpan w:val="2"/>
          </w:tcPr>
          <w:p w14:paraId="77FA399C" w14:textId="77777777" w:rsidR="00F152B0" w:rsidRPr="00F152B0" w:rsidRDefault="00F152B0" w:rsidP="00DC7FA9">
            <w:pPr>
              <w:pStyle w:val="StyleHeading2Left"/>
              <w:numPr>
                <w:ilvl w:val="0"/>
                <w:numId w:val="0"/>
              </w:numPr>
              <w:spacing w:before="0" w:after="0" w:line="360" w:lineRule="auto"/>
              <w:jc w:val="center"/>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Identifikasi karakteristik fisik pengguna</w:t>
            </w:r>
          </w:p>
        </w:tc>
      </w:tr>
      <w:tr w:rsidR="00F152B0" w:rsidRPr="00F152B0" w14:paraId="53F34E54" w14:textId="77777777" w:rsidTr="00DC7FA9">
        <w:tc>
          <w:tcPr>
            <w:tcW w:w="2869" w:type="dxa"/>
            <w:vAlign w:val="center"/>
          </w:tcPr>
          <w:p w14:paraId="528A8299"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Umur </w:t>
            </w:r>
          </w:p>
        </w:tc>
        <w:tc>
          <w:tcPr>
            <w:tcW w:w="4249" w:type="dxa"/>
          </w:tcPr>
          <w:p w14:paraId="26C0F7E8"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Paruh Baya</w:t>
            </w:r>
          </w:p>
        </w:tc>
      </w:tr>
      <w:tr w:rsidR="00F152B0" w:rsidRPr="00F152B0" w14:paraId="252E1402" w14:textId="77777777" w:rsidTr="00DC7FA9">
        <w:tc>
          <w:tcPr>
            <w:tcW w:w="2869" w:type="dxa"/>
            <w:vAlign w:val="center"/>
          </w:tcPr>
          <w:p w14:paraId="3810DE8F"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Jenis Kelamin </w:t>
            </w:r>
          </w:p>
        </w:tc>
        <w:tc>
          <w:tcPr>
            <w:tcW w:w="4249" w:type="dxa"/>
          </w:tcPr>
          <w:p w14:paraId="7A36D8F4"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Pria atau Wanita</w:t>
            </w:r>
          </w:p>
        </w:tc>
      </w:tr>
      <w:tr w:rsidR="00F152B0" w:rsidRPr="00F152B0" w14:paraId="5C6ED62E" w14:textId="77777777" w:rsidTr="00DC7FA9">
        <w:tc>
          <w:tcPr>
            <w:tcW w:w="2869" w:type="dxa"/>
            <w:vAlign w:val="center"/>
          </w:tcPr>
          <w:p w14:paraId="73C264DE"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Handedness </w:t>
            </w:r>
          </w:p>
        </w:tc>
        <w:tc>
          <w:tcPr>
            <w:tcW w:w="4249" w:type="dxa"/>
          </w:tcPr>
          <w:p w14:paraId="03A4982E"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Keduanya</w:t>
            </w:r>
          </w:p>
        </w:tc>
      </w:tr>
      <w:tr w:rsidR="00F152B0" w:rsidRPr="00F152B0" w14:paraId="1665DCC3" w14:textId="77777777" w:rsidTr="00DC7FA9">
        <w:tc>
          <w:tcPr>
            <w:tcW w:w="2869" w:type="dxa"/>
            <w:vAlign w:val="center"/>
          </w:tcPr>
          <w:p w14:paraId="231B88C4"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Disabilitas </w:t>
            </w:r>
          </w:p>
        </w:tc>
        <w:tc>
          <w:tcPr>
            <w:tcW w:w="4249" w:type="dxa"/>
          </w:tcPr>
          <w:p w14:paraId="725A89D0"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Tidak Ada</w:t>
            </w:r>
          </w:p>
        </w:tc>
      </w:tr>
    </w:tbl>
    <w:p w14:paraId="5CD2E367" w14:textId="77777777" w:rsidR="00F152B0" w:rsidRPr="00F152B0" w:rsidRDefault="00F152B0" w:rsidP="00F152B0">
      <w:pPr>
        <w:pStyle w:val="StyleHeading2Left"/>
        <w:numPr>
          <w:ilvl w:val="0"/>
          <w:numId w:val="0"/>
        </w:numPr>
        <w:spacing w:before="0" w:after="0" w:line="360" w:lineRule="auto"/>
        <w:ind w:left="1095"/>
        <w:outlineLvl w:val="9"/>
        <w:rPr>
          <w:rFonts w:asciiTheme="minorHAnsi" w:hAnsiTheme="minorHAnsi" w:cstheme="minorHAnsi"/>
          <w:b w:val="0"/>
          <w:sz w:val="24"/>
          <w:szCs w:val="24"/>
          <w:lang w:val="id-ID"/>
        </w:rPr>
      </w:pPr>
    </w:p>
    <w:p w14:paraId="216AD9F6" w14:textId="41C1A18B" w:rsidR="00F152B0" w:rsidRPr="00F152B0" w:rsidRDefault="00F152B0" w:rsidP="00F152B0">
      <w:pPr>
        <w:pStyle w:val="StyleHeading2Left"/>
        <w:numPr>
          <w:ilvl w:val="0"/>
          <w:numId w:val="0"/>
        </w:numPr>
        <w:spacing w:before="0" w:after="0" w:line="360" w:lineRule="auto"/>
        <w:ind w:left="1095"/>
        <w:jc w:val="center"/>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Tabel 3.</w:t>
      </w:r>
      <w:r>
        <w:rPr>
          <w:rFonts w:asciiTheme="minorHAnsi" w:hAnsiTheme="minorHAnsi" w:cstheme="minorHAnsi"/>
          <w:b w:val="0"/>
          <w:sz w:val="24"/>
          <w:szCs w:val="24"/>
          <w:lang w:val="id-ID"/>
        </w:rPr>
        <w:t>20</w:t>
      </w:r>
    </w:p>
    <w:p w14:paraId="1B38694B" w14:textId="1DC20B33" w:rsidR="00F152B0" w:rsidRPr="00F152B0" w:rsidRDefault="00F152B0" w:rsidP="00F152B0">
      <w:pPr>
        <w:pStyle w:val="StyleHeading2Left"/>
        <w:numPr>
          <w:ilvl w:val="0"/>
          <w:numId w:val="0"/>
        </w:numPr>
        <w:spacing w:before="0" w:after="0" w:line="360" w:lineRule="auto"/>
        <w:ind w:left="1095"/>
        <w:jc w:val="center"/>
        <w:outlineLvl w:val="9"/>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 xml:space="preserve">Tabel Identifikasi karakteristik </w:t>
      </w:r>
      <w:r w:rsidRPr="00F152B0">
        <w:rPr>
          <w:rFonts w:asciiTheme="minorHAnsi" w:hAnsiTheme="minorHAnsi" w:cstheme="minorHAnsi"/>
          <w:b w:val="0"/>
          <w:bCs w:val="0"/>
          <w:sz w:val="24"/>
          <w:szCs w:val="24"/>
          <w:lang w:val="id-ID" w:eastAsia="id-ID"/>
        </w:rPr>
        <w:t>psikologis</w:t>
      </w:r>
      <w:r w:rsidRPr="00F152B0">
        <w:rPr>
          <w:rFonts w:asciiTheme="minorHAnsi" w:hAnsiTheme="minorHAnsi" w:cstheme="minorHAnsi"/>
          <w:b w:val="0"/>
          <w:sz w:val="24"/>
          <w:szCs w:val="24"/>
          <w:lang w:val="id-ID"/>
        </w:rPr>
        <w:t xml:space="preserve"> pengguna, </w:t>
      </w:r>
      <w:r>
        <w:rPr>
          <w:rFonts w:asciiTheme="minorHAnsi" w:hAnsiTheme="minorHAnsi" w:cstheme="minorHAnsi"/>
          <w:b w:val="0"/>
          <w:sz w:val="24"/>
          <w:szCs w:val="24"/>
          <w:lang w:val="id-ID"/>
        </w:rPr>
        <w:t>Mahasiswa</w:t>
      </w:r>
    </w:p>
    <w:tbl>
      <w:tblPr>
        <w:tblStyle w:val="TableGrid"/>
        <w:tblW w:w="0" w:type="auto"/>
        <w:tblInd w:w="1095" w:type="dxa"/>
        <w:tblLook w:val="04A0" w:firstRow="1" w:lastRow="0" w:firstColumn="1" w:lastColumn="0" w:noHBand="0" w:noVBand="1"/>
      </w:tblPr>
      <w:tblGrid>
        <w:gridCol w:w="2869"/>
        <w:gridCol w:w="4249"/>
      </w:tblGrid>
      <w:tr w:rsidR="00F152B0" w:rsidRPr="00F152B0" w14:paraId="5D1C0270" w14:textId="77777777" w:rsidTr="00DC7FA9">
        <w:tc>
          <w:tcPr>
            <w:tcW w:w="7118" w:type="dxa"/>
            <w:gridSpan w:val="2"/>
          </w:tcPr>
          <w:p w14:paraId="5E2C1B31" w14:textId="77777777" w:rsidR="00F152B0" w:rsidRPr="00F152B0" w:rsidRDefault="00F152B0" w:rsidP="00DC7FA9">
            <w:pPr>
              <w:pStyle w:val="StyleHeading2Left"/>
              <w:numPr>
                <w:ilvl w:val="0"/>
                <w:numId w:val="0"/>
              </w:numPr>
              <w:spacing w:before="0" w:after="0" w:line="360" w:lineRule="auto"/>
              <w:jc w:val="center"/>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 xml:space="preserve">Identifikasi karakteristik </w:t>
            </w:r>
            <w:r w:rsidRPr="00F152B0">
              <w:rPr>
                <w:rFonts w:asciiTheme="minorHAnsi" w:hAnsiTheme="minorHAnsi" w:cstheme="minorHAnsi"/>
                <w:b w:val="0"/>
                <w:bCs w:val="0"/>
                <w:sz w:val="24"/>
                <w:szCs w:val="24"/>
                <w:lang w:val="id-ID" w:eastAsia="id-ID"/>
              </w:rPr>
              <w:t>psikologis</w:t>
            </w:r>
            <w:r w:rsidRPr="00F152B0">
              <w:rPr>
                <w:rFonts w:asciiTheme="minorHAnsi" w:hAnsiTheme="minorHAnsi" w:cstheme="minorHAnsi"/>
                <w:b w:val="0"/>
                <w:sz w:val="24"/>
                <w:szCs w:val="24"/>
                <w:lang w:val="id-ID"/>
              </w:rPr>
              <w:t xml:space="preserve"> pengguna</w:t>
            </w:r>
          </w:p>
        </w:tc>
      </w:tr>
      <w:tr w:rsidR="00F152B0" w:rsidRPr="00F152B0" w14:paraId="0E8CE3AC" w14:textId="77777777" w:rsidTr="00DC7FA9">
        <w:tc>
          <w:tcPr>
            <w:tcW w:w="2869" w:type="dxa"/>
          </w:tcPr>
          <w:p w14:paraId="16966226"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Sikap</w:t>
            </w:r>
          </w:p>
        </w:tc>
        <w:tc>
          <w:tcPr>
            <w:tcW w:w="4249" w:type="dxa"/>
          </w:tcPr>
          <w:p w14:paraId="22400F04"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 xml:space="preserve">Perasaan Positif </w:t>
            </w:r>
          </w:p>
        </w:tc>
      </w:tr>
      <w:tr w:rsidR="00F152B0" w:rsidRPr="00F152B0" w14:paraId="133A5BF9" w14:textId="77777777" w:rsidTr="00DC7FA9">
        <w:tc>
          <w:tcPr>
            <w:tcW w:w="2869" w:type="dxa"/>
          </w:tcPr>
          <w:p w14:paraId="4E070172"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Motivasi</w:t>
            </w:r>
          </w:p>
        </w:tc>
        <w:tc>
          <w:tcPr>
            <w:tcW w:w="4249" w:type="dxa"/>
          </w:tcPr>
          <w:p w14:paraId="7DCF4295"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w:t>
            </w:r>
          </w:p>
        </w:tc>
      </w:tr>
      <w:tr w:rsidR="00F152B0" w:rsidRPr="00F152B0" w14:paraId="16199A0F" w14:textId="77777777" w:rsidTr="00DC7FA9">
        <w:tc>
          <w:tcPr>
            <w:tcW w:w="2869" w:type="dxa"/>
          </w:tcPr>
          <w:p w14:paraId="40E70D17"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Kesabaran</w:t>
            </w:r>
          </w:p>
        </w:tc>
        <w:tc>
          <w:tcPr>
            <w:tcW w:w="4249" w:type="dxa"/>
          </w:tcPr>
          <w:p w14:paraId="7AEDF695"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w:t>
            </w:r>
          </w:p>
        </w:tc>
      </w:tr>
      <w:tr w:rsidR="00F152B0" w:rsidRPr="00F152B0" w14:paraId="11C0079C" w14:textId="77777777" w:rsidTr="00DC7FA9">
        <w:tc>
          <w:tcPr>
            <w:tcW w:w="2869" w:type="dxa"/>
          </w:tcPr>
          <w:p w14:paraId="6F37E286"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Tingkat  Stres</w:t>
            </w:r>
          </w:p>
        </w:tc>
        <w:tc>
          <w:tcPr>
            <w:tcW w:w="4249" w:type="dxa"/>
          </w:tcPr>
          <w:p w14:paraId="4DFA2DE8"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Tinggi</w:t>
            </w:r>
          </w:p>
        </w:tc>
      </w:tr>
      <w:tr w:rsidR="00F152B0" w:rsidRPr="00F152B0" w14:paraId="201F33D1" w14:textId="77777777" w:rsidTr="00DC7FA9">
        <w:tc>
          <w:tcPr>
            <w:tcW w:w="2869" w:type="dxa"/>
            <w:vAlign w:val="center"/>
          </w:tcPr>
          <w:p w14:paraId="0EF0957C"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bCs w:val="0"/>
                <w:sz w:val="24"/>
                <w:szCs w:val="24"/>
                <w:lang w:val="id-ID" w:eastAsia="id-ID"/>
              </w:rPr>
              <w:t>Gaya Kemampuan Berfikir</w:t>
            </w:r>
          </w:p>
        </w:tc>
        <w:tc>
          <w:tcPr>
            <w:tcW w:w="4249" w:type="dxa"/>
          </w:tcPr>
          <w:p w14:paraId="3EA37729" w14:textId="77777777" w:rsidR="00F152B0" w:rsidRPr="00F152B0" w:rsidRDefault="00F152B0" w:rsidP="00DC7FA9">
            <w:pPr>
              <w:pStyle w:val="StyleHeading2Left"/>
              <w:numPr>
                <w:ilvl w:val="0"/>
                <w:numId w:val="0"/>
              </w:numPr>
              <w:spacing w:before="0" w:after="0" w:line="360" w:lineRule="auto"/>
              <w:rPr>
                <w:rFonts w:asciiTheme="minorHAnsi" w:hAnsiTheme="minorHAnsi" w:cstheme="minorHAnsi"/>
                <w:b w:val="0"/>
                <w:sz w:val="24"/>
                <w:szCs w:val="24"/>
                <w:lang w:val="id-ID"/>
              </w:rPr>
            </w:pPr>
            <w:r w:rsidRPr="00F152B0">
              <w:rPr>
                <w:rFonts w:asciiTheme="minorHAnsi" w:hAnsiTheme="minorHAnsi" w:cstheme="minorHAnsi"/>
                <w:b w:val="0"/>
                <w:sz w:val="24"/>
                <w:szCs w:val="24"/>
                <w:lang w:val="id-ID"/>
              </w:rPr>
              <w:t>Analisis</w:t>
            </w:r>
          </w:p>
        </w:tc>
      </w:tr>
    </w:tbl>
    <w:p w14:paraId="66A8AFB2" w14:textId="77777777" w:rsidR="00F152B0" w:rsidRDefault="00F152B0" w:rsidP="00F152B0">
      <w:pPr>
        <w:pStyle w:val="StyleHeading2Left"/>
        <w:numPr>
          <w:ilvl w:val="0"/>
          <w:numId w:val="0"/>
        </w:numPr>
        <w:spacing w:before="0" w:after="0" w:line="360" w:lineRule="auto"/>
        <w:ind w:left="1095"/>
        <w:jc w:val="both"/>
        <w:outlineLvl w:val="9"/>
        <w:rPr>
          <w:rFonts w:asciiTheme="minorHAnsi" w:hAnsiTheme="minorHAnsi"/>
          <w:b w:val="0"/>
          <w:sz w:val="24"/>
          <w:szCs w:val="24"/>
          <w:lang w:val="id-ID"/>
        </w:rPr>
      </w:pPr>
    </w:p>
    <w:p w14:paraId="6A57B78F" w14:textId="77777777" w:rsidR="00F152B0" w:rsidRDefault="00F152B0" w:rsidP="00F152B0">
      <w:pPr>
        <w:pStyle w:val="StyleHeading2Left"/>
        <w:numPr>
          <w:ilvl w:val="0"/>
          <w:numId w:val="0"/>
        </w:numPr>
        <w:spacing w:before="0" w:after="0" w:line="360" w:lineRule="auto"/>
        <w:ind w:left="1095"/>
        <w:jc w:val="both"/>
        <w:outlineLvl w:val="9"/>
        <w:rPr>
          <w:rFonts w:asciiTheme="minorHAnsi" w:hAnsiTheme="minorHAnsi"/>
          <w:b w:val="0"/>
          <w:sz w:val="24"/>
          <w:szCs w:val="24"/>
          <w:lang w:val="id-ID"/>
        </w:rPr>
      </w:pPr>
    </w:p>
    <w:p w14:paraId="4685970D" w14:textId="1635B44B" w:rsidR="003C3A15" w:rsidRPr="003C3A15" w:rsidRDefault="003C3A15" w:rsidP="003C3A15">
      <w:pPr>
        <w:pStyle w:val="StyleHeading2Left"/>
        <w:numPr>
          <w:ilvl w:val="0"/>
          <w:numId w:val="42"/>
        </w:numPr>
        <w:spacing w:before="0" w:after="0" w:line="360" w:lineRule="auto"/>
        <w:outlineLvl w:val="9"/>
        <w:rPr>
          <w:rFonts w:asciiTheme="minorHAnsi" w:hAnsiTheme="minorHAnsi"/>
          <w:b w:val="0"/>
          <w:sz w:val="24"/>
          <w:szCs w:val="24"/>
          <w:lang w:val="id-ID"/>
        </w:rPr>
      </w:pPr>
      <w:r w:rsidRPr="003C3A15">
        <w:rPr>
          <w:rFonts w:asciiTheme="minorHAnsi" w:hAnsiTheme="minorHAnsi"/>
          <w:b w:val="0"/>
          <w:sz w:val="24"/>
          <w:szCs w:val="24"/>
          <w:lang w:val="id-ID"/>
        </w:rPr>
        <w:lastRenderedPageBreak/>
        <w:t xml:space="preserve">Identifikasi </w:t>
      </w:r>
      <w:r w:rsidR="00FD7C46">
        <w:rPr>
          <w:rFonts w:asciiTheme="minorHAnsi" w:hAnsiTheme="minorHAnsi"/>
          <w:b w:val="0"/>
          <w:sz w:val="24"/>
          <w:szCs w:val="24"/>
          <w:lang w:val="id-ID"/>
        </w:rPr>
        <w:t>Device Interaksi yang digunakan User dengan Perangkat Lunak</w:t>
      </w:r>
      <w:r w:rsidRPr="003C3A15">
        <w:rPr>
          <w:rFonts w:asciiTheme="minorHAnsi" w:hAnsiTheme="minorHAnsi"/>
          <w:b w:val="0"/>
          <w:sz w:val="24"/>
          <w:szCs w:val="24"/>
          <w:lang w:val="id-ID"/>
        </w:rPr>
        <w:t>.</w:t>
      </w:r>
    </w:p>
    <w:p w14:paraId="69584871" w14:textId="115FBFFA" w:rsidR="009E4599" w:rsidRPr="008835E3" w:rsidRDefault="009E4599" w:rsidP="0099697F">
      <w:pPr>
        <w:pStyle w:val="StyleHeading2Left"/>
        <w:numPr>
          <w:ilvl w:val="2"/>
          <w:numId w:val="25"/>
        </w:numPr>
        <w:spacing w:before="0" w:after="0" w:line="360" w:lineRule="auto"/>
        <w:outlineLvl w:val="2"/>
        <w:rPr>
          <w:rFonts w:asciiTheme="minorHAnsi" w:hAnsiTheme="minorHAnsi"/>
          <w:szCs w:val="28"/>
        </w:rPr>
      </w:pPr>
      <w:bookmarkStart w:id="26" w:name="_GoBack"/>
      <w:bookmarkEnd w:id="26"/>
      <w:r w:rsidRPr="008835E3">
        <w:rPr>
          <w:rFonts w:asciiTheme="minorHAnsi" w:hAnsiTheme="minorHAnsi"/>
          <w:szCs w:val="28"/>
        </w:rPr>
        <w:t>Lingkungan Operasi</w:t>
      </w:r>
    </w:p>
    <w:p w14:paraId="5C63229C" w14:textId="147E708C" w:rsidR="00B21E8B" w:rsidRPr="008835E3" w:rsidRDefault="009E4599" w:rsidP="00361C61">
      <w:pPr>
        <w:numPr>
          <w:ilvl w:val="3"/>
          <w:numId w:val="25"/>
        </w:numPr>
        <w:spacing w:line="360" w:lineRule="auto"/>
        <w:jc w:val="both"/>
        <w:rPr>
          <w:rFonts w:asciiTheme="minorHAnsi" w:hAnsiTheme="minorHAnsi"/>
          <w:b/>
          <w:iCs/>
          <w:sz w:val="28"/>
          <w:szCs w:val="28"/>
          <w:lang w:val="sv-SE"/>
        </w:rPr>
      </w:pPr>
      <w:r w:rsidRPr="008835E3">
        <w:rPr>
          <w:rFonts w:asciiTheme="minorHAnsi" w:hAnsiTheme="minorHAnsi"/>
          <w:b/>
          <w:iCs/>
          <w:sz w:val="28"/>
          <w:szCs w:val="28"/>
          <w:lang w:val="sv-SE"/>
        </w:rPr>
        <w:t>Kebutuhan perangkat lunak</w:t>
      </w:r>
    </w:p>
    <w:p w14:paraId="16FE6D9A" w14:textId="77777777" w:rsidR="00361C61" w:rsidRPr="00361C61" w:rsidRDefault="00361C61" w:rsidP="00361C61">
      <w:pPr>
        <w:spacing w:line="360" w:lineRule="auto"/>
        <w:ind w:left="1080"/>
        <w:jc w:val="both"/>
        <w:rPr>
          <w:rFonts w:asciiTheme="minorHAnsi" w:hAnsiTheme="minorHAnsi"/>
          <w:iCs/>
          <w:sz w:val="24"/>
          <w:szCs w:val="24"/>
          <w:lang w:val="id-ID"/>
        </w:rPr>
      </w:pPr>
      <w:r w:rsidRPr="00361C61">
        <w:rPr>
          <w:rFonts w:asciiTheme="minorHAnsi" w:hAnsiTheme="minorHAnsi"/>
          <w:iCs/>
          <w:sz w:val="24"/>
          <w:szCs w:val="24"/>
          <w:lang w:val="id-ID"/>
        </w:rPr>
        <w:t>Berikut kebutuhan perangkat lunak dalam membangun aplikasi FinPro berbasis perangkat bergerak meliputi :</w:t>
      </w:r>
    </w:p>
    <w:p w14:paraId="39BF7B8C" w14:textId="294997E2" w:rsidR="00361C61" w:rsidRDefault="00361C61" w:rsidP="00361C61">
      <w:pPr>
        <w:pStyle w:val="ListParagraph"/>
        <w:numPr>
          <w:ilvl w:val="0"/>
          <w:numId w:val="37"/>
        </w:numPr>
        <w:spacing w:line="360" w:lineRule="auto"/>
        <w:jc w:val="both"/>
        <w:rPr>
          <w:rFonts w:asciiTheme="minorHAnsi" w:hAnsiTheme="minorHAnsi"/>
          <w:iCs/>
          <w:sz w:val="24"/>
          <w:szCs w:val="24"/>
          <w:lang w:val="id-ID"/>
        </w:rPr>
      </w:pPr>
      <w:r w:rsidRPr="00361C61">
        <w:rPr>
          <w:rFonts w:asciiTheme="minorHAnsi" w:hAnsiTheme="minorHAnsi"/>
          <w:iCs/>
          <w:sz w:val="24"/>
          <w:szCs w:val="24"/>
          <w:lang w:val="id-ID"/>
        </w:rPr>
        <w:t>Sistem Operasi Windows 10</w:t>
      </w:r>
    </w:p>
    <w:p w14:paraId="2856CD07" w14:textId="77777777" w:rsidR="00361C61" w:rsidRDefault="00361C61" w:rsidP="00361C61">
      <w:pPr>
        <w:pStyle w:val="ListParagraph"/>
        <w:numPr>
          <w:ilvl w:val="0"/>
          <w:numId w:val="37"/>
        </w:numPr>
        <w:spacing w:line="360" w:lineRule="auto"/>
        <w:jc w:val="both"/>
        <w:rPr>
          <w:rFonts w:asciiTheme="minorHAnsi" w:hAnsiTheme="minorHAnsi"/>
          <w:iCs/>
          <w:sz w:val="24"/>
          <w:szCs w:val="24"/>
          <w:lang w:val="id-ID"/>
        </w:rPr>
      </w:pPr>
      <w:r w:rsidRPr="00361C61">
        <w:rPr>
          <w:rFonts w:asciiTheme="minorHAnsi" w:hAnsiTheme="minorHAnsi"/>
          <w:iCs/>
          <w:sz w:val="24"/>
          <w:szCs w:val="24"/>
          <w:lang w:val="id-ID"/>
        </w:rPr>
        <w:t>IDE (Integrated Development Environment) Android Studio V3.2.1</w:t>
      </w:r>
    </w:p>
    <w:p w14:paraId="10E97B5C" w14:textId="77777777" w:rsidR="00361C61" w:rsidRDefault="00361C61" w:rsidP="00361C61">
      <w:pPr>
        <w:pStyle w:val="ListParagraph"/>
        <w:numPr>
          <w:ilvl w:val="0"/>
          <w:numId w:val="37"/>
        </w:numPr>
        <w:spacing w:line="360" w:lineRule="auto"/>
        <w:jc w:val="both"/>
        <w:rPr>
          <w:rFonts w:asciiTheme="minorHAnsi" w:hAnsiTheme="minorHAnsi"/>
          <w:iCs/>
          <w:sz w:val="24"/>
          <w:szCs w:val="24"/>
          <w:lang w:val="id-ID"/>
        </w:rPr>
      </w:pPr>
      <w:r w:rsidRPr="00361C61">
        <w:rPr>
          <w:rFonts w:asciiTheme="minorHAnsi" w:hAnsiTheme="minorHAnsi"/>
          <w:iCs/>
          <w:sz w:val="24"/>
          <w:szCs w:val="24"/>
          <w:lang w:val="id-ID"/>
        </w:rPr>
        <w:t>Java Development Kit 8</w:t>
      </w:r>
    </w:p>
    <w:p w14:paraId="0C26FED3" w14:textId="77777777" w:rsidR="00361C61" w:rsidRDefault="00361C61" w:rsidP="00361C61">
      <w:pPr>
        <w:pStyle w:val="ListParagraph"/>
        <w:numPr>
          <w:ilvl w:val="0"/>
          <w:numId w:val="37"/>
        </w:numPr>
        <w:spacing w:line="360" w:lineRule="auto"/>
        <w:jc w:val="both"/>
        <w:rPr>
          <w:rFonts w:asciiTheme="minorHAnsi" w:hAnsiTheme="minorHAnsi"/>
          <w:iCs/>
          <w:sz w:val="24"/>
          <w:szCs w:val="24"/>
          <w:lang w:val="id-ID"/>
        </w:rPr>
      </w:pPr>
      <w:r w:rsidRPr="00361C61">
        <w:rPr>
          <w:rFonts w:asciiTheme="minorHAnsi" w:hAnsiTheme="minorHAnsi"/>
          <w:iCs/>
          <w:sz w:val="24"/>
          <w:szCs w:val="24"/>
          <w:lang w:val="id-ID"/>
        </w:rPr>
        <w:t>Xampp</w:t>
      </w:r>
    </w:p>
    <w:p w14:paraId="0F30DE7F" w14:textId="77777777" w:rsidR="00361C61" w:rsidRDefault="00361C61" w:rsidP="00361C61">
      <w:pPr>
        <w:pStyle w:val="ListParagraph"/>
        <w:numPr>
          <w:ilvl w:val="0"/>
          <w:numId w:val="37"/>
        </w:numPr>
        <w:spacing w:line="360" w:lineRule="auto"/>
        <w:jc w:val="both"/>
        <w:rPr>
          <w:rFonts w:asciiTheme="minorHAnsi" w:hAnsiTheme="minorHAnsi"/>
          <w:iCs/>
          <w:sz w:val="24"/>
          <w:szCs w:val="24"/>
          <w:lang w:val="id-ID"/>
        </w:rPr>
      </w:pPr>
      <w:r w:rsidRPr="00361C61">
        <w:rPr>
          <w:rFonts w:asciiTheme="minorHAnsi" w:hAnsiTheme="minorHAnsi"/>
          <w:iCs/>
          <w:sz w:val="24"/>
          <w:szCs w:val="24"/>
          <w:lang w:val="id-ID"/>
        </w:rPr>
        <w:t>Photoshop</w:t>
      </w:r>
    </w:p>
    <w:p w14:paraId="5723D0A9" w14:textId="60D46F19" w:rsidR="00361C61" w:rsidRDefault="00361C61" w:rsidP="00361C61">
      <w:pPr>
        <w:pStyle w:val="ListParagraph"/>
        <w:numPr>
          <w:ilvl w:val="0"/>
          <w:numId w:val="37"/>
        </w:numPr>
        <w:spacing w:line="360" w:lineRule="auto"/>
        <w:jc w:val="both"/>
        <w:rPr>
          <w:rFonts w:asciiTheme="minorHAnsi" w:hAnsiTheme="minorHAnsi"/>
          <w:iCs/>
          <w:sz w:val="24"/>
          <w:szCs w:val="24"/>
          <w:lang w:val="id-ID"/>
        </w:rPr>
      </w:pPr>
      <w:r w:rsidRPr="00361C61">
        <w:rPr>
          <w:rFonts w:asciiTheme="minorHAnsi" w:hAnsiTheme="minorHAnsi"/>
          <w:iCs/>
          <w:sz w:val="24"/>
          <w:szCs w:val="24"/>
          <w:lang w:val="id-ID"/>
        </w:rPr>
        <w:t>Adobe XD</w:t>
      </w:r>
    </w:p>
    <w:p w14:paraId="50B6FE6D" w14:textId="77777777" w:rsidR="00361C61" w:rsidRPr="00361C61" w:rsidRDefault="00361C61" w:rsidP="00361C61">
      <w:pPr>
        <w:pStyle w:val="ListParagraph"/>
        <w:spacing w:line="360" w:lineRule="auto"/>
        <w:ind w:left="1440"/>
        <w:jc w:val="both"/>
        <w:rPr>
          <w:rFonts w:asciiTheme="minorHAnsi" w:hAnsiTheme="minorHAnsi"/>
          <w:iCs/>
          <w:sz w:val="24"/>
          <w:szCs w:val="24"/>
          <w:lang w:val="id-ID"/>
        </w:rPr>
      </w:pPr>
    </w:p>
    <w:p w14:paraId="511B6A3D" w14:textId="0CD75C35" w:rsidR="009E4599" w:rsidRPr="007B4909" w:rsidRDefault="009E4599" w:rsidP="0099697F">
      <w:pPr>
        <w:pStyle w:val="StyleHeading2Left"/>
        <w:numPr>
          <w:ilvl w:val="3"/>
          <w:numId w:val="25"/>
        </w:numPr>
        <w:spacing w:before="0" w:after="0" w:line="360" w:lineRule="auto"/>
        <w:outlineLvl w:val="9"/>
        <w:rPr>
          <w:rFonts w:asciiTheme="minorHAnsi" w:hAnsiTheme="minorHAnsi"/>
          <w:szCs w:val="28"/>
        </w:rPr>
      </w:pPr>
      <w:r w:rsidRPr="007B4909">
        <w:rPr>
          <w:rFonts w:asciiTheme="minorHAnsi" w:hAnsiTheme="minorHAnsi"/>
          <w:iCs/>
          <w:szCs w:val="28"/>
          <w:lang w:val="sv-SE"/>
        </w:rPr>
        <w:t>Kebutuhan perangkat keras</w:t>
      </w:r>
    </w:p>
    <w:p w14:paraId="48AD52AC" w14:textId="77777777" w:rsidR="00361C61" w:rsidRPr="00361C61" w:rsidRDefault="00361C61" w:rsidP="00361C61">
      <w:pPr>
        <w:spacing w:line="360" w:lineRule="auto"/>
        <w:ind w:left="1080"/>
        <w:jc w:val="both"/>
        <w:rPr>
          <w:rFonts w:asciiTheme="minorHAnsi" w:hAnsiTheme="minorHAnsi"/>
          <w:iCs/>
          <w:sz w:val="24"/>
          <w:szCs w:val="24"/>
          <w:lang w:val="sv-SE"/>
        </w:rPr>
      </w:pPr>
      <w:r w:rsidRPr="00361C61">
        <w:rPr>
          <w:rFonts w:asciiTheme="minorHAnsi" w:hAnsiTheme="minorHAnsi"/>
          <w:iCs/>
          <w:sz w:val="24"/>
          <w:szCs w:val="24"/>
          <w:lang w:val="sv-SE"/>
        </w:rPr>
        <w:t>Berikut kebutuhan perangkat keras dalam membangun aplikasi FinPro berbasis perangkat bergerak meliputi :</w:t>
      </w:r>
    </w:p>
    <w:p w14:paraId="4D8596A5" w14:textId="7F3708D0" w:rsidR="003318F8" w:rsidRPr="003318F8" w:rsidRDefault="00361C61" w:rsidP="003318F8">
      <w:pPr>
        <w:pStyle w:val="ListParagraph"/>
        <w:numPr>
          <w:ilvl w:val="0"/>
          <w:numId w:val="38"/>
        </w:numPr>
        <w:spacing w:line="360" w:lineRule="auto"/>
        <w:jc w:val="both"/>
        <w:rPr>
          <w:rFonts w:asciiTheme="minorHAnsi" w:hAnsiTheme="minorHAnsi"/>
          <w:iCs/>
          <w:sz w:val="24"/>
          <w:szCs w:val="24"/>
          <w:lang w:val="sv-SE"/>
        </w:rPr>
      </w:pPr>
      <w:r w:rsidRPr="003318F8">
        <w:rPr>
          <w:rFonts w:asciiTheme="minorHAnsi" w:hAnsiTheme="minorHAnsi"/>
          <w:iCs/>
          <w:sz w:val="24"/>
          <w:szCs w:val="24"/>
          <w:lang w:val="sv-SE"/>
        </w:rPr>
        <w:t>Laptop dengan spesifikasi</w:t>
      </w:r>
    </w:p>
    <w:p w14:paraId="12C9DD8F" w14:textId="764EF271" w:rsidR="003318F8" w:rsidRPr="003318F8" w:rsidRDefault="003318F8" w:rsidP="003318F8">
      <w:pPr>
        <w:pStyle w:val="ListParagraph"/>
        <w:numPr>
          <w:ilvl w:val="0"/>
          <w:numId w:val="39"/>
        </w:numPr>
        <w:spacing w:line="360" w:lineRule="auto"/>
        <w:ind w:left="1843"/>
        <w:jc w:val="both"/>
        <w:rPr>
          <w:rFonts w:asciiTheme="minorHAnsi" w:hAnsiTheme="minorHAnsi"/>
          <w:iCs/>
          <w:sz w:val="24"/>
          <w:szCs w:val="24"/>
          <w:lang w:val="sv-SE"/>
        </w:rPr>
      </w:pPr>
      <w:r w:rsidRPr="003318F8">
        <w:rPr>
          <w:rFonts w:asciiTheme="minorHAnsi" w:hAnsiTheme="minorHAnsi"/>
          <w:iCs/>
          <w:sz w:val="24"/>
          <w:szCs w:val="24"/>
          <w:lang w:val="sv-SE"/>
        </w:rPr>
        <w:t>Prosesor Intel Core i5-7200U dual-core 2,5GHz TurboBoost 3,1GHz</w:t>
      </w:r>
    </w:p>
    <w:p w14:paraId="54CAE7E6" w14:textId="77777777" w:rsidR="003318F8" w:rsidRDefault="003318F8" w:rsidP="003318F8">
      <w:pPr>
        <w:pStyle w:val="ListParagraph"/>
        <w:numPr>
          <w:ilvl w:val="0"/>
          <w:numId w:val="39"/>
        </w:numPr>
        <w:spacing w:line="360" w:lineRule="auto"/>
        <w:ind w:left="1843"/>
        <w:jc w:val="both"/>
        <w:rPr>
          <w:rFonts w:asciiTheme="minorHAnsi" w:hAnsiTheme="minorHAnsi"/>
          <w:iCs/>
          <w:sz w:val="24"/>
          <w:szCs w:val="24"/>
          <w:lang w:val="sv-SE"/>
        </w:rPr>
      </w:pPr>
      <w:r w:rsidRPr="003318F8">
        <w:rPr>
          <w:rFonts w:asciiTheme="minorHAnsi" w:hAnsiTheme="minorHAnsi"/>
          <w:iCs/>
          <w:sz w:val="24"/>
          <w:szCs w:val="24"/>
          <w:lang w:val="sv-SE"/>
        </w:rPr>
        <w:t>Grafis Intel HD Graphics 620 dan Nvidia GeForce GT 920MX VRAM 2GB</w:t>
      </w:r>
    </w:p>
    <w:p w14:paraId="245137E3" w14:textId="77777777" w:rsidR="003318F8" w:rsidRDefault="003318F8" w:rsidP="003318F8">
      <w:pPr>
        <w:pStyle w:val="ListParagraph"/>
        <w:numPr>
          <w:ilvl w:val="0"/>
          <w:numId w:val="39"/>
        </w:numPr>
        <w:spacing w:line="360" w:lineRule="auto"/>
        <w:ind w:left="1843"/>
        <w:jc w:val="both"/>
        <w:rPr>
          <w:rFonts w:asciiTheme="minorHAnsi" w:hAnsiTheme="minorHAnsi"/>
          <w:iCs/>
          <w:sz w:val="24"/>
          <w:szCs w:val="24"/>
          <w:lang w:val="sv-SE"/>
        </w:rPr>
      </w:pPr>
      <w:r w:rsidRPr="003318F8">
        <w:rPr>
          <w:rFonts w:asciiTheme="minorHAnsi" w:hAnsiTheme="minorHAnsi"/>
          <w:iCs/>
          <w:sz w:val="24"/>
          <w:szCs w:val="24"/>
          <w:lang w:val="sv-SE"/>
        </w:rPr>
        <w:t>Memori RAM 8GB DDR4</w:t>
      </w:r>
    </w:p>
    <w:p w14:paraId="55860DBD" w14:textId="2F26AD9E" w:rsidR="003318F8" w:rsidRPr="003318F8" w:rsidRDefault="003318F8" w:rsidP="003318F8">
      <w:pPr>
        <w:pStyle w:val="ListParagraph"/>
        <w:numPr>
          <w:ilvl w:val="0"/>
          <w:numId w:val="39"/>
        </w:numPr>
        <w:spacing w:line="360" w:lineRule="auto"/>
        <w:ind w:left="1843"/>
        <w:jc w:val="both"/>
        <w:rPr>
          <w:rFonts w:asciiTheme="minorHAnsi" w:hAnsiTheme="minorHAnsi"/>
          <w:iCs/>
          <w:sz w:val="24"/>
          <w:szCs w:val="24"/>
          <w:lang w:val="sv-SE"/>
        </w:rPr>
      </w:pPr>
      <w:r w:rsidRPr="003318F8">
        <w:rPr>
          <w:rFonts w:asciiTheme="minorHAnsi" w:hAnsiTheme="minorHAnsi"/>
          <w:iCs/>
          <w:sz w:val="24"/>
          <w:szCs w:val="24"/>
          <w:lang w:val="sv-SE"/>
        </w:rPr>
        <w:t>Konektifitas LAN, WiFi, Port USB 3.0</w:t>
      </w:r>
    </w:p>
    <w:p w14:paraId="6A0F68A5" w14:textId="429169C8" w:rsidR="003318F8" w:rsidRPr="003318F8" w:rsidRDefault="003318F8" w:rsidP="003318F8">
      <w:pPr>
        <w:pStyle w:val="ListParagraph"/>
        <w:numPr>
          <w:ilvl w:val="0"/>
          <w:numId w:val="38"/>
        </w:numPr>
        <w:spacing w:line="360" w:lineRule="auto"/>
        <w:jc w:val="both"/>
        <w:rPr>
          <w:rFonts w:asciiTheme="minorHAnsi" w:hAnsiTheme="minorHAnsi"/>
          <w:iCs/>
          <w:sz w:val="24"/>
          <w:szCs w:val="24"/>
          <w:lang w:val="sv-SE"/>
        </w:rPr>
      </w:pPr>
      <w:r w:rsidRPr="00361C61">
        <w:rPr>
          <w:rFonts w:asciiTheme="minorHAnsi" w:hAnsiTheme="minorHAnsi"/>
          <w:iCs/>
          <w:sz w:val="24"/>
          <w:szCs w:val="24"/>
          <w:lang w:val="sv-SE"/>
        </w:rPr>
        <w:t>Smartphone dengan spesifikasi</w:t>
      </w:r>
    </w:p>
    <w:p w14:paraId="5ECA476B" w14:textId="2183D2A6" w:rsidR="003318F8" w:rsidRPr="003318F8" w:rsidRDefault="003318F8" w:rsidP="003318F8">
      <w:pPr>
        <w:pStyle w:val="ListParagraph"/>
        <w:numPr>
          <w:ilvl w:val="0"/>
          <w:numId w:val="40"/>
        </w:numPr>
        <w:spacing w:line="360" w:lineRule="auto"/>
        <w:ind w:left="1843"/>
        <w:jc w:val="both"/>
        <w:rPr>
          <w:rFonts w:asciiTheme="minorHAnsi" w:hAnsiTheme="minorHAnsi"/>
          <w:iCs/>
          <w:sz w:val="24"/>
          <w:szCs w:val="24"/>
          <w:lang w:val="sv-SE"/>
        </w:rPr>
      </w:pPr>
      <w:r w:rsidRPr="003318F8">
        <w:rPr>
          <w:rFonts w:asciiTheme="minorHAnsi" w:hAnsiTheme="minorHAnsi"/>
          <w:iCs/>
          <w:sz w:val="24"/>
          <w:szCs w:val="24"/>
          <w:lang w:val="sv-SE"/>
        </w:rPr>
        <w:t>Android API 24</w:t>
      </w:r>
    </w:p>
    <w:p w14:paraId="1A844E9D" w14:textId="77777777" w:rsidR="003318F8" w:rsidRDefault="003318F8" w:rsidP="003318F8">
      <w:pPr>
        <w:pStyle w:val="ListParagraph"/>
        <w:numPr>
          <w:ilvl w:val="0"/>
          <w:numId w:val="40"/>
        </w:numPr>
        <w:spacing w:line="360" w:lineRule="auto"/>
        <w:ind w:left="1843"/>
        <w:jc w:val="both"/>
        <w:rPr>
          <w:rFonts w:asciiTheme="minorHAnsi" w:hAnsiTheme="minorHAnsi"/>
          <w:iCs/>
          <w:sz w:val="24"/>
          <w:szCs w:val="24"/>
          <w:lang w:val="sv-SE"/>
        </w:rPr>
      </w:pPr>
      <w:r w:rsidRPr="003318F8">
        <w:rPr>
          <w:rFonts w:asciiTheme="minorHAnsi" w:hAnsiTheme="minorHAnsi"/>
          <w:iCs/>
          <w:sz w:val="24"/>
          <w:szCs w:val="24"/>
          <w:lang w:val="sv-SE"/>
        </w:rPr>
        <w:t>RAM 2GB</w:t>
      </w:r>
    </w:p>
    <w:p w14:paraId="74F83711" w14:textId="0B162352" w:rsidR="003318F8" w:rsidRPr="003318F8" w:rsidRDefault="003318F8" w:rsidP="003318F8">
      <w:pPr>
        <w:pStyle w:val="ListParagraph"/>
        <w:numPr>
          <w:ilvl w:val="0"/>
          <w:numId w:val="40"/>
        </w:numPr>
        <w:spacing w:line="360" w:lineRule="auto"/>
        <w:ind w:left="1843"/>
        <w:jc w:val="both"/>
        <w:rPr>
          <w:rFonts w:asciiTheme="minorHAnsi" w:hAnsiTheme="minorHAnsi"/>
          <w:iCs/>
          <w:sz w:val="24"/>
          <w:szCs w:val="24"/>
          <w:lang w:val="sv-SE"/>
        </w:rPr>
      </w:pPr>
      <w:r w:rsidRPr="003318F8">
        <w:rPr>
          <w:rFonts w:asciiTheme="minorHAnsi" w:hAnsiTheme="minorHAnsi"/>
          <w:iCs/>
          <w:sz w:val="24"/>
          <w:szCs w:val="24"/>
          <w:lang w:val="sv-SE"/>
        </w:rPr>
        <w:t>Konektifitas WiFi</w:t>
      </w:r>
    </w:p>
    <w:p w14:paraId="39D52482" w14:textId="6B0EB319" w:rsidR="003318F8" w:rsidRPr="003318F8" w:rsidRDefault="003318F8" w:rsidP="003318F8">
      <w:pPr>
        <w:pStyle w:val="ListParagraph"/>
        <w:numPr>
          <w:ilvl w:val="0"/>
          <w:numId w:val="38"/>
        </w:numPr>
        <w:spacing w:line="360" w:lineRule="auto"/>
        <w:jc w:val="both"/>
        <w:rPr>
          <w:rFonts w:asciiTheme="minorHAnsi" w:hAnsiTheme="minorHAnsi"/>
          <w:iCs/>
          <w:sz w:val="24"/>
          <w:szCs w:val="24"/>
          <w:lang w:val="sv-SE"/>
        </w:rPr>
      </w:pPr>
      <w:r>
        <w:rPr>
          <w:rFonts w:asciiTheme="minorHAnsi" w:hAnsiTheme="minorHAnsi"/>
          <w:iCs/>
          <w:sz w:val="24"/>
          <w:szCs w:val="24"/>
          <w:lang w:val="id-ID"/>
        </w:rPr>
        <w:t>Kabel USB</w:t>
      </w:r>
    </w:p>
    <w:p w14:paraId="2DF9B487" w14:textId="77777777" w:rsidR="003318F8" w:rsidRPr="003318F8" w:rsidRDefault="003318F8" w:rsidP="003318F8">
      <w:pPr>
        <w:pStyle w:val="ListParagraph"/>
        <w:spacing w:line="360" w:lineRule="auto"/>
        <w:ind w:left="1440"/>
        <w:jc w:val="both"/>
        <w:rPr>
          <w:rFonts w:asciiTheme="minorHAnsi" w:hAnsiTheme="minorHAnsi"/>
          <w:iCs/>
          <w:sz w:val="24"/>
          <w:szCs w:val="24"/>
          <w:lang w:val="sv-SE"/>
        </w:rPr>
      </w:pPr>
    </w:p>
    <w:p w14:paraId="7FF40583" w14:textId="7FD76AB4" w:rsidR="000C19CE" w:rsidRPr="007B4909" w:rsidRDefault="00A40590" w:rsidP="0099697F">
      <w:pPr>
        <w:pStyle w:val="ListParagraph"/>
        <w:numPr>
          <w:ilvl w:val="1"/>
          <w:numId w:val="25"/>
        </w:numPr>
        <w:spacing w:line="360" w:lineRule="auto"/>
        <w:jc w:val="both"/>
        <w:outlineLvl w:val="1"/>
        <w:rPr>
          <w:rFonts w:asciiTheme="minorHAnsi" w:hAnsiTheme="minorHAnsi"/>
          <w:b/>
          <w:iCs/>
          <w:sz w:val="28"/>
          <w:szCs w:val="28"/>
          <w:lang w:val="sv-SE"/>
        </w:rPr>
      </w:pPr>
      <w:r w:rsidRPr="007B4909">
        <w:rPr>
          <w:rFonts w:asciiTheme="minorHAnsi" w:hAnsiTheme="minorHAnsi"/>
          <w:b/>
          <w:iCs/>
          <w:sz w:val="28"/>
          <w:szCs w:val="28"/>
          <w:lang w:val="sv-SE"/>
        </w:rPr>
        <w:t xml:space="preserve">Perancangan </w:t>
      </w:r>
      <w:r w:rsidR="00D726F0" w:rsidRPr="007B4909">
        <w:rPr>
          <w:rFonts w:asciiTheme="minorHAnsi" w:hAnsiTheme="minorHAnsi"/>
          <w:b/>
          <w:iCs/>
          <w:sz w:val="28"/>
          <w:szCs w:val="28"/>
          <w:lang w:val="sv-SE"/>
        </w:rPr>
        <w:t>Perangkat Lunak</w:t>
      </w:r>
    </w:p>
    <w:p w14:paraId="06258A22" w14:textId="77777777" w:rsidR="00D726F0" w:rsidRPr="00F24E87" w:rsidRDefault="00D726F0" w:rsidP="0099697F">
      <w:pPr>
        <w:pStyle w:val="ListParagraph"/>
        <w:spacing w:line="360" w:lineRule="auto"/>
        <w:ind w:left="375"/>
        <w:jc w:val="both"/>
        <w:rPr>
          <w:rFonts w:asciiTheme="minorHAnsi" w:hAnsiTheme="minorHAnsi"/>
          <w:iCs/>
          <w:sz w:val="24"/>
          <w:szCs w:val="24"/>
          <w:lang w:val="sv-SE"/>
        </w:rPr>
      </w:pPr>
    </w:p>
    <w:p w14:paraId="5FBC5CB7" w14:textId="2021C8AA" w:rsidR="00A4069D" w:rsidRPr="008835E3" w:rsidRDefault="00C9661F" w:rsidP="00C03426">
      <w:pPr>
        <w:pStyle w:val="ListParagraph"/>
        <w:numPr>
          <w:ilvl w:val="2"/>
          <w:numId w:val="25"/>
        </w:numPr>
        <w:spacing w:line="360" w:lineRule="auto"/>
        <w:jc w:val="both"/>
        <w:outlineLvl w:val="2"/>
        <w:rPr>
          <w:rFonts w:asciiTheme="minorHAnsi" w:hAnsiTheme="minorHAnsi"/>
          <w:b/>
          <w:iCs/>
          <w:sz w:val="28"/>
          <w:szCs w:val="28"/>
          <w:lang w:val="sv-SE"/>
        </w:rPr>
      </w:pPr>
      <w:r w:rsidRPr="008835E3">
        <w:rPr>
          <w:rFonts w:asciiTheme="minorHAnsi" w:hAnsiTheme="minorHAnsi"/>
          <w:b/>
          <w:iCs/>
          <w:sz w:val="28"/>
          <w:szCs w:val="28"/>
          <w:lang w:val="sv-SE"/>
        </w:rPr>
        <w:lastRenderedPageBreak/>
        <w:t>Perancangan basis data (ERD)</w:t>
      </w:r>
    </w:p>
    <w:p w14:paraId="5808FEB9" w14:textId="050DC89B" w:rsidR="00C03426" w:rsidRDefault="00C03426" w:rsidP="00C03426">
      <w:pPr>
        <w:pStyle w:val="ListParagraph"/>
        <w:spacing w:line="360" w:lineRule="auto"/>
        <w:jc w:val="both"/>
        <w:rPr>
          <w:rFonts w:asciiTheme="minorHAnsi" w:hAnsiTheme="minorHAnsi"/>
          <w:iCs/>
          <w:sz w:val="24"/>
          <w:szCs w:val="24"/>
          <w:lang w:val="id-ID"/>
        </w:rPr>
      </w:pPr>
      <w:r>
        <w:rPr>
          <w:rFonts w:asciiTheme="minorHAnsi" w:hAnsiTheme="minorHAnsi"/>
          <w:iCs/>
          <w:sz w:val="24"/>
          <w:szCs w:val="24"/>
          <w:lang w:val="id-ID"/>
        </w:rPr>
        <w:t>ERD untuk aplikasi Finpro dijabarkan pada Gambar 3. Gambar ERD Diagram Finpro.</w:t>
      </w:r>
    </w:p>
    <w:p w14:paraId="20FB158F" w14:textId="35B27A41" w:rsidR="00C03426" w:rsidRDefault="00C03426" w:rsidP="00C03426">
      <w:pPr>
        <w:pStyle w:val="ListParagraph"/>
        <w:spacing w:line="360" w:lineRule="auto"/>
        <w:jc w:val="center"/>
        <w:rPr>
          <w:rFonts w:asciiTheme="minorHAnsi" w:hAnsiTheme="minorHAnsi"/>
          <w:iCs/>
          <w:sz w:val="24"/>
          <w:szCs w:val="24"/>
          <w:lang w:val="id-ID"/>
        </w:rPr>
      </w:pPr>
      <w:r>
        <w:rPr>
          <w:rFonts w:asciiTheme="minorHAnsi" w:hAnsiTheme="minorHAnsi"/>
          <w:iCs/>
          <w:sz w:val="24"/>
          <w:szCs w:val="24"/>
          <w:lang w:val="id-ID"/>
        </w:rPr>
        <w:t>Gambar 3.</w:t>
      </w:r>
    </w:p>
    <w:p w14:paraId="1B08E928" w14:textId="7CD5927C" w:rsidR="00C03426" w:rsidRDefault="00C03426" w:rsidP="00C03426">
      <w:pPr>
        <w:pStyle w:val="ListParagraph"/>
        <w:spacing w:line="360" w:lineRule="auto"/>
        <w:jc w:val="center"/>
        <w:rPr>
          <w:rFonts w:asciiTheme="minorHAnsi" w:hAnsiTheme="minorHAnsi"/>
          <w:iCs/>
          <w:sz w:val="24"/>
          <w:szCs w:val="24"/>
          <w:lang w:val="id-ID"/>
        </w:rPr>
      </w:pPr>
      <w:r>
        <w:rPr>
          <w:rFonts w:asciiTheme="minorHAnsi" w:hAnsiTheme="minorHAnsi"/>
          <w:iCs/>
          <w:sz w:val="24"/>
          <w:szCs w:val="24"/>
          <w:lang w:val="id-ID"/>
        </w:rPr>
        <w:t>Gambar ERD diagaram Finpro</w:t>
      </w:r>
    </w:p>
    <w:p w14:paraId="28619762" w14:textId="77777777" w:rsidR="00C03426" w:rsidRPr="00C03426" w:rsidRDefault="00C03426" w:rsidP="00C03426">
      <w:pPr>
        <w:pStyle w:val="ListParagraph"/>
        <w:spacing w:line="360" w:lineRule="auto"/>
        <w:jc w:val="center"/>
        <w:rPr>
          <w:rFonts w:asciiTheme="minorHAnsi" w:hAnsiTheme="minorHAnsi"/>
          <w:iCs/>
          <w:sz w:val="24"/>
          <w:szCs w:val="24"/>
          <w:lang w:val="id-ID"/>
        </w:rPr>
      </w:pPr>
    </w:p>
    <w:p w14:paraId="6B881EC3" w14:textId="42F959A7" w:rsidR="00B21E8B" w:rsidRPr="008835E3" w:rsidRDefault="00B21E8B" w:rsidP="0099697F">
      <w:pPr>
        <w:pStyle w:val="ListParagraph"/>
        <w:numPr>
          <w:ilvl w:val="2"/>
          <w:numId w:val="25"/>
        </w:numPr>
        <w:spacing w:line="360" w:lineRule="auto"/>
        <w:jc w:val="both"/>
        <w:outlineLvl w:val="2"/>
        <w:rPr>
          <w:rFonts w:asciiTheme="minorHAnsi" w:hAnsiTheme="minorHAnsi"/>
          <w:b/>
          <w:iCs/>
          <w:sz w:val="28"/>
          <w:szCs w:val="28"/>
          <w:lang w:val="sv-SE"/>
        </w:rPr>
      </w:pPr>
      <w:r w:rsidRPr="008835E3">
        <w:rPr>
          <w:rFonts w:asciiTheme="minorHAnsi" w:hAnsiTheme="minorHAnsi"/>
          <w:b/>
          <w:iCs/>
          <w:sz w:val="28"/>
          <w:szCs w:val="28"/>
          <w:lang w:val="sv-SE"/>
        </w:rPr>
        <w:t>Perancangan Arsitek</w:t>
      </w:r>
      <w:r w:rsidR="00F24E87" w:rsidRPr="008835E3">
        <w:rPr>
          <w:rFonts w:asciiTheme="minorHAnsi" w:hAnsiTheme="minorHAnsi"/>
          <w:b/>
          <w:iCs/>
          <w:sz w:val="28"/>
          <w:szCs w:val="28"/>
          <w:lang w:val="sv-SE"/>
        </w:rPr>
        <w:t>t</w:t>
      </w:r>
      <w:r w:rsidRPr="008835E3">
        <w:rPr>
          <w:rFonts w:asciiTheme="minorHAnsi" w:hAnsiTheme="minorHAnsi"/>
          <w:b/>
          <w:iCs/>
          <w:sz w:val="28"/>
          <w:szCs w:val="28"/>
          <w:lang w:val="sv-SE"/>
        </w:rPr>
        <w:t>u</w:t>
      </w:r>
      <w:r w:rsidR="00F24E87" w:rsidRPr="008835E3">
        <w:rPr>
          <w:rFonts w:asciiTheme="minorHAnsi" w:hAnsiTheme="minorHAnsi"/>
          <w:b/>
          <w:iCs/>
          <w:sz w:val="28"/>
          <w:szCs w:val="28"/>
          <w:lang w:val="sv-SE"/>
        </w:rPr>
        <w:t>r</w:t>
      </w:r>
      <w:r w:rsidRPr="008835E3">
        <w:rPr>
          <w:rFonts w:asciiTheme="minorHAnsi" w:hAnsiTheme="minorHAnsi"/>
          <w:b/>
          <w:iCs/>
          <w:sz w:val="28"/>
          <w:szCs w:val="28"/>
          <w:lang w:val="sv-SE"/>
        </w:rPr>
        <w:t>al</w:t>
      </w:r>
    </w:p>
    <w:p w14:paraId="72F12758" w14:textId="56D430BC" w:rsidR="00C03426" w:rsidRDefault="00C03426" w:rsidP="00C03426">
      <w:pPr>
        <w:pStyle w:val="ListParagraph"/>
        <w:numPr>
          <w:ilvl w:val="0"/>
          <w:numId w:val="45"/>
        </w:numPr>
        <w:spacing w:line="360" w:lineRule="auto"/>
        <w:jc w:val="both"/>
        <w:rPr>
          <w:rFonts w:asciiTheme="minorHAnsi" w:hAnsiTheme="minorHAnsi"/>
          <w:iCs/>
          <w:sz w:val="24"/>
          <w:szCs w:val="24"/>
          <w:lang w:val="id-ID"/>
        </w:rPr>
      </w:pPr>
      <w:r>
        <w:rPr>
          <w:rFonts w:asciiTheme="minorHAnsi" w:hAnsiTheme="minorHAnsi"/>
          <w:iCs/>
          <w:sz w:val="24"/>
          <w:szCs w:val="24"/>
          <w:lang w:val="id-ID"/>
        </w:rPr>
        <w:t>Class Diagram</w:t>
      </w:r>
    </w:p>
    <w:p w14:paraId="255E6E7F" w14:textId="0FC1ED9B" w:rsidR="00C03426" w:rsidRDefault="00C03426" w:rsidP="00C03426">
      <w:pPr>
        <w:pStyle w:val="ListParagraph"/>
        <w:spacing w:line="360" w:lineRule="auto"/>
        <w:ind w:left="1080"/>
        <w:jc w:val="both"/>
        <w:rPr>
          <w:rFonts w:asciiTheme="minorHAnsi" w:hAnsiTheme="minorHAnsi"/>
          <w:iCs/>
          <w:sz w:val="24"/>
          <w:szCs w:val="24"/>
          <w:lang w:val="id-ID"/>
        </w:rPr>
      </w:pPr>
    </w:p>
    <w:p w14:paraId="1DC506A3" w14:textId="71E073ED" w:rsidR="00C03426" w:rsidRDefault="00C03426" w:rsidP="00C03426">
      <w:pPr>
        <w:pStyle w:val="ListParagraph"/>
        <w:spacing w:line="360" w:lineRule="auto"/>
        <w:ind w:left="1080"/>
        <w:jc w:val="center"/>
        <w:rPr>
          <w:rFonts w:asciiTheme="minorHAnsi" w:hAnsiTheme="minorHAnsi"/>
          <w:iCs/>
          <w:sz w:val="24"/>
          <w:szCs w:val="24"/>
          <w:lang w:val="id-ID"/>
        </w:rPr>
      </w:pPr>
      <w:r>
        <w:rPr>
          <w:rFonts w:asciiTheme="minorHAnsi" w:hAnsiTheme="minorHAnsi"/>
          <w:iCs/>
          <w:sz w:val="24"/>
          <w:szCs w:val="24"/>
          <w:lang w:val="id-ID"/>
        </w:rPr>
        <w:t>Gambar 3.</w:t>
      </w:r>
    </w:p>
    <w:p w14:paraId="4ACC4C6C" w14:textId="44CF8A10" w:rsidR="00C03426" w:rsidRDefault="00C03426" w:rsidP="00C03426">
      <w:pPr>
        <w:pStyle w:val="ListParagraph"/>
        <w:spacing w:line="360" w:lineRule="auto"/>
        <w:ind w:left="1080"/>
        <w:jc w:val="center"/>
        <w:rPr>
          <w:rFonts w:asciiTheme="minorHAnsi" w:hAnsiTheme="minorHAnsi"/>
          <w:iCs/>
          <w:sz w:val="24"/>
          <w:szCs w:val="24"/>
          <w:lang w:val="id-ID"/>
        </w:rPr>
      </w:pPr>
      <w:r>
        <w:rPr>
          <w:rFonts w:asciiTheme="minorHAnsi" w:hAnsiTheme="minorHAnsi"/>
          <w:iCs/>
          <w:sz w:val="24"/>
          <w:szCs w:val="24"/>
          <w:lang w:val="id-ID"/>
        </w:rPr>
        <w:t>Gambar Class Diagram</w:t>
      </w:r>
    </w:p>
    <w:p w14:paraId="4D45F482" w14:textId="77777777" w:rsidR="00C03426" w:rsidRDefault="00C03426" w:rsidP="00C03426">
      <w:pPr>
        <w:pStyle w:val="ListParagraph"/>
        <w:spacing w:line="360" w:lineRule="auto"/>
        <w:ind w:left="1080"/>
        <w:jc w:val="both"/>
        <w:rPr>
          <w:rFonts w:asciiTheme="minorHAnsi" w:hAnsiTheme="minorHAnsi"/>
          <w:iCs/>
          <w:sz w:val="24"/>
          <w:szCs w:val="24"/>
          <w:lang w:val="id-ID"/>
        </w:rPr>
      </w:pPr>
    </w:p>
    <w:p w14:paraId="536E49AD" w14:textId="68F06CAA" w:rsidR="00C03426" w:rsidRDefault="00C03426" w:rsidP="00C03426">
      <w:pPr>
        <w:pStyle w:val="ListParagraph"/>
        <w:numPr>
          <w:ilvl w:val="0"/>
          <w:numId w:val="45"/>
        </w:numPr>
        <w:spacing w:line="360" w:lineRule="auto"/>
        <w:jc w:val="both"/>
        <w:rPr>
          <w:rFonts w:asciiTheme="minorHAnsi" w:hAnsiTheme="minorHAnsi"/>
          <w:iCs/>
          <w:sz w:val="24"/>
          <w:szCs w:val="24"/>
          <w:lang w:val="id-ID"/>
        </w:rPr>
      </w:pPr>
      <w:r>
        <w:rPr>
          <w:rFonts w:asciiTheme="minorHAnsi" w:hAnsiTheme="minorHAnsi"/>
          <w:iCs/>
          <w:sz w:val="24"/>
          <w:szCs w:val="24"/>
          <w:lang w:val="id-ID"/>
        </w:rPr>
        <w:t>Component Diagram</w:t>
      </w:r>
    </w:p>
    <w:p w14:paraId="6A85A254" w14:textId="0299E449" w:rsidR="00C03426" w:rsidRDefault="00C03426" w:rsidP="00C03426">
      <w:pPr>
        <w:pStyle w:val="ListParagraph"/>
        <w:spacing w:line="360" w:lineRule="auto"/>
        <w:ind w:left="1080"/>
        <w:jc w:val="both"/>
        <w:rPr>
          <w:rFonts w:asciiTheme="minorHAnsi" w:hAnsiTheme="minorHAnsi"/>
          <w:iCs/>
          <w:sz w:val="24"/>
          <w:szCs w:val="24"/>
          <w:lang w:val="id-ID"/>
        </w:rPr>
      </w:pPr>
    </w:p>
    <w:p w14:paraId="5EB848A1" w14:textId="441E0EFB" w:rsidR="00C03426" w:rsidRPr="00EB3BE9" w:rsidRDefault="00C03426" w:rsidP="00EB3BE9">
      <w:pPr>
        <w:pStyle w:val="ListParagraph"/>
        <w:spacing w:line="360" w:lineRule="auto"/>
        <w:ind w:left="1080"/>
        <w:jc w:val="center"/>
        <w:rPr>
          <w:rFonts w:asciiTheme="minorHAnsi" w:hAnsiTheme="minorHAnsi"/>
          <w:iCs/>
          <w:sz w:val="24"/>
          <w:szCs w:val="24"/>
          <w:lang w:val="id-ID"/>
        </w:rPr>
      </w:pPr>
      <w:r>
        <w:rPr>
          <w:rFonts w:asciiTheme="minorHAnsi" w:hAnsiTheme="minorHAnsi"/>
          <w:iCs/>
          <w:sz w:val="24"/>
          <w:szCs w:val="24"/>
          <w:lang w:val="id-ID"/>
        </w:rPr>
        <w:t>Gambar 3</w:t>
      </w:r>
      <w:r w:rsidR="00EB3BE9">
        <w:rPr>
          <w:rFonts w:asciiTheme="minorHAnsi" w:hAnsiTheme="minorHAnsi"/>
          <w:iCs/>
          <w:sz w:val="24"/>
          <w:szCs w:val="24"/>
          <w:lang w:val="id-ID"/>
        </w:rPr>
        <w:t xml:space="preserve"> </w:t>
      </w:r>
      <w:r w:rsidRPr="00EB3BE9">
        <w:rPr>
          <w:rFonts w:asciiTheme="minorHAnsi" w:hAnsiTheme="minorHAnsi"/>
          <w:iCs/>
          <w:sz w:val="24"/>
          <w:szCs w:val="24"/>
          <w:lang w:val="id-ID"/>
        </w:rPr>
        <w:t>Gambar Component Diagram</w:t>
      </w:r>
    </w:p>
    <w:p w14:paraId="66652AF1" w14:textId="77777777" w:rsidR="00A4069D" w:rsidRPr="00F24E87" w:rsidRDefault="00A4069D" w:rsidP="0099697F">
      <w:pPr>
        <w:pStyle w:val="ListParagraph"/>
        <w:spacing w:line="360" w:lineRule="auto"/>
        <w:jc w:val="both"/>
        <w:rPr>
          <w:rFonts w:asciiTheme="minorHAnsi" w:hAnsiTheme="minorHAnsi"/>
          <w:b/>
          <w:iCs/>
          <w:sz w:val="24"/>
          <w:szCs w:val="24"/>
          <w:lang w:val="sv-SE"/>
        </w:rPr>
      </w:pPr>
    </w:p>
    <w:p w14:paraId="3DB554C0" w14:textId="0DF3DA06" w:rsidR="00B21E8B" w:rsidRPr="008835E3" w:rsidRDefault="000C19CE" w:rsidP="0099697F">
      <w:pPr>
        <w:pStyle w:val="ListParagraph"/>
        <w:numPr>
          <w:ilvl w:val="2"/>
          <w:numId w:val="25"/>
        </w:numPr>
        <w:spacing w:line="360" w:lineRule="auto"/>
        <w:jc w:val="both"/>
        <w:outlineLvl w:val="2"/>
        <w:rPr>
          <w:rFonts w:asciiTheme="minorHAnsi" w:hAnsiTheme="minorHAnsi"/>
          <w:b/>
          <w:iCs/>
          <w:sz w:val="28"/>
          <w:szCs w:val="28"/>
          <w:lang w:val="sv-SE"/>
        </w:rPr>
      </w:pPr>
      <w:r w:rsidRPr="008835E3">
        <w:rPr>
          <w:rFonts w:asciiTheme="minorHAnsi" w:hAnsiTheme="minorHAnsi"/>
          <w:b/>
          <w:iCs/>
          <w:sz w:val="28"/>
          <w:szCs w:val="28"/>
          <w:lang w:val="sv-SE"/>
        </w:rPr>
        <w:t xml:space="preserve">Perancangan </w:t>
      </w:r>
      <w:r w:rsidR="007B4909">
        <w:rPr>
          <w:rFonts w:asciiTheme="minorHAnsi" w:hAnsiTheme="minorHAnsi"/>
          <w:b/>
          <w:iCs/>
          <w:sz w:val="28"/>
          <w:szCs w:val="28"/>
          <w:lang w:val="id-ID"/>
        </w:rPr>
        <w:t>A</w:t>
      </w:r>
      <w:r w:rsidRPr="008835E3">
        <w:rPr>
          <w:rFonts w:asciiTheme="minorHAnsi" w:hAnsiTheme="minorHAnsi"/>
          <w:b/>
          <w:iCs/>
          <w:sz w:val="28"/>
          <w:szCs w:val="28"/>
          <w:lang w:val="sv-SE"/>
        </w:rPr>
        <w:t>ntar</w:t>
      </w:r>
      <w:r w:rsidR="007B4909">
        <w:rPr>
          <w:rFonts w:asciiTheme="minorHAnsi" w:hAnsiTheme="minorHAnsi"/>
          <w:b/>
          <w:iCs/>
          <w:sz w:val="28"/>
          <w:szCs w:val="28"/>
          <w:lang w:val="id-ID"/>
        </w:rPr>
        <w:t xml:space="preserve"> M</w:t>
      </w:r>
      <w:r w:rsidRPr="008835E3">
        <w:rPr>
          <w:rFonts w:asciiTheme="minorHAnsi" w:hAnsiTheme="minorHAnsi"/>
          <w:b/>
          <w:iCs/>
          <w:sz w:val="28"/>
          <w:szCs w:val="28"/>
          <w:lang w:val="sv-SE"/>
        </w:rPr>
        <w:t>uka</w:t>
      </w:r>
    </w:p>
    <w:p w14:paraId="779F95DE" w14:textId="6D959F81" w:rsidR="00AF2963" w:rsidRPr="0034526F" w:rsidRDefault="00AF2963" w:rsidP="0099697F">
      <w:pPr>
        <w:pStyle w:val="ListParagraph"/>
        <w:numPr>
          <w:ilvl w:val="0"/>
          <w:numId w:val="30"/>
        </w:numPr>
        <w:spacing w:line="360" w:lineRule="auto"/>
        <w:jc w:val="both"/>
        <w:rPr>
          <w:rFonts w:asciiTheme="minorHAnsi" w:hAnsiTheme="minorHAnsi"/>
          <w:iCs/>
          <w:color w:val="FF0000"/>
          <w:sz w:val="24"/>
          <w:szCs w:val="24"/>
          <w:lang w:val="sv-SE"/>
        </w:rPr>
      </w:pPr>
      <w:r w:rsidRPr="0034526F">
        <w:rPr>
          <w:rFonts w:asciiTheme="minorHAnsi" w:hAnsiTheme="minorHAnsi"/>
          <w:iCs/>
          <w:color w:val="FF0000"/>
          <w:sz w:val="24"/>
          <w:szCs w:val="24"/>
          <w:lang w:val="sv-SE"/>
        </w:rPr>
        <w:t xml:space="preserve">Berdasarkan analisa point 3.1.2.2 buatlah </w:t>
      </w:r>
      <w:r w:rsidR="00B21E8B" w:rsidRPr="0034526F">
        <w:rPr>
          <w:rFonts w:asciiTheme="minorHAnsi" w:hAnsiTheme="minorHAnsi"/>
          <w:iCs/>
          <w:color w:val="FF0000"/>
          <w:sz w:val="24"/>
          <w:szCs w:val="24"/>
          <w:lang w:val="sv-SE"/>
        </w:rPr>
        <w:t xml:space="preserve">desain </w:t>
      </w:r>
      <w:r w:rsidRPr="0034526F">
        <w:rPr>
          <w:rFonts w:asciiTheme="minorHAnsi" w:hAnsiTheme="minorHAnsi"/>
          <w:iCs/>
          <w:color w:val="FF0000"/>
          <w:sz w:val="24"/>
          <w:szCs w:val="24"/>
          <w:lang w:val="sv-SE"/>
        </w:rPr>
        <w:t>mock up setiap fungsionalitas dan User Perangkat Lunak</w:t>
      </w:r>
    </w:p>
    <w:p w14:paraId="0DA478A7" w14:textId="77777777" w:rsidR="00B21E8B" w:rsidRPr="00F24E87" w:rsidRDefault="00B21E8B" w:rsidP="0099697F">
      <w:pPr>
        <w:pStyle w:val="ListParagraph"/>
        <w:spacing w:line="360" w:lineRule="auto"/>
        <w:ind w:left="375"/>
        <w:jc w:val="both"/>
        <w:rPr>
          <w:rFonts w:asciiTheme="minorHAnsi" w:hAnsiTheme="minorHAnsi"/>
          <w:iCs/>
          <w:sz w:val="24"/>
          <w:szCs w:val="24"/>
          <w:lang w:val="sv-SE"/>
        </w:rPr>
      </w:pPr>
    </w:p>
    <w:p w14:paraId="2BADA8F4" w14:textId="1B8364C0" w:rsidR="009C2564" w:rsidRPr="008835E3" w:rsidRDefault="0071786E" w:rsidP="0099697F">
      <w:pPr>
        <w:pStyle w:val="ListParagraph"/>
        <w:numPr>
          <w:ilvl w:val="2"/>
          <w:numId w:val="25"/>
        </w:numPr>
        <w:spacing w:line="360" w:lineRule="auto"/>
        <w:jc w:val="both"/>
        <w:outlineLvl w:val="2"/>
        <w:rPr>
          <w:rFonts w:asciiTheme="minorHAnsi" w:hAnsiTheme="minorHAnsi"/>
          <w:b/>
          <w:iCs/>
          <w:sz w:val="28"/>
          <w:szCs w:val="28"/>
          <w:lang w:val="sv-SE"/>
        </w:rPr>
      </w:pPr>
      <w:r w:rsidRPr="008835E3">
        <w:rPr>
          <w:rFonts w:asciiTheme="minorHAnsi" w:hAnsiTheme="minorHAnsi"/>
          <w:b/>
          <w:iCs/>
          <w:sz w:val="28"/>
          <w:szCs w:val="28"/>
          <w:lang w:val="sv-SE"/>
        </w:rPr>
        <w:t>Perancangan Prosedur/Algoritma</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1215DA1E" w14:textId="4B38276B" w:rsidR="00D206E2" w:rsidRDefault="00D206E2" w:rsidP="00D206E2">
      <w:pPr>
        <w:pStyle w:val="ListParagraph"/>
        <w:spacing w:line="360" w:lineRule="auto"/>
        <w:jc w:val="both"/>
        <w:rPr>
          <w:rFonts w:asciiTheme="minorHAnsi" w:hAnsiTheme="minorHAnsi"/>
          <w:iCs/>
          <w:sz w:val="24"/>
          <w:szCs w:val="24"/>
          <w:lang w:val="id-ID"/>
        </w:rPr>
      </w:pPr>
      <w:r>
        <w:rPr>
          <w:rFonts w:asciiTheme="minorHAnsi" w:hAnsiTheme="minorHAnsi"/>
          <w:iCs/>
          <w:sz w:val="24"/>
          <w:szCs w:val="24"/>
          <w:lang w:val="id-ID"/>
        </w:rPr>
        <w:t>Dalam pembuatan aplikasi Finpro membutuhkan beberapa algoritma untuk mengetahui kondisi – kondisi tertentu yang harus di penuhi oleh Mahasiswa. Kondisi tersebut yang menjadi syarat Mahasiswa untuk dapat melakukan Monev. Berikut beberapa algoritma yang di butuhkan :</w:t>
      </w:r>
    </w:p>
    <w:p w14:paraId="444D1EF2" w14:textId="3B850D76" w:rsidR="00D206E2" w:rsidRDefault="00D206E2" w:rsidP="00D206E2">
      <w:pPr>
        <w:pStyle w:val="ListParagraph"/>
        <w:numPr>
          <w:ilvl w:val="0"/>
          <w:numId w:val="41"/>
        </w:numPr>
        <w:spacing w:line="360" w:lineRule="auto"/>
        <w:jc w:val="both"/>
        <w:rPr>
          <w:rFonts w:asciiTheme="minorHAnsi" w:hAnsiTheme="minorHAnsi"/>
          <w:iCs/>
          <w:sz w:val="24"/>
          <w:szCs w:val="24"/>
          <w:lang w:val="id-ID"/>
        </w:rPr>
      </w:pPr>
      <w:r w:rsidRPr="00D206E2">
        <w:rPr>
          <w:rFonts w:asciiTheme="minorHAnsi" w:hAnsiTheme="minorHAnsi"/>
          <w:iCs/>
          <w:sz w:val="24"/>
          <w:szCs w:val="24"/>
          <w:lang w:val="id-ID"/>
        </w:rPr>
        <w:t>Algoritma Monev Pra PA 1</w:t>
      </w:r>
    </w:p>
    <w:p w14:paraId="79F73014" w14:textId="77777777" w:rsidR="00D206E2" w:rsidRDefault="00D206E2" w:rsidP="00D206E2">
      <w:pPr>
        <w:pStyle w:val="ListParagraph"/>
        <w:spacing w:line="360" w:lineRule="auto"/>
        <w:ind w:left="1440"/>
        <w:jc w:val="both"/>
        <w:rPr>
          <w:rFonts w:asciiTheme="minorHAnsi" w:hAnsiTheme="minorHAnsi"/>
          <w:iCs/>
          <w:sz w:val="24"/>
          <w:szCs w:val="24"/>
          <w:lang w:val="id-ID"/>
        </w:rPr>
      </w:pPr>
      <w:r>
        <w:rPr>
          <w:rFonts w:asciiTheme="minorHAnsi" w:hAnsiTheme="minorHAnsi"/>
          <w:iCs/>
          <w:sz w:val="24"/>
          <w:szCs w:val="24"/>
          <w:lang w:val="id-ID"/>
        </w:rPr>
        <w:t>Algoritma yang akan di gunakan sebagai berikut :</w:t>
      </w:r>
    </w:p>
    <w:tbl>
      <w:tblPr>
        <w:tblStyle w:val="TableGrid"/>
        <w:tblW w:w="0" w:type="auto"/>
        <w:tblInd w:w="1440" w:type="dxa"/>
        <w:tblLook w:val="04A0" w:firstRow="1" w:lastRow="0" w:firstColumn="1" w:lastColumn="0" w:noHBand="0" w:noVBand="1"/>
      </w:tblPr>
      <w:tblGrid>
        <w:gridCol w:w="6773"/>
      </w:tblGrid>
      <w:tr w:rsidR="00D206E2" w14:paraId="3B500885" w14:textId="77777777" w:rsidTr="00D206E2">
        <w:tc>
          <w:tcPr>
            <w:tcW w:w="8213" w:type="dxa"/>
          </w:tcPr>
          <w:p w14:paraId="27974E40" w14:textId="77777777" w:rsidR="00D206E2" w:rsidRPr="00D206E2" w:rsidRDefault="00D206E2" w:rsidP="00D206E2">
            <w:pPr>
              <w:pStyle w:val="ListParagraph"/>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Cek Halaman Monev</w:t>
            </w:r>
          </w:p>
          <w:p w14:paraId="72A1B4A7" w14:textId="77777777" w:rsidR="00D206E2" w:rsidRPr="00D206E2" w:rsidRDefault="00D206E2" w:rsidP="00D206E2">
            <w:pPr>
              <w:pStyle w:val="ListParagraph"/>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Cari Nama Tim PA</w:t>
            </w:r>
          </w:p>
          <w:p w14:paraId="70361874" w14:textId="77777777" w:rsidR="00D206E2" w:rsidRDefault="00D206E2" w:rsidP="00D206E2">
            <w:pPr>
              <w:pStyle w:val="ListParagraph"/>
              <w:tabs>
                <w:tab w:val="left" w:pos="858"/>
              </w:tabs>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lastRenderedPageBreak/>
              <w:t xml:space="preserve">IF </w:t>
            </w:r>
            <w:r>
              <w:rPr>
                <w:rFonts w:asciiTheme="minorHAnsi" w:hAnsiTheme="minorHAnsi"/>
                <w:iCs/>
                <w:sz w:val="24"/>
                <w:szCs w:val="24"/>
                <w:lang w:val="id-ID"/>
              </w:rPr>
              <w:tab/>
            </w:r>
            <w:r w:rsidRPr="00D206E2">
              <w:rPr>
                <w:rFonts w:asciiTheme="minorHAnsi" w:hAnsiTheme="minorHAnsi"/>
                <w:iCs/>
                <w:sz w:val="24"/>
                <w:szCs w:val="24"/>
                <w:lang w:val="id-ID"/>
              </w:rPr>
              <w:t xml:space="preserve">((Jumlah Bimbingan &lt;= 2) &amp;&amp; </w:t>
            </w:r>
          </w:p>
          <w:p w14:paraId="409C6ED7" w14:textId="66551CD0" w:rsidR="00D206E2" w:rsidRPr="00D206E2" w:rsidRDefault="00D206E2" w:rsidP="00D206E2">
            <w:pPr>
              <w:pStyle w:val="ListParagraph"/>
              <w:tabs>
                <w:tab w:val="left" w:pos="858"/>
              </w:tabs>
              <w:spacing w:line="360" w:lineRule="auto"/>
              <w:ind w:left="8"/>
              <w:jc w:val="both"/>
              <w:rPr>
                <w:rFonts w:asciiTheme="minorHAnsi" w:hAnsiTheme="minorHAnsi"/>
                <w:iCs/>
                <w:sz w:val="24"/>
                <w:szCs w:val="24"/>
                <w:lang w:val="id-ID"/>
              </w:rPr>
            </w:pPr>
            <w:r>
              <w:rPr>
                <w:rFonts w:asciiTheme="minorHAnsi" w:hAnsiTheme="minorHAnsi"/>
                <w:iCs/>
                <w:sz w:val="24"/>
                <w:szCs w:val="24"/>
                <w:lang w:val="id-ID"/>
              </w:rPr>
              <w:tab/>
            </w:r>
            <w:r w:rsidRPr="00D206E2">
              <w:rPr>
                <w:rFonts w:asciiTheme="minorHAnsi" w:hAnsiTheme="minorHAnsi"/>
                <w:iCs/>
                <w:sz w:val="24"/>
                <w:szCs w:val="24"/>
                <w:lang w:val="id-ID"/>
              </w:rPr>
              <w:t>((Jumlah EPRT &gt;= 1) || (EPRT &gt;= 450))</w:t>
            </w:r>
          </w:p>
          <w:p w14:paraId="4C5517D4" w14:textId="27B9D24D" w:rsidR="00D206E2" w:rsidRPr="00D206E2" w:rsidRDefault="00D206E2" w:rsidP="00D206E2">
            <w:pPr>
              <w:pStyle w:val="ListParagraph"/>
              <w:tabs>
                <w:tab w:val="left" w:pos="858"/>
              </w:tabs>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 xml:space="preserve">THEN </w:t>
            </w:r>
            <w:r>
              <w:rPr>
                <w:rFonts w:asciiTheme="minorHAnsi" w:hAnsiTheme="minorHAnsi"/>
                <w:iCs/>
                <w:sz w:val="24"/>
                <w:szCs w:val="24"/>
                <w:lang w:val="id-ID"/>
              </w:rPr>
              <w:tab/>
            </w:r>
            <w:r w:rsidRPr="00D206E2">
              <w:rPr>
                <w:rFonts w:asciiTheme="minorHAnsi" w:hAnsiTheme="minorHAnsi"/>
                <w:iCs/>
                <w:sz w:val="24"/>
                <w:szCs w:val="24"/>
                <w:lang w:val="id-ID"/>
              </w:rPr>
              <w:t>Monev Pra PA 1</w:t>
            </w:r>
          </w:p>
          <w:p w14:paraId="7780052A" w14:textId="1EC5A100" w:rsidR="00D206E2" w:rsidRPr="00D206E2" w:rsidRDefault="00D206E2" w:rsidP="00D206E2">
            <w:pPr>
              <w:pStyle w:val="ListParagraph"/>
              <w:tabs>
                <w:tab w:val="left" w:pos="858"/>
              </w:tabs>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 xml:space="preserve">ELSE </w:t>
            </w:r>
            <w:r>
              <w:rPr>
                <w:rFonts w:asciiTheme="minorHAnsi" w:hAnsiTheme="minorHAnsi"/>
                <w:iCs/>
                <w:sz w:val="24"/>
                <w:szCs w:val="24"/>
                <w:lang w:val="id-ID"/>
              </w:rPr>
              <w:tab/>
            </w:r>
            <w:r w:rsidRPr="00D206E2">
              <w:rPr>
                <w:rFonts w:asciiTheme="minorHAnsi" w:hAnsiTheme="minorHAnsi"/>
                <w:iCs/>
                <w:sz w:val="24"/>
                <w:szCs w:val="24"/>
                <w:lang w:val="id-ID"/>
              </w:rPr>
              <w:t>Pengurangan Nilai</w:t>
            </w:r>
          </w:p>
          <w:p w14:paraId="055324B5" w14:textId="1EBE4C5A" w:rsidR="00D206E2" w:rsidRPr="00D206E2" w:rsidRDefault="00D206E2" w:rsidP="00D206E2">
            <w:pPr>
              <w:pStyle w:val="ListParagraph"/>
              <w:tabs>
                <w:tab w:val="left" w:pos="858"/>
              </w:tabs>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 xml:space="preserve">     </w:t>
            </w:r>
            <w:r>
              <w:rPr>
                <w:rFonts w:asciiTheme="minorHAnsi" w:hAnsiTheme="minorHAnsi"/>
                <w:iCs/>
                <w:sz w:val="24"/>
                <w:szCs w:val="24"/>
                <w:lang w:val="id-ID"/>
              </w:rPr>
              <w:tab/>
            </w:r>
            <w:r w:rsidRPr="00D206E2">
              <w:rPr>
                <w:rFonts w:asciiTheme="minorHAnsi" w:hAnsiTheme="minorHAnsi"/>
                <w:iCs/>
                <w:sz w:val="24"/>
                <w:szCs w:val="24"/>
                <w:lang w:val="id-ID"/>
              </w:rPr>
              <w:t>Monev Pra PA 1 Mundur</w:t>
            </w:r>
          </w:p>
          <w:p w14:paraId="6566FEF6" w14:textId="61B3DE63" w:rsidR="00D206E2" w:rsidRDefault="00D206E2" w:rsidP="00D206E2">
            <w:pPr>
              <w:pStyle w:val="ListParagraph"/>
              <w:tabs>
                <w:tab w:val="left" w:pos="858"/>
              </w:tabs>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END IF</w:t>
            </w:r>
          </w:p>
        </w:tc>
      </w:tr>
    </w:tbl>
    <w:p w14:paraId="21240BA5" w14:textId="39230EF9" w:rsidR="00D206E2" w:rsidRDefault="00D206E2" w:rsidP="00D206E2">
      <w:pPr>
        <w:pStyle w:val="ListParagraph"/>
        <w:numPr>
          <w:ilvl w:val="0"/>
          <w:numId w:val="41"/>
        </w:numPr>
        <w:spacing w:line="360" w:lineRule="auto"/>
        <w:jc w:val="both"/>
        <w:rPr>
          <w:rFonts w:asciiTheme="minorHAnsi" w:hAnsiTheme="minorHAnsi"/>
          <w:iCs/>
          <w:sz w:val="24"/>
          <w:szCs w:val="24"/>
          <w:lang w:val="id-ID"/>
        </w:rPr>
      </w:pPr>
      <w:r w:rsidRPr="00D206E2">
        <w:rPr>
          <w:rFonts w:asciiTheme="minorHAnsi" w:hAnsiTheme="minorHAnsi"/>
          <w:iCs/>
          <w:sz w:val="24"/>
          <w:szCs w:val="24"/>
          <w:lang w:val="id-ID"/>
        </w:rPr>
        <w:lastRenderedPageBreak/>
        <w:t xml:space="preserve">Algoritma Monev Pra PA </w:t>
      </w:r>
      <w:r>
        <w:rPr>
          <w:rFonts w:asciiTheme="minorHAnsi" w:hAnsiTheme="minorHAnsi"/>
          <w:iCs/>
          <w:sz w:val="24"/>
          <w:szCs w:val="24"/>
          <w:lang w:val="id-ID"/>
        </w:rPr>
        <w:t>2</w:t>
      </w:r>
    </w:p>
    <w:p w14:paraId="11023163" w14:textId="5F9384F7" w:rsidR="00D206E2" w:rsidRDefault="00D206E2" w:rsidP="00D206E2">
      <w:pPr>
        <w:pStyle w:val="ListParagraph"/>
        <w:spacing w:line="360" w:lineRule="auto"/>
        <w:ind w:left="1440"/>
        <w:jc w:val="both"/>
        <w:rPr>
          <w:rFonts w:asciiTheme="minorHAnsi" w:hAnsiTheme="minorHAnsi"/>
          <w:iCs/>
          <w:sz w:val="24"/>
          <w:szCs w:val="24"/>
          <w:lang w:val="id-ID"/>
        </w:rPr>
      </w:pPr>
      <w:r>
        <w:rPr>
          <w:rFonts w:asciiTheme="minorHAnsi" w:hAnsiTheme="minorHAnsi"/>
          <w:iCs/>
          <w:sz w:val="24"/>
          <w:szCs w:val="24"/>
          <w:lang w:val="id-ID"/>
        </w:rPr>
        <w:t xml:space="preserve">Algoritma yang akan di gunakan sebagai berikut : </w:t>
      </w:r>
    </w:p>
    <w:tbl>
      <w:tblPr>
        <w:tblStyle w:val="TableGrid"/>
        <w:tblW w:w="0" w:type="auto"/>
        <w:tblInd w:w="1440" w:type="dxa"/>
        <w:tblLook w:val="04A0" w:firstRow="1" w:lastRow="0" w:firstColumn="1" w:lastColumn="0" w:noHBand="0" w:noVBand="1"/>
      </w:tblPr>
      <w:tblGrid>
        <w:gridCol w:w="6773"/>
      </w:tblGrid>
      <w:tr w:rsidR="00D206E2" w14:paraId="53AE2017" w14:textId="77777777" w:rsidTr="00D206E2">
        <w:tc>
          <w:tcPr>
            <w:tcW w:w="8213" w:type="dxa"/>
          </w:tcPr>
          <w:p w14:paraId="1A9BA53B" w14:textId="77777777" w:rsidR="00D206E2" w:rsidRPr="00D206E2" w:rsidRDefault="00D206E2" w:rsidP="00D206E2">
            <w:pPr>
              <w:pStyle w:val="ListParagraph"/>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Cek Halaman Monev</w:t>
            </w:r>
          </w:p>
          <w:p w14:paraId="601E929C" w14:textId="77777777" w:rsidR="00D206E2" w:rsidRPr="00D206E2" w:rsidRDefault="00D206E2" w:rsidP="00D206E2">
            <w:pPr>
              <w:pStyle w:val="ListParagraph"/>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Cari Nama Tim PA</w:t>
            </w:r>
          </w:p>
          <w:p w14:paraId="0FEB6422" w14:textId="49EEC349" w:rsidR="00D206E2" w:rsidRDefault="00D206E2" w:rsidP="00D206E2">
            <w:pPr>
              <w:pStyle w:val="ListParagraph"/>
              <w:tabs>
                <w:tab w:val="left" w:pos="858"/>
              </w:tabs>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 xml:space="preserve">IF </w:t>
            </w:r>
            <w:r>
              <w:rPr>
                <w:rFonts w:asciiTheme="minorHAnsi" w:hAnsiTheme="minorHAnsi"/>
                <w:iCs/>
                <w:sz w:val="24"/>
                <w:szCs w:val="24"/>
                <w:lang w:val="id-ID"/>
              </w:rPr>
              <w:tab/>
            </w:r>
            <w:r w:rsidRPr="00D206E2">
              <w:rPr>
                <w:rFonts w:asciiTheme="minorHAnsi" w:hAnsiTheme="minorHAnsi"/>
                <w:iCs/>
                <w:sz w:val="24"/>
                <w:szCs w:val="24"/>
                <w:lang w:val="id-ID"/>
              </w:rPr>
              <w:t xml:space="preserve">((Jumlah Bimbingan &lt;= </w:t>
            </w:r>
            <w:r>
              <w:rPr>
                <w:rFonts w:asciiTheme="minorHAnsi" w:hAnsiTheme="minorHAnsi"/>
                <w:iCs/>
                <w:sz w:val="24"/>
                <w:szCs w:val="24"/>
                <w:lang w:val="id-ID"/>
              </w:rPr>
              <w:t>4</w:t>
            </w:r>
            <w:r w:rsidRPr="00D206E2">
              <w:rPr>
                <w:rFonts w:asciiTheme="minorHAnsi" w:hAnsiTheme="minorHAnsi"/>
                <w:iCs/>
                <w:sz w:val="24"/>
                <w:szCs w:val="24"/>
                <w:lang w:val="id-ID"/>
              </w:rPr>
              <w:t xml:space="preserve">) &amp;&amp; </w:t>
            </w:r>
          </w:p>
          <w:p w14:paraId="546D30AF" w14:textId="2698E7A2" w:rsidR="00D206E2" w:rsidRPr="00D206E2" w:rsidRDefault="00D206E2" w:rsidP="00D206E2">
            <w:pPr>
              <w:pStyle w:val="ListParagraph"/>
              <w:tabs>
                <w:tab w:val="left" w:pos="858"/>
              </w:tabs>
              <w:spacing w:line="360" w:lineRule="auto"/>
              <w:ind w:left="8"/>
              <w:jc w:val="both"/>
              <w:rPr>
                <w:rFonts w:asciiTheme="minorHAnsi" w:hAnsiTheme="minorHAnsi"/>
                <w:iCs/>
                <w:sz w:val="24"/>
                <w:szCs w:val="24"/>
                <w:lang w:val="id-ID"/>
              </w:rPr>
            </w:pPr>
            <w:r>
              <w:rPr>
                <w:rFonts w:asciiTheme="minorHAnsi" w:hAnsiTheme="minorHAnsi"/>
                <w:iCs/>
                <w:sz w:val="24"/>
                <w:szCs w:val="24"/>
                <w:lang w:val="id-ID"/>
              </w:rPr>
              <w:tab/>
            </w:r>
            <w:r w:rsidRPr="00D206E2">
              <w:rPr>
                <w:rFonts w:asciiTheme="minorHAnsi" w:hAnsiTheme="minorHAnsi"/>
                <w:iCs/>
                <w:sz w:val="24"/>
                <w:szCs w:val="24"/>
                <w:lang w:val="id-ID"/>
              </w:rPr>
              <w:t xml:space="preserve">((Jumlah EPRT &gt;= </w:t>
            </w:r>
            <w:r>
              <w:rPr>
                <w:rFonts w:asciiTheme="minorHAnsi" w:hAnsiTheme="minorHAnsi"/>
                <w:iCs/>
                <w:sz w:val="24"/>
                <w:szCs w:val="24"/>
                <w:lang w:val="id-ID"/>
              </w:rPr>
              <w:t>2</w:t>
            </w:r>
            <w:r w:rsidRPr="00D206E2">
              <w:rPr>
                <w:rFonts w:asciiTheme="minorHAnsi" w:hAnsiTheme="minorHAnsi"/>
                <w:iCs/>
                <w:sz w:val="24"/>
                <w:szCs w:val="24"/>
                <w:lang w:val="id-ID"/>
              </w:rPr>
              <w:t>) || (EPRT &gt;= 450))</w:t>
            </w:r>
          </w:p>
          <w:p w14:paraId="7BF19C96" w14:textId="77777777" w:rsidR="00D206E2" w:rsidRPr="00D206E2" w:rsidRDefault="00D206E2" w:rsidP="00D206E2">
            <w:pPr>
              <w:pStyle w:val="ListParagraph"/>
              <w:tabs>
                <w:tab w:val="left" w:pos="858"/>
              </w:tabs>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 xml:space="preserve">THEN </w:t>
            </w:r>
            <w:r>
              <w:rPr>
                <w:rFonts w:asciiTheme="minorHAnsi" w:hAnsiTheme="minorHAnsi"/>
                <w:iCs/>
                <w:sz w:val="24"/>
                <w:szCs w:val="24"/>
                <w:lang w:val="id-ID"/>
              </w:rPr>
              <w:tab/>
            </w:r>
            <w:r w:rsidRPr="00D206E2">
              <w:rPr>
                <w:rFonts w:asciiTheme="minorHAnsi" w:hAnsiTheme="minorHAnsi"/>
                <w:iCs/>
                <w:sz w:val="24"/>
                <w:szCs w:val="24"/>
                <w:lang w:val="id-ID"/>
              </w:rPr>
              <w:t>Monev Pra PA 1</w:t>
            </w:r>
          </w:p>
          <w:p w14:paraId="7F111FB9" w14:textId="77777777" w:rsidR="00D206E2" w:rsidRPr="00D206E2" w:rsidRDefault="00D206E2" w:rsidP="00D206E2">
            <w:pPr>
              <w:pStyle w:val="ListParagraph"/>
              <w:tabs>
                <w:tab w:val="left" w:pos="858"/>
              </w:tabs>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 xml:space="preserve">ELSE </w:t>
            </w:r>
            <w:r>
              <w:rPr>
                <w:rFonts w:asciiTheme="minorHAnsi" w:hAnsiTheme="minorHAnsi"/>
                <w:iCs/>
                <w:sz w:val="24"/>
                <w:szCs w:val="24"/>
                <w:lang w:val="id-ID"/>
              </w:rPr>
              <w:tab/>
            </w:r>
            <w:r w:rsidRPr="00D206E2">
              <w:rPr>
                <w:rFonts w:asciiTheme="minorHAnsi" w:hAnsiTheme="minorHAnsi"/>
                <w:iCs/>
                <w:sz w:val="24"/>
                <w:szCs w:val="24"/>
                <w:lang w:val="id-ID"/>
              </w:rPr>
              <w:t>Pengurangan Nilai</w:t>
            </w:r>
          </w:p>
          <w:p w14:paraId="4EFAF883" w14:textId="77777777" w:rsidR="00D206E2" w:rsidRPr="00D206E2" w:rsidRDefault="00D206E2" w:rsidP="00D206E2">
            <w:pPr>
              <w:pStyle w:val="ListParagraph"/>
              <w:tabs>
                <w:tab w:val="left" w:pos="858"/>
              </w:tabs>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 xml:space="preserve">     </w:t>
            </w:r>
            <w:r>
              <w:rPr>
                <w:rFonts w:asciiTheme="minorHAnsi" w:hAnsiTheme="minorHAnsi"/>
                <w:iCs/>
                <w:sz w:val="24"/>
                <w:szCs w:val="24"/>
                <w:lang w:val="id-ID"/>
              </w:rPr>
              <w:tab/>
            </w:r>
            <w:r w:rsidRPr="00D206E2">
              <w:rPr>
                <w:rFonts w:asciiTheme="minorHAnsi" w:hAnsiTheme="minorHAnsi"/>
                <w:iCs/>
                <w:sz w:val="24"/>
                <w:szCs w:val="24"/>
                <w:lang w:val="id-ID"/>
              </w:rPr>
              <w:t>Monev Pra PA 1 Mundur</w:t>
            </w:r>
          </w:p>
          <w:p w14:paraId="19F47EB8" w14:textId="0D1CA09F" w:rsidR="00D206E2" w:rsidRDefault="00D206E2" w:rsidP="00D206E2">
            <w:pPr>
              <w:pStyle w:val="ListParagraph"/>
              <w:spacing w:line="360" w:lineRule="auto"/>
              <w:ind w:left="0"/>
              <w:jc w:val="both"/>
              <w:rPr>
                <w:rFonts w:asciiTheme="minorHAnsi" w:hAnsiTheme="minorHAnsi"/>
                <w:iCs/>
                <w:sz w:val="24"/>
                <w:szCs w:val="24"/>
                <w:lang w:val="id-ID"/>
              </w:rPr>
            </w:pPr>
            <w:r w:rsidRPr="00D206E2">
              <w:rPr>
                <w:rFonts w:asciiTheme="minorHAnsi" w:hAnsiTheme="minorHAnsi"/>
                <w:iCs/>
                <w:sz w:val="24"/>
                <w:szCs w:val="24"/>
                <w:lang w:val="id-ID"/>
              </w:rPr>
              <w:t>END IF</w:t>
            </w:r>
          </w:p>
        </w:tc>
      </w:tr>
    </w:tbl>
    <w:p w14:paraId="3960D71D" w14:textId="77777777" w:rsidR="00D206E2" w:rsidRPr="00D206E2" w:rsidRDefault="00D206E2" w:rsidP="00D206E2">
      <w:pPr>
        <w:pStyle w:val="ListParagraph"/>
        <w:spacing w:line="360" w:lineRule="auto"/>
        <w:ind w:left="1440"/>
        <w:jc w:val="both"/>
        <w:rPr>
          <w:rFonts w:asciiTheme="minorHAnsi" w:hAnsiTheme="minorHAnsi"/>
          <w:iCs/>
          <w:sz w:val="24"/>
          <w:szCs w:val="24"/>
          <w:lang w:val="id-ID"/>
        </w:rPr>
      </w:pPr>
    </w:p>
    <w:p w14:paraId="046D87BF" w14:textId="1AB24C5C" w:rsidR="00D206E2" w:rsidRDefault="00D206E2" w:rsidP="00D206E2">
      <w:pPr>
        <w:pStyle w:val="ListParagraph"/>
        <w:numPr>
          <w:ilvl w:val="0"/>
          <w:numId w:val="41"/>
        </w:numPr>
        <w:spacing w:line="360" w:lineRule="auto"/>
        <w:jc w:val="both"/>
        <w:rPr>
          <w:rFonts w:asciiTheme="minorHAnsi" w:hAnsiTheme="minorHAnsi"/>
          <w:iCs/>
          <w:sz w:val="24"/>
          <w:szCs w:val="24"/>
          <w:lang w:val="id-ID"/>
        </w:rPr>
      </w:pPr>
      <w:r w:rsidRPr="00D206E2">
        <w:rPr>
          <w:rFonts w:asciiTheme="minorHAnsi" w:hAnsiTheme="minorHAnsi"/>
          <w:iCs/>
          <w:sz w:val="24"/>
          <w:szCs w:val="24"/>
          <w:lang w:val="id-ID"/>
        </w:rPr>
        <w:t xml:space="preserve">Algoritma Monev Pra PA </w:t>
      </w:r>
      <w:r>
        <w:rPr>
          <w:rFonts w:asciiTheme="minorHAnsi" w:hAnsiTheme="minorHAnsi"/>
          <w:iCs/>
          <w:sz w:val="24"/>
          <w:szCs w:val="24"/>
          <w:lang w:val="id-ID"/>
        </w:rPr>
        <w:t>3</w:t>
      </w:r>
    </w:p>
    <w:p w14:paraId="4528203E" w14:textId="1E4A9DE0" w:rsidR="00D206E2" w:rsidRDefault="00D206E2" w:rsidP="00D206E2">
      <w:pPr>
        <w:pStyle w:val="ListParagraph"/>
        <w:spacing w:line="360" w:lineRule="auto"/>
        <w:ind w:left="1440"/>
        <w:jc w:val="both"/>
        <w:rPr>
          <w:rFonts w:asciiTheme="minorHAnsi" w:hAnsiTheme="minorHAnsi"/>
          <w:iCs/>
          <w:sz w:val="24"/>
          <w:szCs w:val="24"/>
          <w:lang w:val="id-ID"/>
        </w:rPr>
      </w:pPr>
      <w:r>
        <w:rPr>
          <w:rFonts w:asciiTheme="minorHAnsi" w:hAnsiTheme="minorHAnsi"/>
          <w:iCs/>
          <w:sz w:val="24"/>
          <w:szCs w:val="24"/>
          <w:lang w:val="id-ID"/>
        </w:rPr>
        <w:t xml:space="preserve">Algoritma yang akan di gunakan sebagai berikut : </w:t>
      </w:r>
    </w:p>
    <w:tbl>
      <w:tblPr>
        <w:tblStyle w:val="TableGrid"/>
        <w:tblW w:w="0" w:type="auto"/>
        <w:tblInd w:w="1440" w:type="dxa"/>
        <w:tblLook w:val="04A0" w:firstRow="1" w:lastRow="0" w:firstColumn="1" w:lastColumn="0" w:noHBand="0" w:noVBand="1"/>
      </w:tblPr>
      <w:tblGrid>
        <w:gridCol w:w="6773"/>
      </w:tblGrid>
      <w:tr w:rsidR="00D206E2" w14:paraId="19F23510" w14:textId="77777777" w:rsidTr="00D206E2">
        <w:tc>
          <w:tcPr>
            <w:tcW w:w="8213" w:type="dxa"/>
          </w:tcPr>
          <w:p w14:paraId="67DA1A27" w14:textId="77777777" w:rsidR="00D206E2" w:rsidRPr="00D206E2" w:rsidRDefault="00D206E2" w:rsidP="00D206E2">
            <w:pPr>
              <w:pStyle w:val="ListParagraph"/>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Cek Halaman Monev</w:t>
            </w:r>
          </w:p>
          <w:p w14:paraId="352A2DE6" w14:textId="77777777" w:rsidR="00D206E2" w:rsidRPr="00D206E2" w:rsidRDefault="00D206E2" w:rsidP="00D206E2">
            <w:pPr>
              <w:pStyle w:val="ListParagraph"/>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Cari Nama Tim PA</w:t>
            </w:r>
          </w:p>
          <w:p w14:paraId="2E2FA154" w14:textId="5F6C75D7" w:rsidR="00D206E2" w:rsidRDefault="00D206E2" w:rsidP="00D206E2">
            <w:pPr>
              <w:pStyle w:val="ListParagraph"/>
              <w:tabs>
                <w:tab w:val="left" w:pos="858"/>
              </w:tabs>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 xml:space="preserve">IF </w:t>
            </w:r>
            <w:r>
              <w:rPr>
                <w:rFonts w:asciiTheme="minorHAnsi" w:hAnsiTheme="minorHAnsi"/>
                <w:iCs/>
                <w:sz w:val="24"/>
                <w:szCs w:val="24"/>
                <w:lang w:val="id-ID"/>
              </w:rPr>
              <w:tab/>
            </w:r>
            <w:r w:rsidRPr="00D206E2">
              <w:rPr>
                <w:rFonts w:asciiTheme="minorHAnsi" w:hAnsiTheme="minorHAnsi"/>
                <w:iCs/>
                <w:sz w:val="24"/>
                <w:szCs w:val="24"/>
                <w:lang w:val="id-ID"/>
              </w:rPr>
              <w:t>((Jumlah Bimbingan &lt;=</w:t>
            </w:r>
            <w:r>
              <w:rPr>
                <w:rFonts w:asciiTheme="minorHAnsi" w:hAnsiTheme="minorHAnsi"/>
                <w:iCs/>
                <w:sz w:val="24"/>
                <w:szCs w:val="24"/>
                <w:lang w:val="id-ID"/>
              </w:rPr>
              <w:t>7</w:t>
            </w:r>
            <w:r w:rsidRPr="00D206E2">
              <w:rPr>
                <w:rFonts w:asciiTheme="minorHAnsi" w:hAnsiTheme="minorHAnsi"/>
                <w:iCs/>
                <w:sz w:val="24"/>
                <w:szCs w:val="24"/>
                <w:lang w:val="id-ID"/>
              </w:rPr>
              <w:t xml:space="preserve">) &amp;&amp; </w:t>
            </w:r>
          </w:p>
          <w:p w14:paraId="744CE602" w14:textId="773178F8" w:rsidR="00D206E2" w:rsidRPr="00D206E2" w:rsidRDefault="00D206E2" w:rsidP="00D206E2">
            <w:pPr>
              <w:pStyle w:val="ListParagraph"/>
              <w:tabs>
                <w:tab w:val="left" w:pos="858"/>
              </w:tabs>
              <w:spacing w:line="360" w:lineRule="auto"/>
              <w:ind w:left="8"/>
              <w:jc w:val="both"/>
              <w:rPr>
                <w:rFonts w:asciiTheme="minorHAnsi" w:hAnsiTheme="minorHAnsi"/>
                <w:iCs/>
                <w:sz w:val="24"/>
                <w:szCs w:val="24"/>
                <w:lang w:val="id-ID"/>
              </w:rPr>
            </w:pPr>
            <w:r>
              <w:rPr>
                <w:rFonts w:asciiTheme="minorHAnsi" w:hAnsiTheme="minorHAnsi"/>
                <w:iCs/>
                <w:sz w:val="24"/>
                <w:szCs w:val="24"/>
                <w:lang w:val="id-ID"/>
              </w:rPr>
              <w:tab/>
            </w:r>
            <w:r w:rsidRPr="00D206E2">
              <w:rPr>
                <w:rFonts w:asciiTheme="minorHAnsi" w:hAnsiTheme="minorHAnsi"/>
                <w:iCs/>
                <w:sz w:val="24"/>
                <w:szCs w:val="24"/>
                <w:lang w:val="id-ID"/>
              </w:rPr>
              <w:t xml:space="preserve">((Jumlah EPRT &gt;= </w:t>
            </w:r>
            <w:r>
              <w:rPr>
                <w:rFonts w:asciiTheme="minorHAnsi" w:hAnsiTheme="minorHAnsi"/>
                <w:iCs/>
                <w:sz w:val="24"/>
                <w:szCs w:val="24"/>
                <w:lang w:val="id-ID"/>
              </w:rPr>
              <w:t>3</w:t>
            </w:r>
            <w:r w:rsidRPr="00D206E2">
              <w:rPr>
                <w:rFonts w:asciiTheme="minorHAnsi" w:hAnsiTheme="minorHAnsi"/>
                <w:iCs/>
                <w:sz w:val="24"/>
                <w:szCs w:val="24"/>
                <w:lang w:val="id-ID"/>
              </w:rPr>
              <w:t>) || (EPRT &gt;= 450))</w:t>
            </w:r>
          </w:p>
          <w:p w14:paraId="4520DA68" w14:textId="77777777" w:rsidR="00D206E2" w:rsidRPr="00D206E2" w:rsidRDefault="00D206E2" w:rsidP="00D206E2">
            <w:pPr>
              <w:pStyle w:val="ListParagraph"/>
              <w:tabs>
                <w:tab w:val="left" w:pos="858"/>
              </w:tabs>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 xml:space="preserve">THEN </w:t>
            </w:r>
            <w:r>
              <w:rPr>
                <w:rFonts w:asciiTheme="minorHAnsi" w:hAnsiTheme="minorHAnsi"/>
                <w:iCs/>
                <w:sz w:val="24"/>
                <w:szCs w:val="24"/>
                <w:lang w:val="id-ID"/>
              </w:rPr>
              <w:tab/>
            </w:r>
            <w:r w:rsidRPr="00D206E2">
              <w:rPr>
                <w:rFonts w:asciiTheme="minorHAnsi" w:hAnsiTheme="minorHAnsi"/>
                <w:iCs/>
                <w:sz w:val="24"/>
                <w:szCs w:val="24"/>
                <w:lang w:val="id-ID"/>
              </w:rPr>
              <w:t>Monev Pra PA 1</w:t>
            </w:r>
          </w:p>
          <w:p w14:paraId="18678F0A" w14:textId="77777777" w:rsidR="00D206E2" w:rsidRPr="00D206E2" w:rsidRDefault="00D206E2" w:rsidP="00D206E2">
            <w:pPr>
              <w:pStyle w:val="ListParagraph"/>
              <w:tabs>
                <w:tab w:val="left" w:pos="858"/>
              </w:tabs>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 xml:space="preserve">ELSE </w:t>
            </w:r>
            <w:r>
              <w:rPr>
                <w:rFonts w:asciiTheme="minorHAnsi" w:hAnsiTheme="minorHAnsi"/>
                <w:iCs/>
                <w:sz w:val="24"/>
                <w:szCs w:val="24"/>
                <w:lang w:val="id-ID"/>
              </w:rPr>
              <w:tab/>
            </w:r>
            <w:r w:rsidRPr="00D206E2">
              <w:rPr>
                <w:rFonts w:asciiTheme="minorHAnsi" w:hAnsiTheme="minorHAnsi"/>
                <w:iCs/>
                <w:sz w:val="24"/>
                <w:szCs w:val="24"/>
                <w:lang w:val="id-ID"/>
              </w:rPr>
              <w:t>Pengurangan Nilai</w:t>
            </w:r>
          </w:p>
          <w:p w14:paraId="57E74281" w14:textId="77777777" w:rsidR="00D206E2" w:rsidRPr="00D206E2" w:rsidRDefault="00D206E2" w:rsidP="00D206E2">
            <w:pPr>
              <w:pStyle w:val="ListParagraph"/>
              <w:tabs>
                <w:tab w:val="left" w:pos="858"/>
              </w:tabs>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 xml:space="preserve">     </w:t>
            </w:r>
            <w:r>
              <w:rPr>
                <w:rFonts w:asciiTheme="minorHAnsi" w:hAnsiTheme="minorHAnsi"/>
                <w:iCs/>
                <w:sz w:val="24"/>
                <w:szCs w:val="24"/>
                <w:lang w:val="id-ID"/>
              </w:rPr>
              <w:tab/>
            </w:r>
            <w:r w:rsidRPr="00D206E2">
              <w:rPr>
                <w:rFonts w:asciiTheme="minorHAnsi" w:hAnsiTheme="minorHAnsi"/>
                <w:iCs/>
                <w:sz w:val="24"/>
                <w:szCs w:val="24"/>
                <w:lang w:val="id-ID"/>
              </w:rPr>
              <w:t>Monev Pra PA 1 Mundur</w:t>
            </w:r>
          </w:p>
          <w:p w14:paraId="1C844906" w14:textId="5DEF40D4" w:rsidR="00D206E2" w:rsidRDefault="00D206E2" w:rsidP="00D206E2">
            <w:pPr>
              <w:pStyle w:val="ListParagraph"/>
              <w:spacing w:line="360" w:lineRule="auto"/>
              <w:ind w:left="0"/>
              <w:jc w:val="both"/>
              <w:rPr>
                <w:rFonts w:asciiTheme="minorHAnsi" w:hAnsiTheme="minorHAnsi"/>
                <w:iCs/>
                <w:sz w:val="24"/>
                <w:szCs w:val="24"/>
                <w:lang w:val="id-ID"/>
              </w:rPr>
            </w:pPr>
            <w:r w:rsidRPr="00D206E2">
              <w:rPr>
                <w:rFonts w:asciiTheme="minorHAnsi" w:hAnsiTheme="minorHAnsi"/>
                <w:iCs/>
                <w:sz w:val="24"/>
                <w:szCs w:val="24"/>
                <w:lang w:val="id-ID"/>
              </w:rPr>
              <w:t>END IF</w:t>
            </w:r>
          </w:p>
        </w:tc>
      </w:tr>
    </w:tbl>
    <w:p w14:paraId="2F975100" w14:textId="77777777" w:rsidR="00D206E2" w:rsidRPr="00D206E2" w:rsidRDefault="00D206E2" w:rsidP="00D206E2">
      <w:pPr>
        <w:pStyle w:val="ListParagraph"/>
        <w:spacing w:line="360" w:lineRule="auto"/>
        <w:ind w:left="1440"/>
        <w:jc w:val="both"/>
        <w:rPr>
          <w:rFonts w:asciiTheme="minorHAnsi" w:hAnsiTheme="minorHAnsi"/>
          <w:iCs/>
          <w:sz w:val="24"/>
          <w:szCs w:val="24"/>
          <w:lang w:val="id-ID"/>
        </w:rPr>
      </w:pPr>
    </w:p>
    <w:p w14:paraId="482A17A7" w14:textId="700153A5" w:rsidR="00D206E2" w:rsidRDefault="00D206E2" w:rsidP="00D206E2">
      <w:pPr>
        <w:pStyle w:val="ListParagraph"/>
        <w:numPr>
          <w:ilvl w:val="0"/>
          <w:numId w:val="41"/>
        </w:numPr>
        <w:spacing w:line="360" w:lineRule="auto"/>
        <w:jc w:val="both"/>
        <w:rPr>
          <w:rFonts w:asciiTheme="minorHAnsi" w:hAnsiTheme="minorHAnsi"/>
          <w:iCs/>
          <w:sz w:val="24"/>
          <w:szCs w:val="24"/>
          <w:lang w:val="id-ID"/>
        </w:rPr>
      </w:pPr>
      <w:r w:rsidRPr="00D206E2">
        <w:rPr>
          <w:rFonts w:asciiTheme="minorHAnsi" w:hAnsiTheme="minorHAnsi"/>
          <w:iCs/>
          <w:sz w:val="24"/>
          <w:szCs w:val="24"/>
          <w:lang w:val="id-ID"/>
        </w:rPr>
        <w:t>Algoritma Monev PA 1</w:t>
      </w:r>
    </w:p>
    <w:p w14:paraId="7DF2C5A4" w14:textId="7BEA5E08" w:rsidR="00D206E2" w:rsidRDefault="00D206E2" w:rsidP="00D206E2">
      <w:pPr>
        <w:pStyle w:val="ListParagraph"/>
        <w:spacing w:line="360" w:lineRule="auto"/>
        <w:ind w:left="1440"/>
        <w:jc w:val="both"/>
        <w:rPr>
          <w:rFonts w:asciiTheme="minorHAnsi" w:hAnsiTheme="minorHAnsi"/>
          <w:iCs/>
          <w:sz w:val="24"/>
          <w:szCs w:val="24"/>
          <w:lang w:val="id-ID"/>
        </w:rPr>
      </w:pPr>
      <w:r>
        <w:rPr>
          <w:rFonts w:asciiTheme="minorHAnsi" w:hAnsiTheme="minorHAnsi"/>
          <w:iCs/>
          <w:sz w:val="24"/>
          <w:szCs w:val="24"/>
          <w:lang w:val="id-ID"/>
        </w:rPr>
        <w:t>Algoritma yang akan di gunakan sebagai berikut :</w:t>
      </w:r>
    </w:p>
    <w:tbl>
      <w:tblPr>
        <w:tblStyle w:val="TableGrid"/>
        <w:tblW w:w="0" w:type="auto"/>
        <w:tblInd w:w="1440" w:type="dxa"/>
        <w:tblLook w:val="04A0" w:firstRow="1" w:lastRow="0" w:firstColumn="1" w:lastColumn="0" w:noHBand="0" w:noVBand="1"/>
      </w:tblPr>
      <w:tblGrid>
        <w:gridCol w:w="6773"/>
      </w:tblGrid>
      <w:tr w:rsidR="00D206E2" w14:paraId="41BF6D8A" w14:textId="77777777" w:rsidTr="00D206E2">
        <w:tc>
          <w:tcPr>
            <w:tcW w:w="8213" w:type="dxa"/>
          </w:tcPr>
          <w:p w14:paraId="3E96E96C" w14:textId="77777777" w:rsidR="00D206E2" w:rsidRPr="00D206E2" w:rsidRDefault="00D206E2" w:rsidP="00D206E2">
            <w:pPr>
              <w:pStyle w:val="ListParagraph"/>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lastRenderedPageBreak/>
              <w:t>Cek Halaman Monev</w:t>
            </w:r>
          </w:p>
          <w:p w14:paraId="3E8596FF" w14:textId="77777777" w:rsidR="00D206E2" w:rsidRPr="00D206E2" w:rsidRDefault="00D206E2" w:rsidP="00D206E2">
            <w:pPr>
              <w:pStyle w:val="ListParagraph"/>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Cari Nama Tim PA</w:t>
            </w:r>
          </w:p>
          <w:p w14:paraId="30C3DA78" w14:textId="05D9BC4B" w:rsidR="00D206E2" w:rsidRPr="00D206E2" w:rsidRDefault="00D206E2" w:rsidP="00D206E2">
            <w:pPr>
              <w:pStyle w:val="ListParagraph"/>
              <w:tabs>
                <w:tab w:val="left" w:pos="858"/>
              </w:tabs>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 xml:space="preserve">IF </w:t>
            </w:r>
            <w:r>
              <w:rPr>
                <w:rFonts w:asciiTheme="minorHAnsi" w:hAnsiTheme="minorHAnsi"/>
                <w:iCs/>
                <w:sz w:val="24"/>
                <w:szCs w:val="24"/>
                <w:lang w:val="id-ID"/>
              </w:rPr>
              <w:tab/>
            </w:r>
            <w:r w:rsidRPr="00D206E2">
              <w:rPr>
                <w:rFonts w:asciiTheme="minorHAnsi" w:hAnsiTheme="minorHAnsi"/>
                <w:iCs/>
                <w:sz w:val="24"/>
                <w:szCs w:val="24"/>
                <w:lang w:val="id-ID"/>
              </w:rPr>
              <w:t xml:space="preserve">((Jumlah Bimbingan &lt;= </w:t>
            </w:r>
            <w:r>
              <w:rPr>
                <w:rFonts w:asciiTheme="minorHAnsi" w:hAnsiTheme="minorHAnsi"/>
                <w:iCs/>
                <w:sz w:val="24"/>
                <w:szCs w:val="24"/>
                <w:lang w:val="id-ID"/>
              </w:rPr>
              <w:t>9</w:t>
            </w:r>
            <w:r w:rsidRPr="00D206E2">
              <w:rPr>
                <w:rFonts w:asciiTheme="minorHAnsi" w:hAnsiTheme="minorHAnsi"/>
                <w:iCs/>
                <w:sz w:val="24"/>
                <w:szCs w:val="24"/>
                <w:lang w:val="id-ID"/>
              </w:rPr>
              <w:t>) &amp;&amp; (EPRT &gt;= 450))</w:t>
            </w:r>
          </w:p>
          <w:p w14:paraId="64A0FB84" w14:textId="77777777" w:rsidR="00D206E2" w:rsidRPr="00D206E2" w:rsidRDefault="00D206E2" w:rsidP="00D206E2">
            <w:pPr>
              <w:pStyle w:val="ListParagraph"/>
              <w:tabs>
                <w:tab w:val="left" w:pos="858"/>
              </w:tabs>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 xml:space="preserve">THEN </w:t>
            </w:r>
            <w:r>
              <w:rPr>
                <w:rFonts w:asciiTheme="minorHAnsi" w:hAnsiTheme="minorHAnsi"/>
                <w:iCs/>
                <w:sz w:val="24"/>
                <w:szCs w:val="24"/>
                <w:lang w:val="id-ID"/>
              </w:rPr>
              <w:tab/>
            </w:r>
            <w:r w:rsidRPr="00D206E2">
              <w:rPr>
                <w:rFonts w:asciiTheme="minorHAnsi" w:hAnsiTheme="minorHAnsi"/>
                <w:iCs/>
                <w:sz w:val="24"/>
                <w:szCs w:val="24"/>
                <w:lang w:val="id-ID"/>
              </w:rPr>
              <w:t>Monev Pra PA 1</w:t>
            </w:r>
          </w:p>
          <w:p w14:paraId="0EDDF390" w14:textId="77777777" w:rsidR="00D206E2" w:rsidRPr="00D206E2" w:rsidRDefault="00D206E2" w:rsidP="00D206E2">
            <w:pPr>
              <w:pStyle w:val="ListParagraph"/>
              <w:tabs>
                <w:tab w:val="left" w:pos="858"/>
              </w:tabs>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 xml:space="preserve">ELSE </w:t>
            </w:r>
            <w:r>
              <w:rPr>
                <w:rFonts w:asciiTheme="minorHAnsi" w:hAnsiTheme="minorHAnsi"/>
                <w:iCs/>
                <w:sz w:val="24"/>
                <w:szCs w:val="24"/>
                <w:lang w:val="id-ID"/>
              </w:rPr>
              <w:tab/>
            </w:r>
            <w:r w:rsidRPr="00D206E2">
              <w:rPr>
                <w:rFonts w:asciiTheme="minorHAnsi" w:hAnsiTheme="minorHAnsi"/>
                <w:iCs/>
                <w:sz w:val="24"/>
                <w:szCs w:val="24"/>
                <w:lang w:val="id-ID"/>
              </w:rPr>
              <w:t>Pengurangan Nilai</w:t>
            </w:r>
          </w:p>
          <w:p w14:paraId="73D59168" w14:textId="77777777" w:rsidR="00D206E2" w:rsidRPr="00D206E2" w:rsidRDefault="00D206E2" w:rsidP="00D206E2">
            <w:pPr>
              <w:pStyle w:val="ListParagraph"/>
              <w:tabs>
                <w:tab w:val="left" w:pos="858"/>
              </w:tabs>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 xml:space="preserve">     </w:t>
            </w:r>
            <w:r>
              <w:rPr>
                <w:rFonts w:asciiTheme="minorHAnsi" w:hAnsiTheme="minorHAnsi"/>
                <w:iCs/>
                <w:sz w:val="24"/>
                <w:szCs w:val="24"/>
                <w:lang w:val="id-ID"/>
              </w:rPr>
              <w:tab/>
            </w:r>
            <w:r w:rsidRPr="00D206E2">
              <w:rPr>
                <w:rFonts w:asciiTheme="minorHAnsi" w:hAnsiTheme="minorHAnsi"/>
                <w:iCs/>
                <w:sz w:val="24"/>
                <w:szCs w:val="24"/>
                <w:lang w:val="id-ID"/>
              </w:rPr>
              <w:t>Monev Pra PA 1 Mundur</w:t>
            </w:r>
          </w:p>
          <w:p w14:paraId="04AED21E" w14:textId="63384887" w:rsidR="00D206E2" w:rsidRDefault="00D206E2" w:rsidP="00D206E2">
            <w:pPr>
              <w:pStyle w:val="ListParagraph"/>
              <w:spacing w:line="360" w:lineRule="auto"/>
              <w:ind w:left="0"/>
              <w:jc w:val="both"/>
              <w:rPr>
                <w:rFonts w:asciiTheme="minorHAnsi" w:hAnsiTheme="minorHAnsi"/>
                <w:iCs/>
                <w:sz w:val="24"/>
                <w:szCs w:val="24"/>
                <w:lang w:val="id-ID"/>
              </w:rPr>
            </w:pPr>
            <w:r w:rsidRPr="00D206E2">
              <w:rPr>
                <w:rFonts w:asciiTheme="minorHAnsi" w:hAnsiTheme="minorHAnsi"/>
                <w:iCs/>
                <w:sz w:val="24"/>
                <w:szCs w:val="24"/>
                <w:lang w:val="id-ID"/>
              </w:rPr>
              <w:t>END IF</w:t>
            </w:r>
          </w:p>
        </w:tc>
      </w:tr>
    </w:tbl>
    <w:p w14:paraId="69265416" w14:textId="77777777" w:rsidR="00D206E2" w:rsidRDefault="00D206E2" w:rsidP="00D206E2">
      <w:pPr>
        <w:pStyle w:val="ListParagraph"/>
        <w:spacing w:line="360" w:lineRule="auto"/>
        <w:ind w:left="1440"/>
        <w:jc w:val="both"/>
        <w:rPr>
          <w:rFonts w:asciiTheme="minorHAnsi" w:hAnsiTheme="minorHAnsi"/>
          <w:iCs/>
          <w:sz w:val="24"/>
          <w:szCs w:val="24"/>
          <w:lang w:val="id-ID"/>
        </w:rPr>
      </w:pPr>
    </w:p>
    <w:p w14:paraId="73C51229" w14:textId="2668D621" w:rsidR="00D206E2" w:rsidRDefault="00D206E2" w:rsidP="00D206E2">
      <w:pPr>
        <w:pStyle w:val="ListParagraph"/>
        <w:numPr>
          <w:ilvl w:val="0"/>
          <w:numId w:val="41"/>
        </w:numPr>
        <w:spacing w:line="360" w:lineRule="auto"/>
        <w:jc w:val="both"/>
        <w:rPr>
          <w:rFonts w:asciiTheme="minorHAnsi" w:hAnsiTheme="minorHAnsi"/>
          <w:iCs/>
          <w:sz w:val="24"/>
          <w:szCs w:val="24"/>
          <w:lang w:val="id-ID"/>
        </w:rPr>
      </w:pPr>
      <w:r w:rsidRPr="00D206E2">
        <w:rPr>
          <w:rFonts w:asciiTheme="minorHAnsi" w:hAnsiTheme="minorHAnsi"/>
          <w:iCs/>
          <w:sz w:val="24"/>
          <w:szCs w:val="24"/>
          <w:lang w:val="id-ID"/>
        </w:rPr>
        <w:t xml:space="preserve">Algoritma Monev PA </w:t>
      </w:r>
      <w:r>
        <w:rPr>
          <w:rFonts w:asciiTheme="minorHAnsi" w:hAnsiTheme="minorHAnsi"/>
          <w:iCs/>
          <w:sz w:val="24"/>
          <w:szCs w:val="24"/>
          <w:lang w:val="id-ID"/>
        </w:rPr>
        <w:t>2</w:t>
      </w:r>
    </w:p>
    <w:p w14:paraId="1EEB6EC8" w14:textId="014345BA" w:rsidR="00D206E2" w:rsidRDefault="00D206E2" w:rsidP="00D206E2">
      <w:pPr>
        <w:pStyle w:val="ListParagraph"/>
        <w:spacing w:line="360" w:lineRule="auto"/>
        <w:ind w:left="1440"/>
        <w:jc w:val="both"/>
        <w:rPr>
          <w:rFonts w:asciiTheme="minorHAnsi" w:hAnsiTheme="minorHAnsi"/>
          <w:iCs/>
          <w:sz w:val="24"/>
          <w:szCs w:val="24"/>
          <w:lang w:val="id-ID"/>
        </w:rPr>
      </w:pPr>
      <w:r>
        <w:rPr>
          <w:rFonts w:asciiTheme="minorHAnsi" w:hAnsiTheme="minorHAnsi"/>
          <w:iCs/>
          <w:sz w:val="24"/>
          <w:szCs w:val="24"/>
          <w:lang w:val="id-ID"/>
        </w:rPr>
        <w:t>Algoritma yang akan di gunakan sebagai berikut :</w:t>
      </w:r>
    </w:p>
    <w:tbl>
      <w:tblPr>
        <w:tblStyle w:val="TableGrid"/>
        <w:tblW w:w="0" w:type="auto"/>
        <w:tblInd w:w="1440" w:type="dxa"/>
        <w:tblLook w:val="04A0" w:firstRow="1" w:lastRow="0" w:firstColumn="1" w:lastColumn="0" w:noHBand="0" w:noVBand="1"/>
      </w:tblPr>
      <w:tblGrid>
        <w:gridCol w:w="6773"/>
      </w:tblGrid>
      <w:tr w:rsidR="00D206E2" w14:paraId="550A4837" w14:textId="77777777" w:rsidTr="00D206E2">
        <w:tc>
          <w:tcPr>
            <w:tcW w:w="8213" w:type="dxa"/>
          </w:tcPr>
          <w:p w14:paraId="068143A5" w14:textId="77777777" w:rsidR="00D206E2" w:rsidRPr="00D206E2" w:rsidRDefault="00D206E2" w:rsidP="00D206E2">
            <w:pPr>
              <w:pStyle w:val="ListParagraph"/>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Cek Halaman Monev</w:t>
            </w:r>
          </w:p>
          <w:p w14:paraId="280CC65E" w14:textId="77777777" w:rsidR="00D206E2" w:rsidRPr="00D206E2" w:rsidRDefault="00D206E2" w:rsidP="00D206E2">
            <w:pPr>
              <w:pStyle w:val="ListParagraph"/>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Cari Nama Tim PA</w:t>
            </w:r>
          </w:p>
          <w:p w14:paraId="1F2223E1" w14:textId="12F71CDF" w:rsidR="00D206E2" w:rsidRPr="00D206E2" w:rsidRDefault="00D206E2" w:rsidP="00D206E2">
            <w:pPr>
              <w:pStyle w:val="ListParagraph"/>
              <w:tabs>
                <w:tab w:val="left" w:pos="858"/>
              </w:tabs>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 xml:space="preserve">IF </w:t>
            </w:r>
            <w:r>
              <w:rPr>
                <w:rFonts w:asciiTheme="minorHAnsi" w:hAnsiTheme="minorHAnsi"/>
                <w:iCs/>
                <w:sz w:val="24"/>
                <w:szCs w:val="24"/>
                <w:lang w:val="id-ID"/>
              </w:rPr>
              <w:tab/>
            </w:r>
            <w:r w:rsidRPr="00D206E2">
              <w:rPr>
                <w:rFonts w:asciiTheme="minorHAnsi" w:hAnsiTheme="minorHAnsi"/>
                <w:iCs/>
                <w:sz w:val="24"/>
                <w:szCs w:val="24"/>
                <w:lang w:val="id-ID"/>
              </w:rPr>
              <w:t xml:space="preserve">((Jumlah Bimbingan &lt;= </w:t>
            </w:r>
            <w:r>
              <w:rPr>
                <w:rFonts w:asciiTheme="minorHAnsi" w:hAnsiTheme="minorHAnsi"/>
                <w:iCs/>
                <w:sz w:val="24"/>
                <w:szCs w:val="24"/>
                <w:lang w:val="id-ID"/>
              </w:rPr>
              <w:t>12</w:t>
            </w:r>
            <w:r w:rsidRPr="00D206E2">
              <w:rPr>
                <w:rFonts w:asciiTheme="minorHAnsi" w:hAnsiTheme="minorHAnsi"/>
                <w:iCs/>
                <w:sz w:val="24"/>
                <w:szCs w:val="24"/>
                <w:lang w:val="id-ID"/>
              </w:rPr>
              <w:t>) &amp;&amp; (EPRT &gt;= 450))</w:t>
            </w:r>
          </w:p>
          <w:p w14:paraId="55D1CEF6" w14:textId="77777777" w:rsidR="00D206E2" w:rsidRPr="00D206E2" w:rsidRDefault="00D206E2" w:rsidP="00D206E2">
            <w:pPr>
              <w:pStyle w:val="ListParagraph"/>
              <w:tabs>
                <w:tab w:val="left" w:pos="858"/>
              </w:tabs>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 xml:space="preserve">THEN </w:t>
            </w:r>
            <w:r>
              <w:rPr>
                <w:rFonts w:asciiTheme="minorHAnsi" w:hAnsiTheme="minorHAnsi"/>
                <w:iCs/>
                <w:sz w:val="24"/>
                <w:szCs w:val="24"/>
                <w:lang w:val="id-ID"/>
              </w:rPr>
              <w:tab/>
            </w:r>
            <w:r w:rsidRPr="00D206E2">
              <w:rPr>
                <w:rFonts w:asciiTheme="minorHAnsi" w:hAnsiTheme="minorHAnsi"/>
                <w:iCs/>
                <w:sz w:val="24"/>
                <w:szCs w:val="24"/>
                <w:lang w:val="id-ID"/>
              </w:rPr>
              <w:t>Monev Pra PA 1</w:t>
            </w:r>
          </w:p>
          <w:p w14:paraId="6CFD96A5" w14:textId="77777777" w:rsidR="00D206E2" w:rsidRPr="00D206E2" w:rsidRDefault="00D206E2" w:rsidP="00D206E2">
            <w:pPr>
              <w:pStyle w:val="ListParagraph"/>
              <w:tabs>
                <w:tab w:val="left" w:pos="858"/>
              </w:tabs>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 xml:space="preserve">ELSE </w:t>
            </w:r>
            <w:r>
              <w:rPr>
                <w:rFonts w:asciiTheme="minorHAnsi" w:hAnsiTheme="minorHAnsi"/>
                <w:iCs/>
                <w:sz w:val="24"/>
                <w:szCs w:val="24"/>
                <w:lang w:val="id-ID"/>
              </w:rPr>
              <w:tab/>
            </w:r>
            <w:r w:rsidRPr="00D206E2">
              <w:rPr>
                <w:rFonts w:asciiTheme="minorHAnsi" w:hAnsiTheme="minorHAnsi"/>
                <w:iCs/>
                <w:sz w:val="24"/>
                <w:szCs w:val="24"/>
                <w:lang w:val="id-ID"/>
              </w:rPr>
              <w:t>Pengurangan Nilai</w:t>
            </w:r>
          </w:p>
          <w:p w14:paraId="57892BA1" w14:textId="77777777" w:rsidR="00D206E2" w:rsidRPr="00D206E2" w:rsidRDefault="00D206E2" w:rsidP="00D206E2">
            <w:pPr>
              <w:pStyle w:val="ListParagraph"/>
              <w:tabs>
                <w:tab w:val="left" w:pos="858"/>
              </w:tabs>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 xml:space="preserve">     </w:t>
            </w:r>
            <w:r>
              <w:rPr>
                <w:rFonts w:asciiTheme="minorHAnsi" w:hAnsiTheme="minorHAnsi"/>
                <w:iCs/>
                <w:sz w:val="24"/>
                <w:szCs w:val="24"/>
                <w:lang w:val="id-ID"/>
              </w:rPr>
              <w:tab/>
            </w:r>
            <w:r w:rsidRPr="00D206E2">
              <w:rPr>
                <w:rFonts w:asciiTheme="minorHAnsi" w:hAnsiTheme="minorHAnsi"/>
                <w:iCs/>
                <w:sz w:val="24"/>
                <w:szCs w:val="24"/>
                <w:lang w:val="id-ID"/>
              </w:rPr>
              <w:t>Monev Pra PA 1 Mundur</w:t>
            </w:r>
          </w:p>
          <w:p w14:paraId="646A173C" w14:textId="445BAAB6" w:rsidR="00D206E2" w:rsidRDefault="00D206E2" w:rsidP="00D206E2">
            <w:pPr>
              <w:pStyle w:val="ListParagraph"/>
              <w:spacing w:line="360" w:lineRule="auto"/>
              <w:ind w:left="0"/>
              <w:jc w:val="both"/>
              <w:rPr>
                <w:rFonts w:asciiTheme="minorHAnsi" w:hAnsiTheme="minorHAnsi"/>
                <w:iCs/>
                <w:sz w:val="24"/>
                <w:szCs w:val="24"/>
                <w:lang w:val="id-ID"/>
              </w:rPr>
            </w:pPr>
            <w:r w:rsidRPr="00D206E2">
              <w:rPr>
                <w:rFonts w:asciiTheme="minorHAnsi" w:hAnsiTheme="minorHAnsi"/>
                <w:iCs/>
                <w:sz w:val="24"/>
                <w:szCs w:val="24"/>
                <w:lang w:val="id-ID"/>
              </w:rPr>
              <w:t>END IF</w:t>
            </w:r>
          </w:p>
        </w:tc>
      </w:tr>
    </w:tbl>
    <w:p w14:paraId="0CD6AC84" w14:textId="77777777" w:rsidR="00D206E2" w:rsidRDefault="00D206E2" w:rsidP="00D206E2">
      <w:pPr>
        <w:pStyle w:val="ListParagraph"/>
        <w:spacing w:line="360" w:lineRule="auto"/>
        <w:ind w:left="1440"/>
        <w:jc w:val="both"/>
        <w:rPr>
          <w:rFonts w:asciiTheme="minorHAnsi" w:hAnsiTheme="minorHAnsi"/>
          <w:iCs/>
          <w:sz w:val="24"/>
          <w:szCs w:val="24"/>
          <w:lang w:val="id-ID"/>
        </w:rPr>
      </w:pPr>
    </w:p>
    <w:p w14:paraId="110010AB" w14:textId="7965F5CB" w:rsidR="00D206E2" w:rsidRDefault="00D206E2" w:rsidP="00D206E2">
      <w:pPr>
        <w:pStyle w:val="ListParagraph"/>
        <w:numPr>
          <w:ilvl w:val="0"/>
          <w:numId w:val="41"/>
        </w:numPr>
        <w:spacing w:line="360" w:lineRule="auto"/>
        <w:jc w:val="both"/>
        <w:rPr>
          <w:rFonts w:asciiTheme="minorHAnsi" w:hAnsiTheme="minorHAnsi"/>
          <w:iCs/>
          <w:sz w:val="24"/>
          <w:szCs w:val="24"/>
          <w:lang w:val="id-ID"/>
        </w:rPr>
      </w:pPr>
      <w:r w:rsidRPr="00D206E2">
        <w:rPr>
          <w:rFonts w:asciiTheme="minorHAnsi" w:hAnsiTheme="minorHAnsi"/>
          <w:iCs/>
          <w:sz w:val="24"/>
          <w:szCs w:val="24"/>
          <w:lang w:val="id-ID"/>
        </w:rPr>
        <w:t xml:space="preserve">Algoritma Monev PA </w:t>
      </w:r>
      <w:r>
        <w:rPr>
          <w:rFonts w:asciiTheme="minorHAnsi" w:hAnsiTheme="minorHAnsi"/>
          <w:iCs/>
          <w:sz w:val="24"/>
          <w:szCs w:val="24"/>
          <w:lang w:val="id-ID"/>
        </w:rPr>
        <w:t>3</w:t>
      </w:r>
    </w:p>
    <w:p w14:paraId="5793738A" w14:textId="0BB0DF30" w:rsidR="00D206E2" w:rsidRDefault="00D206E2" w:rsidP="00D206E2">
      <w:pPr>
        <w:pStyle w:val="ListParagraph"/>
        <w:spacing w:line="360" w:lineRule="auto"/>
        <w:ind w:left="1440"/>
        <w:jc w:val="both"/>
        <w:rPr>
          <w:rFonts w:asciiTheme="minorHAnsi" w:hAnsiTheme="minorHAnsi"/>
          <w:iCs/>
          <w:sz w:val="24"/>
          <w:szCs w:val="24"/>
          <w:lang w:val="id-ID"/>
        </w:rPr>
      </w:pPr>
      <w:r>
        <w:rPr>
          <w:rFonts w:asciiTheme="minorHAnsi" w:hAnsiTheme="minorHAnsi"/>
          <w:iCs/>
          <w:sz w:val="24"/>
          <w:szCs w:val="24"/>
          <w:lang w:val="id-ID"/>
        </w:rPr>
        <w:t>Algoritma yang akan di gunakan sebagai berikut :</w:t>
      </w:r>
    </w:p>
    <w:tbl>
      <w:tblPr>
        <w:tblStyle w:val="TableGrid"/>
        <w:tblW w:w="0" w:type="auto"/>
        <w:tblInd w:w="1440" w:type="dxa"/>
        <w:tblLook w:val="04A0" w:firstRow="1" w:lastRow="0" w:firstColumn="1" w:lastColumn="0" w:noHBand="0" w:noVBand="1"/>
      </w:tblPr>
      <w:tblGrid>
        <w:gridCol w:w="6773"/>
      </w:tblGrid>
      <w:tr w:rsidR="00D206E2" w14:paraId="3C4F8B98" w14:textId="77777777" w:rsidTr="00D206E2">
        <w:tc>
          <w:tcPr>
            <w:tcW w:w="8213" w:type="dxa"/>
          </w:tcPr>
          <w:p w14:paraId="52AB1232" w14:textId="77777777" w:rsidR="00D206E2" w:rsidRPr="00D206E2" w:rsidRDefault="00D206E2" w:rsidP="00D206E2">
            <w:pPr>
              <w:pStyle w:val="ListParagraph"/>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Cek Halaman Monev</w:t>
            </w:r>
          </w:p>
          <w:p w14:paraId="07E5E90D" w14:textId="77777777" w:rsidR="00D206E2" w:rsidRPr="00D206E2" w:rsidRDefault="00D206E2" w:rsidP="00D206E2">
            <w:pPr>
              <w:pStyle w:val="ListParagraph"/>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Cari Nama Tim PA</w:t>
            </w:r>
          </w:p>
          <w:p w14:paraId="7BC7394A" w14:textId="4ADDEDED" w:rsidR="00D206E2" w:rsidRPr="00D206E2" w:rsidRDefault="00D206E2" w:rsidP="00D206E2">
            <w:pPr>
              <w:pStyle w:val="ListParagraph"/>
              <w:tabs>
                <w:tab w:val="left" w:pos="858"/>
              </w:tabs>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 xml:space="preserve">IF </w:t>
            </w:r>
            <w:r>
              <w:rPr>
                <w:rFonts w:asciiTheme="minorHAnsi" w:hAnsiTheme="minorHAnsi"/>
                <w:iCs/>
                <w:sz w:val="24"/>
                <w:szCs w:val="24"/>
                <w:lang w:val="id-ID"/>
              </w:rPr>
              <w:tab/>
            </w:r>
            <w:r w:rsidRPr="00D206E2">
              <w:rPr>
                <w:rFonts w:asciiTheme="minorHAnsi" w:hAnsiTheme="minorHAnsi"/>
                <w:iCs/>
                <w:sz w:val="24"/>
                <w:szCs w:val="24"/>
                <w:lang w:val="id-ID"/>
              </w:rPr>
              <w:t xml:space="preserve">((Jumlah Bimbingan &lt;= </w:t>
            </w:r>
            <w:r>
              <w:rPr>
                <w:rFonts w:asciiTheme="minorHAnsi" w:hAnsiTheme="minorHAnsi"/>
                <w:iCs/>
                <w:sz w:val="24"/>
                <w:szCs w:val="24"/>
                <w:lang w:val="id-ID"/>
              </w:rPr>
              <w:t>14</w:t>
            </w:r>
            <w:r w:rsidRPr="00D206E2">
              <w:rPr>
                <w:rFonts w:asciiTheme="minorHAnsi" w:hAnsiTheme="minorHAnsi"/>
                <w:iCs/>
                <w:sz w:val="24"/>
                <w:szCs w:val="24"/>
                <w:lang w:val="id-ID"/>
              </w:rPr>
              <w:t>) &amp;&amp; (EPRT &gt;= 450))</w:t>
            </w:r>
          </w:p>
          <w:p w14:paraId="1F13E0AF" w14:textId="77777777" w:rsidR="00D206E2" w:rsidRPr="00D206E2" w:rsidRDefault="00D206E2" w:rsidP="00D206E2">
            <w:pPr>
              <w:pStyle w:val="ListParagraph"/>
              <w:tabs>
                <w:tab w:val="left" w:pos="858"/>
              </w:tabs>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 xml:space="preserve">THEN </w:t>
            </w:r>
            <w:r>
              <w:rPr>
                <w:rFonts w:asciiTheme="minorHAnsi" w:hAnsiTheme="minorHAnsi"/>
                <w:iCs/>
                <w:sz w:val="24"/>
                <w:szCs w:val="24"/>
                <w:lang w:val="id-ID"/>
              </w:rPr>
              <w:tab/>
            </w:r>
            <w:r w:rsidRPr="00D206E2">
              <w:rPr>
                <w:rFonts w:asciiTheme="minorHAnsi" w:hAnsiTheme="minorHAnsi"/>
                <w:iCs/>
                <w:sz w:val="24"/>
                <w:szCs w:val="24"/>
                <w:lang w:val="id-ID"/>
              </w:rPr>
              <w:t>Monev Pra PA 1</w:t>
            </w:r>
          </w:p>
          <w:p w14:paraId="589F4D33" w14:textId="77777777" w:rsidR="00D206E2" w:rsidRPr="00D206E2" w:rsidRDefault="00D206E2" w:rsidP="00D206E2">
            <w:pPr>
              <w:pStyle w:val="ListParagraph"/>
              <w:tabs>
                <w:tab w:val="left" w:pos="858"/>
              </w:tabs>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 xml:space="preserve">ELSE </w:t>
            </w:r>
            <w:r>
              <w:rPr>
                <w:rFonts w:asciiTheme="minorHAnsi" w:hAnsiTheme="minorHAnsi"/>
                <w:iCs/>
                <w:sz w:val="24"/>
                <w:szCs w:val="24"/>
                <w:lang w:val="id-ID"/>
              </w:rPr>
              <w:tab/>
            </w:r>
            <w:r w:rsidRPr="00D206E2">
              <w:rPr>
                <w:rFonts w:asciiTheme="minorHAnsi" w:hAnsiTheme="minorHAnsi"/>
                <w:iCs/>
                <w:sz w:val="24"/>
                <w:szCs w:val="24"/>
                <w:lang w:val="id-ID"/>
              </w:rPr>
              <w:t>Pengurangan Nilai</w:t>
            </w:r>
          </w:p>
          <w:p w14:paraId="72617D22" w14:textId="77777777" w:rsidR="00D206E2" w:rsidRPr="00D206E2" w:rsidRDefault="00D206E2" w:rsidP="00D206E2">
            <w:pPr>
              <w:pStyle w:val="ListParagraph"/>
              <w:tabs>
                <w:tab w:val="left" w:pos="858"/>
              </w:tabs>
              <w:spacing w:line="360" w:lineRule="auto"/>
              <w:ind w:left="8"/>
              <w:jc w:val="both"/>
              <w:rPr>
                <w:rFonts w:asciiTheme="minorHAnsi" w:hAnsiTheme="minorHAnsi"/>
                <w:iCs/>
                <w:sz w:val="24"/>
                <w:szCs w:val="24"/>
                <w:lang w:val="id-ID"/>
              </w:rPr>
            </w:pPr>
            <w:r w:rsidRPr="00D206E2">
              <w:rPr>
                <w:rFonts w:asciiTheme="minorHAnsi" w:hAnsiTheme="minorHAnsi"/>
                <w:iCs/>
                <w:sz w:val="24"/>
                <w:szCs w:val="24"/>
                <w:lang w:val="id-ID"/>
              </w:rPr>
              <w:t xml:space="preserve">     </w:t>
            </w:r>
            <w:r>
              <w:rPr>
                <w:rFonts w:asciiTheme="minorHAnsi" w:hAnsiTheme="minorHAnsi"/>
                <w:iCs/>
                <w:sz w:val="24"/>
                <w:szCs w:val="24"/>
                <w:lang w:val="id-ID"/>
              </w:rPr>
              <w:tab/>
            </w:r>
            <w:r w:rsidRPr="00D206E2">
              <w:rPr>
                <w:rFonts w:asciiTheme="minorHAnsi" w:hAnsiTheme="minorHAnsi"/>
                <w:iCs/>
                <w:sz w:val="24"/>
                <w:szCs w:val="24"/>
                <w:lang w:val="id-ID"/>
              </w:rPr>
              <w:t>Monev Pra PA 1 Mundur</w:t>
            </w:r>
          </w:p>
          <w:p w14:paraId="457533C3" w14:textId="210A78DD" w:rsidR="00D206E2" w:rsidRDefault="00D206E2" w:rsidP="00D206E2">
            <w:pPr>
              <w:pStyle w:val="ListParagraph"/>
              <w:spacing w:line="360" w:lineRule="auto"/>
              <w:ind w:left="0"/>
              <w:jc w:val="both"/>
              <w:rPr>
                <w:rFonts w:asciiTheme="minorHAnsi" w:hAnsiTheme="minorHAnsi"/>
                <w:iCs/>
                <w:sz w:val="24"/>
                <w:szCs w:val="24"/>
                <w:lang w:val="id-ID"/>
              </w:rPr>
            </w:pPr>
            <w:r w:rsidRPr="00D206E2">
              <w:rPr>
                <w:rFonts w:asciiTheme="minorHAnsi" w:hAnsiTheme="minorHAnsi"/>
                <w:iCs/>
                <w:sz w:val="24"/>
                <w:szCs w:val="24"/>
                <w:lang w:val="id-ID"/>
              </w:rPr>
              <w:t>END IF</w:t>
            </w:r>
          </w:p>
        </w:tc>
      </w:tr>
      <w:bookmarkEnd w:id="24"/>
    </w:tbl>
    <w:p w14:paraId="1B6EEA77" w14:textId="77777777" w:rsidR="00D206E2" w:rsidRPr="00D206E2" w:rsidRDefault="00D206E2" w:rsidP="00D206E2">
      <w:pPr>
        <w:pStyle w:val="ListParagraph"/>
        <w:spacing w:line="360" w:lineRule="auto"/>
        <w:ind w:left="1440"/>
        <w:jc w:val="both"/>
        <w:rPr>
          <w:rFonts w:asciiTheme="minorHAnsi" w:hAnsiTheme="minorHAnsi"/>
          <w:iCs/>
          <w:sz w:val="24"/>
          <w:szCs w:val="24"/>
          <w:lang w:val="id-ID"/>
        </w:rPr>
      </w:pPr>
    </w:p>
    <w:sectPr w:rsidR="00D206E2" w:rsidRPr="00D206E2" w:rsidSect="004C39BF">
      <w:headerReference w:type="even" r:id="rId9"/>
      <w:headerReference w:type="default" r:id="rId10"/>
      <w:footerReference w:type="even" r:id="rId11"/>
      <w:footerReference w:type="default" r:id="rId12"/>
      <w:pgSz w:w="11909" w:h="16834" w:code="9"/>
      <w:pgMar w:top="1699" w:right="1699" w:bottom="1699" w:left="1987"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A0869" w14:textId="77777777" w:rsidR="00715FD0" w:rsidRDefault="00715FD0">
      <w:r>
        <w:separator/>
      </w:r>
    </w:p>
    <w:p w14:paraId="31918B79" w14:textId="77777777" w:rsidR="00715FD0" w:rsidRDefault="00715FD0"/>
  </w:endnote>
  <w:endnote w:type="continuationSeparator" w:id="0">
    <w:p w14:paraId="1F99F80E" w14:textId="77777777" w:rsidR="00715FD0" w:rsidRDefault="00715FD0">
      <w:r>
        <w:continuationSeparator/>
      </w:r>
    </w:p>
    <w:p w14:paraId="70CDF604" w14:textId="77777777" w:rsidR="00715FD0" w:rsidRDefault="00715F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21C99" w14:textId="77777777" w:rsidR="008835E3" w:rsidRDefault="008835E3" w:rsidP="00CE76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DFECD3" w14:textId="77777777" w:rsidR="008835E3" w:rsidRDefault="008835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10270" w14:textId="77777777" w:rsidR="008835E3" w:rsidRDefault="008835E3" w:rsidP="00CE76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42878AAF" w14:textId="77777777" w:rsidR="008835E3" w:rsidRPr="00D370F2" w:rsidRDefault="008835E3" w:rsidP="00A24DCB">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0D168" w14:textId="77777777" w:rsidR="00715FD0" w:rsidRDefault="00715FD0">
      <w:r>
        <w:separator/>
      </w:r>
    </w:p>
    <w:p w14:paraId="2E2E2600" w14:textId="77777777" w:rsidR="00715FD0" w:rsidRDefault="00715FD0"/>
  </w:footnote>
  <w:footnote w:type="continuationSeparator" w:id="0">
    <w:p w14:paraId="01BA1E6D" w14:textId="77777777" w:rsidR="00715FD0" w:rsidRDefault="00715FD0">
      <w:r>
        <w:continuationSeparator/>
      </w:r>
    </w:p>
    <w:p w14:paraId="5C2DDEE3" w14:textId="77777777" w:rsidR="00715FD0" w:rsidRDefault="00715F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405D5" w14:textId="77777777" w:rsidR="008835E3" w:rsidRDefault="008835E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2808C7B" w14:textId="77777777" w:rsidR="008835E3" w:rsidRDefault="008835E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8110E" w14:textId="77777777" w:rsidR="008835E3" w:rsidRDefault="008835E3" w:rsidP="00D370F2">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1355A"/>
    <w:multiLevelType w:val="hybridMultilevel"/>
    <w:tmpl w:val="046E44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E3F3296"/>
    <w:multiLevelType w:val="multilevel"/>
    <w:tmpl w:val="5C243EB2"/>
    <w:lvl w:ilvl="0">
      <w:start w:val="1"/>
      <w:numFmt w:val="bullet"/>
      <w:lvlText w:val=""/>
      <w:lvlJc w:val="left"/>
      <w:pPr>
        <w:ind w:left="375" w:hanging="375"/>
      </w:pPr>
      <w:rPr>
        <w:rFonts w:ascii="Symbol" w:hAnsi="Symbol" w:hint="default"/>
      </w:rPr>
    </w:lvl>
    <w:lvl w:ilvl="1">
      <w:start w:val="1"/>
      <w:numFmt w:val="bullet"/>
      <w:lvlText w:val=""/>
      <w:lvlJc w:val="left"/>
      <w:pPr>
        <w:ind w:left="375" w:hanging="375"/>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0B52CE"/>
    <w:multiLevelType w:val="hybridMultilevel"/>
    <w:tmpl w:val="4A1CA08C"/>
    <w:lvl w:ilvl="0" w:tplc="C6843CC4">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7C4EFF"/>
    <w:multiLevelType w:val="hybridMultilevel"/>
    <w:tmpl w:val="C45EBBF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15550A1B"/>
    <w:multiLevelType w:val="multilevel"/>
    <w:tmpl w:val="5C243EB2"/>
    <w:lvl w:ilvl="0">
      <w:start w:val="1"/>
      <w:numFmt w:val="bullet"/>
      <w:lvlText w:val=""/>
      <w:lvlJc w:val="left"/>
      <w:pPr>
        <w:ind w:left="375" w:hanging="375"/>
      </w:pPr>
      <w:rPr>
        <w:rFonts w:ascii="Symbol" w:hAnsi="Symbol" w:hint="default"/>
      </w:rPr>
    </w:lvl>
    <w:lvl w:ilvl="1">
      <w:start w:val="1"/>
      <w:numFmt w:val="bullet"/>
      <w:lvlText w:val=""/>
      <w:lvlJc w:val="left"/>
      <w:pPr>
        <w:ind w:left="375" w:hanging="375"/>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7E44559"/>
    <w:multiLevelType w:val="hybridMultilevel"/>
    <w:tmpl w:val="E268645A"/>
    <w:lvl w:ilvl="0" w:tplc="BDDE85A8">
      <w:start w:val="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06FDC"/>
    <w:multiLevelType w:val="hybridMultilevel"/>
    <w:tmpl w:val="4D5667A0"/>
    <w:lvl w:ilvl="0" w:tplc="941C5CE0">
      <w:start w:val="1"/>
      <w:numFmt w:val="decimal"/>
      <w:lvlText w:val="[%1]"/>
      <w:lvlJc w:val="right"/>
      <w:pPr>
        <w:tabs>
          <w:tab w:val="num" w:pos="288"/>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BCA3E75"/>
    <w:multiLevelType w:val="hybridMultilevel"/>
    <w:tmpl w:val="EF74C5F6"/>
    <w:lvl w:ilvl="0" w:tplc="1AA0BBB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214171DB"/>
    <w:multiLevelType w:val="multilevel"/>
    <w:tmpl w:val="5C243EB2"/>
    <w:lvl w:ilvl="0">
      <w:start w:val="1"/>
      <w:numFmt w:val="bullet"/>
      <w:lvlText w:val=""/>
      <w:lvlJc w:val="left"/>
      <w:pPr>
        <w:ind w:left="375" w:hanging="375"/>
      </w:pPr>
      <w:rPr>
        <w:rFonts w:ascii="Symbol" w:hAnsi="Symbol" w:hint="default"/>
      </w:rPr>
    </w:lvl>
    <w:lvl w:ilvl="1">
      <w:start w:val="1"/>
      <w:numFmt w:val="bullet"/>
      <w:lvlText w:val=""/>
      <w:lvlJc w:val="left"/>
      <w:pPr>
        <w:ind w:left="375" w:hanging="375"/>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3F05900"/>
    <w:multiLevelType w:val="multilevel"/>
    <w:tmpl w:val="5C243EB2"/>
    <w:lvl w:ilvl="0">
      <w:start w:val="1"/>
      <w:numFmt w:val="bullet"/>
      <w:lvlText w:val=""/>
      <w:lvlJc w:val="left"/>
      <w:pPr>
        <w:ind w:left="375" w:hanging="375"/>
      </w:pPr>
      <w:rPr>
        <w:rFonts w:ascii="Symbol" w:hAnsi="Symbol" w:hint="default"/>
      </w:rPr>
    </w:lvl>
    <w:lvl w:ilvl="1">
      <w:start w:val="1"/>
      <w:numFmt w:val="bullet"/>
      <w:lvlText w:val=""/>
      <w:lvlJc w:val="left"/>
      <w:pPr>
        <w:ind w:left="375" w:hanging="375"/>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73013F0"/>
    <w:multiLevelType w:val="multilevel"/>
    <w:tmpl w:val="CBAE7664"/>
    <w:lvl w:ilvl="0">
      <w:start w:val="2"/>
      <w:numFmt w:val="decimal"/>
      <w:lvlText w:val="%1."/>
      <w:lvlJc w:val="left"/>
      <w:pPr>
        <w:tabs>
          <w:tab w:val="num" w:pos="576"/>
        </w:tabs>
        <w:ind w:left="648" w:hanging="648"/>
      </w:pPr>
      <w:rPr>
        <w:rFonts w:hint="default"/>
      </w:rPr>
    </w:lvl>
    <w:lvl w:ilvl="1">
      <w:start w:val="1"/>
      <w:numFmt w:val="decimal"/>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9F67A01"/>
    <w:multiLevelType w:val="hybridMultilevel"/>
    <w:tmpl w:val="84AC5D5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2A51296A"/>
    <w:multiLevelType w:val="hybridMultilevel"/>
    <w:tmpl w:val="4A1CA08C"/>
    <w:lvl w:ilvl="0" w:tplc="C6843CC4">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4B7359"/>
    <w:multiLevelType w:val="hybridMultilevel"/>
    <w:tmpl w:val="6D7A481E"/>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DF69B3"/>
    <w:multiLevelType w:val="multilevel"/>
    <w:tmpl w:val="1D2CAB8E"/>
    <w:lvl w:ilvl="0">
      <w:start w:val="3"/>
      <w:numFmt w:val="decimal"/>
      <w:pStyle w:val="Heading1"/>
      <w:lvlText w:val="%1."/>
      <w:lvlJc w:val="center"/>
      <w:pPr>
        <w:tabs>
          <w:tab w:val="num" w:pos="360"/>
        </w:tabs>
        <w:ind w:left="360" w:hanging="72"/>
      </w:pPr>
      <w:rPr>
        <w:rFonts w:hint="default"/>
      </w:rPr>
    </w:lvl>
    <w:lvl w:ilvl="1">
      <w:start w:val="1"/>
      <w:numFmt w:val="decimal"/>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5413CBF"/>
    <w:multiLevelType w:val="multilevel"/>
    <w:tmpl w:val="472E3E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6"/>
        </w:tabs>
        <w:ind w:left="396" w:hanging="39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A685B38"/>
    <w:multiLevelType w:val="hybridMultilevel"/>
    <w:tmpl w:val="C56A0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474054"/>
    <w:multiLevelType w:val="hybridMultilevel"/>
    <w:tmpl w:val="4A1CA08C"/>
    <w:lvl w:ilvl="0" w:tplc="EB002510">
      <w:start w:val="1"/>
      <w:numFmt w:val="lowerLetter"/>
      <w:lvlText w:val="%1."/>
      <w:lvlJc w:val="left"/>
      <w:pPr>
        <w:ind w:left="1080" w:hanging="360"/>
      </w:pPr>
      <w:rPr>
        <w:rFonts w:ascii="Times New Roman" w:eastAsia="Times New Roman" w:hAnsi="Times New Roman" w:cs="Times New Roman"/>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3E7136FE"/>
    <w:multiLevelType w:val="multilevel"/>
    <w:tmpl w:val="DF4629F8"/>
    <w:lvl w:ilvl="0">
      <w:start w:val="1"/>
      <w:numFmt w:val="bullet"/>
      <w:lvlText w:val=""/>
      <w:lvlJc w:val="left"/>
      <w:pPr>
        <w:ind w:left="375" w:hanging="375"/>
      </w:pPr>
      <w:rPr>
        <w:rFonts w:ascii="Symbol" w:hAnsi="Symbol"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F0E3574"/>
    <w:multiLevelType w:val="hybridMultilevel"/>
    <w:tmpl w:val="C56A0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91DD5"/>
    <w:multiLevelType w:val="hybridMultilevel"/>
    <w:tmpl w:val="2284A4BE"/>
    <w:lvl w:ilvl="0" w:tplc="5058AE2C">
      <w:numFmt w:val="bullet"/>
      <w:lvlText w:val="-"/>
      <w:lvlJc w:val="left"/>
      <w:pPr>
        <w:ind w:left="1800" w:hanging="360"/>
      </w:pPr>
      <w:rPr>
        <w:rFonts w:ascii="Times New Roman" w:eastAsia="Times New Roman" w:hAnsi="Times New Roman" w:cs="Times New Roman" w:hint="default"/>
      </w:rPr>
    </w:lvl>
    <w:lvl w:ilvl="1" w:tplc="7AC0BCC8" w:tentative="1">
      <w:start w:val="1"/>
      <w:numFmt w:val="bullet"/>
      <w:lvlText w:val="o"/>
      <w:lvlJc w:val="left"/>
      <w:pPr>
        <w:ind w:left="2520" w:hanging="360"/>
      </w:pPr>
      <w:rPr>
        <w:rFonts w:ascii="Courier New" w:hAnsi="Courier New" w:cs="Courier New" w:hint="default"/>
      </w:rPr>
    </w:lvl>
    <w:lvl w:ilvl="2" w:tplc="C584E72A" w:tentative="1">
      <w:start w:val="1"/>
      <w:numFmt w:val="bullet"/>
      <w:lvlText w:val=""/>
      <w:lvlJc w:val="left"/>
      <w:pPr>
        <w:ind w:left="3240" w:hanging="360"/>
      </w:pPr>
      <w:rPr>
        <w:rFonts w:ascii="Wingdings" w:hAnsi="Wingdings" w:hint="default"/>
      </w:rPr>
    </w:lvl>
    <w:lvl w:ilvl="3" w:tplc="D2824180" w:tentative="1">
      <w:start w:val="1"/>
      <w:numFmt w:val="bullet"/>
      <w:lvlText w:val=""/>
      <w:lvlJc w:val="left"/>
      <w:pPr>
        <w:ind w:left="3960" w:hanging="360"/>
      </w:pPr>
      <w:rPr>
        <w:rFonts w:ascii="Symbol" w:hAnsi="Symbol" w:hint="default"/>
      </w:rPr>
    </w:lvl>
    <w:lvl w:ilvl="4" w:tplc="5980F2CA" w:tentative="1">
      <w:start w:val="1"/>
      <w:numFmt w:val="bullet"/>
      <w:lvlText w:val="o"/>
      <w:lvlJc w:val="left"/>
      <w:pPr>
        <w:ind w:left="4680" w:hanging="360"/>
      </w:pPr>
      <w:rPr>
        <w:rFonts w:ascii="Courier New" w:hAnsi="Courier New" w:cs="Courier New" w:hint="default"/>
      </w:rPr>
    </w:lvl>
    <w:lvl w:ilvl="5" w:tplc="EDE27A96" w:tentative="1">
      <w:start w:val="1"/>
      <w:numFmt w:val="bullet"/>
      <w:lvlText w:val=""/>
      <w:lvlJc w:val="left"/>
      <w:pPr>
        <w:ind w:left="5400" w:hanging="360"/>
      </w:pPr>
      <w:rPr>
        <w:rFonts w:ascii="Wingdings" w:hAnsi="Wingdings" w:hint="default"/>
      </w:rPr>
    </w:lvl>
    <w:lvl w:ilvl="6" w:tplc="56940104" w:tentative="1">
      <w:start w:val="1"/>
      <w:numFmt w:val="bullet"/>
      <w:lvlText w:val=""/>
      <w:lvlJc w:val="left"/>
      <w:pPr>
        <w:ind w:left="6120" w:hanging="360"/>
      </w:pPr>
      <w:rPr>
        <w:rFonts w:ascii="Symbol" w:hAnsi="Symbol" w:hint="default"/>
      </w:rPr>
    </w:lvl>
    <w:lvl w:ilvl="7" w:tplc="2E4EB390" w:tentative="1">
      <w:start w:val="1"/>
      <w:numFmt w:val="bullet"/>
      <w:lvlText w:val="o"/>
      <w:lvlJc w:val="left"/>
      <w:pPr>
        <w:ind w:left="6840" w:hanging="360"/>
      </w:pPr>
      <w:rPr>
        <w:rFonts w:ascii="Courier New" w:hAnsi="Courier New" w:cs="Courier New" w:hint="default"/>
      </w:rPr>
    </w:lvl>
    <w:lvl w:ilvl="8" w:tplc="2EFAAE3E" w:tentative="1">
      <w:start w:val="1"/>
      <w:numFmt w:val="bullet"/>
      <w:lvlText w:val=""/>
      <w:lvlJc w:val="left"/>
      <w:pPr>
        <w:ind w:left="7560" w:hanging="360"/>
      </w:pPr>
      <w:rPr>
        <w:rFonts w:ascii="Wingdings" w:hAnsi="Wingdings" w:hint="default"/>
      </w:rPr>
    </w:lvl>
  </w:abstractNum>
  <w:abstractNum w:abstractNumId="21" w15:restartNumberingAfterBreak="0">
    <w:nsid w:val="45CF6095"/>
    <w:multiLevelType w:val="hybridMultilevel"/>
    <w:tmpl w:val="9FBEDF82"/>
    <w:lvl w:ilvl="0" w:tplc="C6843CC4">
      <w:numFmt w:val="bullet"/>
      <w:lvlText w:val="-"/>
      <w:lvlJc w:val="left"/>
      <w:pPr>
        <w:ind w:left="720" w:hanging="360"/>
      </w:pPr>
      <w:rPr>
        <w:rFonts w:ascii="Times New Roman" w:eastAsia="Times New Roman"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474F6750"/>
    <w:multiLevelType w:val="hybridMultilevel"/>
    <w:tmpl w:val="1C509C70"/>
    <w:lvl w:ilvl="0" w:tplc="13505D84">
      <w:start w:val="1"/>
      <w:numFmt w:val="lowerLetter"/>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3" w15:restartNumberingAfterBreak="0">
    <w:nsid w:val="4AEE3E0F"/>
    <w:multiLevelType w:val="multilevel"/>
    <w:tmpl w:val="F0F210C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BE42FF8"/>
    <w:multiLevelType w:val="hybridMultilevel"/>
    <w:tmpl w:val="BD46A172"/>
    <w:lvl w:ilvl="0" w:tplc="5A840D1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4CAB0CB9"/>
    <w:multiLevelType w:val="hybridMultilevel"/>
    <w:tmpl w:val="7B946FA2"/>
    <w:lvl w:ilvl="0" w:tplc="03FC3E98">
      <w:start w:val="1"/>
      <w:numFmt w:val="bullet"/>
      <w:lvlText w:val="•"/>
      <w:lvlJc w:val="left"/>
      <w:pPr>
        <w:tabs>
          <w:tab w:val="num" w:pos="720"/>
        </w:tabs>
        <w:ind w:left="720" w:hanging="360"/>
      </w:pPr>
      <w:rPr>
        <w:rFonts w:ascii="Times New Roman" w:hAnsi="Times New Roman" w:hint="default"/>
      </w:rPr>
    </w:lvl>
    <w:lvl w:ilvl="1" w:tplc="DF683584" w:tentative="1">
      <w:start w:val="1"/>
      <w:numFmt w:val="bullet"/>
      <w:lvlText w:val="•"/>
      <w:lvlJc w:val="left"/>
      <w:pPr>
        <w:tabs>
          <w:tab w:val="num" w:pos="1440"/>
        </w:tabs>
        <w:ind w:left="1440" w:hanging="360"/>
      </w:pPr>
      <w:rPr>
        <w:rFonts w:ascii="Times New Roman" w:hAnsi="Times New Roman" w:hint="default"/>
      </w:rPr>
    </w:lvl>
    <w:lvl w:ilvl="2" w:tplc="6C1853A8" w:tentative="1">
      <w:start w:val="1"/>
      <w:numFmt w:val="bullet"/>
      <w:lvlText w:val="•"/>
      <w:lvlJc w:val="left"/>
      <w:pPr>
        <w:tabs>
          <w:tab w:val="num" w:pos="2160"/>
        </w:tabs>
        <w:ind w:left="2160" w:hanging="360"/>
      </w:pPr>
      <w:rPr>
        <w:rFonts w:ascii="Times New Roman" w:hAnsi="Times New Roman" w:hint="default"/>
      </w:rPr>
    </w:lvl>
    <w:lvl w:ilvl="3" w:tplc="CC3493AE" w:tentative="1">
      <w:start w:val="1"/>
      <w:numFmt w:val="bullet"/>
      <w:lvlText w:val="•"/>
      <w:lvlJc w:val="left"/>
      <w:pPr>
        <w:tabs>
          <w:tab w:val="num" w:pos="2880"/>
        </w:tabs>
        <w:ind w:left="2880" w:hanging="360"/>
      </w:pPr>
      <w:rPr>
        <w:rFonts w:ascii="Times New Roman" w:hAnsi="Times New Roman" w:hint="default"/>
      </w:rPr>
    </w:lvl>
    <w:lvl w:ilvl="4" w:tplc="0C6868BA" w:tentative="1">
      <w:start w:val="1"/>
      <w:numFmt w:val="bullet"/>
      <w:lvlText w:val="•"/>
      <w:lvlJc w:val="left"/>
      <w:pPr>
        <w:tabs>
          <w:tab w:val="num" w:pos="3600"/>
        </w:tabs>
        <w:ind w:left="3600" w:hanging="360"/>
      </w:pPr>
      <w:rPr>
        <w:rFonts w:ascii="Times New Roman" w:hAnsi="Times New Roman" w:hint="default"/>
      </w:rPr>
    </w:lvl>
    <w:lvl w:ilvl="5" w:tplc="2084D584" w:tentative="1">
      <w:start w:val="1"/>
      <w:numFmt w:val="bullet"/>
      <w:lvlText w:val="•"/>
      <w:lvlJc w:val="left"/>
      <w:pPr>
        <w:tabs>
          <w:tab w:val="num" w:pos="4320"/>
        </w:tabs>
        <w:ind w:left="4320" w:hanging="360"/>
      </w:pPr>
      <w:rPr>
        <w:rFonts w:ascii="Times New Roman" w:hAnsi="Times New Roman" w:hint="default"/>
      </w:rPr>
    </w:lvl>
    <w:lvl w:ilvl="6" w:tplc="BEE29FCA" w:tentative="1">
      <w:start w:val="1"/>
      <w:numFmt w:val="bullet"/>
      <w:lvlText w:val="•"/>
      <w:lvlJc w:val="left"/>
      <w:pPr>
        <w:tabs>
          <w:tab w:val="num" w:pos="5040"/>
        </w:tabs>
        <w:ind w:left="5040" w:hanging="360"/>
      </w:pPr>
      <w:rPr>
        <w:rFonts w:ascii="Times New Roman" w:hAnsi="Times New Roman" w:hint="default"/>
      </w:rPr>
    </w:lvl>
    <w:lvl w:ilvl="7" w:tplc="7BCA8F58" w:tentative="1">
      <w:start w:val="1"/>
      <w:numFmt w:val="bullet"/>
      <w:lvlText w:val="•"/>
      <w:lvlJc w:val="left"/>
      <w:pPr>
        <w:tabs>
          <w:tab w:val="num" w:pos="5760"/>
        </w:tabs>
        <w:ind w:left="5760" w:hanging="360"/>
      </w:pPr>
      <w:rPr>
        <w:rFonts w:ascii="Times New Roman" w:hAnsi="Times New Roman" w:hint="default"/>
      </w:rPr>
    </w:lvl>
    <w:lvl w:ilvl="8" w:tplc="C8F85E3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DB71ECB"/>
    <w:multiLevelType w:val="hybridMultilevel"/>
    <w:tmpl w:val="03DC544C"/>
    <w:lvl w:ilvl="0" w:tplc="4F2CA8D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15:restartNumberingAfterBreak="0">
    <w:nsid w:val="5270654C"/>
    <w:multiLevelType w:val="hybridMultilevel"/>
    <w:tmpl w:val="4AF86584"/>
    <w:lvl w:ilvl="0" w:tplc="70E0AC4C">
      <w:start w:val="1"/>
      <w:numFmt w:val="upperLetter"/>
      <w:lvlText w:val="%1."/>
      <w:lvlJc w:val="left"/>
      <w:pPr>
        <w:ind w:left="735" w:hanging="360"/>
      </w:pPr>
      <w:rPr>
        <w:rFonts w:hint="default"/>
      </w:rPr>
    </w:lvl>
    <w:lvl w:ilvl="1" w:tplc="04210019" w:tentative="1">
      <w:start w:val="1"/>
      <w:numFmt w:val="lowerLetter"/>
      <w:lvlText w:val="%2."/>
      <w:lvlJc w:val="left"/>
      <w:pPr>
        <w:ind w:left="1455" w:hanging="360"/>
      </w:pPr>
    </w:lvl>
    <w:lvl w:ilvl="2" w:tplc="0421001B" w:tentative="1">
      <w:start w:val="1"/>
      <w:numFmt w:val="lowerRoman"/>
      <w:lvlText w:val="%3."/>
      <w:lvlJc w:val="right"/>
      <w:pPr>
        <w:ind w:left="2175" w:hanging="180"/>
      </w:pPr>
    </w:lvl>
    <w:lvl w:ilvl="3" w:tplc="0421000F" w:tentative="1">
      <w:start w:val="1"/>
      <w:numFmt w:val="decimal"/>
      <w:lvlText w:val="%4."/>
      <w:lvlJc w:val="left"/>
      <w:pPr>
        <w:ind w:left="2895" w:hanging="360"/>
      </w:pPr>
    </w:lvl>
    <w:lvl w:ilvl="4" w:tplc="04210019" w:tentative="1">
      <w:start w:val="1"/>
      <w:numFmt w:val="lowerLetter"/>
      <w:lvlText w:val="%5."/>
      <w:lvlJc w:val="left"/>
      <w:pPr>
        <w:ind w:left="3615" w:hanging="360"/>
      </w:pPr>
    </w:lvl>
    <w:lvl w:ilvl="5" w:tplc="0421001B" w:tentative="1">
      <w:start w:val="1"/>
      <w:numFmt w:val="lowerRoman"/>
      <w:lvlText w:val="%6."/>
      <w:lvlJc w:val="right"/>
      <w:pPr>
        <w:ind w:left="4335" w:hanging="180"/>
      </w:pPr>
    </w:lvl>
    <w:lvl w:ilvl="6" w:tplc="0421000F" w:tentative="1">
      <w:start w:val="1"/>
      <w:numFmt w:val="decimal"/>
      <w:lvlText w:val="%7."/>
      <w:lvlJc w:val="left"/>
      <w:pPr>
        <w:ind w:left="5055" w:hanging="360"/>
      </w:pPr>
    </w:lvl>
    <w:lvl w:ilvl="7" w:tplc="04210019" w:tentative="1">
      <w:start w:val="1"/>
      <w:numFmt w:val="lowerLetter"/>
      <w:lvlText w:val="%8."/>
      <w:lvlJc w:val="left"/>
      <w:pPr>
        <w:ind w:left="5775" w:hanging="360"/>
      </w:pPr>
    </w:lvl>
    <w:lvl w:ilvl="8" w:tplc="0421001B" w:tentative="1">
      <w:start w:val="1"/>
      <w:numFmt w:val="lowerRoman"/>
      <w:lvlText w:val="%9."/>
      <w:lvlJc w:val="right"/>
      <w:pPr>
        <w:ind w:left="6495" w:hanging="180"/>
      </w:pPr>
    </w:lvl>
  </w:abstractNum>
  <w:abstractNum w:abstractNumId="28" w15:restartNumberingAfterBreak="0">
    <w:nsid w:val="535361DA"/>
    <w:multiLevelType w:val="hybridMultilevel"/>
    <w:tmpl w:val="63D09B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F">
      <w:start w:val="1"/>
      <w:numFmt w:val="decimal"/>
      <w:lvlText w:val="%3."/>
      <w:lvlJc w:val="left"/>
      <w:pPr>
        <w:ind w:left="2160" w:hanging="360"/>
      </w:pPr>
      <w:rPr>
        <w:rFont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5934611D"/>
    <w:multiLevelType w:val="hybridMultilevel"/>
    <w:tmpl w:val="F580D55A"/>
    <w:lvl w:ilvl="0" w:tplc="F65477B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15:restartNumberingAfterBreak="0">
    <w:nsid w:val="5A1E6DB3"/>
    <w:multiLevelType w:val="hybridMultilevel"/>
    <w:tmpl w:val="09462646"/>
    <w:lvl w:ilvl="0" w:tplc="6F12A400">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5BBB6D9D"/>
    <w:multiLevelType w:val="hybridMultilevel"/>
    <w:tmpl w:val="4A1CA08C"/>
    <w:lvl w:ilvl="0" w:tplc="D526B3F8">
      <w:start w:val="1"/>
      <w:numFmt w:val="lowerLetter"/>
      <w:lvlText w:val="%1."/>
      <w:lvlJc w:val="left"/>
      <w:pPr>
        <w:ind w:left="1080" w:hanging="360"/>
      </w:pPr>
      <w:rPr>
        <w:rFonts w:ascii="Times New Roman" w:eastAsia="Times New Roman" w:hAnsi="Times New Roman" w:cs="Times New Roman"/>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32" w15:restartNumberingAfterBreak="0">
    <w:nsid w:val="63046117"/>
    <w:multiLevelType w:val="multilevel"/>
    <w:tmpl w:val="003653BE"/>
    <w:lvl w:ilvl="0">
      <w:start w:val="1"/>
      <w:numFmt w:val="decimal"/>
      <w:lvlText w:val="%1."/>
      <w:lvlJc w:val="left"/>
      <w:pPr>
        <w:ind w:left="360" w:hanging="360"/>
      </w:pPr>
      <w:rPr>
        <w:rFonts w:hint="default"/>
      </w:rPr>
    </w:lvl>
    <w:lvl w:ilvl="1">
      <w:start w:val="1"/>
      <w:numFmt w:val="decimal"/>
      <w:lvlText w:val="%1.%2"/>
      <w:lvlJc w:val="left"/>
      <w:pPr>
        <w:ind w:left="333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ABA2973"/>
    <w:multiLevelType w:val="hybridMultilevel"/>
    <w:tmpl w:val="58A41382"/>
    <w:lvl w:ilvl="0" w:tplc="758AB6AC">
      <w:start w:val="1"/>
      <w:numFmt w:val="lowerLetter"/>
      <w:lvlText w:val="%1."/>
      <w:lvlJc w:val="left"/>
      <w:pPr>
        <w:ind w:left="1095" w:hanging="360"/>
      </w:pPr>
      <w:rPr>
        <w:rFonts w:hint="default"/>
      </w:rPr>
    </w:lvl>
    <w:lvl w:ilvl="1" w:tplc="04210019" w:tentative="1">
      <w:start w:val="1"/>
      <w:numFmt w:val="lowerLetter"/>
      <w:lvlText w:val="%2."/>
      <w:lvlJc w:val="left"/>
      <w:pPr>
        <w:ind w:left="1815" w:hanging="360"/>
      </w:pPr>
    </w:lvl>
    <w:lvl w:ilvl="2" w:tplc="0421001B" w:tentative="1">
      <w:start w:val="1"/>
      <w:numFmt w:val="lowerRoman"/>
      <w:lvlText w:val="%3."/>
      <w:lvlJc w:val="right"/>
      <w:pPr>
        <w:ind w:left="2535" w:hanging="180"/>
      </w:pPr>
    </w:lvl>
    <w:lvl w:ilvl="3" w:tplc="0421000F" w:tentative="1">
      <w:start w:val="1"/>
      <w:numFmt w:val="decimal"/>
      <w:lvlText w:val="%4."/>
      <w:lvlJc w:val="left"/>
      <w:pPr>
        <w:ind w:left="3255" w:hanging="360"/>
      </w:pPr>
    </w:lvl>
    <w:lvl w:ilvl="4" w:tplc="04210019" w:tentative="1">
      <w:start w:val="1"/>
      <w:numFmt w:val="lowerLetter"/>
      <w:lvlText w:val="%5."/>
      <w:lvlJc w:val="left"/>
      <w:pPr>
        <w:ind w:left="3975" w:hanging="360"/>
      </w:pPr>
    </w:lvl>
    <w:lvl w:ilvl="5" w:tplc="0421001B" w:tentative="1">
      <w:start w:val="1"/>
      <w:numFmt w:val="lowerRoman"/>
      <w:lvlText w:val="%6."/>
      <w:lvlJc w:val="right"/>
      <w:pPr>
        <w:ind w:left="4695" w:hanging="180"/>
      </w:pPr>
    </w:lvl>
    <w:lvl w:ilvl="6" w:tplc="0421000F" w:tentative="1">
      <w:start w:val="1"/>
      <w:numFmt w:val="decimal"/>
      <w:lvlText w:val="%7."/>
      <w:lvlJc w:val="left"/>
      <w:pPr>
        <w:ind w:left="5415" w:hanging="360"/>
      </w:pPr>
    </w:lvl>
    <w:lvl w:ilvl="7" w:tplc="04210019" w:tentative="1">
      <w:start w:val="1"/>
      <w:numFmt w:val="lowerLetter"/>
      <w:lvlText w:val="%8."/>
      <w:lvlJc w:val="left"/>
      <w:pPr>
        <w:ind w:left="6135" w:hanging="360"/>
      </w:pPr>
    </w:lvl>
    <w:lvl w:ilvl="8" w:tplc="0421001B" w:tentative="1">
      <w:start w:val="1"/>
      <w:numFmt w:val="lowerRoman"/>
      <w:lvlText w:val="%9."/>
      <w:lvlJc w:val="right"/>
      <w:pPr>
        <w:ind w:left="6855" w:hanging="180"/>
      </w:pPr>
    </w:lvl>
  </w:abstractNum>
  <w:abstractNum w:abstractNumId="34" w15:restartNumberingAfterBreak="0">
    <w:nsid w:val="6B5C0151"/>
    <w:multiLevelType w:val="hybridMultilevel"/>
    <w:tmpl w:val="68D65920"/>
    <w:lvl w:ilvl="0" w:tplc="C6843CC4">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FC2E4E"/>
    <w:multiLevelType w:val="hybridMultilevel"/>
    <w:tmpl w:val="77CC3B8C"/>
    <w:lvl w:ilvl="0" w:tplc="DD56DB8A">
      <w:start w:val="1"/>
      <w:numFmt w:val="upp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15:restartNumberingAfterBreak="0">
    <w:nsid w:val="78470574"/>
    <w:multiLevelType w:val="multilevel"/>
    <w:tmpl w:val="615427A4"/>
    <w:lvl w:ilvl="0">
      <w:start w:val="2"/>
      <w:numFmt w:val="decimal"/>
      <w:lvlText w:val="%1."/>
      <w:lvlJc w:val="left"/>
      <w:pPr>
        <w:tabs>
          <w:tab w:val="num" w:pos="576"/>
        </w:tabs>
        <w:ind w:left="648" w:hanging="648"/>
      </w:pPr>
      <w:rPr>
        <w:rFonts w:hint="default"/>
      </w:rPr>
    </w:lvl>
    <w:lvl w:ilvl="1">
      <w:start w:val="1"/>
      <w:numFmt w:val="decimal"/>
      <w:pStyle w:val="StyleHeading2Left"/>
      <w:lvlText w:val="%1.%2"/>
      <w:lvlJc w:val="left"/>
      <w:pPr>
        <w:tabs>
          <w:tab w:val="num" w:pos="144"/>
        </w:tabs>
        <w:ind w:left="144" w:hanging="14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799C1906"/>
    <w:multiLevelType w:val="hybridMultilevel"/>
    <w:tmpl w:val="91086FAA"/>
    <w:lvl w:ilvl="0" w:tplc="AB72CCE8">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8" w15:restartNumberingAfterBreak="0">
    <w:nsid w:val="7C243B91"/>
    <w:multiLevelType w:val="hybridMultilevel"/>
    <w:tmpl w:val="4B2058BC"/>
    <w:lvl w:ilvl="0" w:tplc="24C4C58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9" w15:restartNumberingAfterBreak="0">
    <w:nsid w:val="7D004559"/>
    <w:multiLevelType w:val="multilevel"/>
    <w:tmpl w:val="5C243EB2"/>
    <w:lvl w:ilvl="0">
      <w:start w:val="1"/>
      <w:numFmt w:val="bullet"/>
      <w:lvlText w:val=""/>
      <w:lvlJc w:val="left"/>
      <w:pPr>
        <w:ind w:left="375" w:hanging="375"/>
      </w:pPr>
      <w:rPr>
        <w:rFonts w:ascii="Symbol" w:hAnsi="Symbol" w:hint="default"/>
      </w:rPr>
    </w:lvl>
    <w:lvl w:ilvl="1">
      <w:start w:val="1"/>
      <w:numFmt w:val="bullet"/>
      <w:lvlText w:val=""/>
      <w:lvlJc w:val="left"/>
      <w:pPr>
        <w:ind w:left="375" w:hanging="375"/>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14"/>
  </w:num>
  <w:num w:numId="3">
    <w:abstractNumId w:val="10"/>
  </w:num>
  <w:num w:numId="4">
    <w:abstractNumId w:val="36"/>
  </w:num>
  <w:num w:numId="5">
    <w:abstractNumId w:val="14"/>
  </w:num>
  <w:num w:numId="6">
    <w:abstractNumId w:val="6"/>
  </w:num>
  <w:num w:numId="7">
    <w:abstractNumId w:val="34"/>
  </w:num>
  <w:num w:numId="8">
    <w:abstractNumId w:val="36"/>
  </w:num>
  <w:num w:numId="9">
    <w:abstractNumId w:val="21"/>
  </w:num>
  <w:num w:numId="10">
    <w:abstractNumId w:val="17"/>
  </w:num>
  <w:num w:numId="11">
    <w:abstractNumId w:val="12"/>
  </w:num>
  <w:num w:numId="12">
    <w:abstractNumId w:val="32"/>
  </w:num>
  <w:num w:numId="13">
    <w:abstractNumId w:val="31"/>
  </w:num>
  <w:num w:numId="14">
    <w:abstractNumId w:val="22"/>
  </w:num>
  <w:num w:numId="15">
    <w:abstractNumId w:val="2"/>
  </w:num>
  <w:num w:numId="16">
    <w:abstractNumId w:val="20"/>
  </w:num>
  <w:num w:numId="17">
    <w:abstractNumId w:val="5"/>
  </w:num>
  <w:num w:numId="18">
    <w:abstractNumId w:val="36"/>
  </w:num>
  <w:num w:numId="19">
    <w:abstractNumId w:val="13"/>
  </w:num>
  <w:num w:numId="20">
    <w:abstractNumId w:val="36"/>
  </w:num>
  <w:num w:numId="21">
    <w:abstractNumId w:val="36"/>
  </w:num>
  <w:num w:numId="22">
    <w:abstractNumId w:val="36"/>
  </w:num>
  <w:num w:numId="23">
    <w:abstractNumId w:val="16"/>
  </w:num>
  <w:num w:numId="24">
    <w:abstractNumId w:val="19"/>
  </w:num>
  <w:num w:numId="25">
    <w:abstractNumId w:val="23"/>
  </w:num>
  <w:num w:numId="26">
    <w:abstractNumId w:val="25"/>
  </w:num>
  <w:num w:numId="27">
    <w:abstractNumId w:val="28"/>
  </w:num>
  <w:num w:numId="28">
    <w:abstractNumId w:val="18"/>
  </w:num>
  <w:num w:numId="29">
    <w:abstractNumId w:val="9"/>
  </w:num>
  <w:num w:numId="30">
    <w:abstractNumId w:val="39"/>
  </w:num>
  <w:num w:numId="31">
    <w:abstractNumId w:val="4"/>
  </w:num>
  <w:num w:numId="32">
    <w:abstractNumId w:val="1"/>
  </w:num>
  <w:num w:numId="33">
    <w:abstractNumId w:val="8"/>
  </w:num>
  <w:num w:numId="34">
    <w:abstractNumId w:val="0"/>
  </w:num>
  <w:num w:numId="35">
    <w:abstractNumId w:val="3"/>
  </w:num>
  <w:num w:numId="36">
    <w:abstractNumId w:val="35"/>
  </w:num>
  <w:num w:numId="37">
    <w:abstractNumId w:val="24"/>
  </w:num>
  <w:num w:numId="38">
    <w:abstractNumId w:val="7"/>
  </w:num>
  <w:num w:numId="39">
    <w:abstractNumId w:val="26"/>
  </w:num>
  <w:num w:numId="40">
    <w:abstractNumId w:val="29"/>
  </w:num>
  <w:num w:numId="41">
    <w:abstractNumId w:val="11"/>
  </w:num>
  <w:num w:numId="42">
    <w:abstractNumId w:val="27"/>
  </w:num>
  <w:num w:numId="43">
    <w:abstractNumId w:val="38"/>
  </w:num>
  <w:num w:numId="44">
    <w:abstractNumId w:val="33"/>
  </w:num>
  <w:num w:numId="45">
    <w:abstractNumId w:val="30"/>
  </w:num>
  <w:num w:numId="46">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yNbcwsTAyNrAwNTVT0lEKTi0uzszPAykwrgUAZYL7eywAAAA="/>
  </w:docVars>
  <w:rsids>
    <w:rsidRoot w:val="001A5208"/>
    <w:rsid w:val="00000EEA"/>
    <w:rsid w:val="00001336"/>
    <w:rsid w:val="00001C7B"/>
    <w:rsid w:val="0000798B"/>
    <w:rsid w:val="00007BA3"/>
    <w:rsid w:val="00011227"/>
    <w:rsid w:val="0001235A"/>
    <w:rsid w:val="000127F4"/>
    <w:rsid w:val="000138B5"/>
    <w:rsid w:val="0001390F"/>
    <w:rsid w:val="000145A5"/>
    <w:rsid w:val="00014742"/>
    <w:rsid w:val="00014E24"/>
    <w:rsid w:val="000150D0"/>
    <w:rsid w:val="000164E6"/>
    <w:rsid w:val="00016D59"/>
    <w:rsid w:val="00020EE9"/>
    <w:rsid w:val="00022A0B"/>
    <w:rsid w:val="00024201"/>
    <w:rsid w:val="00024606"/>
    <w:rsid w:val="00024F40"/>
    <w:rsid w:val="00025647"/>
    <w:rsid w:val="000276EC"/>
    <w:rsid w:val="000277EC"/>
    <w:rsid w:val="000306C9"/>
    <w:rsid w:val="000307F6"/>
    <w:rsid w:val="00031263"/>
    <w:rsid w:val="00032007"/>
    <w:rsid w:val="000327F4"/>
    <w:rsid w:val="0003343D"/>
    <w:rsid w:val="00033F2D"/>
    <w:rsid w:val="00034903"/>
    <w:rsid w:val="000356CE"/>
    <w:rsid w:val="000379EE"/>
    <w:rsid w:val="000400ED"/>
    <w:rsid w:val="0004013E"/>
    <w:rsid w:val="00040CE1"/>
    <w:rsid w:val="000415CA"/>
    <w:rsid w:val="00041C7A"/>
    <w:rsid w:val="00041DBA"/>
    <w:rsid w:val="0004348F"/>
    <w:rsid w:val="00043C08"/>
    <w:rsid w:val="00045ECC"/>
    <w:rsid w:val="00046ABF"/>
    <w:rsid w:val="00047184"/>
    <w:rsid w:val="000472F9"/>
    <w:rsid w:val="0005141E"/>
    <w:rsid w:val="0005189C"/>
    <w:rsid w:val="0005354C"/>
    <w:rsid w:val="000536DF"/>
    <w:rsid w:val="00053BB3"/>
    <w:rsid w:val="00053EBE"/>
    <w:rsid w:val="00054075"/>
    <w:rsid w:val="00055405"/>
    <w:rsid w:val="00055415"/>
    <w:rsid w:val="00056980"/>
    <w:rsid w:val="00057BC9"/>
    <w:rsid w:val="00057C40"/>
    <w:rsid w:val="0006021A"/>
    <w:rsid w:val="000615E0"/>
    <w:rsid w:val="00061F91"/>
    <w:rsid w:val="00063C50"/>
    <w:rsid w:val="00063CB5"/>
    <w:rsid w:val="00063EF5"/>
    <w:rsid w:val="00064708"/>
    <w:rsid w:val="000652A4"/>
    <w:rsid w:val="00066CDC"/>
    <w:rsid w:val="0006748F"/>
    <w:rsid w:val="000679D8"/>
    <w:rsid w:val="00067CB1"/>
    <w:rsid w:val="0007109B"/>
    <w:rsid w:val="000711B0"/>
    <w:rsid w:val="00073C8B"/>
    <w:rsid w:val="00074867"/>
    <w:rsid w:val="0007488C"/>
    <w:rsid w:val="000760D1"/>
    <w:rsid w:val="00076923"/>
    <w:rsid w:val="00076D36"/>
    <w:rsid w:val="000772DC"/>
    <w:rsid w:val="00077DE2"/>
    <w:rsid w:val="000806AC"/>
    <w:rsid w:val="00081A22"/>
    <w:rsid w:val="00081B5E"/>
    <w:rsid w:val="00082172"/>
    <w:rsid w:val="00083DF8"/>
    <w:rsid w:val="0008470F"/>
    <w:rsid w:val="00086384"/>
    <w:rsid w:val="00086B45"/>
    <w:rsid w:val="0009140B"/>
    <w:rsid w:val="0009205F"/>
    <w:rsid w:val="00092249"/>
    <w:rsid w:val="000924D1"/>
    <w:rsid w:val="000927BD"/>
    <w:rsid w:val="00092D4A"/>
    <w:rsid w:val="000934B3"/>
    <w:rsid w:val="00093AF9"/>
    <w:rsid w:val="00094207"/>
    <w:rsid w:val="00094B49"/>
    <w:rsid w:val="00094D5D"/>
    <w:rsid w:val="00094FE8"/>
    <w:rsid w:val="000958AF"/>
    <w:rsid w:val="000958DD"/>
    <w:rsid w:val="000969EA"/>
    <w:rsid w:val="000977EE"/>
    <w:rsid w:val="000978B6"/>
    <w:rsid w:val="000A0D4D"/>
    <w:rsid w:val="000A1325"/>
    <w:rsid w:val="000A1CC6"/>
    <w:rsid w:val="000A332D"/>
    <w:rsid w:val="000A3D93"/>
    <w:rsid w:val="000A415D"/>
    <w:rsid w:val="000A6204"/>
    <w:rsid w:val="000B00AC"/>
    <w:rsid w:val="000B0E7D"/>
    <w:rsid w:val="000B10D6"/>
    <w:rsid w:val="000B32D5"/>
    <w:rsid w:val="000B4A64"/>
    <w:rsid w:val="000B51D6"/>
    <w:rsid w:val="000B5BB6"/>
    <w:rsid w:val="000B5E3C"/>
    <w:rsid w:val="000B7283"/>
    <w:rsid w:val="000B7B04"/>
    <w:rsid w:val="000B7F82"/>
    <w:rsid w:val="000C02CA"/>
    <w:rsid w:val="000C08BD"/>
    <w:rsid w:val="000C0D76"/>
    <w:rsid w:val="000C1161"/>
    <w:rsid w:val="000C19CE"/>
    <w:rsid w:val="000C19E2"/>
    <w:rsid w:val="000C28A0"/>
    <w:rsid w:val="000C3962"/>
    <w:rsid w:val="000C3D8D"/>
    <w:rsid w:val="000C449D"/>
    <w:rsid w:val="000C49E3"/>
    <w:rsid w:val="000C4DE7"/>
    <w:rsid w:val="000C4E01"/>
    <w:rsid w:val="000C6740"/>
    <w:rsid w:val="000C7878"/>
    <w:rsid w:val="000D086B"/>
    <w:rsid w:val="000D10E8"/>
    <w:rsid w:val="000D1B94"/>
    <w:rsid w:val="000D2598"/>
    <w:rsid w:val="000D29AE"/>
    <w:rsid w:val="000D4F42"/>
    <w:rsid w:val="000D51C7"/>
    <w:rsid w:val="000D5671"/>
    <w:rsid w:val="000D71EC"/>
    <w:rsid w:val="000D784A"/>
    <w:rsid w:val="000D7B51"/>
    <w:rsid w:val="000D7C07"/>
    <w:rsid w:val="000D7F0D"/>
    <w:rsid w:val="000E03C0"/>
    <w:rsid w:val="000E05A2"/>
    <w:rsid w:val="000E0A5B"/>
    <w:rsid w:val="000E34D4"/>
    <w:rsid w:val="000E4216"/>
    <w:rsid w:val="000E4491"/>
    <w:rsid w:val="000E5332"/>
    <w:rsid w:val="000E646D"/>
    <w:rsid w:val="000E6C94"/>
    <w:rsid w:val="000E6EAC"/>
    <w:rsid w:val="000E70BC"/>
    <w:rsid w:val="000F0347"/>
    <w:rsid w:val="000F0E5D"/>
    <w:rsid w:val="000F26B5"/>
    <w:rsid w:val="000F2BC6"/>
    <w:rsid w:val="000F4799"/>
    <w:rsid w:val="000F489A"/>
    <w:rsid w:val="000F5600"/>
    <w:rsid w:val="000F5729"/>
    <w:rsid w:val="000F5BE9"/>
    <w:rsid w:val="000F5F98"/>
    <w:rsid w:val="000F60D9"/>
    <w:rsid w:val="000F6DA7"/>
    <w:rsid w:val="000F735F"/>
    <w:rsid w:val="001009C6"/>
    <w:rsid w:val="00101127"/>
    <w:rsid w:val="00101DCE"/>
    <w:rsid w:val="00101FA4"/>
    <w:rsid w:val="00102239"/>
    <w:rsid w:val="00104AD6"/>
    <w:rsid w:val="00107314"/>
    <w:rsid w:val="0010754C"/>
    <w:rsid w:val="00107923"/>
    <w:rsid w:val="00107D4F"/>
    <w:rsid w:val="00111EA4"/>
    <w:rsid w:val="001123A2"/>
    <w:rsid w:val="00112BB3"/>
    <w:rsid w:val="001150DD"/>
    <w:rsid w:val="001156C5"/>
    <w:rsid w:val="00116068"/>
    <w:rsid w:val="001168DE"/>
    <w:rsid w:val="00116E22"/>
    <w:rsid w:val="0011734B"/>
    <w:rsid w:val="001178D2"/>
    <w:rsid w:val="00117DC6"/>
    <w:rsid w:val="00120C6B"/>
    <w:rsid w:val="00120CBB"/>
    <w:rsid w:val="00121A3B"/>
    <w:rsid w:val="00122099"/>
    <w:rsid w:val="00122BC1"/>
    <w:rsid w:val="00122D19"/>
    <w:rsid w:val="00123CAC"/>
    <w:rsid w:val="00123D98"/>
    <w:rsid w:val="001255C7"/>
    <w:rsid w:val="00125B29"/>
    <w:rsid w:val="00126B52"/>
    <w:rsid w:val="00126CE3"/>
    <w:rsid w:val="00127385"/>
    <w:rsid w:val="00127F8F"/>
    <w:rsid w:val="00131288"/>
    <w:rsid w:val="00131CA8"/>
    <w:rsid w:val="00131F7F"/>
    <w:rsid w:val="0013245F"/>
    <w:rsid w:val="00132B0A"/>
    <w:rsid w:val="0013394E"/>
    <w:rsid w:val="00133F10"/>
    <w:rsid w:val="00134069"/>
    <w:rsid w:val="001340CE"/>
    <w:rsid w:val="00134D4A"/>
    <w:rsid w:val="001369D8"/>
    <w:rsid w:val="00140322"/>
    <w:rsid w:val="00140BA9"/>
    <w:rsid w:val="00143544"/>
    <w:rsid w:val="00144D16"/>
    <w:rsid w:val="00145DC5"/>
    <w:rsid w:val="00146233"/>
    <w:rsid w:val="0014627A"/>
    <w:rsid w:val="00146D18"/>
    <w:rsid w:val="00151B86"/>
    <w:rsid w:val="001523DC"/>
    <w:rsid w:val="00152F2B"/>
    <w:rsid w:val="001531D0"/>
    <w:rsid w:val="00153F37"/>
    <w:rsid w:val="0015493F"/>
    <w:rsid w:val="00154AA3"/>
    <w:rsid w:val="001555A2"/>
    <w:rsid w:val="001561EE"/>
    <w:rsid w:val="00157975"/>
    <w:rsid w:val="00157A0F"/>
    <w:rsid w:val="001600B1"/>
    <w:rsid w:val="001604B3"/>
    <w:rsid w:val="001607FF"/>
    <w:rsid w:val="00161BA1"/>
    <w:rsid w:val="00162ED6"/>
    <w:rsid w:val="00163A88"/>
    <w:rsid w:val="00164233"/>
    <w:rsid w:val="0016443B"/>
    <w:rsid w:val="001646D5"/>
    <w:rsid w:val="001657FD"/>
    <w:rsid w:val="00165ACD"/>
    <w:rsid w:val="00165F59"/>
    <w:rsid w:val="001679F1"/>
    <w:rsid w:val="00170CC7"/>
    <w:rsid w:val="00171030"/>
    <w:rsid w:val="0017174C"/>
    <w:rsid w:val="00171F65"/>
    <w:rsid w:val="00174B14"/>
    <w:rsid w:val="001757E5"/>
    <w:rsid w:val="0017610D"/>
    <w:rsid w:val="001769F5"/>
    <w:rsid w:val="00176EE1"/>
    <w:rsid w:val="00177973"/>
    <w:rsid w:val="001806F2"/>
    <w:rsid w:val="00181B52"/>
    <w:rsid w:val="00181B85"/>
    <w:rsid w:val="00183B23"/>
    <w:rsid w:val="001847B2"/>
    <w:rsid w:val="001855C1"/>
    <w:rsid w:val="001862A3"/>
    <w:rsid w:val="00190C48"/>
    <w:rsid w:val="001915E1"/>
    <w:rsid w:val="00191889"/>
    <w:rsid w:val="001928E9"/>
    <w:rsid w:val="00193764"/>
    <w:rsid w:val="00194205"/>
    <w:rsid w:val="0019423D"/>
    <w:rsid w:val="00194AA4"/>
    <w:rsid w:val="001951F5"/>
    <w:rsid w:val="00195467"/>
    <w:rsid w:val="00195D09"/>
    <w:rsid w:val="00195DAC"/>
    <w:rsid w:val="001A2AC9"/>
    <w:rsid w:val="001A3483"/>
    <w:rsid w:val="001A3DF5"/>
    <w:rsid w:val="001A4586"/>
    <w:rsid w:val="001A48C5"/>
    <w:rsid w:val="001A5208"/>
    <w:rsid w:val="001A548C"/>
    <w:rsid w:val="001A6208"/>
    <w:rsid w:val="001A62EC"/>
    <w:rsid w:val="001A6F4B"/>
    <w:rsid w:val="001B0A95"/>
    <w:rsid w:val="001B1666"/>
    <w:rsid w:val="001B1E79"/>
    <w:rsid w:val="001B1F66"/>
    <w:rsid w:val="001B22EE"/>
    <w:rsid w:val="001B2594"/>
    <w:rsid w:val="001B3E51"/>
    <w:rsid w:val="001B47BA"/>
    <w:rsid w:val="001B6A40"/>
    <w:rsid w:val="001B77BD"/>
    <w:rsid w:val="001C0B0D"/>
    <w:rsid w:val="001C1CA1"/>
    <w:rsid w:val="001C3D25"/>
    <w:rsid w:val="001C4320"/>
    <w:rsid w:val="001C46BB"/>
    <w:rsid w:val="001C5E48"/>
    <w:rsid w:val="001C718F"/>
    <w:rsid w:val="001C7DE7"/>
    <w:rsid w:val="001D0002"/>
    <w:rsid w:val="001D0AAA"/>
    <w:rsid w:val="001D0BFB"/>
    <w:rsid w:val="001D1921"/>
    <w:rsid w:val="001D210F"/>
    <w:rsid w:val="001D219E"/>
    <w:rsid w:val="001D2708"/>
    <w:rsid w:val="001D4099"/>
    <w:rsid w:val="001D4118"/>
    <w:rsid w:val="001D41BB"/>
    <w:rsid w:val="001D51B3"/>
    <w:rsid w:val="001D5759"/>
    <w:rsid w:val="001D5FA6"/>
    <w:rsid w:val="001D7212"/>
    <w:rsid w:val="001E0C9A"/>
    <w:rsid w:val="001E0FD9"/>
    <w:rsid w:val="001E11D8"/>
    <w:rsid w:val="001E16B0"/>
    <w:rsid w:val="001E2095"/>
    <w:rsid w:val="001E2859"/>
    <w:rsid w:val="001E3BA4"/>
    <w:rsid w:val="001E4557"/>
    <w:rsid w:val="001E4A6C"/>
    <w:rsid w:val="001E50AC"/>
    <w:rsid w:val="001E5FD7"/>
    <w:rsid w:val="001E7515"/>
    <w:rsid w:val="001F0D63"/>
    <w:rsid w:val="001F31CA"/>
    <w:rsid w:val="001F36E5"/>
    <w:rsid w:val="001F480C"/>
    <w:rsid w:val="001F55CB"/>
    <w:rsid w:val="001F6715"/>
    <w:rsid w:val="001F7132"/>
    <w:rsid w:val="001F77A7"/>
    <w:rsid w:val="001F7C91"/>
    <w:rsid w:val="00200761"/>
    <w:rsid w:val="00200776"/>
    <w:rsid w:val="00200BB8"/>
    <w:rsid w:val="0020148D"/>
    <w:rsid w:val="00201941"/>
    <w:rsid w:val="00201BC1"/>
    <w:rsid w:val="002023DD"/>
    <w:rsid w:val="002031E7"/>
    <w:rsid w:val="00203ED5"/>
    <w:rsid w:val="00204000"/>
    <w:rsid w:val="00204274"/>
    <w:rsid w:val="00204793"/>
    <w:rsid w:val="00206317"/>
    <w:rsid w:val="002100A5"/>
    <w:rsid w:val="00210592"/>
    <w:rsid w:val="002105AC"/>
    <w:rsid w:val="00210650"/>
    <w:rsid w:val="00211AB6"/>
    <w:rsid w:val="00211E0E"/>
    <w:rsid w:val="00213628"/>
    <w:rsid w:val="002137E3"/>
    <w:rsid w:val="00214025"/>
    <w:rsid w:val="00215188"/>
    <w:rsid w:val="002153AA"/>
    <w:rsid w:val="002159D1"/>
    <w:rsid w:val="00215BF1"/>
    <w:rsid w:val="002160E7"/>
    <w:rsid w:val="0021612D"/>
    <w:rsid w:val="002162B6"/>
    <w:rsid w:val="002164DA"/>
    <w:rsid w:val="002171F5"/>
    <w:rsid w:val="00217428"/>
    <w:rsid w:val="0021747A"/>
    <w:rsid w:val="002179A9"/>
    <w:rsid w:val="002179F9"/>
    <w:rsid w:val="002202E6"/>
    <w:rsid w:val="002202E9"/>
    <w:rsid w:val="00222BB9"/>
    <w:rsid w:val="00222C6D"/>
    <w:rsid w:val="0022374D"/>
    <w:rsid w:val="002243DA"/>
    <w:rsid w:val="002258D2"/>
    <w:rsid w:val="00225A1D"/>
    <w:rsid w:val="00226114"/>
    <w:rsid w:val="002266A7"/>
    <w:rsid w:val="00226C9A"/>
    <w:rsid w:val="002279BF"/>
    <w:rsid w:val="00231183"/>
    <w:rsid w:val="00231F43"/>
    <w:rsid w:val="0023253D"/>
    <w:rsid w:val="00232D87"/>
    <w:rsid w:val="00232DA2"/>
    <w:rsid w:val="00233176"/>
    <w:rsid w:val="00233762"/>
    <w:rsid w:val="00233A8F"/>
    <w:rsid w:val="002342AA"/>
    <w:rsid w:val="00234620"/>
    <w:rsid w:val="0023616B"/>
    <w:rsid w:val="0023702E"/>
    <w:rsid w:val="00240534"/>
    <w:rsid w:val="002415FF"/>
    <w:rsid w:val="002416DD"/>
    <w:rsid w:val="00242AD5"/>
    <w:rsid w:val="0024322B"/>
    <w:rsid w:val="002438AC"/>
    <w:rsid w:val="00243B79"/>
    <w:rsid w:val="00244366"/>
    <w:rsid w:val="002450BC"/>
    <w:rsid w:val="0025026A"/>
    <w:rsid w:val="00251269"/>
    <w:rsid w:val="002518B0"/>
    <w:rsid w:val="00251A81"/>
    <w:rsid w:val="00251CC1"/>
    <w:rsid w:val="002524CD"/>
    <w:rsid w:val="002525DD"/>
    <w:rsid w:val="002530FD"/>
    <w:rsid w:val="002531E4"/>
    <w:rsid w:val="00253CED"/>
    <w:rsid w:val="00254672"/>
    <w:rsid w:val="00254D1F"/>
    <w:rsid w:val="00254E87"/>
    <w:rsid w:val="00255063"/>
    <w:rsid w:val="00255494"/>
    <w:rsid w:val="002556A8"/>
    <w:rsid w:val="00256197"/>
    <w:rsid w:val="00256664"/>
    <w:rsid w:val="00257F53"/>
    <w:rsid w:val="00260052"/>
    <w:rsid w:val="002617D5"/>
    <w:rsid w:val="00261990"/>
    <w:rsid w:val="00261BB8"/>
    <w:rsid w:val="00261E2C"/>
    <w:rsid w:val="002621E3"/>
    <w:rsid w:val="00263C08"/>
    <w:rsid w:val="00263D11"/>
    <w:rsid w:val="00264B83"/>
    <w:rsid w:val="00265B88"/>
    <w:rsid w:val="00265BD2"/>
    <w:rsid w:val="00266FF8"/>
    <w:rsid w:val="00267084"/>
    <w:rsid w:val="00267802"/>
    <w:rsid w:val="00267DFF"/>
    <w:rsid w:val="002704F6"/>
    <w:rsid w:val="002726C5"/>
    <w:rsid w:val="00272C28"/>
    <w:rsid w:val="00273F58"/>
    <w:rsid w:val="00274517"/>
    <w:rsid w:val="00275513"/>
    <w:rsid w:val="00275684"/>
    <w:rsid w:val="0027573A"/>
    <w:rsid w:val="00277ABF"/>
    <w:rsid w:val="00280952"/>
    <w:rsid w:val="002821FE"/>
    <w:rsid w:val="00282F90"/>
    <w:rsid w:val="00282FD3"/>
    <w:rsid w:val="0028354D"/>
    <w:rsid w:val="002835CC"/>
    <w:rsid w:val="002839FF"/>
    <w:rsid w:val="00284F75"/>
    <w:rsid w:val="002854E7"/>
    <w:rsid w:val="002861D6"/>
    <w:rsid w:val="002872DA"/>
    <w:rsid w:val="00290077"/>
    <w:rsid w:val="00291D57"/>
    <w:rsid w:val="00292798"/>
    <w:rsid w:val="00292973"/>
    <w:rsid w:val="00293055"/>
    <w:rsid w:val="0029381A"/>
    <w:rsid w:val="00293C65"/>
    <w:rsid w:val="00293C9F"/>
    <w:rsid w:val="00293FB6"/>
    <w:rsid w:val="002941A0"/>
    <w:rsid w:val="00294222"/>
    <w:rsid w:val="00294FAD"/>
    <w:rsid w:val="002954A6"/>
    <w:rsid w:val="00295A4B"/>
    <w:rsid w:val="00295B9E"/>
    <w:rsid w:val="00295C28"/>
    <w:rsid w:val="002960B5"/>
    <w:rsid w:val="00297764"/>
    <w:rsid w:val="002A0577"/>
    <w:rsid w:val="002A0F44"/>
    <w:rsid w:val="002A14EE"/>
    <w:rsid w:val="002A3A08"/>
    <w:rsid w:val="002A44E1"/>
    <w:rsid w:val="002A4BAA"/>
    <w:rsid w:val="002A588A"/>
    <w:rsid w:val="002A727A"/>
    <w:rsid w:val="002B1644"/>
    <w:rsid w:val="002B20EB"/>
    <w:rsid w:val="002B22D7"/>
    <w:rsid w:val="002B2D95"/>
    <w:rsid w:val="002B3396"/>
    <w:rsid w:val="002B4B42"/>
    <w:rsid w:val="002B5224"/>
    <w:rsid w:val="002B6381"/>
    <w:rsid w:val="002B68EB"/>
    <w:rsid w:val="002B7566"/>
    <w:rsid w:val="002B78F9"/>
    <w:rsid w:val="002C0EEA"/>
    <w:rsid w:val="002C2232"/>
    <w:rsid w:val="002C3550"/>
    <w:rsid w:val="002C499C"/>
    <w:rsid w:val="002C4B54"/>
    <w:rsid w:val="002C543E"/>
    <w:rsid w:val="002C5899"/>
    <w:rsid w:val="002C5C2C"/>
    <w:rsid w:val="002C6011"/>
    <w:rsid w:val="002C62D7"/>
    <w:rsid w:val="002C7C30"/>
    <w:rsid w:val="002C7CC2"/>
    <w:rsid w:val="002C7E4E"/>
    <w:rsid w:val="002D1095"/>
    <w:rsid w:val="002D1EC3"/>
    <w:rsid w:val="002D24C2"/>
    <w:rsid w:val="002D3830"/>
    <w:rsid w:val="002D3E3A"/>
    <w:rsid w:val="002D49A0"/>
    <w:rsid w:val="002D56A8"/>
    <w:rsid w:val="002D5C1D"/>
    <w:rsid w:val="002D63E9"/>
    <w:rsid w:val="002D66AC"/>
    <w:rsid w:val="002E0A2E"/>
    <w:rsid w:val="002E16C9"/>
    <w:rsid w:val="002E1F62"/>
    <w:rsid w:val="002E3A39"/>
    <w:rsid w:val="002E3B38"/>
    <w:rsid w:val="002E46D8"/>
    <w:rsid w:val="002E4E21"/>
    <w:rsid w:val="002E6571"/>
    <w:rsid w:val="002E78C8"/>
    <w:rsid w:val="002E78E2"/>
    <w:rsid w:val="002F0D3B"/>
    <w:rsid w:val="002F1705"/>
    <w:rsid w:val="002F2835"/>
    <w:rsid w:val="002F338C"/>
    <w:rsid w:val="002F4316"/>
    <w:rsid w:val="002F559B"/>
    <w:rsid w:val="002F754F"/>
    <w:rsid w:val="002F7B6E"/>
    <w:rsid w:val="00301329"/>
    <w:rsid w:val="00301582"/>
    <w:rsid w:val="0030319A"/>
    <w:rsid w:val="0030337E"/>
    <w:rsid w:val="003033D6"/>
    <w:rsid w:val="003034D7"/>
    <w:rsid w:val="00304BB8"/>
    <w:rsid w:val="0030549F"/>
    <w:rsid w:val="00305576"/>
    <w:rsid w:val="00305773"/>
    <w:rsid w:val="00306F50"/>
    <w:rsid w:val="003077AF"/>
    <w:rsid w:val="003079A4"/>
    <w:rsid w:val="003079D7"/>
    <w:rsid w:val="0031041D"/>
    <w:rsid w:val="00310739"/>
    <w:rsid w:val="00310861"/>
    <w:rsid w:val="00310EA7"/>
    <w:rsid w:val="00311A1C"/>
    <w:rsid w:val="00311C17"/>
    <w:rsid w:val="003147E5"/>
    <w:rsid w:val="00315D76"/>
    <w:rsid w:val="0031726B"/>
    <w:rsid w:val="00320655"/>
    <w:rsid w:val="00320750"/>
    <w:rsid w:val="00320A6A"/>
    <w:rsid w:val="003229F1"/>
    <w:rsid w:val="00322BAA"/>
    <w:rsid w:val="00322BBA"/>
    <w:rsid w:val="00323893"/>
    <w:rsid w:val="00325C86"/>
    <w:rsid w:val="0032630E"/>
    <w:rsid w:val="003265C4"/>
    <w:rsid w:val="00327A8C"/>
    <w:rsid w:val="00327B92"/>
    <w:rsid w:val="00327E6E"/>
    <w:rsid w:val="00330664"/>
    <w:rsid w:val="00330B79"/>
    <w:rsid w:val="003318F8"/>
    <w:rsid w:val="00333B3D"/>
    <w:rsid w:val="00334172"/>
    <w:rsid w:val="00334ED2"/>
    <w:rsid w:val="00335488"/>
    <w:rsid w:val="0033608C"/>
    <w:rsid w:val="0033617B"/>
    <w:rsid w:val="003362C3"/>
    <w:rsid w:val="0033734B"/>
    <w:rsid w:val="0034028A"/>
    <w:rsid w:val="003406AC"/>
    <w:rsid w:val="0034283E"/>
    <w:rsid w:val="003436F7"/>
    <w:rsid w:val="00344820"/>
    <w:rsid w:val="0034526F"/>
    <w:rsid w:val="0034549E"/>
    <w:rsid w:val="003455E6"/>
    <w:rsid w:val="00345772"/>
    <w:rsid w:val="00345864"/>
    <w:rsid w:val="0034620D"/>
    <w:rsid w:val="00346373"/>
    <w:rsid w:val="00347031"/>
    <w:rsid w:val="00347400"/>
    <w:rsid w:val="0035019B"/>
    <w:rsid w:val="00351669"/>
    <w:rsid w:val="003531AD"/>
    <w:rsid w:val="0035458F"/>
    <w:rsid w:val="00354B6C"/>
    <w:rsid w:val="003552BA"/>
    <w:rsid w:val="00355A3E"/>
    <w:rsid w:val="0036026B"/>
    <w:rsid w:val="0036071D"/>
    <w:rsid w:val="00360A01"/>
    <w:rsid w:val="00361C61"/>
    <w:rsid w:val="00361CC5"/>
    <w:rsid w:val="00361E8B"/>
    <w:rsid w:val="00363E33"/>
    <w:rsid w:val="003642E8"/>
    <w:rsid w:val="003647F7"/>
    <w:rsid w:val="0036650F"/>
    <w:rsid w:val="003665C9"/>
    <w:rsid w:val="003669B2"/>
    <w:rsid w:val="00366C5A"/>
    <w:rsid w:val="00367057"/>
    <w:rsid w:val="003674D5"/>
    <w:rsid w:val="00367982"/>
    <w:rsid w:val="00370940"/>
    <w:rsid w:val="00370A00"/>
    <w:rsid w:val="00370FD0"/>
    <w:rsid w:val="00372033"/>
    <w:rsid w:val="00372195"/>
    <w:rsid w:val="00372331"/>
    <w:rsid w:val="00372FEB"/>
    <w:rsid w:val="003741AB"/>
    <w:rsid w:val="0037501F"/>
    <w:rsid w:val="003754FA"/>
    <w:rsid w:val="00375D91"/>
    <w:rsid w:val="0037706D"/>
    <w:rsid w:val="00377238"/>
    <w:rsid w:val="00381193"/>
    <w:rsid w:val="0038162D"/>
    <w:rsid w:val="003817CB"/>
    <w:rsid w:val="003827B5"/>
    <w:rsid w:val="00383142"/>
    <w:rsid w:val="003832A6"/>
    <w:rsid w:val="00383CA0"/>
    <w:rsid w:val="00384660"/>
    <w:rsid w:val="00384C23"/>
    <w:rsid w:val="00384F53"/>
    <w:rsid w:val="00385CC2"/>
    <w:rsid w:val="003863A8"/>
    <w:rsid w:val="003876A9"/>
    <w:rsid w:val="0039030B"/>
    <w:rsid w:val="00390EFE"/>
    <w:rsid w:val="00393170"/>
    <w:rsid w:val="00393412"/>
    <w:rsid w:val="003934D6"/>
    <w:rsid w:val="00393ABF"/>
    <w:rsid w:val="003943F5"/>
    <w:rsid w:val="00394F54"/>
    <w:rsid w:val="003957BD"/>
    <w:rsid w:val="00395C24"/>
    <w:rsid w:val="003971C8"/>
    <w:rsid w:val="00397241"/>
    <w:rsid w:val="003A14B1"/>
    <w:rsid w:val="003A1FEE"/>
    <w:rsid w:val="003A21CE"/>
    <w:rsid w:val="003A405D"/>
    <w:rsid w:val="003A41AB"/>
    <w:rsid w:val="003A4884"/>
    <w:rsid w:val="003A49F4"/>
    <w:rsid w:val="003A51DB"/>
    <w:rsid w:val="003A551C"/>
    <w:rsid w:val="003A5D0C"/>
    <w:rsid w:val="003A5FBE"/>
    <w:rsid w:val="003A61E9"/>
    <w:rsid w:val="003A6271"/>
    <w:rsid w:val="003A63A7"/>
    <w:rsid w:val="003A6819"/>
    <w:rsid w:val="003A726E"/>
    <w:rsid w:val="003A7E4A"/>
    <w:rsid w:val="003A7FD1"/>
    <w:rsid w:val="003B0565"/>
    <w:rsid w:val="003B12B4"/>
    <w:rsid w:val="003B1446"/>
    <w:rsid w:val="003B1FEE"/>
    <w:rsid w:val="003B2136"/>
    <w:rsid w:val="003B2C02"/>
    <w:rsid w:val="003B3F95"/>
    <w:rsid w:val="003B4C24"/>
    <w:rsid w:val="003B53E1"/>
    <w:rsid w:val="003B57B9"/>
    <w:rsid w:val="003B752F"/>
    <w:rsid w:val="003B7799"/>
    <w:rsid w:val="003C03F2"/>
    <w:rsid w:val="003C066C"/>
    <w:rsid w:val="003C06F2"/>
    <w:rsid w:val="003C10C7"/>
    <w:rsid w:val="003C110E"/>
    <w:rsid w:val="003C157E"/>
    <w:rsid w:val="003C2B52"/>
    <w:rsid w:val="003C2DDE"/>
    <w:rsid w:val="003C3A15"/>
    <w:rsid w:val="003C5592"/>
    <w:rsid w:val="003C5646"/>
    <w:rsid w:val="003C5BFC"/>
    <w:rsid w:val="003C5F9C"/>
    <w:rsid w:val="003C625B"/>
    <w:rsid w:val="003C7061"/>
    <w:rsid w:val="003C79F6"/>
    <w:rsid w:val="003D0EEE"/>
    <w:rsid w:val="003D20BD"/>
    <w:rsid w:val="003D3C39"/>
    <w:rsid w:val="003D3CEF"/>
    <w:rsid w:val="003D4EA9"/>
    <w:rsid w:val="003D5D40"/>
    <w:rsid w:val="003D6333"/>
    <w:rsid w:val="003D635A"/>
    <w:rsid w:val="003D705C"/>
    <w:rsid w:val="003E1ED6"/>
    <w:rsid w:val="003E3A5D"/>
    <w:rsid w:val="003E3D03"/>
    <w:rsid w:val="003E56C6"/>
    <w:rsid w:val="003E6B2D"/>
    <w:rsid w:val="003E7B1A"/>
    <w:rsid w:val="003F0215"/>
    <w:rsid w:val="003F0427"/>
    <w:rsid w:val="003F1097"/>
    <w:rsid w:val="003F134F"/>
    <w:rsid w:val="003F1E8A"/>
    <w:rsid w:val="003F2235"/>
    <w:rsid w:val="003F24C5"/>
    <w:rsid w:val="003F4CEA"/>
    <w:rsid w:val="003F58BE"/>
    <w:rsid w:val="003F5EB5"/>
    <w:rsid w:val="003F61B1"/>
    <w:rsid w:val="003F6B5C"/>
    <w:rsid w:val="003F790C"/>
    <w:rsid w:val="003F7C99"/>
    <w:rsid w:val="004001C8"/>
    <w:rsid w:val="004003D3"/>
    <w:rsid w:val="00400810"/>
    <w:rsid w:val="0040267D"/>
    <w:rsid w:val="0040299A"/>
    <w:rsid w:val="00403B28"/>
    <w:rsid w:val="00404446"/>
    <w:rsid w:val="0040459C"/>
    <w:rsid w:val="004048A9"/>
    <w:rsid w:val="004050FB"/>
    <w:rsid w:val="004057E6"/>
    <w:rsid w:val="00410C5D"/>
    <w:rsid w:val="00410D2D"/>
    <w:rsid w:val="00412658"/>
    <w:rsid w:val="00413073"/>
    <w:rsid w:val="00413913"/>
    <w:rsid w:val="00413E02"/>
    <w:rsid w:val="00414160"/>
    <w:rsid w:val="004177D8"/>
    <w:rsid w:val="0041793C"/>
    <w:rsid w:val="00417B66"/>
    <w:rsid w:val="00417C0E"/>
    <w:rsid w:val="00417DE1"/>
    <w:rsid w:val="00420679"/>
    <w:rsid w:val="00420F7F"/>
    <w:rsid w:val="0042194D"/>
    <w:rsid w:val="00421D24"/>
    <w:rsid w:val="00422DDF"/>
    <w:rsid w:val="00423B77"/>
    <w:rsid w:val="00424BF7"/>
    <w:rsid w:val="00424CD1"/>
    <w:rsid w:val="00425279"/>
    <w:rsid w:val="004253C9"/>
    <w:rsid w:val="00425BBD"/>
    <w:rsid w:val="00425DA8"/>
    <w:rsid w:val="00426EEA"/>
    <w:rsid w:val="0043037F"/>
    <w:rsid w:val="00430F04"/>
    <w:rsid w:val="00431C5C"/>
    <w:rsid w:val="00433C58"/>
    <w:rsid w:val="00434131"/>
    <w:rsid w:val="0043417B"/>
    <w:rsid w:val="004344BD"/>
    <w:rsid w:val="004350DC"/>
    <w:rsid w:val="00435338"/>
    <w:rsid w:val="00435C19"/>
    <w:rsid w:val="00435DF7"/>
    <w:rsid w:val="004361A7"/>
    <w:rsid w:val="00437A33"/>
    <w:rsid w:val="004401EF"/>
    <w:rsid w:val="00440CA3"/>
    <w:rsid w:val="004415BA"/>
    <w:rsid w:val="004418C1"/>
    <w:rsid w:val="00442520"/>
    <w:rsid w:val="00442B97"/>
    <w:rsid w:val="004431FA"/>
    <w:rsid w:val="00444118"/>
    <w:rsid w:val="0044445A"/>
    <w:rsid w:val="00444C6F"/>
    <w:rsid w:val="00446EED"/>
    <w:rsid w:val="0044766D"/>
    <w:rsid w:val="00447BF0"/>
    <w:rsid w:val="00450244"/>
    <w:rsid w:val="00451266"/>
    <w:rsid w:val="0045207B"/>
    <w:rsid w:val="00452667"/>
    <w:rsid w:val="004538CA"/>
    <w:rsid w:val="00454C86"/>
    <w:rsid w:val="00454FD0"/>
    <w:rsid w:val="004551B4"/>
    <w:rsid w:val="0045583F"/>
    <w:rsid w:val="004570C8"/>
    <w:rsid w:val="00457154"/>
    <w:rsid w:val="004604FE"/>
    <w:rsid w:val="00460ACC"/>
    <w:rsid w:val="00460CF3"/>
    <w:rsid w:val="004621B4"/>
    <w:rsid w:val="00462598"/>
    <w:rsid w:val="00465291"/>
    <w:rsid w:val="004652E9"/>
    <w:rsid w:val="004660DC"/>
    <w:rsid w:val="00466BAC"/>
    <w:rsid w:val="00466C6F"/>
    <w:rsid w:val="00470888"/>
    <w:rsid w:val="00473B01"/>
    <w:rsid w:val="00474FDD"/>
    <w:rsid w:val="004750CF"/>
    <w:rsid w:val="00475361"/>
    <w:rsid w:val="00477700"/>
    <w:rsid w:val="00481E1D"/>
    <w:rsid w:val="0048438C"/>
    <w:rsid w:val="0048465E"/>
    <w:rsid w:val="00484750"/>
    <w:rsid w:val="00485A03"/>
    <w:rsid w:val="0048663D"/>
    <w:rsid w:val="004872EB"/>
    <w:rsid w:val="004907E0"/>
    <w:rsid w:val="00491166"/>
    <w:rsid w:val="00491860"/>
    <w:rsid w:val="004924CC"/>
    <w:rsid w:val="00492788"/>
    <w:rsid w:val="00492C7B"/>
    <w:rsid w:val="004936F3"/>
    <w:rsid w:val="00494438"/>
    <w:rsid w:val="00494DCF"/>
    <w:rsid w:val="00494DE3"/>
    <w:rsid w:val="00495764"/>
    <w:rsid w:val="0049580A"/>
    <w:rsid w:val="00495932"/>
    <w:rsid w:val="0049665D"/>
    <w:rsid w:val="00497DA0"/>
    <w:rsid w:val="004A1224"/>
    <w:rsid w:val="004A12B9"/>
    <w:rsid w:val="004A146A"/>
    <w:rsid w:val="004A153E"/>
    <w:rsid w:val="004A163B"/>
    <w:rsid w:val="004A2F2B"/>
    <w:rsid w:val="004A353E"/>
    <w:rsid w:val="004A4331"/>
    <w:rsid w:val="004A440C"/>
    <w:rsid w:val="004A492B"/>
    <w:rsid w:val="004A53BF"/>
    <w:rsid w:val="004A5B10"/>
    <w:rsid w:val="004B050D"/>
    <w:rsid w:val="004B0BD5"/>
    <w:rsid w:val="004B0C39"/>
    <w:rsid w:val="004B134C"/>
    <w:rsid w:val="004B16AE"/>
    <w:rsid w:val="004B29A6"/>
    <w:rsid w:val="004B2CA7"/>
    <w:rsid w:val="004B33EE"/>
    <w:rsid w:val="004B344E"/>
    <w:rsid w:val="004B4F07"/>
    <w:rsid w:val="004B5246"/>
    <w:rsid w:val="004B54D8"/>
    <w:rsid w:val="004B57D7"/>
    <w:rsid w:val="004B5E20"/>
    <w:rsid w:val="004B669A"/>
    <w:rsid w:val="004B708D"/>
    <w:rsid w:val="004B7C80"/>
    <w:rsid w:val="004B7E61"/>
    <w:rsid w:val="004C01A4"/>
    <w:rsid w:val="004C0B09"/>
    <w:rsid w:val="004C0D24"/>
    <w:rsid w:val="004C2E9B"/>
    <w:rsid w:val="004C39BF"/>
    <w:rsid w:val="004C4529"/>
    <w:rsid w:val="004C50F7"/>
    <w:rsid w:val="004C5C42"/>
    <w:rsid w:val="004C6C56"/>
    <w:rsid w:val="004C7F38"/>
    <w:rsid w:val="004D12C0"/>
    <w:rsid w:val="004D153A"/>
    <w:rsid w:val="004D1902"/>
    <w:rsid w:val="004D1D3E"/>
    <w:rsid w:val="004D226B"/>
    <w:rsid w:val="004D577F"/>
    <w:rsid w:val="004D5AE1"/>
    <w:rsid w:val="004D6920"/>
    <w:rsid w:val="004D797A"/>
    <w:rsid w:val="004E08C5"/>
    <w:rsid w:val="004E08FA"/>
    <w:rsid w:val="004E0E7F"/>
    <w:rsid w:val="004E2578"/>
    <w:rsid w:val="004E2A13"/>
    <w:rsid w:val="004E3160"/>
    <w:rsid w:val="004E318A"/>
    <w:rsid w:val="004E37CF"/>
    <w:rsid w:val="004E3CC7"/>
    <w:rsid w:val="004E3DC8"/>
    <w:rsid w:val="004E427C"/>
    <w:rsid w:val="004E4F86"/>
    <w:rsid w:val="004E5A6E"/>
    <w:rsid w:val="004E63EA"/>
    <w:rsid w:val="004E6CF5"/>
    <w:rsid w:val="004E7627"/>
    <w:rsid w:val="004E7ED1"/>
    <w:rsid w:val="004F09BC"/>
    <w:rsid w:val="004F23EC"/>
    <w:rsid w:val="004F3AA3"/>
    <w:rsid w:val="004F454A"/>
    <w:rsid w:val="004F4885"/>
    <w:rsid w:val="004F5542"/>
    <w:rsid w:val="004F7F5B"/>
    <w:rsid w:val="00500997"/>
    <w:rsid w:val="00500C57"/>
    <w:rsid w:val="00500F33"/>
    <w:rsid w:val="0050277F"/>
    <w:rsid w:val="00505146"/>
    <w:rsid w:val="00505261"/>
    <w:rsid w:val="0050567E"/>
    <w:rsid w:val="00506093"/>
    <w:rsid w:val="00506BD0"/>
    <w:rsid w:val="00507D02"/>
    <w:rsid w:val="00510EC9"/>
    <w:rsid w:val="00512797"/>
    <w:rsid w:val="005128BD"/>
    <w:rsid w:val="00512920"/>
    <w:rsid w:val="00513526"/>
    <w:rsid w:val="00513A6F"/>
    <w:rsid w:val="00514385"/>
    <w:rsid w:val="00514F2B"/>
    <w:rsid w:val="00515227"/>
    <w:rsid w:val="00515313"/>
    <w:rsid w:val="005160FE"/>
    <w:rsid w:val="00516466"/>
    <w:rsid w:val="00517BB9"/>
    <w:rsid w:val="00517D76"/>
    <w:rsid w:val="00520329"/>
    <w:rsid w:val="00521102"/>
    <w:rsid w:val="005222FF"/>
    <w:rsid w:val="00522EAC"/>
    <w:rsid w:val="00523786"/>
    <w:rsid w:val="00523E39"/>
    <w:rsid w:val="00524FBB"/>
    <w:rsid w:val="005254E2"/>
    <w:rsid w:val="00525DBB"/>
    <w:rsid w:val="00526190"/>
    <w:rsid w:val="0052642B"/>
    <w:rsid w:val="0052649C"/>
    <w:rsid w:val="0052663C"/>
    <w:rsid w:val="00527FC4"/>
    <w:rsid w:val="00530A7B"/>
    <w:rsid w:val="00530AA5"/>
    <w:rsid w:val="005313D7"/>
    <w:rsid w:val="005324FA"/>
    <w:rsid w:val="00532C66"/>
    <w:rsid w:val="005330E6"/>
    <w:rsid w:val="005331EA"/>
    <w:rsid w:val="00533A66"/>
    <w:rsid w:val="00533C8B"/>
    <w:rsid w:val="0053457A"/>
    <w:rsid w:val="00534907"/>
    <w:rsid w:val="00534BA7"/>
    <w:rsid w:val="00535731"/>
    <w:rsid w:val="00535F22"/>
    <w:rsid w:val="005378C3"/>
    <w:rsid w:val="00537953"/>
    <w:rsid w:val="00540AE4"/>
    <w:rsid w:val="00540DB0"/>
    <w:rsid w:val="00541080"/>
    <w:rsid w:val="005430D8"/>
    <w:rsid w:val="005431E9"/>
    <w:rsid w:val="005437E0"/>
    <w:rsid w:val="005441CF"/>
    <w:rsid w:val="005463CC"/>
    <w:rsid w:val="00546C35"/>
    <w:rsid w:val="00547135"/>
    <w:rsid w:val="005472BC"/>
    <w:rsid w:val="0054768B"/>
    <w:rsid w:val="00547DE4"/>
    <w:rsid w:val="00550D1E"/>
    <w:rsid w:val="005513C4"/>
    <w:rsid w:val="00551C3E"/>
    <w:rsid w:val="005521C6"/>
    <w:rsid w:val="00552E2B"/>
    <w:rsid w:val="00553EDB"/>
    <w:rsid w:val="005544F2"/>
    <w:rsid w:val="00555197"/>
    <w:rsid w:val="00555EC3"/>
    <w:rsid w:val="00560912"/>
    <w:rsid w:val="005609B3"/>
    <w:rsid w:val="00560CE9"/>
    <w:rsid w:val="0056118E"/>
    <w:rsid w:val="00561671"/>
    <w:rsid w:val="005652AD"/>
    <w:rsid w:val="005653A5"/>
    <w:rsid w:val="005654B7"/>
    <w:rsid w:val="00566385"/>
    <w:rsid w:val="005666BD"/>
    <w:rsid w:val="00566954"/>
    <w:rsid w:val="005669B5"/>
    <w:rsid w:val="005679FC"/>
    <w:rsid w:val="00567BFF"/>
    <w:rsid w:val="00570B9F"/>
    <w:rsid w:val="0057171C"/>
    <w:rsid w:val="00571749"/>
    <w:rsid w:val="0057403F"/>
    <w:rsid w:val="005749CA"/>
    <w:rsid w:val="005752E6"/>
    <w:rsid w:val="00576F80"/>
    <w:rsid w:val="005770BB"/>
    <w:rsid w:val="005771E4"/>
    <w:rsid w:val="0057790F"/>
    <w:rsid w:val="00577944"/>
    <w:rsid w:val="005804AA"/>
    <w:rsid w:val="00580C8F"/>
    <w:rsid w:val="0058157F"/>
    <w:rsid w:val="00581693"/>
    <w:rsid w:val="005825ED"/>
    <w:rsid w:val="0058351B"/>
    <w:rsid w:val="0058400E"/>
    <w:rsid w:val="0058492F"/>
    <w:rsid w:val="00585D9A"/>
    <w:rsid w:val="00587147"/>
    <w:rsid w:val="00587CD6"/>
    <w:rsid w:val="00590C1B"/>
    <w:rsid w:val="0059112A"/>
    <w:rsid w:val="0059135B"/>
    <w:rsid w:val="00592D22"/>
    <w:rsid w:val="00593643"/>
    <w:rsid w:val="005938FE"/>
    <w:rsid w:val="00593974"/>
    <w:rsid w:val="00594324"/>
    <w:rsid w:val="0059474E"/>
    <w:rsid w:val="00595411"/>
    <w:rsid w:val="00595BAE"/>
    <w:rsid w:val="00596544"/>
    <w:rsid w:val="00596613"/>
    <w:rsid w:val="0059698F"/>
    <w:rsid w:val="005969C8"/>
    <w:rsid w:val="005A15D0"/>
    <w:rsid w:val="005A3629"/>
    <w:rsid w:val="005A3870"/>
    <w:rsid w:val="005A4058"/>
    <w:rsid w:val="005A4482"/>
    <w:rsid w:val="005A5531"/>
    <w:rsid w:val="005A5560"/>
    <w:rsid w:val="005A699D"/>
    <w:rsid w:val="005A6D9E"/>
    <w:rsid w:val="005A70F3"/>
    <w:rsid w:val="005A7A1A"/>
    <w:rsid w:val="005B1800"/>
    <w:rsid w:val="005B1C78"/>
    <w:rsid w:val="005B3C80"/>
    <w:rsid w:val="005B43CD"/>
    <w:rsid w:val="005B458D"/>
    <w:rsid w:val="005B4BBE"/>
    <w:rsid w:val="005B4D30"/>
    <w:rsid w:val="005B5122"/>
    <w:rsid w:val="005B57BE"/>
    <w:rsid w:val="005B5C50"/>
    <w:rsid w:val="005B5DB3"/>
    <w:rsid w:val="005B5EA9"/>
    <w:rsid w:val="005B5EC7"/>
    <w:rsid w:val="005B746F"/>
    <w:rsid w:val="005B79F1"/>
    <w:rsid w:val="005C0396"/>
    <w:rsid w:val="005C1235"/>
    <w:rsid w:val="005C31D5"/>
    <w:rsid w:val="005C3F93"/>
    <w:rsid w:val="005C41A9"/>
    <w:rsid w:val="005C4B28"/>
    <w:rsid w:val="005C629C"/>
    <w:rsid w:val="005C660F"/>
    <w:rsid w:val="005C6E2C"/>
    <w:rsid w:val="005C6EA6"/>
    <w:rsid w:val="005C7CE8"/>
    <w:rsid w:val="005D0503"/>
    <w:rsid w:val="005D0855"/>
    <w:rsid w:val="005D1079"/>
    <w:rsid w:val="005D1AD5"/>
    <w:rsid w:val="005D24A9"/>
    <w:rsid w:val="005D2D63"/>
    <w:rsid w:val="005D3629"/>
    <w:rsid w:val="005D43AD"/>
    <w:rsid w:val="005D6A4C"/>
    <w:rsid w:val="005D6BEC"/>
    <w:rsid w:val="005E0F6A"/>
    <w:rsid w:val="005E1953"/>
    <w:rsid w:val="005E2EB4"/>
    <w:rsid w:val="005E31DF"/>
    <w:rsid w:val="005E3563"/>
    <w:rsid w:val="005E39EF"/>
    <w:rsid w:val="005E40C0"/>
    <w:rsid w:val="005E461D"/>
    <w:rsid w:val="005E6E38"/>
    <w:rsid w:val="005E77FD"/>
    <w:rsid w:val="005F0770"/>
    <w:rsid w:val="005F0853"/>
    <w:rsid w:val="005F092D"/>
    <w:rsid w:val="005F0AED"/>
    <w:rsid w:val="005F0D37"/>
    <w:rsid w:val="005F1407"/>
    <w:rsid w:val="005F164D"/>
    <w:rsid w:val="005F1AC0"/>
    <w:rsid w:val="005F24B3"/>
    <w:rsid w:val="005F2B94"/>
    <w:rsid w:val="005F2BAF"/>
    <w:rsid w:val="005F4033"/>
    <w:rsid w:val="005F4263"/>
    <w:rsid w:val="005F4EEC"/>
    <w:rsid w:val="005F5FA1"/>
    <w:rsid w:val="005F65BD"/>
    <w:rsid w:val="005F6C28"/>
    <w:rsid w:val="005F734E"/>
    <w:rsid w:val="005F740A"/>
    <w:rsid w:val="005F7CD1"/>
    <w:rsid w:val="00602249"/>
    <w:rsid w:val="00604040"/>
    <w:rsid w:val="006044C2"/>
    <w:rsid w:val="006048C5"/>
    <w:rsid w:val="00605691"/>
    <w:rsid w:val="00605D9C"/>
    <w:rsid w:val="006065B3"/>
    <w:rsid w:val="006066E5"/>
    <w:rsid w:val="00607856"/>
    <w:rsid w:val="006114F2"/>
    <w:rsid w:val="00611A30"/>
    <w:rsid w:val="00614462"/>
    <w:rsid w:val="00615810"/>
    <w:rsid w:val="00616BE7"/>
    <w:rsid w:val="00616E9F"/>
    <w:rsid w:val="00617CB9"/>
    <w:rsid w:val="00617DA6"/>
    <w:rsid w:val="006200FA"/>
    <w:rsid w:val="0062052D"/>
    <w:rsid w:val="00620BB6"/>
    <w:rsid w:val="0062122F"/>
    <w:rsid w:val="0062128B"/>
    <w:rsid w:val="00623D29"/>
    <w:rsid w:val="0062415C"/>
    <w:rsid w:val="00625DCB"/>
    <w:rsid w:val="00627F1B"/>
    <w:rsid w:val="0063046E"/>
    <w:rsid w:val="00630846"/>
    <w:rsid w:val="00631109"/>
    <w:rsid w:val="00631450"/>
    <w:rsid w:val="006317BD"/>
    <w:rsid w:val="006319DC"/>
    <w:rsid w:val="00632277"/>
    <w:rsid w:val="006329AB"/>
    <w:rsid w:val="006334FF"/>
    <w:rsid w:val="0063373A"/>
    <w:rsid w:val="00633E00"/>
    <w:rsid w:val="006344A1"/>
    <w:rsid w:val="006344AC"/>
    <w:rsid w:val="00634D38"/>
    <w:rsid w:val="00636BB3"/>
    <w:rsid w:val="00636C82"/>
    <w:rsid w:val="00640B6A"/>
    <w:rsid w:val="00641C60"/>
    <w:rsid w:val="00642189"/>
    <w:rsid w:val="006427CF"/>
    <w:rsid w:val="006429ED"/>
    <w:rsid w:val="00643312"/>
    <w:rsid w:val="006445C9"/>
    <w:rsid w:val="00645DFA"/>
    <w:rsid w:val="0064669D"/>
    <w:rsid w:val="00646F53"/>
    <w:rsid w:val="00650205"/>
    <w:rsid w:val="00651295"/>
    <w:rsid w:val="0065161E"/>
    <w:rsid w:val="00652618"/>
    <w:rsid w:val="00652FE2"/>
    <w:rsid w:val="0065358B"/>
    <w:rsid w:val="0065366F"/>
    <w:rsid w:val="0065417E"/>
    <w:rsid w:val="00655991"/>
    <w:rsid w:val="006564E2"/>
    <w:rsid w:val="0065728E"/>
    <w:rsid w:val="00657C9E"/>
    <w:rsid w:val="00660245"/>
    <w:rsid w:val="00661254"/>
    <w:rsid w:val="00661829"/>
    <w:rsid w:val="006626E4"/>
    <w:rsid w:val="0066397E"/>
    <w:rsid w:val="00663DDC"/>
    <w:rsid w:val="006641E8"/>
    <w:rsid w:val="00664E6D"/>
    <w:rsid w:val="0066550B"/>
    <w:rsid w:val="0066685B"/>
    <w:rsid w:val="00667FBE"/>
    <w:rsid w:val="00670034"/>
    <w:rsid w:val="00671338"/>
    <w:rsid w:val="006736B4"/>
    <w:rsid w:val="00674B28"/>
    <w:rsid w:val="006752EB"/>
    <w:rsid w:val="0067576A"/>
    <w:rsid w:val="00676E63"/>
    <w:rsid w:val="006800F0"/>
    <w:rsid w:val="0068067A"/>
    <w:rsid w:val="0068089F"/>
    <w:rsid w:val="00681EFC"/>
    <w:rsid w:val="006839C9"/>
    <w:rsid w:val="00683C51"/>
    <w:rsid w:val="006858F6"/>
    <w:rsid w:val="00686077"/>
    <w:rsid w:val="00686378"/>
    <w:rsid w:val="0068656B"/>
    <w:rsid w:val="006872E6"/>
    <w:rsid w:val="00687887"/>
    <w:rsid w:val="00691441"/>
    <w:rsid w:val="00691AEB"/>
    <w:rsid w:val="00692C2D"/>
    <w:rsid w:val="006936D0"/>
    <w:rsid w:val="006940DC"/>
    <w:rsid w:val="00694C7E"/>
    <w:rsid w:val="0069551F"/>
    <w:rsid w:val="006956B9"/>
    <w:rsid w:val="006956E6"/>
    <w:rsid w:val="0069575C"/>
    <w:rsid w:val="00695CFD"/>
    <w:rsid w:val="00695F62"/>
    <w:rsid w:val="0069600A"/>
    <w:rsid w:val="006966B4"/>
    <w:rsid w:val="006968D5"/>
    <w:rsid w:val="0069700E"/>
    <w:rsid w:val="006A080F"/>
    <w:rsid w:val="006A2718"/>
    <w:rsid w:val="006A31A5"/>
    <w:rsid w:val="006A3463"/>
    <w:rsid w:val="006A3807"/>
    <w:rsid w:val="006A3F49"/>
    <w:rsid w:val="006A3FA1"/>
    <w:rsid w:val="006A51FC"/>
    <w:rsid w:val="006A5772"/>
    <w:rsid w:val="006A5907"/>
    <w:rsid w:val="006A6678"/>
    <w:rsid w:val="006A6DB5"/>
    <w:rsid w:val="006A760F"/>
    <w:rsid w:val="006A7A62"/>
    <w:rsid w:val="006A7BBF"/>
    <w:rsid w:val="006A7C6D"/>
    <w:rsid w:val="006B0146"/>
    <w:rsid w:val="006B033D"/>
    <w:rsid w:val="006B18B1"/>
    <w:rsid w:val="006B1924"/>
    <w:rsid w:val="006B22C4"/>
    <w:rsid w:val="006B2D3D"/>
    <w:rsid w:val="006B2EE7"/>
    <w:rsid w:val="006B35C9"/>
    <w:rsid w:val="006B47FF"/>
    <w:rsid w:val="006B4DAA"/>
    <w:rsid w:val="006B550F"/>
    <w:rsid w:val="006B5D4D"/>
    <w:rsid w:val="006B649A"/>
    <w:rsid w:val="006B75BB"/>
    <w:rsid w:val="006B7955"/>
    <w:rsid w:val="006C013E"/>
    <w:rsid w:val="006C3321"/>
    <w:rsid w:val="006C4BDF"/>
    <w:rsid w:val="006C52BD"/>
    <w:rsid w:val="006C57AF"/>
    <w:rsid w:val="006C5B7C"/>
    <w:rsid w:val="006C6293"/>
    <w:rsid w:val="006C70CF"/>
    <w:rsid w:val="006D08E0"/>
    <w:rsid w:val="006D1584"/>
    <w:rsid w:val="006D1AC9"/>
    <w:rsid w:val="006D1CEA"/>
    <w:rsid w:val="006D1F7E"/>
    <w:rsid w:val="006D225F"/>
    <w:rsid w:val="006D2603"/>
    <w:rsid w:val="006D29FD"/>
    <w:rsid w:val="006D2ABD"/>
    <w:rsid w:val="006D43C8"/>
    <w:rsid w:val="006D4477"/>
    <w:rsid w:val="006D5211"/>
    <w:rsid w:val="006D5869"/>
    <w:rsid w:val="006D650E"/>
    <w:rsid w:val="006D7353"/>
    <w:rsid w:val="006D7469"/>
    <w:rsid w:val="006E0F8F"/>
    <w:rsid w:val="006E24C2"/>
    <w:rsid w:val="006E2ECD"/>
    <w:rsid w:val="006E3311"/>
    <w:rsid w:val="006E381E"/>
    <w:rsid w:val="006E3DE8"/>
    <w:rsid w:val="006E41F9"/>
    <w:rsid w:val="006E4B75"/>
    <w:rsid w:val="006E51B2"/>
    <w:rsid w:val="006E5489"/>
    <w:rsid w:val="006E5E91"/>
    <w:rsid w:val="006E7FCB"/>
    <w:rsid w:val="006F038E"/>
    <w:rsid w:val="006F1473"/>
    <w:rsid w:val="006F1551"/>
    <w:rsid w:val="006F197A"/>
    <w:rsid w:val="006F1C0A"/>
    <w:rsid w:val="006F2958"/>
    <w:rsid w:val="006F3819"/>
    <w:rsid w:val="006F3FF0"/>
    <w:rsid w:val="006F4113"/>
    <w:rsid w:val="006F4206"/>
    <w:rsid w:val="006F4719"/>
    <w:rsid w:val="006F4AA7"/>
    <w:rsid w:val="006F57AD"/>
    <w:rsid w:val="006F6B06"/>
    <w:rsid w:val="006F6EE4"/>
    <w:rsid w:val="00701B5F"/>
    <w:rsid w:val="007042B4"/>
    <w:rsid w:val="00705DE3"/>
    <w:rsid w:val="00706F03"/>
    <w:rsid w:val="00707A40"/>
    <w:rsid w:val="00711001"/>
    <w:rsid w:val="00711064"/>
    <w:rsid w:val="0071198C"/>
    <w:rsid w:val="0071404E"/>
    <w:rsid w:val="0071476F"/>
    <w:rsid w:val="00714C22"/>
    <w:rsid w:val="00715B87"/>
    <w:rsid w:val="00715FD0"/>
    <w:rsid w:val="0071603E"/>
    <w:rsid w:val="0071786E"/>
    <w:rsid w:val="00721B15"/>
    <w:rsid w:val="007220B1"/>
    <w:rsid w:val="00722E41"/>
    <w:rsid w:val="00722F07"/>
    <w:rsid w:val="00723014"/>
    <w:rsid w:val="00723F1E"/>
    <w:rsid w:val="007253D7"/>
    <w:rsid w:val="00725905"/>
    <w:rsid w:val="00726111"/>
    <w:rsid w:val="00726402"/>
    <w:rsid w:val="00730227"/>
    <w:rsid w:val="00730DA8"/>
    <w:rsid w:val="007327E0"/>
    <w:rsid w:val="007327E6"/>
    <w:rsid w:val="00733DE8"/>
    <w:rsid w:val="007344D8"/>
    <w:rsid w:val="0073566B"/>
    <w:rsid w:val="00736E3A"/>
    <w:rsid w:val="00737131"/>
    <w:rsid w:val="00737E73"/>
    <w:rsid w:val="007423E6"/>
    <w:rsid w:val="00743956"/>
    <w:rsid w:val="00746078"/>
    <w:rsid w:val="00747563"/>
    <w:rsid w:val="00747ED1"/>
    <w:rsid w:val="0075073E"/>
    <w:rsid w:val="00751001"/>
    <w:rsid w:val="007517B8"/>
    <w:rsid w:val="00751C04"/>
    <w:rsid w:val="00751DE8"/>
    <w:rsid w:val="007534FC"/>
    <w:rsid w:val="007540F7"/>
    <w:rsid w:val="00755A45"/>
    <w:rsid w:val="00755A47"/>
    <w:rsid w:val="007568A1"/>
    <w:rsid w:val="00757190"/>
    <w:rsid w:val="00757602"/>
    <w:rsid w:val="00757D71"/>
    <w:rsid w:val="00761795"/>
    <w:rsid w:val="0076197B"/>
    <w:rsid w:val="00762EBC"/>
    <w:rsid w:val="0076311D"/>
    <w:rsid w:val="00763322"/>
    <w:rsid w:val="00763362"/>
    <w:rsid w:val="007647AE"/>
    <w:rsid w:val="00764F73"/>
    <w:rsid w:val="00764FB3"/>
    <w:rsid w:val="00766208"/>
    <w:rsid w:val="00767979"/>
    <w:rsid w:val="00767991"/>
    <w:rsid w:val="0077021B"/>
    <w:rsid w:val="007702A8"/>
    <w:rsid w:val="00772B6A"/>
    <w:rsid w:val="0077317D"/>
    <w:rsid w:val="007734AC"/>
    <w:rsid w:val="00773C29"/>
    <w:rsid w:val="007749DC"/>
    <w:rsid w:val="00774D82"/>
    <w:rsid w:val="0077573D"/>
    <w:rsid w:val="00775BCA"/>
    <w:rsid w:val="0077632F"/>
    <w:rsid w:val="00776538"/>
    <w:rsid w:val="00776A99"/>
    <w:rsid w:val="00777302"/>
    <w:rsid w:val="007778FB"/>
    <w:rsid w:val="0078218F"/>
    <w:rsid w:val="00783D9D"/>
    <w:rsid w:val="0078497E"/>
    <w:rsid w:val="00784F23"/>
    <w:rsid w:val="00785296"/>
    <w:rsid w:val="007859B6"/>
    <w:rsid w:val="00786342"/>
    <w:rsid w:val="00786590"/>
    <w:rsid w:val="00787B28"/>
    <w:rsid w:val="007905B2"/>
    <w:rsid w:val="00791B4D"/>
    <w:rsid w:val="007922C6"/>
    <w:rsid w:val="00792F1D"/>
    <w:rsid w:val="00793E4B"/>
    <w:rsid w:val="0079400B"/>
    <w:rsid w:val="007952ED"/>
    <w:rsid w:val="00796252"/>
    <w:rsid w:val="00796298"/>
    <w:rsid w:val="00796CCB"/>
    <w:rsid w:val="007A04AB"/>
    <w:rsid w:val="007A0894"/>
    <w:rsid w:val="007A234B"/>
    <w:rsid w:val="007A2D01"/>
    <w:rsid w:val="007A30C3"/>
    <w:rsid w:val="007A31E0"/>
    <w:rsid w:val="007A44E1"/>
    <w:rsid w:val="007A51A7"/>
    <w:rsid w:val="007A5CB4"/>
    <w:rsid w:val="007A612C"/>
    <w:rsid w:val="007A69EA"/>
    <w:rsid w:val="007A6B5C"/>
    <w:rsid w:val="007A6E05"/>
    <w:rsid w:val="007A7F7C"/>
    <w:rsid w:val="007B2444"/>
    <w:rsid w:val="007B25BF"/>
    <w:rsid w:val="007B351F"/>
    <w:rsid w:val="007B3BDF"/>
    <w:rsid w:val="007B41D2"/>
    <w:rsid w:val="007B42C6"/>
    <w:rsid w:val="007B431D"/>
    <w:rsid w:val="007B4397"/>
    <w:rsid w:val="007B4909"/>
    <w:rsid w:val="007B56F8"/>
    <w:rsid w:val="007B5F11"/>
    <w:rsid w:val="007B6A0C"/>
    <w:rsid w:val="007B6DD1"/>
    <w:rsid w:val="007B7472"/>
    <w:rsid w:val="007C03C5"/>
    <w:rsid w:val="007C124D"/>
    <w:rsid w:val="007C29AE"/>
    <w:rsid w:val="007C31C6"/>
    <w:rsid w:val="007C4312"/>
    <w:rsid w:val="007C469E"/>
    <w:rsid w:val="007C4A61"/>
    <w:rsid w:val="007C4B02"/>
    <w:rsid w:val="007C5614"/>
    <w:rsid w:val="007C5CDF"/>
    <w:rsid w:val="007C5F6B"/>
    <w:rsid w:val="007C7A73"/>
    <w:rsid w:val="007D064A"/>
    <w:rsid w:val="007D12BD"/>
    <w:rsid w:val="007D2C27"/>
    <w:rsid w:val="007D3F83"/>
    <w:rsid w:val="007D57F1"/>
    <w:rsid w:val="007D6DE2"/>
    <w:rsid w:val="007D744E"/>
    <w:rsid w:val="007D78CB"/>
    <w:rsid w:val="007E47D7"/>
    <w:rsid w:val="007E5546"/>
    <w:rsid w:val="007E61D6"/>
    <w:rsid w:val="007E6735"/>
    <w:rsid w:val="007E73C5"/>
    <w:rsid w:val="007F1802"/>
    <w:rsid w:val="007F33EF"/>
    <w:rsid w:val="007F3578"/>
    <w:rsid w:val="007F366F"/>
    <w:rsid w:val="007F40C6"/>
    <w:rsid w:val="007F431C"/>
    <w:rsid w:val="007F5055"/>
    <w:rsid w:val="007F52CD"/>
    <w:rsid w:val="007F5429"/>
    <w:rsid w:val="007F6158"/>
    <w:rsid w:val="007F6512"/>
    <w:rsid w:val="007F6B3A"/>
    <w:rsid w:val="007F6F50"/>
    <w:rsid w:val="00800424"/>
    <w:rsid w:val="00802060"/>
    <w:rsid w:val="00802A8E"/>
    <w:rsid w:val="00802EBE"/>
    <w:rsid w:val="00803427"/>
    <w:rsid w:val="00804DFF"/>
    <w:rsid w:val="00805A03"/>
    <w:rsid w:val="00806713"/>
    <w:rsid w:val="00806B11"/>
    <w:rsid w:val="008078B9"/>
    <w:rsid w:val="0081086A"/>
    <w:rsid w:val="00811115"/>
    <w:rsid w:val="00811745"/>
    <w:rsid w:val="00811A70"/>
    <w:rsid w:val="0081260D"/>
    <w:rsid w:val="008145FD"/>
    <w:rsid w:val="00814F5D"/>
    <w:rsid w:val="00817360"/>
    <w:rsid w:val="00817716"/>
    <w:rsid w:val="00817C44"/>
    <w:rsid w:val="008207D6"/>
    <w:rsid w:val="00820C94"/>
    <w:rsid w:val="008211E0"/>
    <w:rsid w:val="00821AE4"/>
    <w:rsid w:val="00823EE4"/>
    <w:rsid w:val="008249AB"/>
    <w:rsid w:val="00824D82"/>
    <w:rsid w:val="00825044"/>
    <w:rsid w:val="00827A8B"/>
    <w:rsid w:val="0083012F"/>
    <w:rsid w:val="00830643"/>
    <w:rsid w:val="00831AA3"/>
    <w:rsid w:val="00831D77"/>
    <w:rsid w:val="00833EA6"/>
    <w:rsid w:val="0083539C"/>
    <w:rsid w:val="0083582D"/>
    <w:rsid w:val="008358A9"/>
    <w:rsid w:val="008402B0"/>
    <w:rsid w:val="00840C4E"/>
    <w:rsid w:val="00842F57"/>
    <w:rsid w:val="00846130"/>
    <w:rsid w:val="008470C8"/>
    <w:rsid w:val="00847957"/>
    <w:rsid w:val="00850AC8"/>
    <w:rsid w:val="00851193"/>
    <w:rsid w:val="0085159E"/>
    <w:rsid w:val="00851823"/>
    <w:rsid w:val="00851879"/>
    <w:rsid w:val="00851BCE"/>
    <w:rsid w:val="00853091"/>
    <w:rsid w:val="00853DE5"/>
    <w:rsid w:val="008540FD"/>
    <w:rsid w:val="00854D61"/>
    <w:rsid w:val="0085546F"/>
    <w:rsid w:val="00855A03"/>
    <w:rsid w:val="008577F2"/>
    <w:rsid w:val="00857ADC"/>
    <w:rsid w:val="00862BCB"/>
    <w:rsid w:val="00862D68"/>
    <w:rsid w:val="00863446"/>
    <w:rsid w:val="00863C56"/>
    <w:rsid w:val="008644CE"/>
    <w:rsid w:val="00864BA1"/>
    <w:rsid w:val="00866D6D"/>
    <w:rsid w:val="008704F8"/>
    <w:rsid w:val="00871417"/>
    <w:rsid w:val="008728E9"/>
    <w:rsid w:val="008731DA"/>
    <w:rsid w:val="00873AFF"/>
    <w:rsid w:val="00873F7A"/>
    <w:rsid w:val="008753BF"/>
    <w:rsid w:val="008757A3"/>
    <w:rsid w:val="00875F6C"/>
    <w:rsid w:val="00877BC7"/>
    <w:rsid w:val="00880322"/>
    <w:rsid w:val="00880CE8"/>
    <w:rsid w:val="00880D12"/>
    <w:rsid w:val="0088107F"/>
    <w:rsid w:val="0088155F"/>
    <w:rsid w:val="00881C9B"/>
    <w:rsid w:val="00881FC6"/>
    <w:rsid w:val="008823D0"/>
    <w:rsid w:val="00882663"/>
    <w:rsid w:val="00882718"/>
    <w:rsid w:val="008835E3"/>
    <w:rsid w:val="00883B63"/>
    <w:rsid w:val="00883C9D"/>
    <w:rsid w:val="00883DC1"/>
    <w:rsid w:val="00884B40"/>
    <w:rsid w:val="0088592E"/>
    <w:rsid w:val="00886E64"/>
    <w:rsid w:val="00886E9B"/>
    <w:rsid w:val="008904A2"/>
    <w:rsid w:val="00890587"/>
    <w:rsid w:val="008927E9"/>
    <w:rsid w:val="008979D2"/>
    <w:rsid w:val="008A103E"/>
    <w:rsid w:val="008A131E"/>
    <w:rsid w:val="008A140F"/>
    <w:rsid w:val="008A1AF7"/>
    <w:rsid w:val="008A33AB"/>
    <w:rsid w:val="008A33D6"/>
    <w:rsid w:val="008A4299"/>
    <w:rsid w:val="008A558D"/>
    <w:rsid w:val="008A6082"/>
    <w:rsid w:val="008A62B9"/>
    <w:rsid w:val="008A62CD"/>
    <w:rsid w:val="008A669A"/>
    <w:rsid w:val="008A6B42"/>
    <w:rsid w:val="008A7747"/>
    <w:rsid w:val="008B409B"/>
    <w:rsid w:val="008B4811"/>
    <w:rsid w:val="008B4E3D"/>
    <w:rsid w:val="008B5842"/>
    <w:rsid w:val="008B58F4"/>
    <w:rsid w:val="008B5F6A"/>
    <w:rsid w:val="008B6AD9"/>
    <w:rsid w:val="008B71D3"/>
    <w:rsid w:val="008B7A3B"/>
    <w:rsid w:val="008C431D"/>
    <w:rsid w:val="008C4385"/>
    <w:rsid w:val="008C5545"/>
    <w:rsid w:val="008C5AD6"/>
    <w:rsid w:val="008C613C"/>
    <w:rsid w:val="008C6FD3"/>
    <w:rsid w:val="008D03A5"/>
    <w:rsid w:val="008D1A19"/>
    <w:rsid w:val="008D1B0B"/>
    <w:rsid w:val="008D1D0B"/>
    <w:rsid w:val="008D1D5A"/>
    <w:rsid w:val="008D1D8B"/>
    <w:rsid w:val="008D2BA0"/>
    <w:rsid w:val="008D3258"/>
    <w:rsid w:val="008D345A"/>
    <w:rsid w:val="008D3FCE"/>
    <w:rsid w:val="008D4932"/>
    <w:rsid w:val="008D5C1C"/>
    <w:rsid w:val="008D5DC7"/>
    <w:rsid w:val="008D5FB0"/>
    <w:rsid w:val="008D641B"/>
    <w:rsid w:val="008D6599"/>
    <w:rsid w:val="008D73D6"/>
    <w:rsid w:val="008E0F07"/>
    <w:rsid w:val="008E13FE"/>
    <w:rsid w:val="008E14A4"/>
    <w:rsid w:val="008E2EF7"/>
    <w:rsid w:val="008E36EA"/>
    <w:rsid w:val="008E4BA0"/>
    <w:rsid w:val="008E4EDF"/>
    <w:rsid w:val="008E51F2"/>
    <w:rsid w:val="008E5BC6"/>
    <w:rsid w:val="008E6290"/>
    <w:rsid w:val="008E6444"/>
    <w:rsid w:val="008E648C"/>
    <w:rsid w:val="008E6B47"/>
    <w:rsid w:val="008E6CCB"/>
    <w:rsid w:val="008E7F26"/>
    <w:rsid w:val="008E7F7E"/>
    <w:rsid w:val="008F0CAD"/>
    <w:rsid w:val="008F109D"/>
    <w:rsid w:val="008F1821"/>
    <w:rsid w:val="008F1ABF"/>
    <w:rsid w:val="008F2469"/>
    <w:rsid w:val="008F3614"/>
    <w:rsid w:val="008F4206"/>
    <w:rsid w:val="008F4D25"/>
    <w:rsid w:val="008F56EE"/>
    <w:rsid w:val="008F67EE"/>
    <w:rsid w:val="008F79D1"/>
    <w:rsid w:val="00900D87"/>
    <w:rsid w:val="009010FB"/>
    <w:rsid w:val="00901357"/>
    <w:rsid w:val="00901F8E"/>
    <w:rsid w:val="00904B12"/>
    <w:rsid w:val="00904F3F"/>
    <w:rsid w:val="00905A18"/>
    <w:rsid w:val="00906E03"/>
    <w:rsid w:val="00907785"/>
    <w:rsid w:val="009079D7"/>
    <w:rsid w:val="00910543"/>
    <w:rsid w:val="0091065C"/>
    <w:rsid w:val="009116D5"/>
    <w:rsid w:val="00912401"/>
    <w:rsid w:val="009131EF"/>
    <w:rsid w:val="00913443"/>
    <w:rsid w:val="009136E7"/>
    <w:rsid w:val="00915EFD"/>
    <w:rsid w:val="0091642B"/>
    <w:rsid w:val="00916F73"/>
    <w:rsid w:val="009174FF"/>
    <w:rsid w:val="00917E55"/>
    <w:rsid w:val="00920801"/>
    <w:rsid w:val="009210B0"/>
    <w:rsid w:val="009216AE"/>
    <w:rsid w:val="00921865"/>
    <w:rsid w:val="00921AF6"/>
    <w:rsid w:val="00924DD1"/>
    <w:rsid w:val="00925271"/>
    <w:rsid w:val="00926487"/>
    <w:rsid w:val="00926F54"/>
    <w:rsid w:val="00927E38"/>
    <w:rsid w:val="009300D3"/>
    <w:rsid w:val="009309FF"/>
    <w:rsid w:val="00932679"/>
    <w:rsid w:val="00932D5A"/>
    <w:rsid w:val="00934892"/>
    <w:rsid w:val="00934B60"/>
    <w:rsid w:val="009402EC"/>
    <w:rsid w:val="00940823"/>
    <w:rsid w:val="00940BEA"/>
    <w:rsid w:val="00941C13"/>
    <w:rsid w:val="00942347"/>
    <w:rsid w:val="00942457"/>
    <w:rsid w:val="00945DD9"/>
    <w:rsid w:val="00945DEF"/>
    <w:rsid w:val="009468A8"/>
    <w:rsid w:val="00946A36"/>
    <w:rsid w:val="00946E5E"/>
    <w:rsid w:val="00947B71"/>
    <w:rsid w:val="00947E30"/>
    <w:rsid w:val="00950308"/>
    <w:rsid w:val="00950ACB"/>
    <w:rsid w:val="009513B4"/>
    <w:rsid w:val="0095162A"/>
    <w:rsid w:val="00951BCE"/>
    <w:rsid w:val="00952D47"/>
    <w:rsid w:val="00952EAA"/>
    <w:rsid w:val="009534AD"/>
    <w:rsid w:val="00953AE0"/>
    <w:rsid w:val="00954FB2"/>
    <w:rsid w:val="009551D5"/>
    <w:rsid w:val="0095538A"/>
    <w:rsid w:val="0095662D"/>
    <w:rsid w:val="009568CB"/>
    <w:rsid w:val="00957B3B"/>
    <w:rsid w:val="00960D55"/>
    <w:rsid w:val="00961843"/>
    <w:rsid w:val="00962AEA"/>
    <w:rsid w:val="00962C2C"/>
    <w:rsid w:val="00962FE5"/>
    <w:rsid w:val="00964984"/>
    <w:rsid w:val="00965380"/>
    <w:rsid w:val="00965481"/>
    <w:rsid w:val="00965E77"/>
    <w:rsid w:val="00966709"/>
    <w:rsid w:val="0096686A"/>
    <w:rsid w:val="00966AB4"/>
    <w:rsid w:val="00967955"/>
    <w:rsid w:val="009700E1"/>
    <w:rsid w:val="00970EAB"/>
    <w:rsid w:val="00972C71"/>
    <w:rsid w:val="009739B3"/>
    <w:rsid w:val="009739CF"/>
    <w:rsid w:val="00975203"/>
    <w:rsid w:val="0097636A"/>
    <w:rsid w:val="00976600"/>
    <w:rsid w:val="00976818"/>
    <w:rsid w:val="00976B13"/>
    <w:rsid w:val="009779F9"/>
    <w:rsid w:val="00977D8D"/>
    <w:rsid w:val="00980274"/>
    <w:rsid w:val="00980849"/>
    <w:rsid w:val="0098278F"/>
    <w:rsid w:val="009832C3"/>
    <w:rsid w:val="0098388E"/>
    <w:rsid w:val="00984024"/>
    <w:rsid w:val="0098417E"/>
    <w:rsid w:val="009842A5"/>
    <w:rsid w:val="0098628A"/>
    <w:rsid w:val="009863A6"/>
    <w:rsid w:val="00986BDE"/>
    <w:rsid w:val="00986C09"/>
    <w:rsid w:val="00986ED4"/>
    <w:rsid w:val="00990B2D"/>
    <w:rsid w:val="009912B9"/>
    <w:rsid w:val="00991E5D"/>
    <w:rsid w:val="0099296C"/>
    <w:rsid w:val="00992A9D"/>
    <w:rsid w:val="00992C3C"/>
    <w:rsid w:val="00993D0E"/>
    <w:rsid w:val="00994370"/>
    <w:rsid w:val="0099672B"/>
    <w:rsid w:val="0099697F"/>
    <w:rsid w:val="00996A64"/>
    <w:rsid w:val="00996FAB"/>
    <w:rsid w:val="009A06B8"/>
    <w:rsid w:val="009A1F23"/>
    <w:rsid w:val="009A3015"/>
    <w:rsid w:val="009A36C7"/>
    <w:rsid w:val="009A5C7E"/>
    <w:rsid w:val="009A724C"/>
    <w:rsid w:val="009B001D"/>
    <w:rsid w:val="009B010C"/>
    <w:rsid w:val="009B1603"/>
    <w:rsid w:val="009B2DD9"/>
    <w:rsid w:val="009B372A"/>
    <w:rsid w:val="009B3AC1"/>
    <w:rsid w:val="009B550A"/>
    <w:rsid w:val="009B5FD0"/>
    <w:rsid w:val="009B6B5C"/>
    <w:rsid w:val="009B6DF6"/>
    <w:rsid w:val="009C10BB"/>
    <w:rsid w:val="009C110E"/>
    <w:rsid w:val="009C2564"/>
    <w:rsid w:val="009C3608"/>
    <w:rsid w:val="009C417F"/>
    <w:rsid w:val="009C4F80"/>
    <w:rsid w:val="009C5038"/>
    <w:rsid w:val="009C559D"/>
    <w:rsid w:val="009C5AA7"/>
    <w:rsid w:val="009C5CCD"/>
    <w:rsid w:val="009C6FBA"/>
    <w:rsid w:val="009C72F1"/>
    <w:rsid w:val="009D0230"/>
    <w:rsid w:val="009D123A"/>
    <w:rsid w:val="009D15BE"/>
    <w:rsid w:val="009D185D"/>
    <w:rsid w:val="009D1A60"/>
    <w:rsid w:val="009D26D3"/>
    <w:rsid w:val="009D2AC0"/>
    <w:rsid w:val="009D2BF7"/>
    <w:rsid w:val="009D3C94"/>
    <w:rsid w:val="009D3DD9"/>
    <w:rsid w:val="009D4DC1"/>
    <w:rsid w:val="009D5022"/>
    <w:rsid w:val="009D613D"/>
    <w:rsid w:val="009D68A9"/>
    <w:rsid w:val="009D76C6"/>
    <w:rsid w:val="009E03C0"/>
    <w:rsid w:val="009E1C8D"/>
    <w:rsid w:val="009E2206"/>
    <w:rsid w:val="009E27A7"/>
    <w:rsid w:val="009E2D31"/>
    <w:rsid w:val="009E4599"/>
    <w:rsid w:val="009E4807"/>
    <w:rsid w:val="009E4AE4"/>
    <w:rsid w:val="009E4FB9"/>
    <w:rsid w:val="009E5596"/>
    <w:rsid w:val="009E5B29"/>
    <w:rsid w:val="009E6CE7"/>
    <w:rsid w:val="009E6CE8"/>
    <w:rsid w:val="009F0197"/>
    <w:rsid w:val="009F0230"/>
    <w:rsid w:val="009F07C0"/>
    <w:rsid w:val="009F0D9C"/>
    <w:rsid w:val="009F165B"/>
    <w:rsid w:val="009F208C"/>
    <w:rsid w:val="009F253B"/>
    <w:rsid w:val="009F4E9C"/>
    <w:rsid w:val="009F61B7"/>
    <w:rsid w:val="009F67CC"/>
    <w:rsid w:val="009F687B"/>
    <w:rsid w:val="009F73D7"/>
    <w:rsid w:val="00A004EA"/>
    <w:rsid w:val="00A02633"/>
    <w:rsid w:val="00A03410"/>
    <w:rsid w:val="00A04AFB"/>
    <w:rsid w:val="00A04B2E"/>
    <w:rsid w:val="00A05CC0"/>
    <w:rsid w:val="00A0615E"/>
    <w:rsid w:val="00A07217"/>
    <w:rsid w:val="00A10150"/>
    <w:rsid w:val="00A103D4"/>
    <w:rsid w:val="00A10AE3"/>
    <w:rsid w:val="00A11638"/>
    <w:rsid w:val="00A1197A"/>
    <w:rsid w:val="00A12FFA"/>
    <w:rsid w:val="00A14EB9"/>
    <w:rsid w:val="00A16EF9"/>
    <w:rsid w:val="00A179C1"/>
    <w:rsid w:val="00A179FD"/>
    <w:rsid w:val="00A17DBC"/>
    <w:rsid w:val="00A17F8A"/>
    <w:rsid w:val="00A20211"/>
    <w:rsid w:val="00A203DB"/>
    <w:rsid w:val="00A206F9"/>
    <w:rsid w:val="00A2076E"/>
    <w:rsid w:val="00A22AB8"/>
    <w:rsid w:val="00A23A56"/>
    <w:rsid w:val="00A23B32"/>
    <w:rsid w:val="00A2441C"/>
    <w:rsid w:val="00A24432"/>
    <w:rsid w:val="00A24DCB"/>
    <w:rsid w:val="00A2566A"/>
    <w:rsid w:val="00A268BC"/>
    <w:rsid w:val="00A26D74"/>
    <w:rsid w:val="00A323D9"/>
    <w:rsid w:val="00A33151"/>
    <w:rsid w:val="00A33EE1"/>
    <w:rsid w:val="00A34053"/>
    <w:rsid w:val="00A3420D"/>
    <w:rsid w:val="00A35810"/>
    <w:rsid w:val="00A35CD9"/>
    <w:rsid w:val="00A37136"/>
    <w:rsid w:val="00A37C9A"/>
    <w:rsid w:val="00A400FA"/>
    <w:rsid w:val="00A40590"/>
    <w:rsid w:val="00A4069D"/>
    <w:rsid w:val="00A40BBE"/>
    <w:rsid w:val="00A4283F"/>
    <w:rsid w:val="00A438B9"/>
    <w:rsid w:val="00A43FC0"/>
    <w:rsid w:val="00A46833"/>
    <w:rsid w:val="00A475AE"/>
    <w:rsid w:val="00A50E4D"/>
    <w:rsid w:val="00A51D77"/>
    <w:rsid w:val="00A543F5"/>
    <w:rsid w:val="00A55B0E"/>
    <w:rsid w:val="00A56456"/>
    <w:rsid w:val="00A56714"/>
    <w:rsid w:val="00A568E6"/>
    <w:rsid w:val="00A609B7"/>
    <w:rsid w:val="00A61A7C"/>
    <w:rsid w:val="00A6213F"/>
    <w:rsid w:val="00A62A9D"/>
    <w:rsid w:val="00A631E6"/>
    <w:rsid w:val="00A63F46"/>
    <w:rsid w:val="00A6600F"/>
    <w:rsid w:val="00A66D78"/>
    <w:rsid w:val="00A6700D"/>
    <w:rsid w:val="00A6717E"/>
    <w:rsid w:val="00A67446"/>
    <w:rsid w:val="00A67E2E"/>
    <w:rsid w:val="00A7059F"/>
    <w:rsid w:val="00A7088B"/>
    <w:rsid w:val="00A70CF5"/>
    <w:rsid w:val="00A70D62"/>
    <w:rsid w:val="00A70FDE"/>
    <w:rsid w:val="00A71143"/>
    <w:rsid w:val="00A72F3C"/>
    <w:rsid w:val="00A737D8"/>
    <w:rsid w:val="00A74760"/>
    <w:rsid w:val="00A749D7"/>
    <w:rsid w:val="00A74AFE"/>
    <w:rsid w:val="00A75701"/>
    <w:rsid w:val="00A75F12"/>
    <w:rsid w:val="00A77C21"/>
    <w:rsid w:val="00A811A4"/>
    <w:rsid w:val="00A82353"/>
    <w:rsid w:val="00A83316"/>
    <w:rsid w:val="00A840DB"/>
    <w:rsid w:val="00A843F0"/>
    <w:rsid w:val="00A8497E"/>
    <w:rsid w:val="00A84AFF"/>
    <w:rsid w:val="00A85215"/>
    <w:rsid w:val="00A85870"/>
    <w:rsid w:val="00A85F79"/>
    <w:rsid w:val="00A87121"/>
    <w:rsid w:val="00A87676"/>
    <w:rsid w:val="00A90755"/>
    <w:rsid w:val="00A90891"/>
    <w:rsid w:val="00A909A0"/>
    <w:rsid w:val="00A90CEF"/>
    <w:rsid w:val="00A91165"/>
    <w:rsid w:val="00A919A9"/>
    <w:rsid w:val="00A92B28"/>
    <w:rsid w:val="00A92E05"/>
    <w:rsid w:val="00A92F8A"/>
    <w:rsid w:val="00A931CD"/>
    <w:rsid w:val="00A9414D"/>
    <w:rsid w:val="00A94E5C"/>
    <w:rsid w:val="00A95908"/>
    <w:rsid w:val="00A96926"/>
    <w:rsid w:val="00A96A08"/>
    <w:rsid w:val="00A96C83"/>
    <w:rsid w:val="00AA0CF4"/>
    <w:rsid w:val="00AA1A0D"/>
    <w:rsid w:val="00AA2437"/>
    <w:rsid w:val="00AA277F"/>
    <w:rsid w:val="00AA4F3E"/>
    <w:rsid w:val="00AA618E"/>
    <w:rsid w:val="00AA6565"/>
    <w:rsid w:val="00AA765E"/>
    <w:rsid w:val="00AB08CC"/>
    <w:rsid w:val="00AB1200"/>
    <w:rsid w:val="00AB2FAF"/>
    <w:rsid w:val="00AB31F1"/>
    <w:rsid w:val="00AB3359"/>
    <w:rsid w:val="00AB3D13"/>
    <w:rsid w:val="00AB4748"/>
    <w:rsid w:val="00AB4BAD"/>
    <w:rsid w:val="00AB5F96"/>
    <w:rsid w:val="00AB6518"/>
    <w:rsid w:val="00AB7E75"/>
    <w:rsid w:val="00AC0CE0"/>
    <w:rsid w:val="00AC0FEE"/>
    <w:rsid w:val="00AC1F0C"/>
    <w:rsid w:val="00AC3168"/>
    <w:rsid w:val="00AC410D"/>
    <w:rsid w:val="00AC50EA"/>
    <w:rsid w:val="00AC5607"/>
    <w:rsid w:val="00AC63EC"/>
    <w:rsid w:val="00AC67AE"/>
    <w:rsid w:val="00AD0A51"/>
    <w:rsid w:val="00AD13F8"/>
    <w:rsid w:val="00AD2201"/>
    <w:rsid w:val="00AD26E8"/>
    <w:rsid w:val="00AD35DB"/>
    <w:rsid w:val="00AD40B0"/>
    <w:rsid w:val="00AD4634"/>
    <w:rsid w:val="00AD4804"/>
    <w:rsid w:val="00AD4860"/>
    <w:rsid w:val="00AD4F92"/>
    <w:rsid w:val="00AD5436"/>
    <w:rsid w:val="00AD5A2D"/>
    <w:rsid w:val="00AD6358"/>
    <w:rsid w:val="00AD7F58"/>
    <w:rsid w:val="00AE27F4"/>
    <w:rsid w:val="00AE2F49"/>
    <w:rsid w:val="00AE3C24"/>
    <w:rsid w:val="00AE433F"/>
    <w:rsid w:val="00AE4562"/>
    <w:rsid w:val="00AE5ADB"/>
    <w:rsid w:val="00AF14FB"/>
    <w:rsid w:val="00AF280A"/>
    <w:rsid w:val="00AF2963"/>
    <w:rsid w:val="00AF361B"/>
    <w:rsid w:val="00AF370E"/>
    <w:rsid w:val="00AF42EA"/>
    <w:rsid w:val="00AF475C"/>
    <w:rsid w:val="00AF48C6"/>
    <w:rsid w:val="00AF52FD"/>
    <w:rsid w:val="00AF6A6C"/>
    <w:rsid w:val="00AF7285"/>
    <w:rsid w:val="00AF748F"/>
    <w:rsid w:val="00AF7556"/>
    <w:rsid w:val="00B00A7E"/>
    <w:rsid w:val="00B010F8"/>
    <w:rsid w:val="00B017BA"/>
    <w:rsid w:val="00B02B4F"/>
    <w:rsid w:val="00B02E9F"/>
    <w:rsid w:val="00B0330B"/>
    <w:rsid w:val="00B03424"/>
    <w:rsid w:val="00B0376C"/>
    <w:rsid w:val="00B047DA"/>
    <w:rsid w:val="00B048D2"/>
    <w:rsid w:val="00B0503A"/>
    <w:rsid w:val="00B066B1"/>
    <w:rsid w:val="00B06D80"/>
    <w:rsid w:val="00B06EF9"/>
    <w:rsid w:val="00B07AE6"/>
    <w:rsid w:val="00B102D5"/>
    <w:rsid w:val="00B1077C"/>
    <w:rsid w:val="00B10871"/>
    <w:rsid w:val="00B10ED4"/>
    <w:rsid w:val="00B11CE8"/>
    <w:rsid w:val="00B12551"/>
    <w:rsid w:val="00B12E9C"/>
    <w:rsid w:val="00B13355"/>
    <w:rsid w:val="00B143F0"/>
    <w:rsid w:val="00B148BE"/>
    <w:rsid w:val="00B14FB2"/>
    <w:rsid w:val="00B15037"/>
    <w:rsid w:val="00B1732E"/>
    <w:rsid w:val="00B2172E"/>
    <w:rsid w:val="00B219AB"/>
    <w:rsid w:val="00B21BB7"/>
    <w:rsid w:val="00B21E8B"/>
    <w:rsid w:val="00B22023"/>
    <w:rsid w:val="00B227AD"/>
    <w:rsid w:val="00B23932"/>
    <w:rsid w:val="00B253B0"/>
    <w:rsid w:val="00B25722"/>
    <w:rsid w:val="00B27CC8"/>
    <w:rsid w:val="00B30033"/>
    <w:rsid w:val="00B30589"/>
    <w:rsid w:val="00B30E94"/>
    <w:rsid w:val="00B3129B"/>
    <w:rsid w:val="00B31811"/>
    <w:rsid w:val="00B321ED"/>
    <w:rsid w:val="00B32A52"/>
    <w:rsid w:val="00B3368B"/>
    <w:rsid w:val="00B33699"/>
    <w:rsid w:val="00B34105"/>
    <w:rsid w:val="00B34B67"/>
    <w:rsid w:val="00B3510A"/>
    <w:rsid w:val="00B35BF0"/>
    <w:rsid w:val="00B35D7A"/>
    <w:rsid w:val="00B35F82"/>
    <w:rsid w:val="00B36060"/>
    <w:rsid w:val="00B36ADF"/>
    <w:rsid w:val="00B400C4"/>
    <w:rsid w:val="00B402D1"/>
    <w:rsid w:val="00B40C1E"/>
    <w:rsid w:val="00B4174C"/>
    <w:rsid w:val="00B42166"/>
    <w:rsid w:val="00B4287B"/>
    <w:rsid w:val="00B436D1"/>
    <w:rsid w:val="00B43A66"/>
    <w:rsid w:val="00B44F7D"/>
    <w:rsid w:val="00B45CAF"/>
    <w:rsid w:val="00B4799B"/>
    <w:rsid w:val="00B47A14"/>
    <w:rsid w:val="00B52E69"/>
    <w:rsid w:val="00B538B3"/>
    <w:rsid w:val="00B57020"/>
    <w:rsid w:val="00B5711C"/>
    <w:rsid w:val="00B60FB1"/>
    <w:rsid w:val="00B615FB"/>
    <w:rsid w:val="00B61814"/>
    <w:rsid w:val="00B62174"/>
    <w:rsid w:val="00B62741"/>
    <w:rsid w:val="00B62C9C"/>
    <w:rsid w:val="00B633E9"/>
    <w:rsid w:val="00B63E25"/>
    <w:rsid w:val="00B64611"/>
    <w:rsid w:val="00B65077"/>
    <w:rsid w:val="00B66760"/>
    <w:rsid w:val="00B66848"/>
    <w:rsid w:val="00B676BD"/>
    <w:rsid w:val="00B67E32"/>
    <w:rsid w:val="00B71012"/>
    <w:rsid w:val="00B721DC"/>
    <w:rsid w:val="00B728EC"/>
    <w:rsid w:val="00B72939"/>
    <w:rsid w:val="00B7383E"/>
    <w:rsid w:val="00B740A0"/>
    <w:rsid w:val="00B74987"/>
    <w:rsid w:val="00B753D7"/>
    <w:rsid w:val="00B758F2"/>
    <w:rsid w:val="00B774EB"/>
    <w:rsid w:val="00B81A70"/>
    <w:rsid w:val="00B828D8"/>
    <w:rsid w:val="00B83DB8"/>
    <w:rsid w:val="00B85371"/>
    <w:rsid w:val="00B85AAF"/>
    <w:rsid w:val="00B85C30"/>
    <w:rsid w:val="00B860E9"/>
    <w:rsid w:val="00B872BA"/>
    <w:rsid w:val="00B91266"/>
    <w:rsid w:val="00B9173B"/>
    <w:rsid w:val="00B9184D"/>
    <w:rsid w:val="00B92FD4"/>
    <w:rsid w:val="00B93316"/>
    <w:rsid w:val="00B94DA4"/>
    <w:rsid w:val="00B957D8"/>
    <w:rsid w:val="00B95817"/>
    <w:rsid w:val="00B95A68"/>
    <w:rsid w:val="00B9604E"/>
    <w:rsid w:val="00B96E39"/>
    <w:rsid w:val="00BA088E"/>
    <w:rsid w:val="00BA1546"/>
    <w:rsid w:val="00BA3C84"/>
    <w:rsid w:val="00BA4E9D"/>
    <w:rsid w:val="00BA525F"/>
    <w:rsid w:val="00BA67F9"/>
    <w:rsid w:val="00BA6D61"/>
    <w:rsid w:val="00BA755F"/>
    <w:rsid w:val="00BA7CC0"/>
    <w:rsid w:val="00BB0280"/>
    <w:rsid w:val="00BB1F42"/>
    <w:rsid w:val="00BB3296"/>
    <w:rsid w:val="00BB35A3"/>
    <w:rsid w:val="00BB3DD6"/>
    <w:rsid w:val="00BB476D"/>
    <w:rsid w:val="00BB4EE3"/>
    <w:rsid w:val="00BB56E4"/>
    <w:rsid w:val="00BB6822"/>
    <w:rsid w:val="00BB6B17"/>
    <w:rsid w:val="00BC00D5"/>
    <w:rsid w:val="00BC0425"/>
    <w:rsid w:val="00BC0971"/>
    <w:rsid w:val="00BC189F"/>
    <w:rsid w:val="00BC1E17"/>
    <w:rsid w:val="00BC4187"/>
    <w:rsid w:val="00BC5459"/>
    <w:rsid w:val="00BC5E32"/>
    <w:rsid w:val="00BC7622"/>
    <w:rsid w:val="00BC7E3C"/>
    <w:rsid w:val="00BD1F6B"/>
    <w:rsid w:val="00BD2660"/>
    <w:rsid w:val="00BD2703"/>
    <w:rsid w:val="00BD3960"/>
    <w:rsid w:val="00BD4402"/>
    <w:rsid w:val="00BD4453"/>
    <w:rsid w:val="00BD4A02"/>
    <w:rsid w:val="00BD4A08"/>
    <w:rsid w:val="00BD50C0"/>
    <w:rsid w:val="00BD5967"/>
    <w:rsid w:val="00BD6D4A"/>
    <w:rsid w:val="00BE05B9"/>
    <w:rsid w:val="00BE092C"/>
    <w:rsid w:val="00BE5F04"/>
    <w:rsid w:val="00BE71A0"/>
    <w:rsid w:val="00BE7E82"/>
    <w:rsid w:val="00BF0D6F"/>
    <w:rsid w:val="00BF1FEE"/>
    <w:rsid w:val="00BF2785"/>
    <w:rsid w:val="00BF2EC7"/>
    <w:rsid w:val="00BF2F0B"/>
    <w:rsid w:val="00BF3C9D"/>
    <w:rsid w:val="00BF4804"/>
    <w:rsid w:val="00BF589C"/>
    <w:rsid w:val="00BF5B97"/>
    <w:rsid w:val="00BF6FBD"/>
    <w:rsid w:val="00BF74CF"/>
    <w:rsid w:val="00BF774A"/>
    <w:rsid w:val="00BF7C07"/>
    <w:rsid w:val="00C0019A"/>
    <w:rsid w:val="00C028F9"/>
    <w:rsid w:val="00C02CF2"/>
    <w:rsid w:val="00C02F08"/>
    <w:rsid w:val="00C03426"/>
    <w:rsid w:val="00C03C49"/>
    <w:rsid w:val="00C03D58"/>
    <w:rsid w:val="00C04638"/>
    <w:rsid w:val="00C0484F"/>
    <w:rsid w:val="00C0504D"/>
    <w:rsid w:val="00C051D3"/>
    <w:rsid w:val="00C07FF5"/>
    <w:rsid w:val="00C1108B"/>
    <w:rsid w:val="00C11D19"/>
    <w:rsid w:val="00C126EF"/>
    <w:rsid w:val="00C1278F"/>
    <w:rsid w:val="00C12976"/>
    <w:rsid w:val="00C13453"/>
    <w:rsid w:val="00C1377D"/>
    <w:rsid w:val="00C13E73"/>
    <w:rsid w:val="00C15B81"/>
    <w:rsid w:val="00C15D84"/>
    <w:rsid w:val="00C16339"/>
    <w:rsid w:val="00C1673B"/>
    <w:rsid w:val="00C16D64"/>
    <w:rsid w:val="00C17F4D"/>
    <w:rsid w:val="00C20FC1"/>
    <w:rsid w:val="00C228E6"/>
    <w:rsid w:val="00C22B2F"/>
    <w:rsid w:val="00C23678"/>
    <w:rsid w:val="00C23696"/>
    <w:rsid w:val="00C24983"/>
    <w:rsid w:val="00C25109"/>
    <w:rsid w:val="00C265AC"/>
    <w:rsid w:val="00C267EE"/>
    <w:rsid w:val="00C304AF"/>
    <w:rsid w:val="00C30590"/>
    <w:rsid w:val="00C30B2F"/>
    <w:rsid w:val="00C3241E"/>
    <w:rsid w:val="00C3311A"/>
    <w:rsid w:val="00C33270"/>
    <w:rsid w:val="00C35435"/>
    <w:rsid w:val="00C364A7"/>
    <w:rsid w:val="00C3671E"/>
    <w:rsid w:val="00C36EA3"/>
    <w:rsid w:val="00C37001"/>
    <w:rsid w:val="00C37248"/>
    <w:rsid w:val="00C3795A"/>
    <w:rsid w:val="00C40DBC"/>
    <w:rsid w:val="00C41086"/>
    <w:rsid w:val="00C41A61"/>
    <w:rsid w:val="00C42137"/>
    <w:rsid w:val="00C42A65"/>
    <w:rsid w:val="00C44187"/>
    <w:rsid w:val="00C441EC"/>
    <w:rsid w:val="00C456F8"/>
    <w:rsid w:val="00C45E53"/>
    <w:rsid w:val="00C4663B"/>
    <w:rsid w:val="00C50D43"/>
    <w:rsid w:val="00C52C35"/>
    <w:rsid w:val="00C53337"/>
    <w:rsid w:val="00C53A81"/>
    <w:rsid w:val="00C5521F"/>
    <w:rsid w:val="00C5672D"/>
    <w:rsid w:val="00C60338"/>
    <w:rsid w:val="00C608AC"/>
    <w:rsid w:val="00C62AA3"/>
    <w:rsid w:val="00C632F3"/>
    <w:rsid w:val="00C63C37"/>
    <w:rsid w:val="00C64A74"/>
    <w:rsid w:val="00C64E62"/>
    <w:rsid w:val="00C65AC5"/>
    <w:rsid w:val="00C673FE"/>
    <w:rsid w:val="00C71BFF"/>
    <w:rsid w:val="00C71ECA"/>
    <w:rsid w:val="00C72204"/>
    <w:rsid w:val="00C722DA"/>
    <w:rsid w:val="00C72ADF"/>
    <w:rsid w:val="00C74027"/>
    <w:rsid w:val="00C748DD"/>
    <w:rsid w:val="00C7545E"/>
    <w:rsid w:val="00C75929"/>
    <w:rsid w:val="00C75BF2"/>
    <w:rsid w:val="00C764A3"/>
    <w:rsid w:val="00C76A90"/>
    <w:rsid w:val="00C77235"/>
    <w:rsid w:val="00C779B5"/>
    <w:rsid w:val="00C806D1"/>
    <w:rsid w:val="00C81373"/>
    <w:rsid w:val="00C81B18"/>
    <w:rsid w:val="00C8257E"/>
    <w:rsid w:val="00C82CC8"/>
    <w:rsid w:val="00C82DA4"/>
    <w:rsid w:val="00C82EF2"/>
    <w:rsid w:val="00C83793"/>
    <w:rsid w:val="00C84165"/>
    <w:rsid w:val="00C84404"/>
    <w:rsid w:val="00C845A3"/>
    <w:rsid w:val="00C84FE5"/>
    <w:rsid w:val="00C85BEA"/>
    <w:rsid w:val="00C85F15"/>
    <w:rsid w:val="00C85F45"/>
    <w:rsid w:val="00C863A4"/>
    <w:rsid w:val="00C87141"/>
    <w:rsid w:val="00C87DD3"/>
    <w:rsid w:val="00C93750"/>
    <w:rsid w:val="00C9389A"/>
    <w:rsid w:val="00C960C9"/>
    <w:rsid w:val="00C9661F"/>
    <w:rsid w:val="00C969EB"/>
    <w:rsid w:val="00C97D27"/>
    <w:rsid w:val="00C97E07"/>
    <w:rsid w:val="00CA05AD"/>
    <w:rsid w:val="00CA1F62"/>
    <w:rsid w:val="00CA2568"/>
    <w:rsid w:val="00CA27DA"/>
    <w:rsid w:val="00CA2B99"/>
    <w:rsid w:val="00CA3F7C"/>
    <w:rsid w:val="00CA474B"/>
    <w:rsid w:val="00CA4F74"/>
    <w:rsid w:val="00CA57CF"/>
    <w:rsid w:val="00CA5F60"/>
    <w:rsid w:val="00CA633D"/>
    <w:rsid w:val="00CA6880"/>
    <w:rsid w:val="00CA7F77"/>
    <w:rsid w:val="00CB04C2"/>
    <w:rsid w:val="00CB13F0"/>
    <w:rsid w:val="00CB1E25"/>
    <w:rsid w:val="00CB2765"/>
    <w:rsid w:val="00CB34D2"/>
    <w:rsid w:val="00CB4AA0"/>
    <w:rsid w:val="00CB5455"/>
    <w:rsid w:val="00CB5E83"/>
    <w:rsid w:val="00CB7579"/>
    <w:rsid w:val="00CB7766"/>
    <w:rsid w:val="00CB7A37"/>
    <w:rsid w:val="00CB7D47"/>
    <w:rsid w:val="00CB7F85"/>
    <w:rsid w:val="00CC08DC"/>
    <w:rsid w:val="00CC0A45"/>
    <w:rsid w:val="00CC0E43"/>
    <w:rsid w:val="00CC17C0"/>
    <w:rsid w:val="00CC1FAC"/>
    <w:rsid w:val="00CC2EAE"/>
    <w:rsid w:val="00CC3CB3"/>
    <w:rsid w:val="00CC3D24"/>
    <w:rsid w:val="00CC4205"/>
    <w:rsid w:val="00CC4626"/>
    <w:rsid w:val="00CC4BBB"/>
    <w:rsid w:val="00CC4F56"/>
    <w:rsid w:val="00CC5140"/>
    <w:rsid w:val="00CC5E41"/>
    <w:rsid w:val="00CC6689"/>
    <w:rsid w:val="00CC719E"/>
    <w:rsid w:val="00CC76A3"/>
    <w:rsid w:val="00CD02D1"/>
    <w:rsid w:val="00CD2714"/>
    <w:rsid w:val="00CD302F"/>
    <w:rsid w:val="00CD3C37"/>
    <w:rsid w:val="00CD5104"/>
    <w:rsid w:val="00CD5492"/>
    <w:rsid w:val="00CD6DC3"/>
    <w:rsid w:val="00CD711D"/>
    <w:rsid w:val="00CD7205"/>
    <w:rsid w:val="00CD757C"/>
    <w:rsid w:val="00CE120B"/>
    <w:rsid w:val="00CE2EB8"/>
    <w:rsid w:val="00CE4DAD"/>
    <w:rsid w:val="00CE5459"/>
    <w:rsid w:val="00CE6DB1"/>
    <w:rsid w:val="00CE76B6"/>
    <w:rsid w:val="00CF021B"/>
    <w:rsid w:val="00CF2544"/>
    <w:rsid w:val="00CF2581"/>
    <w:rsid w:val="00CF26DA"/>
    <w:rsid w:val="00CF2F58"/>
    <w:rsid w:val="00CF3696"/>
    <w:rsid w:val="00CF517D"/>
    <w:rsid w:val="00CF7AF1"/>
    <w:rsid w:val="00CF7EA8"/>
    <w:rsid w:val="00D002DE"/>
    <w:rsid w:val="00D00846"/>
    <w:rsid w:val="00D00A2D"/>
    <w:rsid w:val="00D00AED"/>
    <w:rsid w:val="00D010C1"/>
    <w:rsid w:val="00D102BB"/>
    <w:rsid w:val="00D10FAC"/>
    <w:rsid w:val="00D111C1"/>
    <w:rsid w:val="00D124AA"/>
    <w:rsid w:val="00D1550A"/>
    <w:rsid w:val="00D17402"/>
    <w:rsid w:val="00D175CF"/>
    <w:rsid w:val="00D1773C"/>
    <w:rsid w:val="00D17ED5"/>
    <w:rsid w:val="00D20144"/>
    <w:rsid w:val="00D206E2"/>
    <w:rsid w:val="00D207AA"/>
    <w:rsid w:val="00D20AA1"/>
    <w:rsid w:val="00D20ADB"/>
    <w:rsid w:val="00D21062"/>
    <w:rsid w:val="00D21C4F"/>
    <w:rsid w:val="00D21D48"/>
    <w:rsid w:val="00D24332"/>
    <w:rsid w:val="00D245AF"/>
    <w:rsid w:val="00D24F0C"/>
    <w:rsid w:val="00D277BC"/>
    <w:rsid w:val="00D27DD0"/>
    <w:rsid w:val="00D305D8"/>
    <w:rsid w:val="00D31C7E"/>
    <w:rsid w:val="00D321E1"/>
    <w:rsid w:val="00D33648"/>
    <w:rsid w:val="00D348BB"/>
    <w:rsid w:val="00D34ECA"/>
    <w:rsid w:val="00D35AF6"/>
    <w:rsid w:val="00D370F2"/>
    <w:rsid w:val="00D37661"/>
    <w:rsid w:val="00D4020B"/>
    <w:rsid w:val="00D407BD"/>
    <w:rsid w:val="00D41D6A"/>
    <w:rsid w:val="00D423BF"/>
    <w:rsid w:val="00D42A2C"/>
    <w:rsid w:val="00D430E2"/>
    <w:rsid w:val="00D436CD"/>
    <w:rsid w:val="00D43C6D"/>
    <w:rsid w:val="00D44103"/>
    <w:rsid w:val="00D44138"/>
    <w:rsid w:val="00D44459"/>
    <w:rsid w:val="00D45A25"/>
    <w:rsid w:val="00D464B0"/>
    <w:rsid w:val="00D46A2E"/>
    <w:rsid w:val="00D47A6D"/>
    <w:rsid w:val="00D51263"/>
    <w:rsid w:val="00D51F1D"/>
    <w:rsid w:val="00D5234D"/>
    <w:rsid w:val="00D52378"/>
    <w:rsid w:val="00D5310F"/>
    <w:rsid w:val="00D5573A"/>
    <w:rsid w:val="00D55FE0"/>
    <w:rsid w:val="00D5691C"/>
    <w:rsid w:val="00D572F4"/>
    <w:rsid w:val="00D57D93"/>
    <w:rsid w:val="00D6047B"/>
    <w:rsid w:val="00D6102A"/>
    <w:rsid w:val="00D620D7"/>
    <w:rsid w:val="00D6231E"/>
    <w:rsid w:val="00D6299D"/>
    <w:rsid w:val="00D6310B"/>
    <w:rsid w:val="00D631AF"/>
    <w:rsid w:val="00D63AB7"/>
    <w:rsid w:val="00D63BDE"/>
    <w:rsid w:val="00D67B98"/>
    <w:rsid w:val="00D726F0"/>
    <w:rsid w:val="00D729D5"/>
    <w:rsid w:val="00D7334A"/>
    <w:rsid w:val="00D7362C"/>
    <w:rsid w:val="00D744EE"/>
    <w:rsid w:val="00D76705"/>
    <w:rsid w:val="00D76880"/>
    <w:rsid w:val="00D80375"/>
    <w:rsid w:val="00D814C3"/>
    <w:rsid w:val="00D82F5E"/>
    <w:rsid w:val="00D84355"/>
    <w:rsid w:val="00D84A82"/>
    <w:rsid w:val="00D8511C"/>
    <w:rsid w:val="00D853DE"/>
    <w:rsid w:val="00D8558C"/>
    <w:rsid w:val="00D85C13"/>
    <w:rsid w:val="00D8614E"/>
    <w:rsid w:val="00D9019B"/>
    <w:rsid w:val="00D90A20"/>
    <w:rsid w:val="00D913AD"/>
    <w:rsid w:val="00D92122"/>
    <w:rsid w:val="00D92569"/>
    <w:rsid w:val="00D94685"/>
    <w:rsid w:val="00D963EC"/>
    <w:rsid w:val="00D96542"/>
    <w:rsid w:val="00D968A6"/>
    <w:rsid w:val="00D96FF8"/>
    <w:rsid w:val="00D9735F"/>
    <w:rsid w:val="00D97C4F"/>
    <w:rsid w:val="00DA12E3"/>
    <w:rsid w:val="00DA1BAE"/>
    <w:rsid w:val="00DA2939"/>
    <w:rsid w:val="00DA2A98"/>
    <w:rsid w:val="00DA42FD"/>
    <w:rsid w:val="00DA4D34"/>
    <w:rsid w:val="00DA632D"/>
    <w:rsid w:val="00DA69E4"/>
    <w:rsid w:val="00DA7125"/>
    <w:rsid w:val="00DA73CD"/>
    <w:rsid w:val="00DA7B4A"/>
    <w:rsid w:val="00DB0B56"/>
    <w:rsid w:val="00DB17CB"/>
    <w:rsid w:val="00DB4016"/>
    <w:rsid w:val="00DB43CC"/>
    <w:rsid w:val="00DB4463"/>
    <w:rsid w:val="00DB4E6E"/>
    <w:rsid w:val="00DB5E38"/>
    <w:rsid w:val="00DB6B40"/>
    <w:rsid w:val="00DB6D0F"/>
    <w:rsid w:val="00DB6E41"/>
    <w:rsid w:val="00DB6E5A"/>
    <w:rsid w:val="00DC0478"/>
    <w:rsid w:val="00DC0B1A"/>
    <w:rsid w:val="00DC31C2"/>
    <w:rsid w:val="00DC3B41"/>
    <w:rsid w:val="00DC4651"/>
    <w:rsid w:val="00DC75A3"/>
    <w:rsid w:val="00DC7FA9"/>
    <w:rsid w:val="00DD07DF"/>
    <w:rsid w:val="00DD29A6"/>
    <w:rsid w:val="00DD2C34"/>
    <w:rsid w:val="00DD3682"/>
    <w:rsid w:val="00DD38FC"/>
    <w:rsid w:val="00DD3CDD"/>
    <w:rsid w:val="00DD4AA0"/>
    <w:rsid w:val="00DD51B6"/>
    <w:rsid w:val="00DD5493"/>
    <w:rsid w:val="00DD571A"/>
    <w:rsid w:val="00DD7C42"/>
    <w:rsid w:val="00DD7E8D"/>
    <w:rsid w:val="00DE1A9A"/>
    <w:rsid w:val="00DE1FF5"/>
    <w:rsid w:val="00DE21E7"/>
    <w:rsid w:val="00DE284D"/>
    <w:rsid w:val="00DE5379"/>
    <w:rsid w:val="00DE57C7"/>
    <w:rsid w:val="00DE6E16"/>
    <w:rsid w:val="00DE76D2"/>
    <w:rsid w:val="00DE7DBC"/>
    <w:rsid w:val="00DF01C0"/>
    <w:rsid w:val="00DF13BB"/>
    <w:rsid w:val="00DF1D66"/>
    <w:rsid w:val="00DF3149"/>
    <w:rsid w:val="00DF3BE4"/>
    <w:rsid w:val="00DF3D55"/>
    <w:rsid w:val="00DF4CE7"/>
    <w:rsid w:val="00DF521A"/>
    <w:rsid w:val="00E008EC"/>
    <w:rsid w:val="00E00C22"/>
    <w:rsid w:val="00E00DD7"/>
    <w:rsid w:val="00E0150E"/>
    <w:rsid w:val="00E01582"/>
    <w:rsid w:val="00E03A12"/>
    <w:rsid w:val="00E03E90"/>
    <w:rsid w:val="00E03EB8"/>
    <w:rsid w:val="00E048C1"/>
    <w:rsid w:val="00E04918"/>
    <w:rsid w:val="00E04E07"/>
    <w:rsid w:val="00E05198"/>
    <w:rsid w:val="00E05A7B"/>
    <w:rsid w:val="00E07722"/>
    <w:rsid w:val="00E10199"/>
    <w:rsid w:val="00E1238F"/>
    <w:rsid w:val="00E1267E"/>
    <w:rsid w:val="00E158BD"/>
    <w:rsid w:val="00E15ACE"/>
    <w:rsid w:val="00E15EA2"/>
    <w:rsid w:val="00E214E5"/>
    <w:rsid w:val="00E217A2"/>
    <w:rsid w:val="00E217EC"/>
    <w:rsid w:val="00E2284A"/>
    <w:rsid w:val="00E22ABE"/>
    <w:rsid w:val="00E237EB"/>
    <w:rsid w:val="00E23D3F"/>
    <w:rsid w:val="00E24633"/>
    <w:rsid w:val="00E25F4A"/>
    <w:rsid w:val="00E26094"/>
    <w:rsid w:val="00E26554"/>
    <w:rsid w:val="00E26FA7"/>
    <w:rsid w:val="00E27451"/>
    <w:rsid w:val="00E27AA6"/>
    <w:rsid w:val="00E27F20"/>
    <w:rsid w:val="00E300FE"/>
    <w:rsid w:val="00E30427"/>
    <w:rsid w:val="00E31F44"/>
    <w:rsid w:val="00E320C9"/>
    <w:rsid w:val="00E3314B"/>
    <w:rsid w:val="00E33219"/>
    <w:rsid w:val="00E340D1"/>
    <w:rsid w:val="00E34335"/>
    <w:rsid w:val="00E36152"/>
    <w:rsid w:val="00E36A3A"/>
    <w:rsid w:val="00E37040"/>
    <w:rsid w:val="00E375D2"/>
    <w:rsid w:val="00E37C0D"/>
    <w:rsid w:val="00E413C3"/>
    <w:rsid w:val="00E4183F"/>
    <w:rsid w:val="00E420A4"/>
    <w:rsid w:val="00E42D5B"/>
    <w:rsid w:val="00E433AD"/>
    <w:rsid w:val="00E44F1C"/>
    <w:rsid w:val="00E45315"/>
    <w:rsid w:val="00E45ED2"/>
    <w:rsid w:val="00E463B1"/>
    <w:rsid w:val="00E46443"/>
    <w:rsid w:val="00E46ACE"/>
    <w:rsid w:val="00E4702A"/>
    <w:rsid w:val="00E474E8"/>
    <w:rsid w:val="00E5010A"/>
    <w:rsid w:val="00E5019D"/>
    <w:rsid w:val="00E5043D"/>
    <w:rsid w:val="00E52E49"/>
    <w:rsid w:val="00E53D35"/>
    <w:rsid w:val="00E550EB"/>
    <w:rsid w:val="00E56CA8"/>
    <w:rsid w:val="00E574F4"/>
    <w:rsid w:val="00E57A75"/>
    <w:rsid w:val="00E57C73"/>
    <w:rsid w:val="00E61C5B"/>
    <w:rsid w:val="00E62B92"/>
    <w:rsid w:val="00E62F0A"/>
    <w:rsid w:val="00E62F17"/>
    <w:rsid w:val="00E639C4"/>
    <w:rsid w:val="00E65B78"/>
    <w:rsid w:val="00E6611F"/>
    <w:rsid w:val="00E66D28"/>
    <w:rsid w:val="00E7125D"/>
    <w:rsid w:val="00E71322"/>
    <w:rsid w:val="00E71332"/>
    <w:rsid w:val="00E71CED"/>
    <w:rsid w:val="00E73498"/>
    <w:rsid w:val="00E73E5E"/>
    <w:rsid w:val="00E8012A"/>
    <w:rsid w:val="00E80566"/>
    <w:rsid w:val="00E80B7A"/>
    <w:rsid w:val="00E80C7B"/>
    <w:rsid w:val="00E810C4"/>
    <w:rsid w:val="00E824A3"/>
    <w:rsid w:val="00E82F85"/>
    <w:rsid w:val="00E87514"/>
    <w:rsid w:val="00E87B17"/>
    <w:rsid w:val="00E87D95"/>
    <w:rsid w:val="00E90A75"/>
    <w:rsid w:val="00E90C18"/>
    <w:rsid w:val="00E918CB"/>
    <w:rsid w:val="00E91C22"/>
    <w:rsid w:val="00E92342"/>
    <w:rsid w:val="00E926E3"/>
    <w:rsid w:val="00E92748"/>
    <w:rsid w:val="00E933A8"/>
    <w:rsid w:val="00E944FD"/>
    <w:rsid w:val="00E949E6"/>
    <w:rsid w:val="00E95D82"/>
    <w:rsid w:val="00EA0EEF"/>
    <w:rsid w:val="00EA260E"/>
    <w:rsid w:val="00EA3018"/>
    <w:rsid w:val="00EA44C0"/>
    <w:rsid w:val="00EA44D9"/>
    <w:rsid w:val="00EA4570"/>
    <w:rsid w:val="00EA55E1"/>
    <w:rsid w:val="00EA66BC"/>
    <w:rsid w:val="00EA688F"/>
    <w:rsid w:val="00EA70DB"/>
    <w:rsid w:val="00EB0A3C"/>
    <w:rsid w:val="00EB11A8"/>
    <w:rsid w:val="00EB1D3F"/>
    <w:rsid w:val="00EB3A0F"/>
    <w:rsid w:val="00EB3BE9"/>
    <w:rsid w:val="00EB3C8C"/>
    <w:rsid w:val="00EB4275"/>
    <w:rsid w:val="00EB495F"/>
    <w:rsid w:val="00EB4C95"/>
    <w:rsid w:val="00EB59D8"/>
    <w:rsid w:val="00EB5B5D"/>
    <w:rsid w:val="00EC11D8"/>
    <w:rsid w:val="00EC24F8"/>
    <w:rsid w:val="00EC2AE3"/>
    <w:rsid w:val="00EC33DC"/>
    <w:rsid w:val="00EC35CC"/>
    <w:rsid w:val="00EC4997"/>
    <w:rsid w:val="00EC5155"/>
    <w:rsid w:val="00EC7A79"/>
    <w:rsid w:val="00ED0F08"/>
    <w:rsid w:val="00ED1596"/>
    <w:rsid w:val="00ED253D"/>
    <w:rsid w:val="00ED30CD"/>
    <w:rsid w:val="00ED3400"/>
    <w:rsid w:val="00ED3E68"/>
    <w:rsid w:val="00ED457A"/>
    <w:rsid w:val="00ED66A4"/>
    <w:rsid w:val="00ED683A"/>
    <w:rsid w:val="00EE2AE9"/>
    <w:rsid w:val="00EE2B8D"/>
    <w:rsid w:val="00EE5C88"/>
    <w:rsid w:val="00EE5EF7"/>
    <w:rsid w:val="00EE7A5C"/>
    <w:rsid w:val="00EF0067"/>
    <w:rsid w:val="00EF109D"/>
    <w:rsid w:val="00EF34DC"/>
    <w:rsid w:val="00EF44ED"/>
    <w:rsid w:val="00EF523F"/>
    <w:rsid w:val="00EF5B70"/>
    <w:rsid w:val="00EF6906"/>
    <w:rsid w:val="00EF6F74"/>
    <w:rsid w:val="00EF7D82"/>
    <w:rsid w:val="00F0004A"/>
    <w:rsid w:val="00F01B23"/>
    <w:rsid w:val="00F01DF7"/>
    <w:rsid w:val="00F02068"/>
    <w:rsid w:val="00F023E8"/>
    <w:rsid w:val="00F03566"/>
    <w:rsid w:val="00F03905"/>
    <w:rsid w:val="00F03997"/>
    <w:rsid w:val="00F05532"/>
    <w:rsid w:val="00F05569"/>
    <w:rsid w:val="00F05C36"/>
    <w:rsid w:val="00F06DCF"/>
    <w:rsid w:val="00F06E0E"/>
    <w:rsid w:val="00F1135E"/>
    <w:rsid w:val="00F1151E"/>
    <w:rsid w:val="00F1156A"/>
    <w:rsid w:val="00F11DC2"/>
    <w:rsid w:val="00F12796"/>
    <w:rsid w:val="00F13691"/>
    <w:rsid w:val="00F145B4"/>
    <w:rsid w:val="00F15287"/>
    <w:rsid w:val="00F152B0"/>
    <w:rsid w:val="00F162CB"/>
    <w:rsid w:val="00F17B47"/>
    <w:rsid w:val="00F20497"/>
    <w:rsid w:val="00F21120"/>
    <w:rsid w:val="00F220F3"/>
    <w:rsid w:val="00F22C0D"/>
    <w:rsid w:val="00F23B0D"/>
    <w:rsid w:val="00F23B49"/>
    <w:rsid w:val="00F24028"/>
    <w:rsid w:val="00F24E87"/>
    <w:rsid w:val="00F26184"/>
    <w:rsid w:val="00F2656B"/>
    <w:rsid w:val="00F265D8"/>
    <w:rsid w:val="00F3023B"/>
    <w:rsid w:val="00F3196A"/>
    <w:rsid w:val="00F32AC3"/>
    <w:rsid w:val="00F34749"/>
    <w:rsid w:val="00F348E5"/>
    <w:rsid w:val="00F35A66"/>
    <w:rsid w:val="00F35D23"/>
    <w:rsid w:val="00F36005"/>
    <w:rsid w:val="00F36275"/>
    <w:rsid w:val="00F3670C"/>
    <w:rsid w:val="00F37327"/>
    <w:rsid w:val="00F37BF0"/>
    <w:rsid w:val="00F37C6C"/>
    <w:rsid w:val="00F37D7C"/>
    <w:rsid w:val="00F400E5"/>
    <w:rsid w:val="00F40475"/>
    <w:rsid w:val="00F41703"/>
    <w:rsid w:val="00F41B44"/>
    <w:rsid w:val="00F4405F"/>
    <w:rsid w:val="00F4469D"/>
    <w:rsid w:val="00F44B29"/>
    <w:rsid w:val="00F44F4D"/>
    <w:rsid w:val="00F459B1"/>
    <w:rsid w:val="00F50233"/>
    <w:rsid w:val="00F502A1"/>
    <w:rsid w:val="00F5050B"/>
    <w:rsid w:val="00F517C5"/>
    <w:rsid w:val="00F528B9"/>
    <w:rsid w:val="00F5296E"/>
    <w:rsid w:val="00F52F21"/>
    <w:rsid w:val="00F5457D"/>
    <w:rsid w:val="00F552D0"/>
    <w:rsid w:val="00F55966"/>
    <w:rsid w:val="00F5715F"/>
    <w:rsid w:val="00F5717D"/>
    <w:rsid w:val="00F61B18"/>
    <w:rsid w:val="00F61FC5"/>
    <w:rsid w:val="00F62D8B"/>
    <w:rsid w:val="00F63C45"/>
    <w:rsid w:val="00F65679"/>
    <w:rsid w:val="00F65B21"/>
    <w:rsid w:val="00F70106"/>
    <w:rsid w:val="00F70FE6"/>
    <w:rsid w:val="00F72873"/>
    <w:rsid w:val="00F72DF6"/>
    <w:rsid w:val="00F73F08"/>
    <w:rsid w:val="00F74B30"/>
    <w:rsid w:val="00F75170"/>
    <w:rsid w:val="00F755FC"/>
    <w:rsid w:val="00F75933"/>
    <w:rsid w:val="00F76247"/>
    <w:rsid w:val="00F76E4A"/>
    <w:rsid w:val="00F77650"/>
    <w:rsid w:val="00F77898"/>
    <w:rsid w:val="00F77C3C"/>
    <w:rsid w:val="00F80338"/>
    <w:rsid w:val="00F80B22"/>
    <w:rsid w:val="00F8117A"/>
    <w:rsid w:val="00F815BB"/>
    <w:rsid w:val="00F817E1"/>
    <w:rsid w:val="00F82476"/>
    <w:rsid w:val="00F82F0C"/>
    <w:rsid w:val="00F84FBB"/>
    <w:rsid w:val="00F85A1D"/>
    <w:rsid w:val="00F85A90"/>
    <w:rsid w:val="00F86243"/>
    <w:rsid w:val="00F86470"/>
    <w:rsid w:val="00F86D9B"/>
    <w:rsid w:val="00F86F05"/>
    <w:rsid w:val="00F874F1"/>
    <w:rsid w:val="00F93D0C"/>
    <w:rsid w:val="00F9557A"/>
    <w:rsid w:val="00F955E2"/>
    <w:rsid w:val="00F95AC7"/>
    <w:rsid w:val="00F95D01"/>
    <w:rsid w:val="00F96949"/>
    <w:rsid w:val="00F97FC3"/>
    <w:rsid w:val="00FA0A7F"/>
    <w:rsid w:val="00FA1935"/>
    <w:rsid w:val="00FA1DF6"/>
    <w:rsid w:val="00FA2768"/>
    <w:rsid w:val="00FA2921"/>
    <w:rsid w:val="00FA43D8"/>
    <w:rsid w:val="00FA5F81"/>
    <w:rsid w:val="00FA6E63"/>
    <w:rsid w:val="00FA6E68"/>
    <w:rsid w:val="00FA7797"/>
    <w:rsid w:val="00FB0570"/>
    <w:rsid w:val="00FB0DA3"/>
    <w:rsid w:val="00FB1370"/>
    <w:rsid w:val="00FB25B8"/>
    <w:rsid w:val="00FB2959"/>
    <w:rsid w:val="00FB2A27"/>
    <w:rsid w:val="00FB3B02"/>
    <w:rsid w:val="00FB3BF1"/>
    <w:rsid w:val="00FB4117"/>
    <w:rsid w:val="00FB4422"/>
    <w:rsid w:val="00FB481E"/>
    <w:rsid w:val="00FB4E89"/>
    <w:rsid w:val="00FB54B7"/>
    <w:rsid w:val="00FB77A0"/>
    <w:rsid w:val="00FC0D66"/>
    <w:rsid w:val="00FC1916"/>
    <w:rsid w:val="00FC25DA"/>
    <w:rsid w:val="00FC2881"/>
    <w:rsid w:val="00FC3324"/>
    <w:rsid w:val="00FC384D"/>
    <w:rsid w:val="00FC3B10"/>
    <w:rsid w:val="00FC51CF"/>
    <w:rsid w:val="00FC52FA"/>
    <w:rsid w:val="00FC5688"/>
    <w:rsid w:val="00FC6863"/>
    <w:rsid w:val="00FC6E11"/>
    <w:rsid w:val="00FC7D00"/>
    <w:rsid w:val="00FD2770"/>
    <w:rsid w:val="00FD3023"/>
    <w:rsid w:val="00FD4248"/>
    <w:rsid w:val="00FD54CB"/>
    <w:rsid w:val="00FD6447"/>
    <w:rsid w:val="00FD70D1"/>
    <w:rsid w:val="00FD7188"/>
    <w:rsid w:val="00FD7229"/>
    <w:rsid w:val="00FD7C46"/>
    <w:rsid w:val="00FD7EB8"/>
    <w:rsid w:val="00FE0941"/>
    <w:rsid w:val="00FE14FD"/>
    <w:rsid w:val="00FE1693"/>
    <w:rsid w:val="00FE1CB5"/>
    <w:rsid w:val="00FE2641"/>
    <w:rsid w:val="00FE341C"/>
    <w:rsid w:val="00FE4B2C"/>
    <w:rsid w:val="00FE64F6"/>
    <w:rsid w:val="00FE67DD"/>
    <w:rsid w:val="00FE6E62"/>
    <w:rsid w:val="00FE76D6"/>
    <w:rsid w:val="00FF006B"/>
    <w:rsid w:val="00FF007B"/>
    <w:rsid w:val="00FF14F0"/>
    <w:rsid w:val="00FF1857"/>
    <w:rsid w:val="00FF2381"/>
    <w:rsid w:val="00FF3099"/>
    <w:rsid w:val="00FF43F6"/>
    <w:rsid w:val="00FF46D8"/>
    <w:rsid w:val="00FF506B"/>
    <w:rsid w:val="00FF61B3"/>
    <w:rsid w:val="00FF66FB"/>
    <w:rsid w:val="00FF6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eaeaea"/>
    </o:shapedefaults>
    <o:shapelayout v:ext="edit">
      <o:idmap v:ext="edit" data="1"/>
    </o:shapelayout>
  </w:shapeDefaults>
  <w:decimalSymbol w:val=","/>
  <w:listSeparator w:val=";"/>
  <w14:docId w14:val="5874953E"/>
  <w15:chartTrackingRefBased/>
  <w15:docId w15:val="{C6898DB5-A87E-472E-921D-B4E0CF4E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568A1"/>
    <w:rPr>
      <w:lang w:eastAsia="en-US"/>
    </w:rPr>
  </w:style>
  <w:style w:type="paragraph" w:styleId="Heading1">
    <w:name w:val="heading 1"/>
    <w:basedOn w:val="Normal"/>
    <w:next w:val="Normal"/>
    <w:qFormat/>
    <w:rsid w:val="00D96FF8"/>
    <w:pPr>
      <w:keepNext/>
      <w:numPr>
        <w:numId w:val="5"/>
      </w:numPr>
      <w:spacing w:before="120" w:after="120"/>
      <w:jc w:val="center"/>
      <w:outlineLvl w:val="0"/>
    </w:pPr>
    <w:rPr>
      <w:b/>
      <w:sz w:val="32"/>
    </w:rPr>
  </w:style>
  <w:style w:type="paragraph" w:styleId="Heading2">
    <w:name w:val="heading 2"/>
    <w:basedOn w:val="Normal"/>
    <w:next w:val="Normal"/>
    <w:qFormat/>
    <w:rsid w:val="00A83316"/>
    <w:pPr>
      <w:keepNext/>
      <w:jc w:val="center"/>
      <w:outlineLvl w:val="1"/>
    </w:pPr>
    <w:rPr>
      <w:b/>
      <w:sz w:val="28"/>
      <w:szCs w:val="28"/>
    </w:rPr>
  </w:style>
  <w:style w:type="paragraph" w:styleId="Heading3">
    <w:name w:val="heading 3"/>
    <w:basedOn w:val="Normal"/>
    <w:next w:val="Normal"/>
    <w:qFormat/>
    <w:rsid w:val="00A83316"/>
    <w:pPr>
      <w:keepNext/>
      <w:numPr>
        <w:ilvl w:val="2"/>
        <w:numId w:val="4"/>
      </w:numPr>
      <w:tabs>
        <w:tab w:val="left" w:pos="7200"/>
      </w:tabs>
      <w:spacing w:line="360" w:lineRule="auto"/>
      <w:jc w:val="both"/>
      <w:outlineLvl w:val="2"/>
    </w:pPr>
    <w:rPr>
      <w:b/>
      <w:sz w:val="24"/>
      <w:szCs w:val="24"/>
    </w:rPr>
  </w:style>
  <w:style w:type="paragraph" w:styleId="Heading4">
    <w:name w:val="heading 4"/>
    <w:aliases w:val="Heading 4 Char"/>
    <w:basedOn w:val="Normal"/>
    <w:next w:val="Normal"/>
    <w:link w:val="Heading4Char1"/>
    <w:qFormat/>
    <w:rsid w:val="00A83316"/>
    <w:pPr>
      <w:keepNext/>
      <w:numPr>
        <w:ilvl w:val="3"/>
        <w:numId w:val="4"/>
      </w:numPr>
      <w:pBdr>
        <w:bottom w:val="single" w:sz="12" w:space="1" w:color="auto"/>
      </w:pBdr>
      <w:jc w:val="both"/>
      <w:outlineLvl w:val="3"/>
    </w:pPr>
    <w:rPr>
      <w:rFonts w:ascii="Arial Narrow" w:hAnsi="Arial Narrow"/>
      <w:b/>
      <w:sz w:val="40"/>
    </w:rPr>
  </w:style>
  <w:style w:type="paragraph" w:styleId="Heading5">
    <w:name w:val="heading 5"/>
    <w:basedOn w:val="StyleHeading4Left0Firstline025BottomNoborder"/>
    <w:next w:val="Normal"/>
    <w:qFormat/>
    <w:rsid w:val="00A83316"/>
    <w:pPr>
      <w:numPr>
        <w:ilvl w:val="4"/>
        <w:numId w:val="4"/>
      </w:numPr>
      <w:outlineLvl w:val="4"/>
    </w:pPr>
    <w:rPr>
      <w:b w:val="0"/>
    </w:rPr>
  </w:style>
  <w:style w:type="paragraph" w:styleId="Heading6">
    <w:name w:val="heading 6"/>
    <w:basedOn w:val="Normal"/>
    <w:next w:val="Normal"/>
    <w:qFormat/>
    <w:rsid w:val="00A83316"/>
    <w:pPr>
      <w:keepNext/>
      <w:numPr>
        <w:ilvl w:val="5"/>
        <w:numId w:val="4"/>
      </w:numPr>
      <w:jc w:val="center"/>
      <w:outlineLvl w:val="5"/>
    </w:pPr>
    <w:rPr>
      <w:b/>
      <w:sz w:val="48"/>
    </w:rPr>
  </w:style>
  <w:style w:type="paragraph" w:styleId="Heading7">
    <w:name w:val="heading 7"/>
    <w:basedOn w:val="Normal"/>
    <w:next w:val="Normal"/>
    <w:qFormat/>
    <w:rsid w:val="00A83316"/>
    <w:pPr>
      <w:keepNext/>
      <w:numPr>
        <w:ilvl w:val="6"/>
        <w:numId w:val="4"/>
      </w:numPr>
      <w:spacing w:line="360" w:lineRule="auto"/>
      <w:jc w:val="both"/>
      <w:outlineLvl w:val="6"/>
    </w:pPr>
    <w:rPr>
      <w:rFonts w:ascii="Arial" w:hAnsi="Arial"/>
      <w:b/>
      <w:sz w:val="28"/>
    </w:rPr>
  </w:style>
  <w:style w:type="paragraph" w:styleId="Heading8">
    <w:name w:val="heading 8"/>
    <w:basedOn w:val="Normal"/>
    <w:next w:val="Normal"/>
    <w:qFormat/>
    <w:rsid w:val="00A83316"/>
    <w:pPr>
      <w:keepNext/>
      <w:numPr>
        <w:ilvl w:val="7"/>
        <w:numId w:val="4"/>
      </w:numPr>
      <w:jc w:val="center"/>
      <w:outlineLvl w:val="7"/>
    </w:pPr>
    <w:rPr>
      <w:sz w:val="24"/>
    </w:rPr>
  </w:style>
  <w:style w:type="paragraph" w:styleId="Heading9">
    <w:name w:val="heading 9"/>
    <w:basedOn w:val="Normal"/>
    <w:next w:val="Normal"/>
    <w:qFormat/>
    <w:rsid w:val="00A83316"/>
    <w:pPr>
      <w:keepNext/>
      <w:numPr>
        <w:ilvl w:val="8"/>
        <w:numId w:val="4"/>
      </w:numPr>
      <w:spacing w:line="360" w:lineRule="auto"/>
      <w:jc w:val="both"/>
      <w:outlineLvl w:val="8"/>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1">
    <w:name w:val="Heading 4 Char1"/>
    <w:aliases w:val="Heading 4 Char Char"/>
    <w:link w:val="Heading4"/>
    <w:rsid w:val="00A83316"/>
    <w:rPr>
      <w:rFonts w:ascii="Arial Narrow" w:hAnsi="Arial Narrow"/>
      <w:b/>
      <w:sz w:val="40"/>
      <w:lang w:val="en-US" w:eastAsia="en-US" w:bidi="ar-SA"/>
    </w:rPr>
  </w:style>
  <w:style w:type="paragraph" w:customStyle="1" w:styleId="StyleHeading4Left0Firstline025BottomNoborder">
    <w:name w:val="Style Heading 4 + Left:  0&quot; First line:  0.25&quot; Bottom: (No border)"/>
    <w:basedOn w:val="Normal"/>
    <w:rsid w:val="006A6DB5"/>
    <w:pPr>
      <w:keepNext/>
      <w:tabs>
        <w:tab w:val="num" w:pos="864"/>
      </w:tabs>
      <w:spacing w:before="120" w:after="120"/>
      <w:ind w:left="864" w:hanging="864"/>
      <w:jc w:val="both"/>
      <w:outlineLvl w:val="3"/>
    </w:pPr>
    <w:rPr>
      <w:b/>
      <w:bCs/>
      <w:sz w:val="24"/>
      <w:szCs w:val="24"/>
    </w:rPr>
  </w:style>
  <w:style w:type="paragraph" w:styleId="BodyText">
    <w:name w:val="Body Text"/>
    <w:basedOn w:val="Normal"/>
    <w:pPr>
      <w:jc w:val="both"/>
    </w:pPr>
    <w:rPr>
      <w:sz w:val="24"/>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aliases w:val="Body Text 2 Char Char,Body Text 21,Body Text 2 Char Char Char,Body Text 2 Char Char Char Char Char Char Char Char Char Char Char Char Char Char Char Char Char Char Char Char Char Char Char Char Char Char"/>
    <w:basedOn w:val="Normal"/>
    <w:link w:val="BodyText2Char"/>
    <w:pPr>
      <w:spacing w:line="360" w:lineRule="auto"/>
      <w:jc w:val="both"/>
    </w:pPr>
    <w:rPr>
      <w:rFonts w:ascii="Arial" w:hAnsi="Arial"/>
    </w:rPr>
  </w:style>
  <w:style w:type="character" w:customStyle="1" w:styleId="BodyText2Char">
    <w:name w:val="Body Text 2 Char"/>
    <w:aliases w:val="Body Text 2 Char Char Char1,Body Text 21 Char,Body Text 2 Char Char Char Char,Body Text 2 Char Char Char Char Char Char Char Char Char Char Char Char Char Char Char Char Char Char Char Char Char Char Char Char Char Char Char"/>
    <w:link w:val="BodyText2"/>
    <w:rsid w:val="00265BD2"/>
    <w:rPr>
      <w:rFonts w:ascii="Arial" w:hAnsi="Arial"/>
      <w:lang w:val="en-US" w:eastAsia="en-US" w:bidi="ar-SA"/>
    </w:rPr>
  </w:style>
  <w:style w:type="paragraph" w:styleId="BodyText3">
    <w:name w:val="Body Text 3"/>
    <w:basedOn w:val="Normal"/>
    <w:pPr>
      <w:spacing w:line="360" w:lineRule="auto"/>
      <w:ind w:right="47"/>
      <w:jc w:val="both"/>
    </w:pPr>
    <w:rPr>
      <w:rFonts w:ascii="Arial" w:hAnsi="Arial"/>
    </w:rPr>
  </w:style>
  <w:style w:type="paragraph" w:styleId="BodyTextIndent">
    <w:name w:val="Body Text Indent"/>
    <w:basedOn w:val="Normal"/>
    <w:pPr>
      <w:spacing w:line="480" w:lineRule="auto"/>
      <w:ind w:firstLine="540"/>
    </w:pPr>
    <w:rPr>
      <w:sz w:val="24"/>
    </w:rPr>
  </w:style>
  <w:style w:type="paragraph" w:styleId="NormalWeb">
    <w:name w:val="Normal (Web)"/>
    <w:basedOn w:val="Normal"/>
    <w:pPr>
      <w:spacing w:before="100" w:beforeAutospacing="1" w:after="100" w:afterAutospacing="1"/>
    </w:pPr>
    <w:rPr>
      <w:sz w:val="24"/>
      <w:szCs w:val="24"/>
    </w:rPr>
  </w:style>
  <w:style w:type="paragraph" w:styleId="BodyTextIndent2">
    <w:name w:val="Body Text Indent 2"/>
    <w:basedOn w:val="Normal"/>
    <w:pPr>
      <w:spacing w:line="480" w:lineRule="auto"/>
      <w:ind w:firstLine="540"/>
    </w:pPr>
    <w:rPr>
      <w:sz w:val="24"/>
    </w:rPr>
  </w:style>
  <w:style w:type="paragraph" w:styleId="BodyTextIndent3">
    <w:name w:val="Body Text Indent 3"/>
    <w:basedOn w:val="Normal"/>
    <w:pPr>
      <w:spacing w:line="480" w:lineRule="auto"/>
      <w:ind w:firstLine="540"/>
      <w:jc w:val="both"/>
    </w:pPr>
    <w:rPr>
      <w:sz w:val="24"/>
    </w:rPr>
  </w:style>
  <w:style w:type="paragraph" w:styleId="Caption">
    <w:name w:val="caption"/>
    <w:basedOn w:val="Normal"/>
    <w:next w:val="Normal"/>
    <w:qFormat/>
    <w:pPr>
      <w:tabs>
        <w:tab w:val="right" w:pos="9180"/>
      </w:tabs>
      <w:spacing w:line="360" w:lineRule="auto"/>
      <w:jc w:val="both"/>
    </w:pPr>
    <w:rPr>
      <w:rFonts w:ascii="Arial" w:hAnsi="Arial" w:cs="Arial"/>
      <w:i/>
      <w:sz w:val="24"/>
    </w:rPr>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ind w:left="200"/>
    </w:pPr>
    <w:rPr>
      <w:smallCaps/>
    </w:rPr>
  </w:style>
  <w:style w:type="paragraph" w:styleId="TOC3">
    <w:name w:val="toc 3"/>
    <w:basedOn w:val="Normal"/>
    <w:next w:val="Normal"/>
    <w:autoRedefine/>
    <w:uiPriority w:val="39"/>
    <w:pPr>
      <w:ind w:left="400"/>
    </w:pPr>
    <w:rPr>
      <w:i/>
      <w:iCs/>
    </w:rPr>
  </w:style>
  <w:style w:type="paragraph" w:styleId="TOC4">
    <w:name w:val="toc 4"/>
    <w:basedOn w:val="Normal"/>
    <w:next w:val="Normal"/>
    <w:autoRedefine/>
    <w:uiPriority w:val="39"/>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Title">
    <w:name w:val="Title"/>
    <w:basedOn w:val="Normal"/>
    <w:qFormat/>
    <w:pPr>
      <w:jc w:val="center"/>
    </w:pPr>
    <w:rPr>
      <w:b/>
      <w:bCs/>
    </w:rPr>
  </w:style>
  <w:style w:type="character" w:styleId="Hyperlink">
    <w:name w:val="Hyperlink"/>
    <w:uiPriority w:val="99"/>
    <w:rPr>
      <w:color w:val="0000FF"/>
      <w:u w:val="single"/>
    </w:rPr>
  </w:style>
  <w:style w:type="paragraph" w:customStyle="1" w:styleId="StyleHeading2Left">
    <w:name w:val="Style Heading 2 + Left"/>
    <w:basedOn w:val="Heading2"/>
    <w:rsid w:val="00A83316"/>
    <w:pPr>
      <w:numPr>
        <w:ilvl w:val="1"/>
        <w:numId w:val="4"/>
      </w:numPr>
      <w:spacing w:before="120" w:after="120"/>
      <w:jc w:val="left"/>
    </w:pPr>
    <w:rPr>
      <w:bCs/>
      <w:szCs w:val="20"/>
    </w:rPr>
  </w:style>
  <w:style w:type="character" w:styleId="Emphasis">
    <w:name w:val="Emphasis"/>
    <w:qFormat/>
    <w:rsid w:val="00AA4F3E"/>
    <w:rPr>
      <w:i/>
      <w:iCs/>
    </w:rPr>
  </w:style>
  <w:style w:type="character" w:styleId="HTMLCode">
    <w:name w:val="HTML Code"/>
    <w:rsid w:val="00AA4F3E"/>
    <w:rPr>
      <w:rFonts w:ascii="Courier New" w:eastAsia="Times New Roman" w:hAnsi="Courier New" w:cs="Courier New"/>
      <w:color w:val="444422"/>
      <w:sz w:val="20"/>
      <w:szCs w:val="20"/>
    </w:rPr>
  </w:style>
  <w:style w:type="paragraph" w:customStyle="1" w:styleId="StyleBodyText2TimesNewRoman12ptBoldItalicCharCharCharCharCharCharCharCharCharCharCharCharCharCharCharChar">
    <w:name w:val="Style Body Text 2 + Times New Roman 12 pt Bold Italic Char Char Char Char Char Char Char Char Char Char Char Char Char Char Char Char"/>
    <w:basedOn w:val="BodyText2"/>
    <w:link w:val="StyleBodyText2TimesNewRoman12ptBoldItalicCharCharCharCharCharCharCharCharCharCharCharCharCharCharCharCharChar"/>
    <w:rsid w:val="00265BD2"/>
    <w:pPr>
      <w:tabs>
        <w:tab w:val="num" w:pos="576"/>
      </w:tabs>
      <w:spacing w:before="120" w:after="120"/>
      <w:ind w:left="648" w:hanging="648"/>
    </w:pPr>
    <w:rPr>
      <w:rFonts w:ascii="Times New Roman" w:hAnsi="Times New Roman"/>
      <w:b/>
      <w:bCs/>
      <w:i/>
      <w:iCs/>
      <w:sz w:val="24"/>
    </w:rPr>
  </w:style>
  <w:style w:type="character" w:customStyle="1" w:styleId="StyleBodyText2TimesNewRoman12ptBoldItalicCharCharCharCharCharCharCharCharCharCharCharCharCharCharCharCharChar">
    <w:name w:val="Style Body Text 2 + Times New Roman 12 pt Bold Italic Char Char Char Char Char Char Char Char Char Char Char Char Char Char Char Char Char"/>
    <w:link w:val="StyleBodyText2TimesNewRoman12ptBoldItalicCharCharCharCharCharCharCharCharCharCharCharCharCharCharCharChar"/>
    <w:rsid w:val="00265BD2"/>
    <w:rPr>
      <w:rFonts w:ascii="Arial" w:hAnsi="Arial"/>
      <w:b/>
      <w:bCs/>
      <w:i/>
      <w:iCs/>
      <w:sz w:val="24"/>
      <w:lang w:val="en-US" w:eastAsia="en-US" w:bidi="ar-SA"/>
    </w:rPr>
  </w:style>
  <w:style w:type="paragraph" w:customStyle="1" w:styleId="StyleBodyText2TimesNewRoman12ptBoldCharCharChar">
    <w:name w:val="Style Body Text 2 + Times New Roman 12 pt Bold Char Char Char"/>
    <w:basedOn w:val="BodyText2"/>
    <w:link w:val="StyleBodyText2TimesNewRoman12ptBoldCharCharCharChar"/>
    <w:rsid w:val="00265BD2"/>
    <w:pPr>
      <w:spacing w:before="120" w:after="120"/>
    </w:pPr>
    <w:rPr>
      <w:b/>
      <w:bCs/>
      <w:sz w:val="24"/>
    </w:rPr>
  </w:style>
  <w:style w:type="character" w:customStyle="1" w:styleId="StyleBodyText2TimesNewRoman12ptBoldCharCharCharChar">
    <w:name w:val="Style Body Text 2 + Times New Roman 12 pt Bold Char Char Char Char"/>
    <w:link w:val="StyleBodyText2TimesNewRoman12ptBoldCharCharChar"/>
    <w:rsid w:val="00265BD2"/>
    <w:rPr>
      <w:rFonts w:ascii="Arial" w:hAnsi="Arial"/>
      <w:b/>
      <w:bCs/>
      <w:sz w:val="24"/>
      <w:lang w:val="en-US" w:eastAsia="en-US" w:bidi="ar-SA"/>
    </w:rPr>
  </w:style>
  <w:style w:type="paragraph" w:customStyle="1" w:styleId="StyleBodyText2Linespacingsingle">
    <w:name w:val="Style Body Text 2 + Line spacing:  single"/>
    <w:basedOn w:val="BodyText2"/>
    <w:rsid w:val="00265BD2"/>
    <w:pPr>
      <w:spacing w:before="120" w:after="120" w:line="240" w:lineRule="auto"/>
    </w:pPr>
    <w:rPr>
      <w:rFonts w:ascii="Times New Roman" w:hAnsi="Times New Roman"/>
      <w:sz w:val="24"/>
    </w:rPr>
  </w:style>
  <w:style w:type="paragraph" w:styleId="TableofFigures">
    <w:name w:val="table of figures"/>
    <w:basedOn w:val="Normal"/>
    <w:next w:val="Normal"/>
    <w:semiHidden/>
    <w:rsid w:val="00C5521F"/>
    <w:pPr>
      <w:ind w:left="400" w:hanging="400"/>
    </w:pPr>
    <w:rPr>
      <w:smallCaps/>
    </w:rPr>
  </w:style>
  <w:style w:type="table" w:styleId="TableGrid">
    <w:name w:val="Table Grid"/>
    <w:basedOn w:val="TableNormal"/>
    <w:uiPriority w:val="59"/>
    <w:rsid w:val="009E1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4">
    <w:name w:val="Sub 4"/>
    <w:basedOn w:val="Normal"/>
    <w:rsid w:val="009E1C8D"/>
    <w:pPr>
      <w:tabs>
        <w:tab w:val="num" w:pos="576"/>
      </w:tabs>
      <w:ind w:left="648" w:hanging="648"/>
    </w:pPr>
  </w:style>
  <w:style w:type="paragraph" w:customStyle="1" w:styleId="StyleBodyText2TimesNewRoman12ptBoldItalicCharCharCharCharCharCharCharCharCharCharCharCharCharCharChar">
    <w:name w:val="Style Body Text 2 + Times New Roman 12 pt Bold Italic Char Char Char Char Char Char Char Char Char Char Char Char Char Char Char"/>
    <w:basedOn w:val="BodyText2"/>
    <w:rsid w:val="009E1C8D"/>
    <w:pPr>
      <w:tabs>
        <w:tab w:val="num" w:pos="576"/>
      </w:tabs>
      <w:spacing w:before="120" w:after="120"/>
      <w:ind w:left="648" w:hanging="648"/>
    </w:pPr>
    <w:rPr>
      <w:rFonts w:ascii="Times New Roman" w:hAnsi="Times New Roman"/>
      <w:b/>
      <w:bCs/>
      <w:i/>
      <w:iCs/>
      <w:sz w:val="24"/>
    </w:rPr>
  </w:style>
  <w:style w:type="character" w:customStyle="1" w:styleId="StyleBodyText2TimesNewRoman12ptBoldCharCharCharChar1">
    <w:name w:val="Style Body Text 2 + Times New Roman 12 pt Bold Char Char Char Char1"/>
    <w:rsid w:val="00D96FF8"/>
    <w:rPr>
      <w:rFonts w:ascii="Arial" w:hAnsi="Arial"/>
      <w:b/>
      <w:bCs/>
      <w:sz w:val="24"/>
      <w:lang w:val="en-US" w:eastAsia="en-US" w:bidi="ar-SA"/>
    </w:rPr>
  </w:style>
  <w:style w:type="character" w:customStyle="1" w:styleId="CaptionGambarCharCharChar">
    <w:name w:val="Caption Gambar Char Char Char"/>
    <w:link w:val="CaptionGambarCharChar"/>
    <w:rsid w:val="00C03D58"/>
    <w:rPr>
      <w:rFonts w:ascii="Book Antiqua" w:hAnsi="Book Antiqua"/>
      <w:spacing w:val="-6"/>
      <w:sz w:val="22"/>
      <w:szCs w:val="22"/>
      <w:lang w:val="en-US" w:eastAsia="en-US" w:bidi="ar-SA"/>
    </w:rPr>
  </w:style>
  <w:style w:type="paragraph" w:customStyle="1" w:styleId="CaptionGambarCharChar">
    <w:name w:val="Caption Gambar Char Char"/>
    <w:basedOn w:val="Normal"/>
    <w:link w:val="CaptionGambarCharCharChar"/>
    <w:rsid w:val="00C03D58"/>
    <w:pPr>
      <w:tabs>
        <w:tab w:val="left" w:pos="1260"/>
      </w:tabs>
      <w:spacing w:before="60" w:after="120"/>
      <w:jc w:val="both"/>
    </w:pPr>
    <w:rPr>
      <w:rFonts w:ascii="Book Antiqua" w:hAnsi="Book Antiqua"/>
      <w:spacing w:val="-6"/>
      <w:sz w:val="22"/>
      <w:szCs w:val="22"/>
    </w:rPr>
  </w:style>
  <w:style w:type="paragraph" w:customStyle="1" w:styleId="StyleBodyText2TimesNewRoman12ptBold">
    <w:name w:val="Style Body Text 2 + Times New Roman 12 pt Bold"/>
    <w:basedOn w:val="BodyText2"/>
    <w:link w:val="StyleBodyText2TimesNewRoman12ptBoldChar"/>
    <w:rsid w:val="00C03D58"/>
    <w:pPr>
      <w:spacing w:before="120" w:after="120"/>
    </w:pPr>
    <w:rPr>
      <w:b/>
      <w:bCs/>
      <w:sz w:val="24"/>
    </w:rPr>
  </w:style>
  <w:style w:type="character" w:customStyle="1" w:styleId="StyleBodyText2TimesNewRoman12ptBoldChar">
    <w:name w:val="Style Body Text 2 + Times New Roman 12 pt Bold Char"/>
    <w:link w:val="StyleBodyText2TimesNewRoman12ptBold"/>
    <w:rsid w:val="00C03D58"/>
    <w:rPr>
      <w:rFonts w:ascii="Arial" w:hAnsi="Arial"/>
      <w:b/>
      <w:bCs/>
      <w:sz w:val="24"/>
      <w:lang w:val="en-US" w:eastAsia="en-US" w:bidi="ar-SA"/>
    </w:rPr>
  </w:style>
  <w:style w:type="paragraph" w:customStyle="1" w:styleId="xl33">
    <w:name w:val="xl33"/>
    <w:basedOn w:val="Normal"/>
    <w:rsid w:val="00D96FF8"/>
    <w:pPr>
      <w:pBdr>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StyleHeading3Linespacingsingle">
    <w:name w:val="Style Heading 3 + Line spacing:  single"/>
    <w:basedOn w:val="Heading3"/>
    <w:rsid w:val="00193764"/>
    <w:pPr>
      <w:spacing w:before="120" w:after="120" w:line="240" w:lineRule="auto"/>
    </w:pPr>
    <w:rPr>
      <w:bCs/>
      <w:szCs w:val="20"/>
    </w:rPr>
  </w:style>
  <w:style w:type="paragraph" w:customStyle="1" w:styleId="JudulGambar">
    <w:name w:val="Judul Gambar"/>
    <w:basedOn w:val="Caption"/>
    <w:rsid w:val="00B3510A"/>
    <w:pPr>
      <w:spacing w:before="120" w:after="120" w:line="240" w:lineRule="auto"/>
      <w:ind w:right="-43"/>
      <w:jc w:val="center"/>
    </w:pPr>
    <w:rPr>
      <w:rFonts w:cs="Times New Roman"/>
      <w:i w:val="0"/>
      <w:sz w:val="22"/>
    </w:rPr>
  </w:style>
  <w:style w:type="paragraph" w:styleId="DocumentMap">
    <w:name w:val="Document Map"/>
    <w:basedOn w:val="Normal"/>
    <w:link w:val="DocumentMapChar"/>
    <w:rsid w:val="00B227AD"/>
    <w:rPr>
      <w:rFonts w:ascii="Tahoma" w:hAnsi="Tahoma" w:cs="Tahoma"/>
      <w:sz w:val="16"/>
      <w:szCs w:val="16"/>
    </w:rPr>
  </w:style>
  <w:style w:type="character" w:customStyle="1" w:styleId="DocumentMapChar">
    <w:name w:val="Document Map Char"/>
    <w:link w:val="DocumentMap"/>
    <w:rsid w:val="00B227AD"/>
    <w:rPr>
      <w:rFonts w:ascii="Tahoma" w:hAnsi="Tahoma" w:cs="Tahoma"/>
      <w:sz w:val="16"/>
      <w:szCs w:val="16"/>
    </w:rPr>
  </w:style>
  <w:style w:type="paragraph" w:styleId="HTMLPreformatted">
    <w:name w:val="HTML Preformatted"/>
    <w:basedOn w:val="Normal"/>
    <w:link w:val="HTMLPreformattedChar"/>
    <w:rsid w:val="00163A88"/>
    <w:rPr>
      <w:rFonts w:ascii="Courier New" w:hAnsi="Courier New" w:cs="Courier New"/>
    </w:rPr>
  </w:style>
  <w:style w:type="character" w:customStyle="1" w:styleId="HTMLPreformattedChar">
    <w:name w:val="HTML Preformatted Char"/>
    <w:link w:val="HTMLPreformatted"/>
    <w:rsid w:val="00163A88"/>
    <w:rPr>
      <w:rFonts w:ascii="Courier New" w:hAnsi="Courier New" w:cs="Courier New"/>
    </w:rPr>
  </w:style>
  <w:style w:type="paragraph" w:styleId="ListParagraph">
    <w:name w:val="List Paragraph"/>
    <w:basedOn w:val="Normal"/>
    <w:uiPriority w:val="34"/>
    <w:qFormat/>
    <w:rsid w:val="000C19CE"/>
    <w:pPr>
      <w:ind w:left="720"/>
      <w:contextualSpacing/>
    </w:pPr>
  </w:style>
  <w:style w:type="character" w:customStyle="1" w:styleId="a">
    <w:name w:val="a"/>
    <w:basedOn w:val="DefaultParagraphFont"/>
    <w:rsid w:val="00B21E8B"/>
  </w:style>
  <w:style w:type="paragraph" w:styleId="BalloonText">
    <w:name w:val="Balloon Text"/>
    <w:basedOn w:val="Normal"/>
    <w:link w:val="BalloonTextChar"/>
    <w:rsid w:val="007B4909"/>
    <w:rPr>
      <w:rFonts w:ascii="Segoe UI" w:hAnsi="Segoe UI" w:cs="Segoe UI"/>
      <w:sz w:val="18"/>
      <w:szCs w:val="18"/>
    </w:rPr>
  </w:style>
  <w:style w:type="character" w:customStyle="1" w:styleId="BalloonTextChar">
    <w:name w:val="Balloon Text Char"/>
    <w:basedOn w:val="DefaultParagraphFont"/>
    <w:link w:val="BalloonText"/>
    <w:rsid w:val="007B490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99513">
      <w:bodyDiv w:val="1"/>
      <w:marLeft w:val="0"/>
      <w:marRight w:val="0"/>
      <w:marTop w:val="0"/>
      <w:marBottom w:val="0"/>
      <w:divBdr>
        <w:top w:val="none" w:sz="0" w:space="0" w:color="auto"/>
        <w:left w:val="none" w:sz="0" w:space="0" w:color="auto"/>
        <w:bottom w:val="none" w:sz="0" w:space="0" w:color="auto"/>
        <w:right w:val="none" w:sz="0" w:space="0" w:color="auto"/>
      </w:divBdr>
      <w:divsChild>
        <w:div w:id="1733963406">
          <w:marLeft w:val="0"/>
          <w:marRight w:val="0"/>
          <w:marTop w:val="0"/>
          <w:marBottom w:val="0"/>
          <w:divBdr>
            <w:top w:val="none" w:sz="0" w:space="0" w:color="auto"/>
            <w:left w:val="none" w:sz="0" w:space="0" w:color="auto"/>
            <w:bottom w:val="none" w:sz="0" w:space="0" w:color="auto"/>
            <w:right w:val="none" w:sz="0" w:space="0" w:color="auto"/>
          </w:divBdr>
          <w:divsChild>
            <w:div w:id="971443710">
              <w:marLeft w:val="0"/>
              <w:marRight w:val="0"/>
              <w:marTop w:val="0"/>
              <w:marBottom w:val="0"/>
              <w:divBdr>
                <w:top w:val="none" w:sz="0" w:space="0" w:color="auto"/>
                <w:left w:val="none" w:sz="0" w:space="0" w:color="auto"/>
                <w:bottom w:val="none" w:sz="0" w:space="0" w:color="auto"/>
                <w:right w:val="none" w:sz="0" w:space="0" w:color="auto"/>
              </w:divBdr>
            </w:div>
            <w:div w:id="1543596324">
              <w:marLeft w:val="0"/>
              <w:marRight w:val="0"/>
              <w:marTop w:val="0"/>
              <w:marBottom w:val="0"/>
              <w:divBdr>
                <w:top w:val="none" w:sz="0" w:space="0" w:color="auto"/>
                <w:left w:val="none" w:sz="0" w:space="0" w:color="auto"/>
                <w:bottom w:val="none" w:sz="0" w:space="0" w:color="auto"/>
                <w:right w:val="none" w:sz="0" w:space="0" w:color="auto"/>
              </w:divBdr>
            </w:div>
            <w:div w:id="1596086011">
              <w:marLeft w:val="0"/>
              <w:marRight w:val="0"/>
              <w:marTop w:val="0"/>
              <w:marBottom w:val="0"/>
              <w:divBdr>
                <w:top w:val="none" w:sz="0" w:space="0" w:color="auto"/>
                <w:left w:val="none" w:sz="0" w:space="0" w:color="auto"/>
                <w:bottom w:val="none" w:sz="0" w:space="0" w:color="auto"/>
                <w:right w:val="none" w:sz="0" w:space="0" w:color="auto"/>
              </w:divBdr>
            </w:div>
            <w:div w:id="1616057615">
              <w:marLeft w:val="0"/>
              <w:marRight w:val="0"/>
              <w:marTop w:val="0"/>
              <w:marBottom w:val="0"/>
              <w:divBdr>
                <w:top w:val="none" w:sz="0" w:space="0" w:color="auto"/>
                <w:left w:val="none" w:sz="0" w:space="0" w:color="auto"/>
                <w:bottom w:val="none" w:sz="0" w:space="0" w:color="auto"/>
                <w:right w:val="none" w:sz="0" w:space="0" w:color="auto"/>
              </w:divBdr>
            </w:div>
            <w:div w:id="19514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8806">
      <w:bodyDiv w:val="1"/>
      <w:marLeft w:val="0"/>
      <w:marRight w:val="0"/>
      <w:marTop w:val="0"/>
      <w:marBottom w:val="0"/>
      <w:divBdr>
        <w:top w:val="none" w:sz="0" w:space="0" w:color="auto"/>
        <w:left w:val="none" w:sz="0" w:space="0" w:color="auto"/>
        <w:bottom w:val="none" w:sz="0" w:space="0" w:color="auto"/>
        <w:right w:val="none" w:sz="0" w:space="0" w:color="auto"/>
      </w:divBdr>
      <w:divsChild>
        <w:div w:id="724304089">
          <w:marLeft w:val="0"/>
          <w:marRight w:val="0"/>
          <w:marTop w:val="0"/>
          <w:marBottom w:val="0"/>
          <w:divBdr>
            <w:top w:val="none" w:sz="0" w:space="0" w:color="auto"/>
            <w:left w:val="none" w:sz="0" w:space="0" w:color="auto"/>
            <w:bottom w:val="none" w:sz="0" w:space="0" w:color="auto"/>
            <w:right w:val="none" w:sz="0" w:space="0" w:color="auto"/>
          </w:divBdr>
        </w:div>
      </w:divsChild>
    </w:div>
    <w:div w:id="1427769017">
      <w:bodyDiv w:val="1"/>
      <w:marLeft w:val="0"/>
      <w:marRight w:val="0"/>
      <w:marTop w:val="0"/>
      <w:marBottom w:val="0"/>
      <w:divBdr>
        <w:top w:val="none" w:sz="0" w:space="0" w:color="auto"/>
        <w:left w:val="none" w:sz="0" w:space="0" w:color="auto"/>
        <w:bottom w:val="none" w:sz="0" w:space="0" w:color="auto"/>
        <w:right w:val="none" w:sz="0" w:space="0" w:color="auto"/>
      </w:divBdr>
      <w:divsChild>
        <w:div w:id="1841895618">
          <w:marLeft w:val="0"/>
          <w:marRight w:val="0"/>
          <w:marTop w:val="0"/>
          <w:marBottom w:val="0"/>
          <w:divBdr>
            <w:top w:val="none" w:sz="0" w:space="0" w:color="auto"/>
            <w:left w:val="none" w:sz="0" w:space="0" w:color="auto"/>
            <w:bottom w:val="none" w:sz="0" w:space="0" w:color="auto"/>
            <w:right w:val="none" w:sz="0" w:space="0" w:color="auto"/>
          </w:divBdr>
        </w:div>
      </w:divsChild>
    </w:div>
    <w:div w:id="1462189633">
      <w:bodyDiv w:val="1"/>
      <w:marLeft w:val="0"/>
      <w:marRight w:val="0"/>
      <w:marTop w:val="0"/>
      <w:marBottom w:val="0"/>
      <w:divBdr>
        <w:top w:val="none" w:sz="0" w:space="0" w:color="auto"/>
        <w:left w:val="none" w:sz="0" w:space="0" w:color="auto"/>
        <w:bottom w:val="none" w:sz="0" w:space="0" w:color="auto"/>
        <w:right w:val="none" w:sz="0" w:space="0" w:color="auto"/>
      </w:divBdr>
      <w:divsChild>
        <w:div w:id="420487883">
          <w:marLeft w:val="0"/>
          <w:marRight w:val="0"/>
          <w:marTop w:val="0"/>
          <w:marBottom w:val="0"/>
          <w:divBdr>
            <w:top w:val="none" w:sz="0" w:space="0" w:color="auto"/>
            <w:left w:val="none" w:sz="0" w:space="0" w:color="auto"/>
            <w:bottom w:val="none" w:sz="0" w:space="0" w:color="auto"/>
            <w:right w:val="none" w:sz="0" w:space="0" w:color="auto"/>
          </w:divBdr>
        </w:div>
      </w:divsChild>
    </w:div>
    <w:div w:id="1535463544">
      <w:bodyDiv w:val="1"/>
      <w:marLeft w:val="0"/>
      <w:marRight w:val="0"/>
      <w:marTop w:val="0"/>
      <w:marBottom w:val="0"/>
      <w:divBdr>
        <w:top w:val="none" w:sz="0" w:space="0" w:color="auto"/>
        <w:left w:val="none" w:sz="0" w:space="0" w:color="auto"/>
        <w:bottom w:val="none" w:sz="0" w:space="0" w:color="auto"/>
        <w:right w:val="none" w:sz="0" w:space="0" w:color="auto"/>
      </w:divBdr>
      <w:divsChild>
        <w:div w:id="397556519">
          <w:marLeft w:val="0"/>
          <w:marRight w:val="0"/>
          <w:marTop w:val="0"/>
          <w:marBottom w:val="0"/>
          <w:divBdr>
            <w:top w:val="none" w:sz="0" w:space="0" w:color="auto"/>
            <w:left w:val="none" w:sz="0" w:space="0" w:color="auto"/>
            <w:bottom w:val="none" w:sz="0" w:space="0" w:color="auto"/>
            <w:right w:val="none" w:sz="0" w:space="0" w:color="auto"/>
          </w:divBdr>
        </w:div>
      </w:divsChild>
    </w:div>
    <w:div w:id="1558979557">
      <w:bodyDiv w:val="1"/>
      <w:marLeft w:val="0"/>
      <w:marRight w:val="0"/>
      <w:marTop w:val="0"/>
      <w:marBottom w:val="0"/>
      <w:divBdr>
        <w:top w:val="none" w:sz="0" w:space="0" w:color="auto"/>
        <w:left w:val="none" w:sz="0" w:space="0" w:color="auto"/>
        <w:bottom w:val="none" w:sz="0" w:space="0" w:color="auto"/>
        <w:right w:val="none" w:sz="0" w:space="0" w:color="auto"/>
      </w:divBdr>
      <w:divsChild>
        <w:div w:id="739698">
          <w:marLeft w:val="547"/>
          <w:marRight w:val="0"/>
          <w:marTop w:val="360"/>
          <w:marBottom w:val="0"/>
          <w:divBdr>
            <w:top w:val="none" w:sz="0" w:space="0" w:color="auto"/>
            <w:left w:val="none" w:sz="0" w:space="0" w:color="auto"/>
            <w:bottom w:val="none" w:sz="0" w:space="0" w:color="auto"/>
            <w:right w:val="none" w:sz="0" w:space="0" w:color="auto"/>
          </w:divBdr>
        </w:div>
        <w:div w:id="1649900985">
          <w:marLeft w:val="547"/>
          <w:marRight w:val="0"/>
          <w:marTop w:val="360"/>
          <w:marBottom w:val="0"/>
          <w:divBdr>
            <w:top w:val="none" w:sz="0" w:space="0" w:color="auto"/>
            <w:left w:val="none" w:sz="0" w:space="0" w:color="auto"/>
            <w:bottom w:val="none" w:sz="0" w:space="0" w:color="auto"/>
            <w:right w:val="none" w:sz="0" w:space="0" w:color="auto"/>
          </w:divBdr>
        </w:div>
        <w:div w:id="1369180882">
          <w:marLeft w:val="547"/>
          <w:marRight w:val="0"/>
          <w:marTop w:val="360"/>
          <w:marBottom w:val="0"/>
          <w:divBdr>
            <w:top w:val="none" w:sz="0" w:space="0" w:color="auto"/>
            <w:left w:val="none" w:sz="0" w:space="0" w:color="auto"/>
            <w:bottom w:val="none" w:sz="0" w:space="0" w:color="auto"/>
            <w:right w:val="none" w:sz="0" w:space="0" w:color="auto"/>
          </w:divBdr>
        </w:div>
        <w:div w:id="691298296">
          <w:marLeft w:val="547"/>
          <w:marRight w:val="0"/>
          <w:marTop w:val="360"/>
          <w:marBottom w:val="0"/>
          <w:divBdr>
            <w:top w:val="none" w:sz="0" w:space="0" w:color="auto"/>
            <w:left w:val="none" w:sz="0" w:space="0" w:color="auto"/>
            <w:bottom w:val="none" w:sz="0" w:space="0" w:color="auto"/>
            <w:right w:val="none" w:sz="0" w:space="0" w:color="auto"/>
          </w:divBdr>
        </w:div>
      </w:divsChild>
    </w:div>
    <w:div w:id="1593467589">
      <w:bodyDiv w:val="1"/>
      <w:marLeft w:val="0"/>
      <w:marRight w:val="0"/>
      <w:marTop w:val="0"/>
      <w:marBottom w:val="0"/>
      <w:divBdr>
        <w:top w:val="none" w:sz="0" w:space="0" w:color="auto"/>
        <w:left w:val="none" w:sz="0" w:space="0" w:color="auto"/>
        <w:bottom w:val="none" w:sz="0" w:space="0" w:color="auto"/>
        <w:right w:val="none" w:sz="0" w:space="0" w:color="auto"/>
      </w:divBdr>
      <w:divsChild>
        <w:div w:id="2085561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DBA\LOCALS~1\Temp\Rar$DI00.282\Template_Buku_TA_I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733C9-2AC7-48CD-8828-C92EB294B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Template_Buku_TA_IF</Template>
  <TotalTime>175</TotalTime>
  <Pages>43</Pages>
  <Words>6963</Words>
  <Characters>39695</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Memulai Edutainment</vt:lpstr>
    </vt:vector>
  </TitlesOfParts>
  <Company>Microsoft Co</Company>
  <LinksUpToDate>false</LinksUpToDate>
  <CharactersWithSpaces>46565</CharactersWithSpaces>
  <SharedDoc>false</SharedDoc>
  <HLinks>
    <vt:vector size="372" baseType="variant">
      <vt:variant>
        <vt:i4>8192086</vt:i4>
      </vt:variant>
      <vt:variant>
        <vt:i4>408</vt:i4>
      </vt:variant>
      <vt:variant>
        <vt:i4>0</vt:i4>
      </vt:variant>
      <vt:variant>
        <vt:i4>5</vt:i4>
      </vt:variant>
      <vt:variant>
        <vt:lpwstr>http://www.ri.cmu.edu/projects/project_160.html</vt:lpwstr>
      </vt:variant>
      <vt:variant>
        <vt:lpwstr/>
      </vt:variant>
      <vt:variant>
        <vt:i4>1114173</vt:i4>
      </vt:variant>
      <vt:variant>
        <vt:i4>368</vt:i4>
      </vt:variant>
      <vt:variant>
        <vt:i4>0</vt:i4>
      </vt:variant>
      <vt:variant>
        <vt:i4>5</vt:i4>
      </vt:variant>
      <vt:variant>
        <vt:lpwstr/>
      </vt:variant>
      <vt:variant>
        <vt:lpwstr>_Toc147130839</vt:lpwstr>
      </vt:variant>
      <vt:variant>
        <vt:i4>1048629</vt:i4>
      </vt:variant>
      <vt:variant>
        <vt:i4>359</vt:i4>
      </vt:variant>
      <vt:variant>
        <vt:i4>0</vt:i4>
      </vt:variant>
      <vt:variant>
        <vt:i4>5</vt:i4>
      </vt:variant>
      <vt:variant>
        <vt:lpwstr/>
      </vt:variant>
      <vt:variant>
        <vt:lpwstr>_Toc147473444</vt:lpwstr>
      </vt:variant>
      <vt:variant>
        <vt:i4>1048629</vt:i4>
      </vt:variant>
      <vt:variant>
        <vt:i4>353</vt:i4>
      </vt:variant>
      <vt:variant>
        <vt:i4>0</vt:i4>
      </vt:variant>
      <vt:variant>
        <vt:i4>5</vt:i4>
      </vt:variant>
      <vt:variant>
        <vt:lpwstr/>
      </vt:variant>
      <vt:variant>
        <vt:lpwstr>_Toc147473443</vt:lpwstr>
      </vt:variant>
      <vt:variant>
        <vt:i4>1048629</vt:i4>
      </vt:variant>
      <vt:variant>
        <vt:i4>347</vt:i4>
      </vt:variant>
      <vt:variant>
        <vt:i4>0</vt:i4>
      </vt:variant>
      <vt:variant>
        <vt:i4>5</vt:i4>
      </vt:variant>
      <vt:variant>
        <vt:lpwstr/>
      </vt:variant>
      <vt:variant>
        <vt:lpwstr>_Toc147473442</vt:lpwstr>
      </vt:variant>
      <vt:variant>
        <vt:i4>1048629</vt:i4>
      </vt:variant>
      <vt:variant>
        <vt:i4>341</vt:i4>
      </vt:variant>
      <vt:variant>
        <vt:i4>0</vt:i4>
      </vt:variant>
      <vt:variant>
        <vt:i4>5</vt:i4>
      </vt:variant>
      <vt:variant>
        <vt:lpwstr/>
      </vt:variant>
      <vt:variant>
        <vt:lpwstr>_Toc147473441</vt:lpwstr>
      </vt:variant>
      <vt:variant>
        <vt:i4>1769526</vt:i4>
      </vt:variant>
      <vt:variant>
        <vt:i4>332</vt:i4>
      </vt:variant>
      <vt:variant>
        <vt:i4>0</vt:i4>
      </vt:variant>
      <vt:variant>
        <vt:i4>5</vt:i4>
      </vt:variant>
      <vt:variant>
        <vt:lpwstr/>
      </vt:variant>
      <vt:variant>
        <vt:lpwstr>_Toc374862718</vt:lpwstr>
      </vt:variant>
      <vt:variant>
        <vt:i4>1769526</vt:i4>
      </vt:variant>
      <vt:variant>
        <vt:i4>326</vt:i4>
      </vt:variant>
      <vt:variant>
        <vt:i4>0</vt:i4>
      </vt:variant>
      <vt:variant>
        <vt:i4>5</vt:i4>
      </vt:variant>
      <vt:variant>
        <vt:lpwstr/>
      </vt:variant>
      <vt:variant>
        <vt:lpwstr>_Toc374862717</vt:lpwstr>
      </vt:variant>
      <vt:variant>
        <vt:i4>1769526</vt:i4>
      </vt:variant>
      <vt:variant>
        <vt:i4>320</vt:i4>
      </vt:variant>
      <vt:variant>
        <vt:i4>0</vt:i4>
      </vt:variant>
      <vt:variant>
        <vt:i4>5</vt:i4>
      </vt:variant>
      <vt:variant>
        <vt:lpwstr/>
      </vt:variant>
      <vt:variant>
        <vt:lpwstr>_Toc374862716</vt:lpwstr>
      </vt:variant>
      <vt:variant>
        <vt:i4>1769526</vt:i4>
      </vt:variant>
      <vt:variant>
        <vt:i4>314</vt:i4>
      </vt:variant>
      <vt:variant>
        <vt:i4>0</vt:i4>
      </vt:variant>
      <vt:variant>
        <vt:i4>5</vt:i4>
      </vt:variant>
      <vt:variant>
        <vt:lpwstr/>
      </vt:variant>
      <vt:variant>
        <vt:lpwstr>_Toc374862715</vt:lpwstr>
      </vt:variant>
      <vt:variant>
        <vt:i4>1769526</vt:i4>
      </vt:variant>
      <vt:variant>
        <vt:i4>308</vt:i4>
      </vt:variant>
      <vt:variant>
        <vt:i4>0</vt:i4>
      </vt:variant>
      <vt:variant>
        <vt:i4>5</vt:i4>
      </vt:variant>
      <vt:variant>
        <vt:lpwstr/>
      </vt:variant>
      <vt:variant>
        <vt:lpwstr>_Toc374862714</vt:lpwstr>
      </vt:variant>
      <vt:variant>
        <vt:i4>1769526</vt:i4>
      </vt:variant>
      <vt:variant>
        <vt:i4>302</vt:i4>
      </vt:variant>
      <vt:variant>
        <vt:i4>0</vt:i4>
      </vt:variant>
      <vt:variant>
        <vt:i4>5</vt:i4>
      </vt:variant>
      <vt:variant>
        <vt:lpwstr/>
      </vt:variant>
      <vt:variant>
        <vt:lpwstr>_Toc374862713</vt:lpwstr>
      </vt:variant>
      <vt:variant>
        <vt:i4>1769526</vt:i4>
      </vt:variant>
      <vt:variant>
        <vt:i4>296</vt:i4>
      </vt:variant>
      <vt:variant>
        <vt:i4>0</vt:i4>
      </vt:variant>
      <vt:variant>
        <vt:i4>5</vt:i4>
      </vt:variant>
      <vt:variant>
        <vt:lpwstr/>
      </vt:variant>
      <vt:variant>
        <vt:lpwstr>_Toc374862712</vt:lpwstr>
      </vt:variant>
      <vt:variant>
        <vt:i4>1769526</vt:i4>
      </vt:variant>
      <vt:variant>
        <vt:i4>290</vt:i4>
      </vt:variant>
      <vt:variant>
        <vt:i4>0</vt:i4>
      </vt:variant>
      <vt:variant>
        <vt:i4>5</vt:i4>
      </vt:variant>
      <vt:variant>
        <vt:lpwstr/>
      </vt:variant>
      <vt:variant>
        <vt:lpwstr>_Toc374862711</vt:lpwstr>
      </vt:variant>
      <vt:variant>
        <vt:i4>1769526</vt:i4>
      </vt:variant>
      <vt:variant>
        <vt:i4>284</vt:i4>
      </vt:variant>
      <vt:variant>
        <vt:i4>0</vt:i4>
      </vt:variant>
      <vt:variant>
        <vt:i4>5</vt:i4>
      </vt:variant>
      <vt:variant>
        <vt:lpwstr/>
      </vt:variant>
      <vt:variant>
        <vt:lpwstr>_Toc374862710</vt:lpwstr>
      </vt:variant>
      <vt:variant>
        <vt:i4>1703990</vt:i4>
      </vt:variant>
      <vt:variant>
        <vt:i4>278</vt:i4>
      </vt:variant>
      <vt:variant>
        <vt:i4>0</vt:i4>
      </vt:variant>
      <vt:variant>
        <vt:i4>5</vt:i4>
      </vt:variant>
      <vt:variant>
        <vt:lpwstr/>
      </vt:variant>
      <vt:variant>
        <vt:lpwstr>_Toc374862709</vt:lpwstr>
      </vt:variant>
      <vt:variant>
        <vt:i4>1703990</vt:i4>
      </vt:variant>
      <vt:variant>
        <vt:i4>272</vt:i4>
      </vt:variant>
      <vt:variant>
        <vt:i4>0</vt:i4>
      </vt:variant>
      <vt:variant>
        <vt:i4>5</vt:i4>
      </vt:variant>
      <vt:variant>
        <vt:lpwstr/>
      </vt:variant>
      <vt:variant>
        <vt:lpwstr>_Toc374862708</vt:lpwstr>
      </vt:variant>
      <vt:variant>
        <vt:i4>1703990</vt:i4>
      </vt:variant>
      <vt:variant>
        <vt:i4>266</vt:i4>
      </vt:variant>
      <vt:variant>
        <vt:i4>0</vt:i4>
      </vt:variant>
      <vt:variant>
        <vt:i4>5</vt:i4>
      </vt:variant>
      <vt:variant>
        <vt:lpwstr/>
      </vt:variant>
      <vt:variant>
        <vt:lpwstr>_Toc374862707</vt:lpwstr>
      </vt:variant>
      <vt:variant>
        <vt:i4>1703990</vt:i4>
      </vt:variant>
      <vt:variant>
        <vt:i4>260</vt:i4>
      </vt:variant>
      <vt:variant>
        <vt:i4>0</vt:i4>
      </vt:variant>
      <vt:variant>
        <vt:i4>5</vt:i4>
      </vt:variant>
      <vt:variant>
        <vt:lpwstr/>
      </vt:variant>
      <vt:variant>
        <vt:lpwstr>_Toc374862706</vt:lpwstr>
      </vt:variant>
      <vt:variant>
        <vt:i4>1703990</vt:i4>
      </vt:variant>
      <vt:variant>
        <vt:i4>254</vt:i4>
      </vt:variant>
      <vt:variant>
        <vt:i4>0</vt:i4>
      </vt:variant>
      <vt:variant>
        <vt:i4>5</vt:i4>
      </vt:variant>
      <vt:variant>
        <vt:lpwstr/>
      </vt:variant>
      <vt:variant>
        <vt:lpwstr>_Toc374862705</vt:lpwstr>
      </vt:variant>
      <vt:variant>
        <vt:i4>1703990</vt:i4>
      </vt:variant>
      <vt:variant>
        <vt:i4>248</vt:i4>
      </vt:variant>
      <vt:variant>
        <vt:i4>0</vt:i4>
      </vt:variant>
      <vt:variant>
        <vt:i4>5</vt:i4>
      </vt:variant>
      <vt:variant>
        <vt:lpwstr/>
      </vt:variant>
      <vt:variant>
        <vt:lpwstr>_Toc374862704</vt:lpwstr>
      </vt:variant>
      <vt:variant>
        <vt:i4>1703990</vt:i4>
      </vt:variant>
      <vt:variant>
        <vt:i4>242</vt:i4>
      </vt:variant>
      <vt:variant>
        <vt:i4>0</vt:i4>
      </vt:variant>
      <vt:variant>
        <vt:i4>5</vt:i4>
      </vt:variant>
      <vt:variant>
        <vt:lpwstr/>
      </vt:variant>
      <vt:variant>
        <vt:lpwstr>_Toc374862703</vt:lpwstr>
      </vt:variant>
      <vt:variant>
        <vt:i4>1703990</vt:i4>
      </vt:variant>
      <vt:variant>
        <vt:i4>236</vt:i4>
      </vt:variant>
      <vt:variant>
        <vt:i4>0</vt:i4>
      </vt:variant>
      <vt:variant>
        <vt:i4>5</vt:i4>
      </vt:variant>
      <vt:variant>
        <vt:lpwstr/>
      </vt:variant>
      <vt:variant>
        <vt:lpwstr>_Toc374862702</vt:lpwstr>
      </vt:variant>
      <vt:variant>
        <vt:i4>1703990</vt:i4>
      </vt:variant>
      <vt:variant>
        <vt:i4>230</vt:i4>
      </vt:variant>
      <vt:variant>
        <vt:i4>0</vt:i4>
      </vt:variant>
      <vt:variant>
        <vt:i4>5</vt:i4>
      </vt:variant>
      <vt:variant>
        <vt:lpwstr/>
      </vt:variant>
      <vt:variant>
        <vt:lpwstr>_Toc374862701</vt:lpwstr>
      </vt:variant>
      <vt:variant>
        <vt:i4>1703990</vt:i4>
      </vt:variant>
      <vt:variant>
        <vt:i4>224</vt:i4>
      </vt:variant>
      <vt:variant>
        <vt:i4>0</vt:i4>
      </vt:variant>
      <vt:variant>
        <vt:i4>5</vt:i4>
      </vt:variant>
      <vt:variant>
        <vt:lpwstr/>
      </vt:variant>
      <vt:variant>
        <vt:lpwstr>_Toc374862700</vt:lpwstr>
      </vt:variant>
      <vt:variant>
        <vt:i4>1245239</vt:i4>
      </vt:variant>
      <vt:variant>
        <vt:i4>218</vt:i4>
      </vt:variant>
      <vt:variant>
        <vt:i4>0</vt:i4>
      </vt:variant>
      <vt:variant>
        <vt:i4>5</vt:i4>
      </vt:variant>
      <vt:variant>
        <vt:lpwstr/>
      </vt:variant>
      <vt:variant>
        <vt:lpwstr>_Toc374862699</vt:lpwstr>
      </vt:variant>
      <vt:variant>
        <vt:i4>1245239</vt:i4>
      </vt:variant>
      <vt:variant>
        <vt:i4>212</vt:i4>
      </vt:variant>
      <vt:variant>
        <vt:i4>0</vt:i4>
      </vt:variant>
      <vt:variant>
        <vt:i4>5</vt:i4>
      </vt:variant>
      <vt:variant>
        <vt:lpwstr/>
      </vt:variant>
      <vt:variant>
        <vt:lpwstr>_Toc374862698</vt:lpwstr>
      </vt:variant>
      <vt:variant>
        <vt:i4>1245239</vt:i4>
      </vt:variant>
      <vt:variant>
        <vt:i4>206</vt:i4>
      </vt:variant>
      <vt:variant>
        <vt:i4>0</vt:i4>
      </vt:variant>
      <vt:variant>
        <vt:i4>5</vt:i4>
      </vt:variant>
      <vt:variant>
        <vt:lpwstr/>
      </vt:variant>
      <vt:variant>
        <vt:lpwstr>_Toc374862697</vt:lpwstr>
      </vt:variant>
      <vt:variant>
        <vt:i4>1245239</vt:i4>
      </vt:variant>
      <vt:variant>
        <vt:i4>200</vt:i4>
      </vt:variant>
      <vt:variant>
        <vt:i4>0</vt:i4>
      </vt:variant>
      <vt:variant>
        <vt:i4>5</vt:i4>
      </vt:variant>
      <vt:variant>
        <vt:lpwstr/>
      </vt:variant>
      <vt:variant>
        <vt:lpwstr>_Toc374862696</vt:lpwstr>
      </vt:variant>
      <vt:variant>
        <vt:i4>1245239</vt:i4>
      </vt:variant>
      <vt:variant>
        <vt:i4>194</vt:i4>
      </vt:variant>
      <vt:variant>
        <vt:i4>0</vt:i4>
      </vt:variant>
      <vt:variant>
        <vt:i4>5</vt:i4>
      </vt:variant>
      <vt:variant>
        <vt:lpwstr/>
      </vt:variant>
      <vt:variant>
        <vt:lpwstr>_Toc374862695</vt:lpwstr>
      </vt:variant>
      <vt:variant>
        <vt:i4>1245239</vt:i4>
      </vt:variant>
      <vt:variant>
        <vt:i4>188</vt:i4>
      </vt:variant>
      <vt:variant>
        <vt:i4>0</vt:i4>
      </vt:variant>
      <vt:variant>
        <vt:i4>5</vt:i4>
      </vt:variant>
      <vt:variant>
        <vt:lpwstr/>
      </vt:variant>
      <vt:variant>
        <vt:lpwstr>_Toc374862694</vt:lpwstr>
      </vt:variant>
      <vt:variant>
        <vt:i4>1245239</vt:i4>
      </vt:variant>
      <vt:variant>
        <vt:i4>182</vt:i4>
      </vt:variant>
      <vt:variant>
        <vt:i4>0</vt:i4>
      </vt:variant>
      <vt:variant>
        <vt:i4>5</vt:i4>
      </vt:variant>
      <vt:variant>
        <vt:lpwstr/>
      </vt:variant>
      <vt:variant>
        <vt:lpwstr>_Toc374862693</vt:lpwstr>
      </vt:variant>
      <vt:variant>
        <vt:i4>1245239</vt:i4>
      </vt:variant>
      <vt:variant>
        <vt:i4>176</vt:i4>
      </vt:variant>
      <vt:variant>
        <vt:i4>0</vt:i4>
      </vt:variant>
      <vt:variant>
        <vt:i4>5</vt:i4>
      </vt:variant>
      <vt:variant>
        <vt:lpwstr/>
      </vt:variant>
      <vt:variant>
        <vt:lpwstr>_Toc374862692</vt:lpwstr>
      </vt:variant>
      <vt:variant>
        <vt:i4>1245239</vt:i4>
      </vt:variant>
      <vt:variant>
        <vt:i4>170</vt:i4>
      </vt:variant>
      <vt:variant>
        <vt:i4>0</vt:i4>
      </vt:variant>
      <vt:variant>
        <vt:i4>5</vt:i4>
      </vt:variant>
      <vt:variant>
        <vt:lpwstr/>
      </vt:variant>
      <vt:variant>
        <vt:lpwstr>_Toc374862691</vt:lpwstr>
      </vt:variant>
      <vt:variant>
        <vt:i4>1245239</vt:i4>
      </vt:variant>
      <vt:variant>
        <vt:i4>164</vt:i4>
      </vt:variant>
      <vt:variant>
        <vt:i4>0</vt:i4>
      </vt:variant>
      <vt:variant>
        <vt:i4>5</vt:i4>
      </vt:variant>
      <vt:variant>
        <vt:lpwstr/>
      </vt:variant>
      <vt:variant>
        <vt:lpwstr>_Toc374862690</vt:lpwstr>
      </vt:variant>
      <vt:variant>
        <vt:i4>1179703</vt:i4>
      </vt:variant>
      <vt:variant>
        <vt:i4>158</vt:i4>
      </vt:variant>
      <vt:variant>
        <vt:i4>0</vt:i4>
      </vt:variant>
      <vt:variant>
        <vt:i4>5</vt:i4>
      </vt:variant>
      <vt:variant>
        <vt:lpwstr/>
      </vt:variant>
      <vt:variant>
        <vt:lpwstr>_Toc374862689</vt:lpwstr>
      </vt:variant>
      <vt:variant>
        <vt:i4>1179703</vt:i4>
      </vt:variant>
      <vt:variant>
        <vt:i4>152</vt:i4>
      </vt:variant>
      <vt:variant>
        <vt:i4>0</vt:i4>
      </vt:variant>
      <vt:variant>
        <vt:i4>5</vt:i4>
      </vt:variant>
      <vt:variant>
        <vt:lpwstr/>
      </vt:variant>
      <vt:variant>
        <vt:lpwstr>_Toc374862688</vt:lpwstr>
      </vt:variant>
      <vt:variant>
        <vt:i4>1179703</vt:i4>
      </vt:variant>
      <vt:variant>
        <vt:i4>146</vt:i4>
      </vt:variant>
      <vt:variant>
        <vt:i4>0</vt:i4>
      </vt:variant>
      <vt:variant>
        <vt:i4>5</vt:i4>
      </vt:variant>
      <vt:variant>
        <vt:lpwstr/>
      </vt:variant>
      <vt:variant>
        <vt:lpwstr>_Toc374862687</vt:lpwstr>
      </vt:variant>
      <vt:variant>
        <vt:i4>1179703</vt:i4>
      </vt:variant>
      <vt:variant>
        <vt:i4>140</vt:i4>
      </vt:variant>
      <vt:variant>
        <vt:i4>0</vt:i4>
      </vt:variant>
      <vt:variant>
        <vt:i4>5</vt:i4>
      </vt:variant>
      <vt:variant>
        <vt:lpwstr/>
      </vt:variant>
      <vt:variant>
        <vt:lpwstr>_Toc374862686</vt:lpwstr>
      </vt:variant>
      <vt:variant>
        <vt:i4>1179703</vt:i4>
      </vt:variant>
      <vt:variant>
        <vt:i4>134</vt:i4>
      </vt:variant>
      <vt:variant>
        <vt:i4>0</vt:i4>
      </vt:variant>
      <vt:variant>
        <vt:i4>5</vt:i4>
      </vt:variant>
      <vt:variant>
        <vt:lpwstr/>
      </vt:variant>
      <vt:variant>
        <vt:lpwstr>_Toc374862685</vt:lpwstr>
      </vt:variant>
      <vt:variant>
        <vt:i4>1179703</vt:i4>
      </vt:variant>
      <vt:variant>
        <vt:i4>128</vt:i4>
      </vt:variant>
      <vt:variant>
        <vt:i4>0</vt:i4>
      </vt:variant>
      <vt:variant>
        <vt:i4>5</vt:i4>
      </vt:variant>
      <vt:variant>
        <vt:lpwstr/>
      </vt:variant>
      <vt:variant>
        <vt:lpwstr>_Toc374862684</vt:lpwstr>
      </vt:variant>
      <vt:variant>
        <vt:i4>1179703</vt:i4>
      </vt:variant>
      <vt:variant>
        <vt:i4>122</vt:i4>
      </vt:variant>
      <vt:variant>
        <vt:i4>0</vt:i4>
      </vt:variant>
      <vt:variant>
        <vt:i4>5</vt:i4>
      </vt:variant>
      <vt:variant>
        <vt:lpwstr/>
      </vt:variant>
      <vt:variant>
        <vt:lpwstr>_Toc374862683</vt:lpwstr>
      </vt:variant>
      <vt:variant>
        <vt:i4>1179703</vt:i4>
      </vt:variant>
      <vt:variant>
        <vt:i4>116</vt:i4>
      </vt:variant>
      <vt:variant>
        <vt:i4>0</vt:i4>
      </vt:variant>
      <vt:variant>
        <vt:i4>5</vt:i4>
      </vt:variant>
      <vt:variant>
        <vt:lpwstr/>
      </vt:variant>
      <vt:variant>
        <vt:lpwstr>_Toc374862682</vt:lpwstr>
      </vt:variant>
      <vt:variant>
        <vt:i4>1179703</vt:i4>
      </vt:variant>
      <vt:variant>
        <vt:i4>110</vt:i4>
      </vt:variant>
      <vt:variant>
        <vt:i4>0</vt:i4>
      </vt:variant>
      <vt:variant>
        <vt:i4>5</vt:i4>
      </vt:variant>
      <vt:variant>
        <vt:lpwstr/>
      </vt:variant>
      <vt:variant>
        <vt:lpwstr>_Toc374862681</vt:lpwstr>
      </vt:variant>
      <vt:variant>
        <vt:i4>1179703</vt:i4>
      </vt:variant>
      <vt:variant>
        <vt:i4>104</vt:i4>
      </vt:variant>
      <vt:variant>
        <vt:i4>0</vt:i4>
      </vt:variant>
      <vt:variant>
        <vt:i4>5</vt:i4>
      </vt:variant>
      <vt:variant>
        <vt:lpwstr/>
      </vt:variant>
      <vt:variant>
        <vt:lpwstr>_Toc374862680</vt:lpwstr>
      </vt:variant>
      <vt:variant>
        <vt:i4>1900599</vt:i4>
      </vt:variant>
      <vt:variant>
        <vt:i4>98</vt:i4>
      </vt:variant>
      <vt:variant>
        <vt:i4>0</vt:i4>
      </vt:variant>
      <vt:variant>
        <vt:i4>5</vt:i4>
      </vt:variant>
      <vt:variant>
        <vt:lpwstr/>
      </vt:variant>
      <vt:variant>
        <vt:lpwstr>_Toc374862679</vt:lpwstr>
      </vt:variant>
      <vt:variant>
        <vt:i4>1900599</vt:i4>
      </vt:variant>
      <vt:variant>
        <vt:i4>92</vt:i4>
      </vt:variant>
      <vt:variant>
        <vt:i4>0</vt:i4>
      </vt:variant>
      <vt:variant>
        <vt:i4>5</vt:i4>
      </vt:variant>
      <vt:variant>
        <vt:lpwstr/>
      </vt:variant>
      <vt:variant>
        <vt:lpwstr>_Toc374862678</vt:lpwstr>
      </vt:variant>
      <vt:variant>
        <vt:i4>1900599</vt:i4>
      </vt:variant>
      <vt:variant>
        <vt:i4>86</vt:i4>
      </vt:variant>
      <vt:variant>
        <vt:i4>0</vt:i4>
      </vt:variant>
      <vt:variant>
        <vt:i4>5</vt:i4>
      </vt:variant>
      <vt:variant>
        <vt:lpwstr/>
      </vt:variant>
      <vt:variant>
        <vt:lpwstr>_Toc374862677</vt:lpwstr>
      </vt:variant>
      <vt:variant>
        <vt:i4>1900599</vt:i4>
      </vt:variant>
      <vt:variant>
        <vt:i4>80</vt:i4>
      </vt:variant>
      <vt:variant>
        <vt:i4>0</vt:i4>
      </vt:variant>
      <vt:variant>
        <vt:i4>5</vt:i4>
      </vt:variant>
      <vt:variant>
        <vt:lpwstr/>
      </vt:variant>
      <vt:variant>
        <vt:lpwstr>_Toc374862676</vt:lpwstr>
      </vt:variant>
      <vt:variant>
        <vt:i4>1900599</vt:i4>
      </vt:variant>
      <vt:variant>
        <vt:i4>74</vt:i4>
      </vt:variant>
      <vt:variant>
        <vt:i4>0</vt:i4>
      </vt:variant>
      <vt:variant>
        <vt:i4>5</vt:i4>
      </vt:variant>
      <vt:variant>
        <vt:lpwstr/>
      </vt:variant>
      <vt:variant>
        <vt:lpwstr>_Toc374862675</vt:lpwstr>
      </vt:variant>
      <vt:variant>
        <vt:i4>1900599</vt:i4>
      </vt:variant>
      <vt:variant>
        <vt:i4>68</vt:i4>
      </vt:variant>
      <vt:variant>
        <vt:i4>0</vt:i4>
      </vt:variant>
      <vt:variant>
        <vt:i4>5</vt:i4>
      </vt:variant>
      <vt:variant>
        <vt:lpwstr/>
      </vt:variant>
      <vt:variant>
        <vt:lpwstr>_Toc374862674</vt:lpwstr>
      </vt:variant>
      <vt:variant>
        <vt:i4>1900599</vt:i4>
      </vt:variant>
      <vt:variant>
        <vt:i4>62</vt:i4>
      </vt:variant>
      <vt:variant>
        <vt:i4>0</vt:i4>
      </vt:variant>
      <vt:variant>
        <vt:i4>5</vt:i4>
      </vt:variant>
      <vt:variant>
        <vt:lpwstr/>
      </vt:variant>
      <vt:variant>
        <vt:lpwstr>_Toc374862673</vt:lpwstr>
      </vt:variant>
      <vt:variant>
        <vt:i4>1900599</vt:i4>
      </vt:variant>
      <vt:variant>
        <vt:i4>56</vt:i4>
      </vt:variant>
      <vt:variant>
        <vt:i4>0</vt:i4>
      </vt:variant>
      <vt:variant>
        <vt:i4>5</vt:i4>
      </vt:variant>
      <vt:variant>
        <vt:lpwstr/>
      </vt:variant>
      <vt:variant>
        <vt:lpwstr>_Toc374862672</vt:lpwstr>
      </vt:variant>
      <vt:variant>
        <vt:i4>1900599</vt:i4>
      </vt:variant>
      <vt:variant>
        <vt:i4>50</vt:i4>
      </vt:variant>
      <vt:variant>
        <vt:i4>0</vt:i4>
      </vt:variant>
      <vt:variant>
        <vt:i4>5</vt:i4>
      </vt:variant>
      <vt:variant>
        <vt:lpwstr/>
      </vt:variant>
      <vt:variant>
        <vt:lpwstr>_Toc374862671</vt:lpwstr>
      </vt:variant>
      <vt:variant>
        <vt:i4>1900599</vt:i4>
      </vt:variant>
      <vt:variant>
        <vt:i4>44</vt:i4>
      </vt:variant>
      <vt:variant>
        <vt:i4>0</vt:i4>
      </vt:variant>
      <vt:variant>
        <vt:i4>5</vt:i4>
      </vt:variant>
      <vt:variant>
        <vt:lpwstr/>
      </vt:variant>
      <vt:variant>
        <vt:lpwstr>_Toc374862670</vt:lpwstr>
      </vt:variant>
      <vt:variant>
        <vt:i4>1835063</vt:i4>
      </vt:variant>
      <vt:variant>
        <vt:i4>38</vt:i4>
      </vt:variant>
      <vt:variant>
        <vt:i4>0</vt:i4>
      </vt:variant>
      <vt:variant>
        <vt:i4>5</vt:i4>
      </vt:variant>
      <vt:variant>
        <vt:lpwstr/>
      </vt:variant>
      <vt:variant>
        <vt:lpwstr>_Toc374862669</vt:lpwstr>
      </vt:variant>
      <vt:variant>
        <vt:i4>1835063</vt:i4>
      </vt:variant>
      <vt:variant>
        <vt:i4>32</vt:i4>
      </vt:variant>
      <vt:variant>
        <vt:i4>0</vt:i4>
      </vt:variant>
      <vt:variant>
        <vt:i4>5</vt:i4>
      </vt:variant>
      <vt:variant>
        <vt:lpwstr/>
      </vt:variant>
      <vt:variant>
        <vt:lpwstr>_Toc374862668</vt:lpwstr>
      </vt:variant>
      <vt:variant>
        <vt:i4>1835063</vt:i4>
      </vt:variant>
      <vt:variant>
        <vt:i4>26</vt:i4>
      </vt:variant>
      <vt:variant>
        <vt:i4>0</vt:i4>
      </vt:variant>
      <vt:variant>
        <vt:i4>5</vt:i4>
      </vt:variant>
      <vt:variant>
        <vt:lpwstr/>
      </vt:variant>
      <vt:variant>
        <vt:lpwstr>_Toc374862667</vt:lpwstr>
      </vt:variant>
      <vt:variant>
        <vt:i4>1835063</vt:i4>
      </vt:variant>
      <vt:variant>
        <vt:i4>20</vt:i4>
      </vt:variant>
      <vt:variant>
        <vt:i4>0</vt:i4>
      </vt:variant>
      <vt:variant>
        <vt:i4>5</vt:i4>
      </vt:variant>
      <vt:variant>
        <vt:lpwstr/>
      </vt:variant>
      <vt:variant>
        <vt:lpwstr>_Toc374862666</vt:lpwstr>
      </vt:variant>
      <vt:variant>
        <vt:i4>1835063</vt:i4>
      </vt:variant>
      <vt:variant>
        <vt:i4>14</vt:i4>
      </vt:variant>
      <vt:variant>
        <vt:i4>0</vt:i4>
      </vt:variant>
      <vt:variant>
        <vt:i4>5</vt:i4>
      </vt:variant>
      <vt:variant>
        <vt:lpwstr/>
      </vt:variant>
      <vt:variant>
        <vt:lpwstr>_Toc374862665</vt:lpwstr>
      </vt:variant>
      <vt:variant>
        <vt:i4>1835063</vt:i4>
      </vt:variant>
      <vt:variant>
        <vt:i4>8</vt:i4>
      </vt:variant>
      <vt:variant>
        <vt:i4>0</vt:i4>
      </vt:variant>
      <vt:variant>
        <vt:i4>5</vt:i4>
      </vt:variant>
      <vt:variant>
        <vt:lpwstr/>
      </vt:variant>
      <vt:variant>
        <vt:lpwstr>_Toc374862664</vt:lpwstr>
      </vt:variant>
      <vt:variant>
        <vt:i4>1835063</vt:i4>
      </vt:variant>
      <vt:variant>
        <vt:i4>2</vt:i4>
      </vt:variant>
      <vt:variant>
        <vt:i4>0</vt:i4>
      </vt:variant>
      <vt:variant>
        <vt:i4>5</vt:i4>
      </vt:variant>
      <vt:variant>
        <vt:lpwstr/>
      </vt:variant>
      <vt:variant>
        <vt:lpwstr>_Toc374862663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Memulai Edutainment</dc:title>
  <dc:subject/>
  <dc:creator>DBA1</dc:creator>
  <cp:keywords/>
  <cp:lastModifiedBy>Faisal Amir</cp:lastModifiedBy>
  <cp:revision>19</cp:revision>
  <cp:lastPrinted>2002-10-30T00:48:00Z</cp:lastPrinted>
  <dcterms:created xsi:type="dcterms:W3CDTF">2018-12-08T03:07:00Z</dcterms:created>
  <dcterms:modified xsi:type="dcterms:W3CDTF">2018-12-10T12:49:00Z</dcterms:modified>
</cp:coreProperties>
</file>